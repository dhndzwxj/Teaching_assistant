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AF7" w:rsidRDefault="00322AF7">
      <w:pPr>
        <w:jc w:val="center"/>
        <w:rPr>
          <w:rFonts w:asci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经济学院同等学力申请硕士学位论文写作信息采集表</w:t>
      </w:r>
    </w:p>
    <w:p w:rsidR="00322AF7" w:rsidRDefault="00322AF7">
      <w:pPr>
        <w:jc w:val="center"/>
        <w:rPr>
          <w:rFonts w:ascii="宋体"/>
          <w:b/>
          <w:sz w:val="28"/>
          <w:szCs w:val="28"/>
        </w:rPr>
      </w:pPr>
    </w:p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 w:rsidR="00322AF7" w:rsidRPr="000964E6">
        <w:trPr>
          <w:trHeight w:val="680"/>
          <w:jc w:val="center"/>
        </w:trPr>
        <w:tc>
          <w:tcPr>
            <w:tcW w:w="2361" w:type="dxa"/>
            <w:vAlign w:val="center"/>
          </w:tcPr>
          <w:p w:rsidR="00322AF7" w:rsidRPr="000964E6" w:rsidRDefault="00322AF7">
            <w:pPr>
              <w:jc w:val="center"/>
              <w:rPr>
                <w:rFonts w:ascii="宋体"/>
                <w:sz w:val="24"/>
              </w:rPr>
            </w:pPr>
            <w:r w:rsidRPr="000964E6">
              <w:rPr>
                <w:rFonts w:ascii="宋体" w:hAnsi="宋体" w:hint="eastAsia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 w:rsidR="00322AF7" w:rsidRPr="000964E6" w:rsidRDefault="00322AF7">
            <w:pPr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81040983</w:t>
            </w:r>
          </w:p>
        </w:tc>
        <w:tc>
          <w:tcPr>
            <w:tcW w:w="1427" w:type="dxa"/>
            <w:gridSpan w:val="2"/>
            <w:vAlign w:val="center"/>
          </w:tcPr>
          <w:p w:rsidR="00322AF7" w:rsidRPr="000964E6" w:rsidRDefault="00322AF7">
            <w:pPr>
              <w:jc w:val="center"/>
              <w:rPr>
                <w:rFonts w:ascii="宋体"/>
                <w:sz w:val="24"/>
              </w:rPr>
            </w:pPr>
            <w:r w:rsidRPr="000964E6">
              <w:rPr>
                <w:rFonts w:ascii="宋体" w:hAnsi="宋体" w:hint="eastAsia"/>
                <w:sz w:val="24"/>
              </w:rPr>
              <w:t>姓</w:t>
            </w:r>
            <w:r w:rsidRPr="000964E6">
              <w:rPr>
                <w:rFonts w:ascii="宋体" w:hAnsi="宋体"/>
                <w:sz w:val="24"/>
              </w:rPr>
              <w:t xml:space="preserve">    </w:t>
            </w:r>
            <w:r w:rsidRPr="000964E6">
              <w:rPr>
                <w:rFonts w:ascii="宋体" w:hAnsi="宋体" w:hint="eastAsia"/>
                <w:sz w:val="24"/>
              </w:rPr>
              <w:t>名</w:t>
            </w:r>
          </w:p>
        </w:tc>
        <w:tc>
          <w:tcPr>
            <w:tcW w:w="2810" w:type="dxa"/>
            <w:gridSpan w:val="3"/>
            <w:vAlign w:val="center"/>
          </w:tcPr>
          <w:p w:rsidR="00322AF7" w:rsidRPr="000964E6" w:rsidRDefault="00322AF7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张东光</w:t>
            </w:r>
          </w:p>
        </w:tc>
      </w:tr>
      <w:tr w:rsidR="00322AF7" w:rsidRPr="000964E6">
        <w:trPr>
          <w:trHeight w:val="680"/>
          <w:jc w:val="center"/>
        </w:trPr>
        <w:tc>
          <w:tcPr>
            <w:tcW w:w="2361" w:type="dxa"/>
            <w:vAlign w:val="center"/>
          </w:tcPr>
          <w:p w:rsidR="00322AF7" w:rsidRPr="000964E6" w:rsidRDefault="00322AF7">
            <w:pPr>
              <w:jc w:val="center"/>
              <w:rPr>
                <w:rFonts w:ascii="宋体"/>
                <w:sz w:val="24"/>
              </w:rPr>
            </w:pPr>
            <w:r w:rsidRPr="000964E6">
              <w:rPr>
                <w:rFonts w:ascii="宋体" w:hAnsi="宋体" w:hint="eastAsia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 w:rsidR="00322AF7" w:rsidRPr="000964E6" w:rsidRDefault="00322AF7">
            <w:pPr>
              <w:rPr>
                <w:rFonts w:ascii="宋体"/>
                <w:sz w:val="24"/>
              </w:rPr>
            </w:pPr>
            <w:r w:rsidRPr="000964E6">
              <w:rPr>
                <w:rFonts w:ascii="宋体" w:hAnsi="宋体" w:hint="eastAsia"/>
                <w:sz w:val="24"/>
              </w:rPr>
              <w:t>北京</w:t>
            </w:r>
          </w:p>
        </w:tc>
        <w:tc>
          <w:tcPr>
            <w:tcW w:w="1427" w:type="dxa"/>
            <w:gridSpan w:val="2"/>
            <w:vAlign w:val="center"/>
          </w:tcPr>
          <w:p w:rsidR="00322AF7" w:rsidRPr="000964E6" w:rsidRDefault="00322AF7">
            <w:pPr>
              <w:jc w:val="center"/>
              <w:rPr>
                <w:rFonts w:ascii="宋体"/>
                <w:sz w:val="24"/>
              </w:rPr>
            </w:pPr>
            <w:r w:rsidRPr="000964E6">
              <w:rPr>
                <w:rFonts w:ascii="宋体" w:hAnsi="宋体" w:hint="eastAsia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 w:rsidR="00322AF7" w:rsidRPr="000964E6" w:rsidRDefault="00322AF7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企业</w:t>
            </w:r>
            <w:r w:rsidRPr="000964E6">
              <w:rPr>
                <w:rFonts w:ascii="宋体" w:hAnsi="宋体" w:hint="eastAsia"/>
                <w:sz w:val="24"/>
              </w:rPr>
              <w:t>经济学</w:t>
            </w:r>
          </w:p>
        </w:tc>
      </w:tr>
      <w:tr w:rsidR="00322AF7" w:rsidRPr="000964E6">
        <w:trPr>
          <w:trHeight w:val="680"/>
          <w:jc w:val="center"/>
        </w:trPr>
        <w:tc>
          <w:tcPr>
            <w:tcW w:w="2361" w:type="dxa"/>
            <w:vAlign w:val="center"/>
          </w:tcPr>
          <w:p w:rsidR="00322AF7" w:rsidRPr="000964E6" w:rsidRDefault="00322AF7">
            <w:pPr>
              <w:jc w:val="center"/>
              <w:rPr>
                <w:rFonts w:ascii="宋体"/>
                <w:sz w:val="24"/>
              </w:rPr>
            </w:pPr>
            <w:r w:rsidRPr="000964E6">
              <w:rPr>
                <w:rFonts w:ascii="宋体" w:hAnsi="宋体" w:hint="eastAsia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 w:rsidR="00322AF7" w:rsidRPr="000964E6" w:rsidRDefault="00322AF7">
            <w:pPr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15801533903</w:t>
            </w:r>
          </w:p>
        </w:tc>
        <w:tc>
          <w:tcPr>
            <w:tcW w:w="1427" w:type="dxa"/>
            <w:gridSpan w:val="2"/>
            <w:vAlign w:val="center"/>
          </w:tcPr>
          <w:p w:rsidR="00322AF7" w:rsidRPr="000964E6" w:rsidRDefault="00322AF7">
            <w:pPr>
              <w:jc w:val="center"/>
              <w:rPr>
                <w:rFonts w:ascii="宋体"/>
                <w:sz w:val="24"/>
              </w:rPr>
            </w:pPr>
            <w:r w:rsidRPr="000964E6">
              <w:rPr>
                <w:rFonts w:ascii="宋体" w:hAnsi="宋体" w:hint="eastAsia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 w:rsidR="00322AF7" w:rsidRPr="000964E6" w:rsidRDefault="00322AF7">
            <w:pPr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506557302@qq.com</w:t>
            </w:r>
          </w:p>
        </w:tc>
      </w:tr>
      <w:tr w:rsidR="00322AF7" w:rsidRPr="000964E6">
        <w:trPr>
          <w:trHeight w:val="680"/>
          <w:jc w:val="center"/>
        </w:trPr>
        <w:tc>
          <w:tcPr>
            <w:tcW w:w="2361" w:type="dxa"/>
            <w:vAlign w:val="center"/>
          </w:tcPr>
          <w:p w:rsidR="00322AF7" w:rsidRPr="000964E6" w:rsidRDefault="00322AF7">
            <w:pPr>
              <w:jc w:val="center"/>
              <w:rPr>
                <w:rFonts w:ascii="宋体"/>
                <w:sz w:val="24"/>
              </w:rPr>
            </w:pPr>
            <w:r w:rsidRPr="000964E6">
              <w:rPr>
                <w:rFonts w:ascii="宋体" w:hAnsi="宋体" w:hint="eastAsia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 w:rsidR="00322AF7" w:rsidRPr="000964E6" w:rsidRDefault="00322AF7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山西</w:t>
            </w:r>
            <w:r w:rsidRPr="000964E6">
              <w:rPr>
                <w:rFonts w:ascii="宋体" w:hAnsi="宋体" w:hint="eastAsia"/>
                <w:sz w:val="24"/>
              </w:rPr>
              <w:t>大学</w:t>
            </w:r>
          </w:p>
        </w:tc>
        <w:tc>
          <w:tcPr>
            <w:tcW w:w="1427" w:type="dxa"/>
            <w:gridSpan w:val="2"/>
            <w:vAlign w:val="center"/>
          </w:tcPr>
          <w:p w:rsidR="00322AF7" w:rsidRPr="000964E6" w:rsidRDefault="00322AF7">
            <w:pPr>
              <w:jc w:val="center"/>
              <w:rPr>
                <w:rFonts w:ascii="宋体"/>
                <w:sz w:val="24"/>
              </w:rPr>
            </w:pPr>
            <w:r w:rsidRPr="000964E6">
              <w:rPr>
                <w:rFonts w:ascii="宋体" w:hAnsi="宋体" w:hint="eastAsia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 w:rsidR="00322AF7" w:rsidRPr="000964E6" w:rsidRDefault="00322AF7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计算机科学与技术</w:t>
            </w:r>
          </w:p>
        </w:tc>
      </w:tr>
      <w:tr w:rsidR="00322AF7" w:rsidRPr="000964E6">
        <w:trPr>
          <w:trHeight w:val="680"/>
          <w:jc w:val="center"/>
        </w:trPr>
        <w:tc>
          <w:tcPr>
            <w:tcW w:w="2361" w:type="dxa"/>
            <w:vAlign w:val="center"/>
          </w:tcPr>
          <w:p w:rsidR="00322AF7" w:rsidRPr="000964E6" w:rsidRDefault="00322AF7">
            <w:pPr>
              <w:jc w:val="center"/>
              <w:rPr>
                <w:rFonts w:ascii="宋体"/>
                <w:sz w:val="24"/>
              </w:rPr>
            </w:pPr>
            <w:r w:rsidRPr="000964E6">
              <w:rPr>
                <w:rFonts w:ascii="宋体" w:hAnsi="宋体" w:hint="eastAsia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 w:rsidR="00322AF7" w:rsidRPr="000964E6" w:rsidRDefault="00322AF7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北京市设备安装工程集团有限公司</w:t>
            </w:r>
          </w:p>
        </w:tc>
        <w:tc>
          <w:tcPr>
            <w:tcW w:w="1427" w:type="dxa"/>
            <w:gridSpan w:val="2"/>
            <w:vAlign w:val="center"/>
          </w:tcPr>
          <w:p w:rsidR="00322AF7" w:rsidRPr="000964E6" w:rsidRDefault="00322AF7">
            <w:pPr>
              <w:jc w:val="center"/>
              <w:rPr>
                <w:rFonts w:ascii="宋体"/>
                <w:sz w:val="24"/>
              </w:rPr>
            </w:pPr>
            <w:r w:rsidRPr="000964E6">
              <w:rPr>
                <w:rFonts w:ascii="宋体" w:hAnsi="宋体" w:hint="eastAsia"/>
                <w:sz w:val="24"/>
              </w:rPr>
              <w:t>职</w:t>
            </w:r>
            <w:r w:rsidRPr="000964E6">
              <w:rPr>
                <w:rFonts w:ascii="宋体" w:hAnsi="宋体"/>
                <w:sz w:val="24"/>
              </w:rPr>
              <w:t xml:space="preserve">  </w:t>
            </w:r>
            <w:r w:rsidRPr="000964E6">
              <w:rPr>
                <w:rFonts w:ascii="宋体" w:hAnsi="宋体" w:hint="eastAsia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 w:rsidR="00322AF7" w:rsidRPr="000964E6" w:rsidRDefault="00322AF7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副部长</w:t>
            </w:r>
          </w:p>
        </w:tc>
      </w:tr>
      <w:tr w:rsidR="00322AF7" w:rsidRPr="000964E6">
        <w:trPr>
          <w:trHeight w:val="3948"/>
          <w:jc w:val="center"/>
        </w:trPr>
        <w:tc>
          <w:tcPr>
            <w:tcW w:w="2361" w:type="dxa"/>
            <w:vAlign w:val="center"/>
          </w:tcPr>
          <w:p w:rsidR="00322AF7" w:rsidRPr="000964E6" w:rsidRDefault="00322AF7">
            <w:pPr>
              <w:jc w:val="center"/>
              <w:rPr>
                <w:rFonts w:ascii="宋体"/>
                <w:sz w:val="24"/>
              </w:rPr>
            </w:pPr>
            <w:r w:rsidRPr="000964E6">
              <w:rPr>
                <w:rFonts w:ascii="宋体" w:hAnsi="宋体" w:hint="eastAsia"/>
                <w:sz w:val="24"/>
              </w:rPr>
              <w:t>个人简介和</w:t>
            </w:r>
          </w:p>
          <w:p w:rsidR="00322AF7" w:rsidRPr="000964E6" w:rsidRDefault="00322AF7">
            <w:pPr>
              <w:jc w:val="center"/>
              <w:rPr>
                <w:rFonts w:ascii="宋体"/>
                <w:sz w:val="24"/>
              </w:rPr>
            </w:pPr>
            <w:r w:rsidRPr="000964E6">
              <w:rPr>
                <w:rFonts w:ascii="宋体" w:hAnsi="宋体" w:hint="eastAsia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 w:rsidR="00322AF7" w:rsidRDefault="00322AF7">
            <w:pPr>
              <w:rPr>
                <w:rFonts w:ascii="宋体"/>
                <w:sz w:val="24"/>
              </w:rPr>
            </w:pPr>
            <w:bookmarkStart w:id="0" w:name="_GoBack"/>
            <w:bookmarkEnd w:id="0"/>
            <w:r>
              <w:rPr>
                <w:rFonts w:ascii="宋体" w:hAnsi="宋体"/>
                <w:sz w:val="24"/>
              </w:rPr>
              <w:t>2002</w:t>
            </w:r>
            <w:r>
              <w:rPr>
                <w:rFonts w:ascii="宋体" w:hAnsi="宋体" w:hint="eastAsia"/>
                <w:sz w:val="24"/>
              </w:rPr>
              <w:t>年至</w:t>
            </w:r>
            <w:r>
              <w:rPr>
                <w:rFonts w:ascii="宋体" w:hAnsi="宋体"/>
                <w:sz w:val="24"/>
              </w:rPr>
              <w:t>2007</w:t>
            </w:r>
            <w:r>
              <w:rPr>
                <w:rFonts w:ascii="宋体" w:hAnsi="宋体" w:hint="eastAsia"/>
                <w:sz w:val="24"/>
              </w:rPr>
              <w:t>年，在山西大学就读；</w:t>
            </w:r>
          </w:p>
          <w:p w:rsidR="00322AF7" w:rsidRDefault="00322AF7">
            <w:pPr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2007</w:t>
            </w:r>
            <w:r>
              <w:rPr>
                <w:rFonts w:ascii="宋体" w:hAnsi="宋体" w:hint="eastAsia"/>
                <w:sz w:val="24"/>
              </w:rPr>
              <w:t>年至</w:t>
            </w:r>
            <w:r>
              <w:rPr>
                <w:rFonts w:ascii="宋体" w:hAnsi="宋体"/>
                <w:sz w:val="24"/>
              </w:rPr>
              <w:t>2013</w:t>
            </w:r>
            <w:r>
              <w:rPr>
                <w:rFonts w:ascii="宋体" w:hAnsi="宋体" w:hint="eastAsia"/>
                <w:sz w:val="24"/>
              </w:rPr>
              <w:t>年，在北京市设备安装工程集团有限公司市场部工作；</w:t>
            </w:r>
          </w:p>
          <w:p w:rsidR="00322AF7" w:rsidRDefault="00322AF7">
            <w:pPr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2013</w:t>
            </w:r>
            <w:r>
              <w:rPr>
                <w:rFonts w:ascii="宋体" w:hAnsi="宋体" w:hint="eastAsia"/>
                <w:sz w:val="24"/>
              </w:rPr>
              <w:t>年至</w:t>
            </w:r>
            <w:r>
              <w:rPr>
                <w:rFonts w:ascii="宋体" w:hAnsi="宋体"/>
                <w:sz w:val="24"/>
              </w:rPr>
              <w:t>2019</w:t>
            </w:r>
            <w:r>
              <w:rPr>
                <w:rFonts w:ascii="宋体" w:hAnsi="宋体" w:hint="eastAsia"/>
                <w:sz w:val="24"/>
              </w:rPr>
              <w:t>年，在北京市设备安装工程集团有限公司担任项目经理；</w:t>
            </w:r>
          </w:p>
          <w:p w:rsidR="00322AF7" w:rsidRPr="00680AEB" w:rsidRDefault="00322AF7">
            <w:pPr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2019</w:t>
            </w:r>
            <w:r>
              <w:rPr>
                <w:rFonts w:ascii="宋体" w:hAnsi="宋体" w:hint="eastAsia"/>
                <w:sz w:val="24"/>
              </w:rPr>
              <w:t>年至今，在北京市设备安装工程集团有限公司任副部长。</w:t>
            </w:r>
          </w:p>
        </w:tc>
      </w:tr>
      <w:tr w:rsidR="00322AF7" w:rsidRPr="000964E6">
        <w:trPr>
          <w:trHeight w:val="680"/>
          <w:jc w:val="center"/>
        </w:trPr>
        <w:tc>
          <w:tcPr>
            <w:tcW w:w="2361" w:type="dxa"/>
            <w:vAlign w:val="center"/>
          </w:tcPr>
          <w:p w:rsidR="00322AF7" w:rsidRPr="000964E6" w:rsidRDefault="00322AF7">
            <w:pPr>
              <w:jc w:val="center"/>
              <w:rPr>
                <w:rFonts w:ascii="宋体"/>
                <w:sz w:val="24"/>
              </w:rPr>
            </w:pPr>
            <w:r w:rsidRPr="000964E6">
              <w:rPr>
                <w:rFonts w:ascii="宋体" w:hAnsi="宋体" w:hint="eastAsia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 w:rsidR="00322AF7" w:rsidRPr="000964E6" w:rsidRDefault="00322AF7">
            <w:pPr>
              <w:jc w:val="center"/>
              <w:rPr>
                <w:rFonts w:ascii="宋体"/>
                <w:sz w:val="24"/>
              </w:rPr>
            </w:pPr>
            <w:r w:rsidRPr="000964E6">
              <w:rPr>
                <w:rFonts w:ascii="宋体" w:hAnsi="宋体" w:hint="eastAsia"/>
                <w:sz w:val="24"/>
              </w:rPr>
              <w:t>是否</w:t>
            </w:r>
          </w:p>
          <w:p w:rsidR="00322AF7" w:rsidRPr="000964E6" w:rsidRDefault="00322AF7">
            <w:pPr>
              <w:jc w:val="center"/>
              <w:rPr>
                <w:rFonts w:ascii="宋体"/>
                <w:sz w:val="24"/>
              </w:rPr>
            </w:pPr>
            <w:r w:rsidRPr="000964E6">
              <w:rPr>
                <w:rFonts w:ascii="宋体" w:hAnsi="宋体" w:hint="eastAsia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 w:rsidR="00322AF7" w:rsidRPr="000964E6" w:rsidRDefault="00322AF7">
            <w:pPr>
              <w:jc w:val="center"/>
              <w:rPr>
                <w:rFonts w:ascii="宋体"/>
                <w:sz w:val="24"/>
              </w:rPr>
            </w:pPr>
            <w:r w:rsidRPr="000964E6">
              <w:rPr>
                <w:rFonts w:ascii="宋体" w:hAnsi="宋体" w:hint="eastAsia"/>
                <w:sz w:val="24"/>
              </w:rPr>
              <w:t>填：是，否</w:t>
            </w:r>
          </w:p>
        </w:tc>
        <w:tc>
          <w:tcPr>
            <w:tcW w:w="1418" w:type="dxa"/>
            <w:gridSpan w:val="2"/>
            <w:vAlign w:val="center"/>
          </w:tcPr>
          <w:p w:rsidR="00322AF7" w:rsidRPr="000964E6" w:rsidRDefault="00322AF7">
            <w:pPr>
              <w:jc w:val="center"/>
              <w:rPr>
                <w:rFonts w:ascii="宋体"/>
                <w:sz w:val="24"/>
              </w:rPr>
            </w:pPr>
            <w:r w:rsidRPr="000964E6">
              <w:rPr>
                <w:rFonts w:ascii="宋体" w:hAnsi="宋体" w:hint="eastAsia"/>
                <w:sz w:val="24"/>
              </w:rPr>
              <w:t>是否</w:t>
            </w:r>
          </w:p>
          <w:p w:rsidR="00322AF7" w:rsidRPr="000964E6" w:rsidRDefault="00322AF7">
            <w:pPr>
              <w:jc w:val="center"/>
              <w:rPr>
                <w:rFonts w:ascii="宋体"/>
                <w:sz w:val="24"/>
              </w:rPr>
            </w:pPr>
            <w:r w:rsidRPr="000964E6">
              <w:rPr>
                <w:rFonts w:ascii="宋体" w:hAnsi="宋体" w:hint="eastAsia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 w:rsidR="00322AF7" w:rsidRPr="000964E6" w:rsidRDefault="00322AF7">
            <w:pPr>
              <w:jc w:val="center"/>
              <w:rPr>
                <w:rFonts w:ascii="宋体"/>
                <w:sz w:val="24"/>
              </w:rPr>
            </w:pPr>
            <w:r w:rsidRPr="000964E6">
              <w:rPr>
                <w:rFonts w:ascii="宋体" w:hAnsi="宋体" w:hint="eastAsia"/>
                <w:sz w:val="24"/>
              </w:rPr>
              <w:t>填：是，否</w:t>
            </w:r>
          </w:p>
        </w:tc>
        <w:tc>
          <w:tcPr>
            <w:tcW w:w="992" w:type="dxa"/>
            <w:vAlign w:val="center"/>
          </w:tcPr>
          <w:p w:rsidR="00322AF7" w:rsidRPr="000964E6" w:rsidRDefault="00322AF7">
            <w:pPr>
              <w:jc w:val="center"/>
              <w:rPr>
                <w:rFonts w:ascii="宋体"/>
                <w:sz w:val="24"/>
              </w:rPr>
            </w:pPr>
            <w:r w:rsidRPr="000964E6">
              <w:rPr>
                <w:rFonts w:ascii="宋体" w:hAnsi="宋体" w:hint="eastAsia"/>
                <w:sz w:val="24"/>
              </w:rPr>
              <w:t>发表</w:t>
            </w:r>
          </w:p>
          <w:p w:rsidR="00322AF7" w:rsidRPr="000964E6" w:rsidRDefault="00322AF7">
            <w:pPr>
              <w:jc w:val="center"/>
              <w:rPr>
                <w:rFonts w:ascii="宋体"/>
                <w:sz w:val="24"/>
              </w:rPr>
            </w:pPr>
            <w:r w:rsidRPr="000964E6">
              <w:rPr>
                <w:rFonts w:ascii="宋体" w:hAnsi="宋体" w:hint="eastAsia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 w:rsidR="00322AF7" w:rsidRPr="000964E6" w:rsidRDefault="00322AF7">
            <w:pPr>
              <w:jc w:val="center"/>
              <w:rPr>
                <w:rFonts w:ascii="宋体"/>
                <w:sz w:val="24"/>
              </w:rPr>
            </w:pPr>
          </w:p>
        </w:tc>
      </w:tr>
      <w:tr w:rsidR="00322AF7" w:rsidRPr="000964E6">
        <w:trPr>
          <w:trHeight w:val="680"/>
          <w:jc w:val="center"/>
        </w:trPr>
        <w:tc>
          <w:tcPr>
            <w:tcW w:w="2361" w:type="dxa"/>
            <w:vAlign w:val="center"/>
          </w:tcPr>
          <w:p w:rsidR="00322AF7" w:rsidRPr="000964E6" w:rsidRDefault="00322AF7">
            <w:pPr>
              <w:jc w:val="center"/>
              <w:rPr>
                <w:rFonts w:ascii="宋体"/>
                <w:sz w:val="24"/>
              </w:rPr>
            </w:pPr>
            <w:r w:rsidRPr="000964E6">
              <w:rPr>
                <w:rFonts w:ascii="宋体" w:hAnsi="宋体" w:hint="eastAsia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 w:rsidR="00322AF7" w:rsidRPr="000964E6" w:rsidRDefault="00322AF7">
            <w:pPr>
              <w:rPr>
                <w:rFonts w:ascii="宋体"/>
                <w:sz w:val="24"/>
              </w:rPr>
            </w:pPr>
          </w:p>
        </w:tc>
      </w:tr>
      <w:tr w:rsidR="00322AF7" w:rsidRPr="000964E6">
        <w:trPr>
          <w:trHeight w:val="680"/>
          <w:jc w:val="center"/>
        </w:trPr>
        <w:tc>
          <w:tcPr>
            <w:tcW w:w="2361" w:type="dxa"/>
            <w:vAlign w:val="center"/>
          </w:tcPr>
          <w:p w:rsidR="00322AF7" w:rsidRPr="000964E6" w:rsidRDefault="00322AF7">
            <w:pPr>
              <w:jc w:val="center"/>
              <w:rPr>
                <w:rFonts w:ascii="宋体"/>
                <w:sz w:val="24"/>
              </w:rPr>
            </w:pPr>
            <w:r w:rsidRPr="000964E6">
              <w:rPr>
                <w:rFonts w:ascii="宋体" w:hAnsi="宋体" w:hint="eastAsia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 w:rsidR="00322AF7" w:rsidRPr="000964E6" w:rsidRDefault="00322AF7">
            <w:pPr>
              <w:rPr>
                <w:rFonts w:ascii="宋体"/>
                <w:sz w:val="24"/>
              </w:rPr>
            </w:pPr>
            <w:r w:rsidRPr="000964E6">
              <w:rPr>
                <w:rFonts w:ascii="宋体" w:hAnsi="宋体" w:hint="eastAsia"/>
                <w:sz w:val="24"/>
              </w:rPr>
              <w:t>（刊物名称及刊号）</w:t>
            </w:r>
          </w:p>
        </w:tc>
      </w:tr>
      <w:tr w:rsidR="00322AF7" w:rsidRPr="000964E6">
        <w:trPr>
          <w:trHeight w:val="3156"/>
          <w:jc w:val="center"/>
        </w:trPr>
        <w:tc>
          <w:tcPr>
            <w:tcW w:w="2361" w:type="dxa"/>
            <w:vAlign w:val="center"/>
          </w:tcPr>
          <w:p w:rsidR="00322AF7" w:rsidRPr="000964E6" w:rsidRDefault="00322AF7">
            <w:pPr>
              <w:jc w:val="center"/>
              <w:rPr>
                <w:rFonts w:ascii="宋体"/>
                <w:sz w:val="24"/>
              </w:rPr>
            </w:pPr>
            <w:r w:rsidRPr="000964E6">
              <w:rPr>
                <w:rFonts w:ascii="宋体" w:hAnsi="宋体" w:hint="eastAsia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 w:rsidR="00322AF7" w:rsidRPr="000964E6" w:rsidRDefault="00322AF7">
            <w:pPr>
              <w:rPr>
                <w:rFonts w:ascii="宋体"/>
                <w:sz w:val="24"/>
              </w:rPr>
            </w:pPr>
          </w:p>
        </w:tc>
      </w:tr>
    </w:tbl>
    <w:p w:rsidR="00322AF7" w:rsidRDefault="00322AF7">
      <w:pPr>
        <w:rPr>
          <w:rFonts w:eastAsia="Times New Roman"/>
        </w:rPr>
      </w:pPr>
    </w:p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362"/>
        <w:gridCol w:w="6982"/>
      </w:tblGrid>
      <w:tr w:rsidR="00322AF7" w:rsidRPr="000964E6">
        <w:trPr>
          <w:trHeight w:val="680"/>
          <w:jc w:val="center"/>
        </w:trPr>
        <w:tc>
          <w:tcPr>
            <w:tcW w:w="2362" w:type="dxa"/>
            <w:vAlign w:val="center"/>
          </w:tcPr>
          <w:p w:rsidR="00322AF7" w:rsidRPr="000964E6" w:rsidRDefault="00322AF7">
            <w:pPr>
              <w:jc w:val="center"/>
              <w:rPr>
                <w:rFonts w:ascii="宋体"/>
                <w:sz w:val="24"/>
              </w:rPr>
            </w:pPr>
            <w:r w:rsidRPr="000964E6">
              <w:rPr>
                <w:rFonts w:ascii="宋体" w:hAnsi="宋体" w:hint="eastAsia"/>
                <w:sz w:val="24"/>
              </w:rPr>
              <w:t>拟定学位论文</w:t>
            </w:r>
          </w:p>
          <w:p w:rsidR="00322AF7" w:rsidRPr="000964E6" w:rsidRDefault="00322AF7">
            <w:pPr>
              <w:jc w:val="center"/>
              <w:rPr>
                <w:rFonts w:ascii="宋体"/>
                <w:sz w:val="24"/>
              </w:rPr>
            </w:pPr>
            <w:r w:rsidRPr="000964E6">
              <w:rPr>
                <w:rFonts w:ascii="宋体" w:hAnsi="宋体" w:hint="eastAsia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 w:rsidR="00322AF7" w:rsidRPr="000964E6" w:rsidRDefault="00322AF7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环境绩效对企业绩效的影响</w:t>
            </w:r>
            <w:r>
              <w:rPr>
                <w:rFonts w:ascii="宋体"/>
                <w:sz w:val="24"/>
              </w:rPr>
              <w:t>——</w:t>
            </w:r>
            <w:r>
              <w:rPr>
                <w:rFonts w:ascii="宋体" w:hint="eastAsia"/>
                <w:sz w:val="24"/>
              </w:rPr>
              <w:t>基于上市企业的实证研究</w:t>
            </w:r>
          </w:p>
        </w:tc>
      </w:tr>
      <w:tr w:rsidR="00322AF7" w:rsidRPr="000964E6">
        <w:trPr>
          <w:trHeight w:val="2560"/>
          <w:jc w:val="center"/>
        </w:trPr>
        <w:tc>
          <w:tcPr>
            <w:tcW w:w="2362" w:type="dxa"/>
            <w:vAlign w:val="center"/>
          </w:tcPr>
          <w:p w:rsidR="00322AF7" w:rsidRPr="000964E6" w:rsidRDefault="00322AF7">
            <w:pPr>
              <w:jc w:val="center"/>
              <w:rPr>
                <w:rFonts w:ascii="宋体"/>
                <w:sz w:val="24"/>
              </w:rPr>
            </w:pPr>
            <w:r w:rsidRPr="000964E6">
              <w:rPr>
                <w:rFonts w:ascii="宋体" w:hAnsi="宋体" w:hint="eastAsia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 w:rsidR="00322AF7" w:rsidRPr="000964E6" w:rsidRDefault="00322AF7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基于可持续、高质量的发展战略，每个企业在注重自身发展的同时更要重视其外部性影响。本文着重从环境绩效的影响角度入手，分析如何使企业效益和社会效益实现最大化，鼓励企业把环境绩效的提升放在企业发展的重要位置。</w:t>
            </w:r>
          </w:p>
        </w:tc>
      </w:tr>
      <w:tr w:rsidR="00322AF7" w:rsidRPr="000964E6">
        <w:trPr>
          <w:trHeight w:val="680"/>
          <w:jc w:val="center"/>
        </w:trPr>
        <w:tc>
          <w:tcPr>
            <w:tcW w:w="2362" w:type="dxa"/>
            <w:vAlign w:val="center"/>
          </w:tcPr>
          <w:p w:rsidR="00322AF7" w:rsidRPr="000964E6" w:rsidRDefault="00322AF7">
            <w:pPr>
              <w:jc w:val="center"/>
              <w:rPr>
                <w:rFonts w:ascii="宋体"/>
                <w:sz w:val="24"/>
              </w:rPr>
            </w:pPr>
            <w:r w:rsidRPr="000964E6">
              <w:rPr>
                <w:rFonts w:ascii="宋体" w:hAnsi="宋体" w:hint="eastAsia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 w:rsidR="00322AF7" w:rsidRPr="000964E6" w:rsidRDefault="00322AF7" w:rsidP="007025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环境绩效对企业绩效的影响</w:t>
            </w:r>
            <w:r>
              <w:rPr>
                <w:rFonts w:ascii="宋体"/>
                <w:sz w:val="24"/>
              </w:rPr>
              <w:t>——</w:t>
            </w:r>
            <w:r>
              <w:rPr>
                <w:rFonts w:ascii="宋体" w:hint="eastAsia"/>
                <w:sz w:val="24"/>
              </w:rPr>
              <w:t>基于上市企业的实证研究</w:t>
            </w:r>
          </w:p>
        </w:tc>
      </w:tr>
      <w:tr w:rsidR="00322AF7" w:rsidRPr="000964E6">
        <w:trPr>
          <w:trHeight w:val="6386"/>
          <w:jc w:val="center"/>
        </w:trPr>
        <w:tc>
          <w:tcPr>
            <w:tcW w:w="2362" w:type="dxa"/>
            <w:vAlign w:val="center"/>
          </w:tcPr>
          <w:p w:rsidR="00322AF7" w:rsidRPr="000964E6" w:rsidRDefault="00322AF7">
            <w:pPr>
              <w:jc w:val="center"/>
              <w:rPr>
                <w:rFonts w:ascii="宋体"/>
                <w:sz w:val="24"/>
              </w:rPr>
            </w:pPr>
            <w:r w:rsidRPr="000964E6">
              <w:rPr>
                <w:rFonts w:ascii="宋体" w:hAnsi="宋体" w:hint="eastAsia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 w:rsidR="00322AF7" w:rsidRDefault="00322AF7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章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绪论</w:t>
            </w:r>
          </w:p>
          <w:p w:rsidR="00322AF7" w:rsidRDefault="00322AF7" w:rsidP="005238F5">
            <w:pPr>
              <w:ind w:firstLineChars="100" w:firstLine="240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1.1</w:t>
            </w:r>
            <w:r>
              <w:rPr>
                <w:rFonts w:ascii="宋体" w:hAnsi="宋体" w:hint="eastAsia"/>
                <w:sz w:val="24"/>
              </w:rPr>
              <w:t>研究背景和意义</w:t>
            </w:r>
          </w:p>
          <w:p w:rsidR="00322AF7" w:rsidRDefault="00322AF7" w:rsidP="005238F5">
            <w:pPr>
              <w:ind w:firstLineChars="100" w:firstLine="240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1.2</w:t>
            </w:r>
            <w:r>
              <w:rPr>
                <w:rFonts w:ascii="宋体" w:hAnsi="宋体" w:hint="eastAsia"/>
                <w:sz w:val="24"/>
              </w:rPr>
              <w:t>研究思路和方法</w:t>
            </w:r>
          </w:p>
          <w:p w:rsidR="00322AF7" w:rsidRDefault="00322AF7" w:rsidP="005238F5">
            <w:pPr>
              <w:ind w:firstLineChars="100" w:firstLine="240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1.3</w:t>
            </w:r>
            <w:r>
              <w:rPr>
                <w:rFonts w:ascii="宋体" w:hAnsi="宋体" w:hint="eastAsia"/>
                <w:sz w:val="24"/>
              </w:rPr>
              <w:t>创新与局限</w:t>
            </w:r>
          </w:p>
          <w:p w:rsidR="00322AF7" w:rsidRDefault="00322AF7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章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文献综述</w:t>
            </w:r>
          </w:p>
          <w:p w:rsidR="00322AF7" w:rsidRDefault="00322AF7" w:rsidP="005238F5">
            <w:pPr>
              <w:ind w:firstLineChars="100" w:firstLine="240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2.1</w:t>
            </w:r>
            <w:r>
              <w:rPr>
                <w:rFonts w:ascii="宋体" w:hAnsi="宋体" w:hint="eastAsia"/>
                <w:sz w:val="24"/>
              </w:rPr>
              <w:t>关于环境绩效的研究</w:t>
            </w:r>
          </w:p>
          <w:p w:rsidR="00322AF7" w:rsidRDefault="00322AF7" w:rsidP="005238F5">
            <w:pPr>
              <w:ind w:firstLineChars="100" w:firstLine="240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2.2</w:t>
            </w:r>
            <w:r>
              <w:rPr>
                <w:rFonts w:ascii="宋体" w:hAnsi="宋体" w:hint="eastAsia"/>
                <w:sz w:val="24"/>
              </w:rPr>
              <w:t>关于企业绩效的研究</w:t>
            </w:r>
          </w:p>
          <w:p w:rsidR="00322AF7" w:rsidRDefault="00322AF7" w:rsidP="005238F5">
            <w:pPr>
              <w:ind w:firstLineChars="100" w:firstLine="240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2.3</w:t>
            </w:r>
            <w:r>
              <w:rPr>
                <w:rFonts w:ascii="宋体" w:hAnsi="宋体" w:hint="eastAsia"/>
                <w:sz w:val="24"/>
              </w:rPr>
              <w:t>关于环境绩效对企业绩效影响的研究</w:t>
            </w:r>
          </w:p>
          <w:p w:rsidR="00322AF7" w:rsidRDefault="00322AF7" w:rsidP="005238F5">
            <w:pPr>
              <w:ind w:firstLineChars="100" w:firstLine="240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2.4</w:t>
            </w:r>
            <w:r>
              <w:rPr>
                <w:rFonts w:ascii="宋体" w:hAnsi="宋体" w:hint="eastAsia"/>
                <w:sz w:val="24"/>
              </w:rPr>
              <w:t>文献评述</w:t>
            </w:r>
          </w:p>
          <w:p w:rsidR="00322AF7" w:rsidRDefault="00322AF7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</w:t>
            </w:r>
            <w:r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章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理论基础与研究假设</w:t>
            </w:r>
          </w:p>
          <w:p w:rsidR="00322AF7" w:rsidRDefault="00322AF7" w:rsidP="005238F5">
            <w:pPr>
              <w:ind w:firstLineChars="100" w:firstLine="240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3.1</w:t>
            </w:r>
            <w:r>
              <w:rPr>
                <w:rFonts w:ascii="宋体" w:hAnsi="宋体" w:hint="eastAsia"/>
                <w:sz w:val="24"/>
              </w:rPr>
              <w:t>相关概念</w:t>
            </w:r>
          </w:p>
          <w:p w:rsidR="00322AF7" w:rsidRDefault="00322AF7" w:rsidP="005238F5">
            <w:pPr>
              <w:ind w:firstLineChars="100" w:firstLine="240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3.2</w:t>
            </w:r>
            <w:r>
              <w:rPr>
                <w:rFonts w:ascii="宋体" w:hAnsi="宋体" w:hint="eastAsia"/>
                <w:sz w:val="24"/>
              </w:rPr>
              <w:t>理论基础</w:t>
            </w:r>
          </w:p>
          <w:p w:rsidR="00322AF7" w:rsidRDefault="00322AF7" w:rsidP="005238F5">
            <w:pPr>
              <w:ind w:firstLineChars="100" w:firstLine="240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3.3</w:t>
            </w:r>
            <w:r>
              <w:rPr>
                <w:rFonts w:ascii="宋体" w:hAnsi="宋体" w:hint="eastAsia"/>
                <w:sz w:val="24"/>
              </w:rPr>
              <w:t>研究假设</w:t>
            </w:r>
          </w:p>
          <w:p w:rsidR="00322AF7" w:rsidRDefault="00322AF7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</w:t>
            </w:r>
            <w:r>
              <w:rPr>
                <w:rFonts w:ascii="宋体" w:hAnsi="宋体"/>
                <w:sz w:val="24"/>
              </w:rPr>
              <w:t>4</w:t>
            </w:r>
            <w:r>
              <w:rPr>
                <w:rFonts w:ascii="宋体" w:hAnsi="宋体" w:hint="eastAsia"/>
                <w:sz w:val="24"/>
              </w:rPr>
              <w:t>章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环境绩效对企业绩效影响的实证研究</w:t>
            </w:r>
          </w:p>
          <w:p w:rsidR="00322AF7" w:rsidRDefault="00322AF7" w:rsidP="005238F5">
            <w:pPr>
              <w:ind w:firstLineChars="100" w:firstLine="240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4.1</w:t>
            </w:r>
            <w:r>
              <w:rPr>
                <w:rFonts w:ascii="宋体" w:hAnsi="宋体" w:hint="eastAsia"/>
                <w:sz w:val="24"/>
              </w:rPr>
              <w:t>样本选取和数据来源</w:t>
            </w:r>
          </w:p>
          <w:p w:rsidR="00322AF7" w:rsidRDefault="00322AF7" w:rsidP="005238F5">
            <w:pPr>
              <w:ind w:firstLineChars="100" w:firstLine="240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4.2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研究设计</w:t>
            </w:r>
          </w:p>
          <w:p w:rsidR="00322AF7" w:rsidRDefault="00322AF7" w:rsidP="006E0B0C">
            <w:pPr>
              <w:ind w:firstLineChars="200" w:firstLine="480"/>
              <w:rPr>
                <w:rFonts w:ascii="宋体"/>
                <w:sz w:val="24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>
                <w:rPr>
                  <w:rFonts w:ascii="宋体" w:hAnsi="宋体"/>
                  <w:sz w:val="24"/>
                </w:rPr>
                <w:t>4.2.1</w:t>
              </w:r>
            </w:smartTag>
            <w:r>
              <w:rPr>
                <w:rFonts w:ascii="宋体" w:hAnsi="宋体" w:hint="eastAsia"/>
                <w:sz w:val="24"/>
              </w:rPr>
              <w:t>模型建立和变量定义</w:t>
            </w:r>
          </w:p>
          <w:p w:rsidR="00322AF7" w:rsidRPr="006E0B0C" w:rsidRDefault="00322AF7" w:rsidP="006E0B0C">
            <w:pPr>
              <w:ind w:firstLineChars="200" w:firstLine="480"/>
              <w:rPr>
                <w:rFonts w:ascii="宋体"/>
                <w:sz w:val="24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>
                <w:rPr>
                  <w:rFonts w:ascii="宋体" w:hAnsi="宋体"/>
                  <w:sz w:val="24"/>
                </w:rPr>
                <w:t>4.2.2</w:t>
              </w:r>
            </w:smartTag>
            <w:r>
              <w:rPr>
                <w:rFonts w:ascii="宋体" w:hAnsi="宋体" w:hint="eastAsia"/>
                <w:sz w:val="24"/>
              </w:rPr>
              <w:t>内生性问题</w:t>
            </w:r>
          </w:p>
          <w:p w:rsidR="00322AF7" w:rsidRDefault="00322AF7" w:rsidP="005238F5">
            <w:pPr>
              <w:ind w:firstLineChars="100" w:firstLine="240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4.3</w:t>
            </w:r>
            <w:r>
              <w:rPr>
                <w:rFonts w:ascii="宋体" w:hAnsi="宋体" w:hint="eastAsia"/>
                <w:sz w:val="24"/>
              </w:rPr>
              <w:t>实证分析与结果</w:t>
            </w:r>
          </w:p>
          <w:p w:rsidR="00322AF7" w:rsidRDefault="00322AF7" w:rsidP="005238F5">
            <w:pPr>
              <w:ind w:firstLineChars="100" w:firstLine="240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>
                <w:rPr>
                  <w:rFonts w:ascii="宋体" w:hAnsi="宋体"/>
                  <w:sz w:val="24"/>
                </w:rPr>
                <w:t>4.3.1</w:t>
              </w:r>
            </w:smartTag>
            <w:r>
              <w:rPr>
                <w:rFonts w:ascii="宋体" w:hAnsi="宋体" w:hint="eastAsia"/>
                <w:sz w:val="24"/>
              </w:rPr>
              <w:t>描述性统计分析</w:t>
            </w:r>
          </w:p>
          <w:p w:rsidR="00322AF7" w:rsidRDefault="00322AF7" w:rsidP="005238F5">
            <w:pPr>
              <w:ind w:firstLineChars="100" w:firstLine="240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>
                <w:rPr>
                  <w:rFonts w:ascii="宋体" w:hAnsi="宋体"/>
                  <w:sz w:val="24"/>
                </w:rPr>
                <w:t>4.3.2</w:t>
              </w:r>
            </w:smartTag>
            <w:r>
              <w:rPr>
                <w:rFonts w:ascii="宋体" w:hAnsi="宋体" w:hint="eastAsia"/>
                <w:sz w:val="24"/>
              </w:rPr>
              <w:t>相关性检验</w:t>
            </w:r>
          </w:p>
          <w:p w:rsidR="00322AF7" w:rsidRDefault="00322AF7" w:rsidP="00CF3DD1">
            <w:pPr>
              <w:ind w:firstLineChars="250" w:firstLine="600"/>
              <w:rPr>
                <w:rFonts w:ascii="宋体"/>
                <w:sz w:val="24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>
                <w:rPr>
                  <w:rFonts w:ascii="宋体" w:hAnsi="宋体"/>
                  <w:sz w:val="24"/>
                </w:rPr>
                <w:t>4.3.3</w:t>
              </w:r>
            </w:smartTag>
            <w:r>
              <w:rPr>
                <w:rFonts w:ascii="宋体" w:hAnsi="宋体" w:hint="eastAsia"/>
                <w:sz w:val="24"/>
              </w:rPr>
              <w:t>回归分析</w:t>
            </w:r>
          </w:p>
          <w:p w:rsidR="00322AF7" w:rsidRPr="00CF3DD1" w:rsidRDefault="00322AF7" w:rsidP="00CF3DD1">
            <w:pPr>
              <w:ind w:firstLineChars="250" w:firstLine="600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4.3.4</w:t>
            </w:r>
            <w:r>
              <w:rPr>
                <w:rFonts w:ascii="宋体" w:hAnsi="宋体" w:hint="eastAsia"/>
                <w:sz w:val="24"/>
              </w:rPr>
              <w:t>稳健性检验</w:t>
            </w:r>
          </w:p>
          <w:p w:rsidR="00322AF7" w:rsidRDefault="00322AF7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</w:t>
            </w:r>
            <w:r>
              <w:rPr>
                <w:rFonts w:ascii="宋体" w:hAnsi="宋体"/>
                <w:sz w:val="24"/>
              </w:rPr>
              <w:t>5</w:t>
            </w:r>
            <w:r>
              <w:rPr>
                <w:rFonts w:ascii="宋体" w:hAnsi="宋体" w:hint="eastAsia"/>
                <w:sz w:val="24"/>
              </w:rPr>
              <w:t>章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研究结论与政策建议</w:t>
            </w:r>
          </w:p>
          <w:p w:rsidR="00322AF7" w:rsidRDefault="00322AF7" w:rsidP="005238F5">
            <w:pPr>
              <w:ind w:firstLineChars="100" w:firstLine="240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5.1</w:t>
            </w:r>
            <w:r>
              <w:rPr>
                <w:rFonts w:ascii="宋体" w:hAnsi="宋体" w:hint="eastAsia"/>
                <w:sz w:val="24"/>
              </w:rPr>
              <w:t>研究结论</w:t>
            </w:r>
          </w:p>
          <w:p w:rsidR="00322AF7" w:rsidRDefault="00322AF7" w:rsidP="005238F5">
            <w:pPr>
              <w:ind w:firstLineChars="100" w:firstLine="240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5.2</w:t>
            </w:r>
            <w:r>
              <w:rPr>
                <w:rFonts w:ascii="宋体" w:hAnsi="宋体" w:hint="eastAsia"/>
                <w:sz w:val="24"/>
              </w:rPr>
              <w:t>政策建议</w:t>
            </w:r>
          </w:p>
          <w:p w:rsidR="00322AF7" w:rsidRDefault="00322AF7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参考文献</w:t>
            </w:r>
          </w:p>
          <w:p w:rsidR="00322AF7" w:rsidRPr="00D23F82" w:rsidRDefault="00322AF7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致谢</w:t>
            </w:r>
          </w:p>
        </w:tc>
      </w:tr>
      <w:tr w:rsidR="00322AF7" w:rsidRPr="000964E6">
        <w:trPr>
          <w:trHeight w:val="2683"/>
          <w:jc w:val="center"/>
        </w:trPr>
        <w:tc>
          <w:tcPr>
            <w:tcW w:w="2362" w:type="dxa"/>
            <w:vAlign w:val="center"/>
          </w:tcPr>
          <w:p w:rsidR="00322AF7" w:rsidRPr="000964E6" w:rsidRDefault="00322AF7">
            <w:pPr>
              <w:jc w:val="center"/>
              <w:rPr>
                <w:rFonts w:ascii="宋体"/>
                <w:sz w:val="24"/>
              </w:rPr>
            </w:pPr>
            <w:r w:rsidRPr="000964E6">
              <w:rPr>
                <w:rFonts w:ascii="宋体" w:hAnsi="宋体" w:hint="eastAsia"/>
                <w:sz w:val="24"/>
              </w:rPr>
              <w:t>论文素材、数据及参考书目</w:t>
            </w:r>
          </w:p>
        </w:tc>
        <w:tc>
          <w:tcPr>
            <w:tcW w:w="6982" w:type="dxa"/>
            <w:vAlign w:val="center"/>
          </w:tcPr>
          <w:p w:rsidR="00322AF7" w:rsidRDefault="00322AF7">
            <w:pPr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322AF7" w:rsidRDefault="00322AF7" w:rsidP="000B4DF2">
      <w:pPr>
        <w:ind w:firstLineChars="200" w:firstLine="422"/>
        <w:rPr>
          <w:rFonts w:ascii="宋体"/>
          <w:b/>
          <w:bCs/>
          <w:color w:val="FF0000"/>
        </w:rPr>
      </w:pPr>
      <w:r>
        <w:rPr>
          <w:rFonts w:ascii="宋体" w:hAnsi="宋体" w:hint="eastAsia"/>
          <w:b/>
          <w:bCs/>
          <w:color w:val="FF0000"/>
        </w:rPr>
        <w:t>注：</w:t>
      </w:r>
      <w:r>
        <w:rPr>
          <w:rFonts w:ascii="宋体" w:hAnsi="宋体"/>
          <w:b/>
          <w:bCs/>
          <w:color w:val="FF0000"/>
        </w:rPr>
        <w:t>1</w:t>
      </w:r>
      <w:r>
        <w:rPr>
          <w:rFonts w:ascii="宋体" w:hAnsi="宋体" w:hint="eastAsia"/>
          <w:b/>
          <w:bCs/>
          <w:color w:val="FF0000"/>
        </w:rPr>
        <w:t>、请认真填写各项信息，根据学员相关情况和拟定论文方向，由院系统一分配指导老师。</w:t>
      </w:r>
    </w:p>
    <w:p w:rsidR="00322AF7" w:rsidRDefault="00322AF7" w:rsidP="00CC1744">
      <w:pPr>
        <w:ind w:firstLineChars="200" w:firstLine="422"/>
        <w:rPr>
          <w:rFonts w:ascii="宋体"/>
        </w:rPr>
      </w:pPr>
      <w:r>
        <w:rPr>
          <w:rFonts w:ascii="宋体" w:hAnsi="宋体"/>
          <w:b/>
          <w:bCs/>
          <w:color w:val="FF0000"/>
        </w:rPr>
        <w:t>2</w:t>
      </w:r>
      <w:r>
        <w:rPr>
          <w:rFonts w:ascii="宋体" w:hAnsi="宋体" w:hint="eastAsia"/>
          <w:b/>
          <w:bCs/>
          <w:color w:val="FF0000"/>
        </w:rPr>
        <w:t>、论文答辩期限以成绩单里“考试日期”列中最后一个日期开始计时，一年半内必须完成（包括二答），期间只能选择一个时间节点答辩，逾期视为自动放弃答辩资格，学位申请无效，无法延期。</w:t>
      </w:r>
    </w:p>
    <w:sectPr w:rsidR="00322AF7" w:rsidSect="009B508C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?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B5DD7"/>
    <w:rsid w:val="9EBF8871"/>
    <w:rsid w:val="E9710308"/>
    <w:rsid w:val="00017F3E"/>
    <w:rsid w:val="00024685"/>
    <w:rsid w:val="000964E6"/>
    <w:rsid w:val="000B4DF2"/>
    <w:rsid w:val="000C4CDD"/>
    <w:rsid w:val="000C7399"/>
    <w:rsid w:val="000D616E"/>
    <w:rsid w:val="000E5976"/>
    <w:rsid w:val="00103AF7"/>
    <w:rsid w:val="00111AC2"/>
    <w:rsid w:val="00126DA2"/>
    <w:rsid w:val="001448A1"/>
    <w:rsid w:val="00145DF6"/>
    <w:rsid w:val="00184388"/>
    <w:rsid w:val="001875FA"/>
    <w:rsid w:val="001C2427"/>
    <w:rsid w:val="001C3791"/>
    <w:rsid w:val="001D4ABC"/>
    <w:rsid w:val="001D50A0"/>
    <w:rsid w:val="001F2172"/>
    <w:rsid w:val="002567C1"/>
    <w:rsid w:val="0026627A"/>
    <w:rsid w:val="0027096B"/>
    <w:rsid w:val="00320069"/>
    <w:rsid w:val="00321705"/>
    <w:rsid w:val="00322AF7"/>
    <w:rsid w:val="00367F09"/>
    <w:rsid w:val="003859BC"/>
    <w:rsid w:val="00395A82"/>
    <w:rsid w:val="003B6974"/>
    <w:rsid w:val="003C213C"/>
    <w:rsid w:val="003F65C4"/>
    <w:rsid w:val="00410D8E"/>
    <w:rsid w:val="004232C0"/>
    <w:rsid w:val="0043446F"/>
    <w:rsid w:val="0044557D"/>
    <w:rsid w:val="004C3B5B"/>
    <w:rsid w:val="004C692D"/>
    <w:rsid w:val="004F6894"/>
    <w:rsid w:val="00512683"/>
    <w:rsid w:val="005238F5"/>
    <w:rsid w:val="0054553F"/>
    <w:rsid w:val="00556D05"/>
    <w:rsid w:val="005B2533"/>
    <w:rsid w:val="00646FFA"/>
    <w:rsid w:val="006674AB"/>
    <w:rsid w:val="00680AEB"/>
    <w:rsid w:val="006D4D50"/>
    <w:rsid w:val="006E0B0C"/>
    <w:rsid w:val="006F5E4C"/>
    <w:rsid w:val="007025C8"/>
    <w:rsid w:val="007041B5"/>
    <w:rsid w:val="00761113"/>
    <w:rsid w:val="00772F30"/>
    <w:rsid w:val="00791381"/>
    <w:rsid w:val="007A00F9"/>
    <w:rsid w:val="007B774C"/>
    <w:rsid w:val="007F7DC6"/>
    <w:rsid w:val="00807310"/>
    <w:rsid w:val="00871B45"/>
    <w:rsid w:val="0087230E"/>
    <w:rsid w:val="008C782B"/>
    <w:rsid w:val="008E0F18"/>
    <w:rsid w:val="008E41AA"/>
    <w:rsid w:val="008F4333"/>
    <w:rsid w:val="00902C11"/>
    <w:rsid w:val="00913B4E"/>
    <w:rsid w:val="00987A88"/>
    <w:rsid w:val="009B508C"/>
    <w:rsid w:val="009D0666"/>
    <w:rsid w:val="009D4BB6"/>
    <w:rsid w:val="00A32456"/>
    <w:rsid w:val="00A46BE5"/>
    <w:rsid w:val="00A56ECD"/>
    <w:rsid w:val="00AA06F0"/>
    <w:rsid w:val="00AB3581"/>
    <w:rsid w:val="00AB5DD7"/>
    <w:rsid w:val="00B63F2D"/>
    <w:rsid w:val="00B7593D"/>
    <w:rsid w:val="00BA3651"/>
    <w:rsid w:val="00BB69BC"/>
    <w:rsid w:val="00BC2953"/>
    <w:rsid w:val="00C6453D"/>
    <w:rsid w:val="00C91224"/>
    <w:rsid w:val="00C93AAD"/>
    <w:rsid w:val="00C94F86"/>
    <w:rsid w:val="00CB398C"/>
    <w:rsid w:val="00CC1744"/>
    <w:rsid w:val="00CC5BBB"/>
    <w:rsid w:val="00CF0A48"/>
    <w:rsid w:val="00CF3DD1"/>
    <w:rsid w:val="00D23F82"/>
    <w:rsid w:val="00D261A5"/>
    <w:rsid w:val="00D83358"/>
    <w:rsid w:val="00DA5401"/>
    <w:rsid w:val="00DE1D4C"/>
    <w:rsid w:val="00E5705C"/>
    <w:rsid w:val="00E929B0"/>
    <w:rsid w:val="00F74FF7"/>
    <w:rsid w:val="00F95C6F"/>
    <w:rsid w:val="00FA32E8"/>
    <w:rsid w:val="00FC0E22"/>
    <w:rsid w:val="00FD3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??" w:eastAsia="宋体" w:hAnsi="??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08C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323</TotalTime>
  <Pages>3</Pages>
  <Words>155</Words>
  <Characters>885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Administrator</cp:lastModifiedBy>
  <cp:revision>24</cp:revision>
  <dcterms:created xsi:type="dcterms:W3CDTF">2021-01-21T00:38:00Z</dcterms:created>
  <dcterms:modified xsi:type="dcterms:W3CDTF">2021-06-23T02:47:00Z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