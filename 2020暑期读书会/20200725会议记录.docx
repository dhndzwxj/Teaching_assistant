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772F" w14:textId="52918E0A" w:rsidR="00E46C01" w:rsidRDefault="00F5019E" w:rsidP="00E46C01">
      <w:pPr>
        <w:pStyle w:val="1"/>
        <w:ind w:firstLine="883"/>
      </w:pPr>
      <w:r>
        <w:rPr>
          <w:rFonts w:hint="eastAsia"/>
        </w:rPr>
        <w:t>会议记录</w:t>
      </w:r>
    </w:p>
    <w:p w14:paraId="75756DA4" w14:textId="2758B118" w:rsidR="005C4E59" w:rsidRDefault="00A05D5F" w:rsidP="007A6E06">
      <w:pPr>
        <w:ind w:firstLine="480"/>
      </w:pPr>
      <w:r>
        <w:rPr>
          <w:rFonts w:hint="eastAsia"/>
        </w:rPr>
        <w:t>日期：</w:t>
      </w:r>
      <w:r w:rsidRPr="00A05D5F">
        <w:rPr>
          <w:rFonts w:hint="eastAsia"/>
        </w:rPr>
        <w:t>2020</w:t>
      </w:r>
      <w:r w:rsidRPr="00A05D5F">
        <w:rPr>
          <w:rFonts w:hint="eastAsia"/>
        </w:rPr>
        <w:t>年</w:t>
      </w:r>
      <w:r w:rsidRPr="00A05D5F">
        <w:rPr>
          <w:rFonts w:hint="eastAsia"/>
        </w:rPr>
        <w:t>7</w:t>
      </w:r>
      <w:r w:rsidRPr="00A05D5F">
        <w:rPr>
          <w:rFonts w:hint="eastAsia"/>
        </w:rPr>
        <w:t>月</w:t>
      </w:r>
      <w:r w:rsidRPr="00A05D5F">
        <w:rPr>
          <w:rFonts w:hint="eastAsia"/>
        </w:rPr>
        <w:t>18</w:t>
      </w:r>
      <w:r w:rsidRPr="00A05D5F">
        <w:rPr>
          <w:rFonts w:hint="eastAsia"/>
        </w:rPr>
        <w:t>日</w:t>
      </w:r>
    </w:p>
    <w:p w14:paraId="108EAEDA" w14:textId="72972AD3" w:rsidR="00A05D5F" w:rsidRDefault="00A05D5F" w:rsidP="007A6E06">
      <w:pPr>
        <w:ind w:firstLine="480"/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:</w:t>
      </w:r>
      <w:r>
        <w:t>00</w:t>
      </w:r>
    </w:p>
    <w:p w14:paraId="2C52D671" w14:textId="4264AFB4" w:rsidR="00A05D5F" w:rsidRDefault="00A05D5F" w:rsidP="007A6E06">
      <w:pPr>
        <w:ind w:firstLine="480"/>
      </w:pPr>
      <w:r>
        <w:rPr>
          <w:rFonts w:hint="eastAsia"/>
        </w:rPr>
        <w:t>地点：腾讯会议</w:t>
      </w:r>
      <w:r>
        <w:rPr>
          <w:rFonts w:hint="eastAsia"/>
        </w:rPr>
        <w:t xml:space="preserve"> </w:t>
      </w:r>
      <w:r w:rsidR="00ED77C1">
        <w:t>205 344 286</w:t>
      </w:r>
    </w:p>
    <w:p w14:paraId="22A3D4F7" w14:textId="295A6900" w:rsidR="00A05D5F" w:rsidRDefault="00A05D5F" w:rsidP="007A6E06">
      <w:pPr>
        <w:ind w:firstLine="480"/>
      </w:pPr>
      <w:r>
        <w:rPr>
          <w:rFonts w:hint="eastAsia"/>
        </w:rPr>
        <w:t>主持人：齐昊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0C7AF3FA" w14:textId="55DC84A9" w:rsidR="00A05D5F" w:rsidRDefault="00A05D5F" w:rsidP="007A6E06">
      <w:pPr>
        <w:ind w:firstLine="480"/>
      </w:pPr>
      <w:r>
        <w:rPr>
          <w:rFonts w:hint="eastAsia"/>
        </w:rPr>
        <w:t>记录人：王小军</w:t>
      </w:r>
    </w:p>
    <w:p w14:paraId="07DA2FD9" w14:textId="4DF622A5" w:rsidR="00A05D5F" w:rsidRDefault="00A05D5F" w:rsidP="007A6E06">
      <w:pPr>
        <w:ind w:firstLine="480"/>
      </w:pPr>
      <w:r>
        <w:rPr>
          <w:rFonts w:hint="eastAsia"/>
        </w:rPr>
        <w:t>出席人：陈世家、唐英涵、姚欣铭、陈可心、鲁一恒、杨周娴、盖嘉诺</w:t>
      </w:r>
    </w:p>
    <w:p w14:paraId="038DDD86" w14:textId="22241140" w:rsidR="00A05D5F" w:rsidRDefault="00A05D5F" w:rsidP="007A6E06">
      <w:pPr>
        <w:ind w:firstLine="480"/>
      </w:pPr>
      <w:r>
        <w:rPr>
          <w:rFonts w:hint="eastAsia"/>
        </w:rPr>
        <w:t>缺席者：无</w:t>
      </w:r>
    </w:p>
    <w:p w14:paraId="5CB67EC4" w14:textId="2A2FD4E0" w:rsidR="00A05D5F" w:rsidRDefault="00A05D5F" w:rsidP="007A6E06">
      <w:pPr>
        <w:ind w:firstLine="480"/>
      </w:pPr>
      <w:r>
        <w:rPr>
          <w:rFonts w:hint="eastAsia"/>
        </w:rPr>
        <w:t>会议主题：</w:t>
      </w:r>
      <w:r w:rsidR="00A8005D">
        <w:rPr>
          <w:rFonts w:hint="eastAsia"/>
        </w:rPr>
        <w:t>传统中国的小农生产与商品经济</w:t>
      </w:r>
    </w:p>
    <w:p w14:paraId="66526701" w14:textId="2E553A60" w:rsidR="00A05D5F" w:rsidRDefault="00A05D5F" w:rsidP="007A6E06">
      <w:pPr>
        <w:ind w:firstLine="480"/>
      </w:pPr>
      <w:r>
        <w:rPr>
          <w:rFonts w:hint="eastAsia"/>
        </w:rPr>
        <w:t>会议内容：</w:t>
      </w:r>
    </w:p>
    <w:p w14:paraId="66324A8C" w14:textId="2072831B" w:rsidR="001A5132" w:rsidRDefault="00A8005D" w:rsidP="001A5132">
      <w:pPr>
        <w:ind w:firstLine="480"/>
      </w:pPr>
      <w:r>
        <w:rPr>
          <w:rFonts w:hint="eastAsia"/>
        </w:rPr>
        <w:t>本次会议由唐英涵同学汇报黄宗智《华北》一书的第六至第十一章。</w:t>
      </w:r>
      <w:r w:rsidR="001A5132">
        <w:rPr>
          <w:rFonts w:hint="eastAsia"/>
        </w:rPr>
        <w:t>第六章介绍了</w:t>
      </w:r>
      <w:r w:rsidR="001A5132" w:rsidRPr="001A5132">
        <w:rPr>
          <w:rFonts w:hint="eastAsia"/>
        </w:rPr>
        <w:t>清代前期的农业商品化和小农分化</w:t>
      </w:r>
      <w:r w:rsidR="001A5132">
        <w:rPr>
          <w:rFonts w:hint="eastAsia"/>
        </w:rPr>
        <w:t>，</w:t>
      </w:r>
      <w:r w:rsidR="001A5132" w:rsidRPr="001A5132">
        <w:rPr>
          <w:rFonts w:hint="eastAsia"/>
        </w:rPr>
        <w:t>小农经济远在中国接触世界之前，就经历了显著的变化。商业化的农业和家庭手工业，以及人口的递增和流动，在小农经济内推动了一个延续不断的社会分化过程。</w:t>
      </w:r>
      <w:r w:rsidR="001A5132">
        <w:rPr>
          <w:rFonts w:hint="eastAsia"/>
        </w:rPr>
        <w:t>第七章沿着时间线，考察了二十世纪小农经济加速商品化，中国被迫纳入资本主义世界体系，</w:t>
      </w:r>
      <w:r w:rsidR="001A5132" w:rsidRPr="001A5132">
        <w:rPr>
          <w:rFonts w:hint="eastAsia"/>
        </w:rPr>
        <w:t>世界经济并没有使得小农经济崩溃，只是促使小农经济沿着原先变化的道路更向前推进。中国农业被纳入世界经济，加速了小农经济的变化。</w:t>
      </w:r>
      <w:r w:rsidR="001A5132">
        <w:rPr>
          <w:rFonts w:hint="eastAsia"/>
        </w:rPr>
        <w:t>第八章和第九章对比了经营式农场和家庭式农场，批评了“资本主义萌芽论”，认为出现雇佣关系并不意味着即将步入资本主义社会，中国依旧停滞在小农经济的发展阶段，经营式农场亩产量并未远远高出家庭式农场。</w:t>
      </w:r>
      <w:r w:rsidR="00830CFF">
        <w:rPr>
          <w:rFonts w:hint="eastAsia"/>
        </w:rPr>
        <w:t>第十章和第一章则解释了为何华北地区经营式农场发展不足，小农经济为何如此牢固。</w:t>
      </w:r>
    </w:p>
    <w:p w14:paraId="641C55D5" w14:textId="7B043C26" w:rsidR="00830CFF" w:rsidRPr="00830CFF" w:rsidRDefault="00830CFF" w:rsidP="001A5132">
      <w:pPr>
        <w:ind w:firstLine="480"/>
        <w:rPr>
          <w:rFonts w:hint="eastAsia"/>
        </w:rPr>
      </w:pPr>
      <w:r>
        <w:rPr>
          <w:rFonts w:hint="eastAsia"/>
        </w:rPr>
        <w:t>进入讨论环节，</w:t>
      </w:r>
    </w:p>
    <w:p w14:paraId="49508D90" w14:textId="023459DD" w:rsidR="001A5132" w:rsidRDefault="009D30C6" w:rsidP="001A5132">
      <w:pPr>
        <w:ind w:firstLine="480"/>
      </w:pPr>
      <w:r>
        <w:t xml:space="preserve">1 </w:t>
      </w:r>
      <w:r>
        <w:rPr>
          <w:rFonts w:hint="eastAsia"/>
        </w:rPr>
        <w:t>联系当代中国农村？阻碍农村发展的是户籍制度吗？</w:t>
      </w:r>
    </w:p>
    <w:p w14:paraId="0DF5B691" w14:textId="441A9FE6" w:rsidR="009D30C6" w:rsidRPr="009D30C6" w:rsidRDefault="009D30C6" w:rsidP="001A5132">
      <w:pPr>
        <w:ind w:firstLine="480"/>
        <w:rPr>
          <w:rFonts w:hint="eastAsia"/>
        </w:rPr>
      </w:pPr>
      <w:r>
        <w:t xml:space="preserve">2 </w:t>
      </w:r>
      <w:r>
        <w:rPr>
          <w:rFonts w:hint="eastAsia"/>
        </w:rPr>
        <w:t>如何界定资本主义社会？学界有三种观点。</w:t>
      </w:r>
      <w:r>
        <w:t>A</w:t>
      </w:r>
      <w:r>
        <w:rPr>
          <w:rFonts w:hint="eastAsia"/>
        </w:rPr>
        <w:t>宽口径：出现逐利性的商业资本（地中海沿岸商业资本）</w:t>
      </w:r>
      <w:r>
        <w:rPr>
          <w:rFonts w:hint="eastAsia"/>
        </w:rPr>
        <w:t>b</w:t>
      </w:r>
      <w:r>
        <w:rPr>
          <w:rFonts w:hint="eastAsia"/>
        </w:rPr>
        <w:t>中口径：雇佣关系的出现</w:t>
      </w:r>
      <w:r>
        <w:rPr>
          <w:rFonts w:hint="eastAsia"/>
        </w:rPr>
        <w:t>c</w:t>
      </w:r>
      <w:r>
        <w:rPr>
          <w:rFonts w:hint="eastAsia"/>
        </w:rPr>
        <w:t>：窄口径：出现机器大工业，工人从形式隶属转变为实际隶属，再无法控制劳动过程。</w:t>
      </w:r>
    </w:p>
    <w:p w14:paraId="3C6D205F" w14:textId="3253BB3C" w:rsidR="00A8005D" w:rsidRPr="001A5132" w:rsidRDefault="00A8005D" w:rsidP="00A8005D">
      <w:pPr>
        <w:ind w:firstLine="480"/>
        <w:rPr>
          <w:rFonts w:hint="eastAsia"/>
        </w:rPr>
      </w:pPr>
    </w:p>
    <w:p w14:paraId="3D9B677A" w14:textId="443DEB71" w:rsidR="00370A84" w:rsidRPr="00A8005D" w:rsidRDefault="00370A84" w:rsidP="007A6E06">
      <w:pPr>
        <w:ind w:firstLine="480"/>
      </w:pPr>
    </w:p>
    <w:sectPr w:rsidR="00370A84" w:rsidRPr="00A8005D" w:rsidSect="004E6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  <w:numRestart w:val="eachPage"/>
      </w:footnotePr>
      <w:endnotePr>
        <w:numFmt w:val="decimal"/>
      </w:endnotePr>
      <w:pgSz w:w="11906" w:h="16838"/>
      <w:pgMar w:top="1134" w:right="851" w:bottom="1134" w:left="851" w:header="851" w:footer="992" w:gutter="284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B79F6" w14:textId="77777777" w:rsidR="00A0460A" w:rsidRDefault="00A0460A" w:rsidP="00414CD6">
      <w:pPr>
        <w:spacing w:line="240" w:lineRule="auto"/>
        <w:ind w:firstLine="480"/>
      </w:pPr>
    </w:p>
  </w:endnote>
  <w:endnote w:type="continuationSeparator" w:id="0">
    <w:p w14:paraId="4CD88A9F" w14:textId="77777777" w:rsidR="00A0460A" w:rsidRDefault="00A0460A" w:rsidP="00414C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0B6F" w14:textId="77777777" w:rsidR="00E95B2C" w:rsidRDefault="00E95B2C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2F5D" w14:textId="77777777" w:rsidR="00E95B2C" w:rsidRPr="004172E2" w:rsidRDefault="00E95B2C" w:rsidP="004172E2">
    <w:pPr>
      <w:ind w:left="48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3685" w14:textId="77777777" w:rsidR="00E95B2C" w:rsidRDefault="00E95B2C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5B20F" w14:textId="77777777" w:rsidR="00A0460A" w:rsidRDefault="00A0460A" w:rsidP="00414CD6">
      <w:pPr>
        <w:spacing w:line="240" w:lineRule="auto"/>
        <w:ind w:firstLine="480"/>
      </w:pPr>
      <w:r>
        <w:separator/>
      </w:r>
    </w:p>
  </w:footnote>
  <w:footnote w:type="continuationSeparator" w:id="0">
    <w:p w14:paraId="1886BF80" w14:textId="77777777" w:rsidR="00A0460A" w:rsidRDefault="00A0460A" w:rsidP="00414C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885F" w14:textId="77777777" w:rsidR="00E95B2C" w:rsidRDefault="00E95B2C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E3A1" w14:textId="77777777" w:rsidR="00E95B2C" w:rsidRPr="004172E2" w:rsidRDefault="00E95B2C" w:rsidP="004172E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9BDC" w14:textId="77777777" w:rsidR="00E95B2C" w:rsidRDefault="00E95B2C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376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ED0FF2"/>
    <w:multiLevelType w:val="hybridMultilevel"/>
    <w:tmpl w:val="E0A22116"/>
    <w:lvl w:ilvl="0" w:tplc="DA4AC632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3957E32"/>
    <w:multiLevelType w:val="hybridMultilevel"/>
    <w:tmpl w:val="48DEC1A2"/>
    <w:lvl w:ilvl="0" w:tplc="0A28FFA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007F"/>
    <w:multiLevelType w:val="multilevel"/>
    <w:tmpl w:val="039E44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292B93"/>
    <w:multiLevelType w:val="multilevel"/>
    <w:tmpl w:val="23D4C0F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lvlText w:val="%1.%2 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63C032E"/>
    <w:multiLevelType w:val="hybridMultilevel"/>
    <w:tmpl w:val="B5A2B668"/>
    <w:lvl w:ilvl="0" w:tplc="4E069AD0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26B3533C"/>
    <w:multiLevelType w:val="multilevel"/>
    <w:tmpl w:val="95184A20"/>
    <w:lvl w:ilvl="0">
      <w:start w:val="1"/>
      <w:numFmt w:val="none"/>
      <w:lvlText w:val="(一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BD3161"/>
    <w:multiLevelType w:val="multilevel"/>
    <w:tmpl w:val="7CCE91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B2D09AD"/>
    <w:multiLevelType w:val="multilevel"/>
    <w:tmpl w:val="EF7864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C794EB9"/>
    <w:multiLevelType w:val="multilevel"/>
    <w:tmpl w:val="0150DA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3.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343F29"/>
    <w:multiLevelType w:val="multilevel"/>
    <w:tmpl w:val="0409001D"/>
    <w:numStyleLink w:val="a"/>
  </w:abstractNum>
  <w:abstractNum w:abstractNumId="11" w15:restartNumberingAfterBreak="0">
    <w:nsid w:val="32AC2922"/>
    <w:multiLevelType w:val="multilevel"/>
    <w:tmpl w:val="94C257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91A5F06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F81CE2"/>
    <w:multiLevelType w:val="multilevel"/>
    <w:tmpl w:val="9BFEF20E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253461"/>
    <w:multiLevelType w:val="multilevel"/>
    <w:tmpl w:val="EB2803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DD76EA0"/>
    <w:multiLevelType w:val="multilevel"/>
    <w:tmpl w:val="BFB2A1EE"/>
    <w:lvl w:ilvl="0">
      <w:start w:val="1"/>
      <w:numFmt w:val="decimal"/>
      <w:lvlText w:val="图1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E1C3B8A"/>
    <w:multiLevelType w:val="multilevel"/>
    <w:tmpl w:val="64407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2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29738AA"/>
    <w:multiLevelType w:val="hybridMultilevel"/>
    <w:tmpl w:val="CCC4FF4E"/>
    <w:lvl w:ilvl="0" w:tplc="B8AE6C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4F71D2"/>
    <w:multiLevelType w:val="multilevel"/>
    <w:tmpl w:val="21DEA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B035E6D"/>
    <w:multiLevelType w:val="multilevel"/>
    <w:tmpl w:val="F08846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5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06677FF"/>
    <w:multiLevelType w:val="hybridMultilevel"/>
    <w:tmpl w:val="0A048DC0"/>
    <w:lvl w:ilvl="0" w:tplc="D15A23A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CA5E45"/>
    <w:multiLevelType w:val="multilevel"/>
    <w:tmpl w:val="E0A835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3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3E6332D"/>
    <w:multiLevelType w:val="multilevel"/>
    <w:tmpl w:val="D7743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1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766708B"/>
    <w:multiLevelType w:val="multilevel"/>
    <w:tmpl w:val="CC5EC584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86536C6"/>
    <w:multiLevelType w:val="multilevel"/>
    <w:tmpl w:val="3C3C3F46"/>
    <w:lvl w:ilvl="0">
      <w:start w:val="1"/>
      <w:numFmt w:val="decimal"/>
      <w:lvlText w:val="表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7D241A"/>
    <w:multiLevelType w:val="hybridMultilevel"/>
    <w:tmpl w:val="9B243358"/>
    <w:lvl w:ilvl="0" w:tplc="F6D888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E016897"/>
    <w:multiLevelType w:val="hybridMultilevel"/>
    <w:tmpl w:val="8BC8F6A4"/>
    <w:lvl w:ilvl="0" w:tplc="756AC58E">
      <w:start w:val="1"/>
      <w:numFmt w:val="japaneseCounting"/>
      <w:lvlText w:val="（%1）"/>
      <w:lvlJc w:val="left"/>
      <w:pPr>
        <w:ind w:left="120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3778FB"/>
    <w:multiLevelType w:val="multilevel"/>
    <w:tmpl w:val="9412252A"/>
    <w:lvl w:ilvl="0">
      <w:start w:val="1"/>
      <w:numFmt w:val="decimal"/>
      <w:lvlText w:val="表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10219D5"/>
    <w:multiLevelType w:val="multilevel"/>
    <w:tmpl w:val="EA08BE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6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29D3146"/>
    <w:multiLevelType w:val="multilevel"/>
    <w:tmpl w:val="E076C1A8"/>
    <w:lvl w:ilvl="0">
      <w:start w:val="1"/>
      <w:numFmt w:val="decimal"/>
      <w:lvlText w:val="图2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2A44E7C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3C24F4"/>
    <w:multiLevelType w:val="multilevel"/>
    <w:tmpl w:val="122C73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6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20"/>
  </w:num>
  <w:num w:numId="5">
    <w:abstractNumId w:val="4"/>
  </w:num>
  <w:num w:numId="6">
    <w:abstractNumId w:val="16"/>
  </w:num>
  <w:num w:numId="7">
    <w:abstractNumId w:val="21"/>
  </w:num>
  <w:num w:numId="8">
    <w:abstractNumId w:val="19"/>
  </w:num>
  <w:num w:numId="9">
    <w:abstractNumId w:val="31"/>
  </w:num>
  <w:num w:numId="10">
    <w:abstractNumId w:val="9"/>
  </w:num>
  <w:num w:numId="11">
    <w:abstractNumId w:val="28"/>
  </w:num>
  <w:num w:numId="12">
    <w:abstractNumId w:val="18"/>
  </w:num>
  <w:num w:numId="13">
    <w:abstractNumId w:val="11"/>
  </w:num>
  <w:num w:numId="14">
    <w:abstractNumId w:val="8"/>
  </w:num>
  <w:num w:numId="15">
    <w:abstractNumId w:val="22"/>
  </w:num>
  <w:num w:numId="16">
    <w:abstractNumId w:val="15"/>
  </w:num>
  <w:num w:numId="17">
    <w:abstractNumId w:val="29"/>
  </w:num>
  <w:num w:numId="18">
    <w:abstractNumId w:val="0"/>
  </w:num>
  <w:num w:numId="19">
    <w:abstractNumId w:val="13"/>
  </w:num>
  <w:num w:numId="20">
    <w:abstractNumId w:val="27"/>
  </w:num>
  <w:num w:numId="21">
    <w:abstractNumId w:val="24"/>
  </w:num>
  <w:num w:numId="22">
    <w:abstractNumId w:val="23"/>
  </w:num>
  <w:num w:numId="23">
    <w:abstractNumId w:val="14"/>
  </w:num>
  <w:num w:numId="24">
    <w:abstractNumId w:val="3"/>
  </w:num>
  <w:num w:numId="25">
    <w:abstractNumId w:val="7"/>
  </w:num>
  <w:num w:numId="26">
    <w:abstractNumId w:val="2"/>
  </w:num>
  <w:num w:numId="27">
    <w:abstractNumId w:val="6"/>
  </w:num>
  <w:num w:numId="28">
    <w:abstractNumId w:val="6"/>
  </w:num>
  <w:num w:numId="29">
    <w:abstractNumId w:val="6"/>
    <w:lvlOverride w:ilvl="0">
      <w:lvl w:ilvl="0">
        <w:start w:val="1"/>
        <w:numFmt w:val="none"/>
        <w:lvlText w:val="(一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0">
    <w:abstractNumId w:val="30"/>
  </w:num>
  <w:num w:numId="31">
    <w:abstractNumId w:val="1"/>
  </w:num>
  <w:num w:numId="32">
    <w:abstractNumId w:val="5"/>
  </w:num>
  <w:num w:numId="33">
    <w:abstractNumId w:val="2"/>
    <w:lvlOverride w:ilvl="0">
      <w:startOverride w:val="1"/>
    </w:lvlOverride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C"/>
    <w:rsid w:val="000001B0"/>
    <w:rsid w:val="00000896"/>
    <w:rsid w:val="00000983"/>
    <w:rsid w:val="00000A85"/>
    <w:rsid w:val="00001AD5"/>
    <w:rsid w:val="000027E0"/>
    <w:rsid w:val="00002B9D"/>
    <w:rsid w:val="00002BA9"/>
    <w:rsid w:val="00002D71"/>
    <w:rsid w:val="0000304A"/>
    <w:rsid w:val="000031D0"/>
    <w:rsid w:val="00003467"/>
    <w:rsid w:val="00003882"/>
    <w:rsid w:val="00003B1A"/>
    <w:rsid w:val="00004488"/>
    <w:rsid w:val="000045AD"/>
    <w:rsid w:val="00004AEC"/>
    <w:rsid w:val="00005377"/>
    <w:rsid w:val="000057D9"/>
    <w:rsid w:val="00005B86"/>
    <w:rsid w:val="00005C85"/>
    <w:rsid w:val="00006038"/>
    <w:rsid w:val="000061CB"/>
    <w:rsid w:val="000063CF"/>
    <w:rsid w:val="00006500"/>
    <w:rsid w:val="00006557"/>
    <w:rsid w:val="00006A0C"/>
    <w:rsid w:val="00006E0C"/>
    <w:rsid w:val="00006FB5"/>
    <w:rsid w:val="00006FBC"/>
    <w:rsid w:val="000079C5"/>
    <w:rsid w:val="00007A04"/>
    <w:rsid w:val="00007E07"/>
    <w:rsid w:val="00010476"/>
    <w:rsid w:val="000105CC"/>
    <w:rsid w:val="0001074E"/>
    <w:rsid w:val="000107AC"/>
    <w:rsid w:val="00012D02"/>
    <w:rsid w:val="00012FFB"/>
    <w:rsid w:val="00013163"/>
    <w:rsid w:val="00013D3C"/>
    <w:rsid w:val="000141D4"/>
    <w:rsid w:val="000144D7"/>
    <w:rsid w:val="000144F2"/>
    <w:rsid w:val="000148F4"/>
    <w:rsid w:val="00014A28"/>
    <w:rsid w:val="00014F11"/>
    <w:rsid w:val="00014FED"/>
    <w:rsid w:val="00015ACF"/>
    <w:rsid w:val="00015D5C"/>
    <w:rsid w:val="00015EA0"/>
    <w:rsid w:val="00016D5E"/>
    <w:rsid w:val="00017052"/>
    <w:rsid w:val="000170D4"/>
    <w:rsid w:val="000174E5"/>
    <w:rsid w:val="0002006F"/>
    <w:rsid w:val="000204C4"/>
    <w:rsid w:val="000206D7"/>
    <w:rsid w:val="00021339"/>
    <w:rsid w:val="00021346"/>
    <w:rsid w:val="00021796"/>
    <w:rsid w:val="00022321"/>
    <w:rsid w:val="0002253E"/>
    <w:rsid w:val="00022815"/>
    <w:rsid w:val="00024004"/>
    <w:rsid w:val="00024317"/>
    <w:rsid w:val="000248EB"/>
    <w:rsid w:val="000251E9"/>
    <w:rsid w:val="00025AA8"/>
    <w:rsid w:val="00026ED1"/>
    <w:rsid w:val="0003042C"/>
    <w:rsid w:val="00030804"/>
    <w:rsid w:val="00031273"/>
    <w:rsid w:val="00031327"/>
    <w:rsid w:val="0003136B"/>
    <w:rsid w:val="000314D7"/>
    <w:rsid w:val="0003150E"/>
    <w:rsid w:val="00031E16"/>
    <w:rsid w:val="0003327F"/>
    <w:rsid w:val="000332F5"/>
    <w:rsid w:val="00034B3D"/>
    <w:rsid w:val="00034CEF"/>
    <w:rsid w:val="000361A5"/>
    <w:rsid w:val="00036E19"/>
    <w:rsid w:val="00037C03"/>
    <w:rsid w:val="00040290"/>
    <w:rsid w:val="000409FC"/>
    <w:rsid w:val="00041134"/>
    <w:rsid w:val="00041147"/>
    <w:rsid w:val="00041563"/>
    <w:rsid w:val="0004187A"/>
    <w:rsid w:val="00041911"/>
    <w:rsid w:val="000425DE"/>
    <w:rsid w:val="0004267D"/>
    <w:rsid w:val="00042698"/>
    <w:rsid w:val="0004275E"/>
    <w:rsid w:val="0004357B"/>
    <w:rsid w:val="000439A1"/>
    <w:rsid w:val="00044140"/>
    <w:rsid w:val="0004476C"/>
    <w:rsid w:val="00044900"/>
    <w:rsid w:val="0004596B"/>
    <w:rsid w:val="00045AD0"/>
    <w:rsid w:val="00046186"/>
    <w:rsid w:val="0004747B"/>
    <w:rsid w:val="000478CE"/>
    <w:rsid w:val="000478D5"/>
    <w:rsid w:val="000479F2"/>
    <w:rsid w:val="00050EDC"/>
    <w:rsid w:val="00051B7E"/>
    <w:rsid w:val="000525C4"/>
    <w:rsid w:val="00052989"/>
    <w:rsid w:val="00052CEF"/>
    <w:rsid w:val="000533EB"/>
    <w:rsid w:val="00053502"/>
    <w:rsid w:val="000535A9"/>
    <w:rsid w:val="000537A3"/>
    <w:rsid w:val="00053A9F"/>
    <w:rsid w:val="00053D7C"/>
    <w:rsid w:val="00055066"/>
    <w:rsid w:val="000551B3"/>
    <w:rsid w:val="000551B6"/>
    <w:rsid w:val="00055366"/>
    <w:rsid w:val="0005542B"/>
    <w:rsid w:val="00055A4B"/>
    <w:rsid w:val="00055DF5"/>
    <w:rsid w:val="00055EAC"/>
    <w:rsid w:val="000563F0"/>
    <w:rsid w:val="00056583"/>
    <w:rsid w:val="00056C05"/>
    <w:rsid w:val="00056C33"/>
    <w:rsid w:val="00056D31"/>
    <w:rsid w:val="00057810"/>
    <w:rsid w:val="000610BB"/>
    <w:rsid w:val="00062060"/>
    <w:rsid w:val="00062B5D"/>
    <w:rsid w:val="00063116"/>
    <w:rsid w:val="00064734"/>
    <w:rsid w:val="00064FA1"/>
    <w:rsid w:val="00065088"/>
    <w:rsid w:val="000652FC"/>
    <w:rsid w:val="00065408"/>
    <w:rsid w:val="000655A1"/>
    <w:rsid w:val="00065AD0"/>
    <w:rsid w:val="00066A6A"/>
    <w:rsid w:val="000675E3"/>
    <w:rsid w:val="000678BC"/>
    <w:rsid w:val="00067D4E"/>
    <w:rsid w:val="00070576"/>
    <w:rsid w:val="0007058F"/>
    <w:rsid w:val="00070692"/>
    <w:rsid w:val="0007080F"/>
    <w:rsid w:val="0007122F"/>
    <w:rsid w:val="000723EA"/>
    <w:rsid w:val="00072CB4"/>
    <w:rsid w:val="00072F43"/>
    <w:rsid w:val="00073288"/>
    <w:rsid w:val="00073D31"/>
    <w:rsid w:val="00074155"/>
    <w:rsid w:val="00074344"/>
    <w:rsid w:val="000748C8"/>
    <w:rsid w:val="00075276"/>
    <w:rsid w:val="00076336"/>
    <w:rsid w:val="000764BF"/>
    <w:rsid w:val="0007653C"/>
    <w:rsid w:val="00076CFA"/>
    <w:rsid w:val="00080444"/>
    <w:rsid w:val="00080B98"/>
    <w:rsid w:val="000810B2"/>
    <w:rsid w:val="000811E1"/>
    <w:rsid w:val="00081908"/>
    <w:rsid w:val="0008194D"/>
    <w:rsid w:val="00081DD9"/>
    <w:rsid w:val="00081EAD"/>
    <w:rsid w:val="00082112"/>
    <w:rsid w:val="00085369"/>
    <w:rsid w:val="0008560F"/>
    <w:rsid w:val="00085961"/>
    <w:rsid w:val="00085AE5"/>
    <w:rsid w:val="00085E5D"/>
    <w:rsid w:val="00086479"/>
    <w:rsid w:val="0008696F"/>
    <w:rsid w:val="00087865"/>
    <w:rsid w:val="0009076D"/>
    <w:rsid w:val="00090A32"/>
    <w:rsid w:val="00090DF1"/>
    <w:rsid w:val="00091015"/>
    <w:rsid w:val="0009128A"/>
    <w:rsid w:val="000915A1"/>
    <w:rsid w:val="00091E80"/>
    <w:rsid w:val="00091F5A"/>
    <w:rsid w:val="00092083"/>
    <w:rsid w:val="00092241"/>
    <w:rsid w:val="000927F7"/>
    <w:rsid w:val="00092A22"/>
    <w:rsid w:val="00093083"/>
    <w:rsid w:val="00093234"/>
    <w:rsid w:val="0009366E"/>
    <w:rsid w:val="00093825"/>
    <w:rsid w:val="00093E84"/>
    <w:rsid w:val="00093FB9"/>
    <w:rsid w:val="000941B8"/>
    <w:rsid w:val="00094851"/>
    <w:rsid w:val="00094894"/>
    <w:rsid w:val="00094A3F"/>
    <w:rsid w:val="00095027"/>
    <w:rsid w:val="0009552E"/>
    <w:rsid w:val="000957BB"/>
    <w:rsid w:val="000958FB"/>
    <w:rsid w:val="000962BD"/>
    <w:rsid w:val="0009793D"/>
    <w:rsid w:val="00097A0A"/>
    <w:rsid w:val="00097F05"/>
    <w:rsid w:val="000A0162"/>
    <w:rsid w:val="000A0387"/>
    <w:rsid w:val="000A03FE"/>
    <w:rsid w:val="000A055D"/>
    <w:rsid w:val="000A0D25"/>
    <w:rsid w:val="000A12FE"/>
    <w:rsid w:val="000A16C1"/>
    <w:rsid w:val="000A19D3"/>
    <w:rsid w:val="000A1C53"/>
    <w:rsid w:val="000A1FAD"/>
    <w:rsid w:val="000A20CF"/>
    <w:rsid w:val="000A269E"/>
    <w:rsid w:val="000A31BE"/>
    <w:rsid w:val="000A332C"/>
    <w:rsid w:val="000A3396"/>
    <w:rsid w:val="000A3597"/>
    <w:rsid w:val="000A398B"/>
    <w:rsid w:val="000A3B43"/>
    <w:rsid w:val="000A3C60"/>
    <w:rsid w:val="000A3D70"/>
    <w:rsid w:val="000A3EB4"/>
    <w:rsid w:val="000A4243"/>
    <w:rsid w:val="000A4428"/>
    <w:rsid w:val="000A47C0"/>
    <w:rsid w:val="000A4FFE"/>
    <w:rsid w:val="000A5718"/>
    <w:rsid w:val="000A58B8"/>
    <w:rsid w:val="000A5E53"/>
    <w:rsid w:val="000A62A6"/>
    <w:rsid w:val="000A6CAC"/>
    <w:rsid w:val="000A6D37"/>
    <w:rsid w:val="000A710C"/>
    <w:rsid w:val="000B087B"/>
    <w:rsid w:val="000B0E65"/>
    <w:rsid w:val="000B1270"/>
    <w:rsid w:val="000B1B65"/>
    <w:rsid w:val="000B1FEB"/>
    <w:rsid w:val="000B2026"/>
    <w:rsid w:val="000B2AD5"/>
    <w:rsid w:val="000B2D84"/>
    <w:rsid w:val="000B34D2"/>
    <w:rsid w:val="000B34F6"/>
    <w:rsid w:val="000B3B91"/>
    <w:rsid w:val="000B402E"/>
    <w:rsid w:val="000B4527"/>
    <w:rsid w:val="000B4DB5"/>
    <w:rsid w:val="000B5179"/>
    <w:rsid w:val="000B51D7"/>
    <w:rsid w:val="000B553F"/>
    <w:rsid w:val="000B558B"/>
    <w:rsid w:val="000B5AE6"/>
    <w:rsid w:val="000B5BF9"/>
    <w:rsid w:val="000B60B8"/>
    <w:rsid w:val="000B631E"/>
    <w:rsid w:val="000B6FDA"/>
    <w:rsid w:val="000B7180"/>
    <w:rsid w:val="000B7492"/>
    <w:rsid w:val="000B755F"/>
    <w:rsid w:val="000B7E3D"/>
    <w:rsid w:val="000C028B"/>
    <w:rsid w:val="000C064E"/>
    <w:rsid w:val="000C0679"/>
    <w:rsid w:val="000C1CD6"/>
    <w:rsid w:val="000C1D6B"/>
    <w:rsid w:val="000C1F3E"/>
    <w:rsid w:val="000C22A8"/>
    <w:rsid w:val="000C24A3"/>
    <w:rsid w:val="000C279F"/>
    <w:rsid w:val="000C2C14"/>
    <w:rsid w:val="000C2DC8"/>
    <w:rsid w:val="000C2E89"/>
    <w:rsid w:val="000C2E8F"/>
    <w:rsid w:val="000C2F9C"/>
    <w:rsid w:val="000C35AF"/>
    <w:rsid w:val="000C3661"/>
    <w:rsid w:val="000C38A3"/>
    <w:rsid w:val="000C4723"/>
    <w:rsid w:val="000C4AE4"/>
    <w:rsid w:val="000C5257"/>
    <w:rsid w:val="000C537F"/>
    <w:rsid w:val="000C59BB"/>
    <w:rsid w:val="000C758F"/>
    <w:rsid w:val="000C771A"/>
    <w:rsid w:val="000C78A8"/>
    <w:rsid w:val="000C79EF"/>
    <w:rsid w:val="000C7AD0"/>
    <w:rsid w:val="000C7F98"/>
    <w:rsid w:val="000D01FA"/>
    <w:rsid w:val="000D09D8"/>
    <w:rsid w:val="000D0A42"/>
    <w:rsid w:val="000D0B3B"/>
    <w:rsid w:val="000D0EE5"/>
    <w:rsid w:val="000D1472"/>
    <w:rsid w:val="000D15CA"/>
    <w:rsid w:val="000D1CC5"/>
    <w:rsid w:val="000D241D"/>
    <w:rsid w:val="000D2623"/>
    <w:rsid w:val="000D2AFC"/>
    <w:rsid w:val="000D2F7F"/>
    <w:rsid w:val="000D3D2B"/>
    <w:rsid w:val="000D4EAE"/>
    <w:rsid w:val="000D4F6B"/>
    <w:rsid w:val="000D5462"/>
    <w:rsid w:val="000D56F6"/>
    <w:rsid w:val="000D5BA0"/>
    <w:rsid w:val="000D5D96"/>
    <w:rsid w:val="000D5E1B"/>
    <w:rsid w:val="000D63EA"/>
    <w:rsid w:val="000D6858"/>
    <w:rsid w:val="000D6F90"/>
    <w:rsid w:val="000D73E1"/>
    <w:rsid w:val="000D77B4"/>
    <w:rsid w:val="000E019E"/>
    <w:rsid w:val="000E08EE"/>
    <w:rsid w:val="000E0953"/>
    <w:rsid w:val="000E0985"/>
    <w:rsid w:val="000E0AFC"/>
    <w:rsid w:val="000E0F42"/>
    <w:rsid w:val="000E1965"/>
    <w:rsid w:val="000E1CAD"/>
    <w:rsid w:val="000E3C02"/>
    <w:rsid w:val="000E3DE9"/>
    <w:rsid w:val="000E42C8"/>
    <w:rsid w:val="000E480D"/>
    <w:rsid w:val="000E4EA4"/>
    <w:rsid w:val="000E505D"/>
    <w:rsid w:val="000E51EB"/>
    <w:rsid w:val="000E561E"/>
    <w:rsid w:val="000E580E"/>
    <w:rsid w:val="000E5C8A"/>
    <w:rsid w:val="000E6223"/>
    <w:rsid w:val="000E623F"/>
    <w:rsid w:val="000E641A"/>
    <w:rsid w:val="000E6834"/>
    <w:rsid w:val="000E6B06"/>
    <w:rsid w:val="000E6D5B"/>
    <w:rsid w:val="000E73A9"/>
    <w:rsid w:val="000E78D8"/>
    <w:rsid w:val="000E7AF9"/>
    <w:rsid w:val="000E7D6B"/>
    <w:rsid w:val="000F0728"/>
    <w:rsid w:val="000F0DC9"/>
    <w:rsid w:val="000F1336"/>
    <w:rsid w:val="000F199F"/>
    <w:rsid w:val="000F1F75"/>
    <w:rsid w:val="000F321A"/>
    <w:rsid w:val="000F3315"/>
    <w:rsid w:val="000F3A3E"/>
    <w:rsid w:val="000F3C76"/>
    <w:rsid w:val="000F52C1"/>
    <w:rsid w:val="000F5AFB"/>
    <w:rsid w:val="000F5B12"/>
    <w:rsid w:val="000F5B54"/>
    <w:rsid w:val="000F5C44"/>
    <w:rsid w:val="000F5C5C"/>
    <w:rsid w:val="000F5F1C"/>
    <w:rsid w:val="000F6A4D"/>
    <w:rsid w:val="000F75DF"/>
    <w:rsid w:val="000F7FA5"/>
    <w:rsid w:val="001002EB"/>
    <w:rsid w:val="00100ECE"/>
    <w:rsid w:val="0010147C"/>
    <w:rsid w:val="00101897"/>
    <w:rsid w:val="001018F7"/>
    <w:rsid w:val="00101B9A"/>
    <w:rsid w:val="00101D79"/>
    <w:rsid w:val="00102026"/>
    <w:rsid w:val="00102103"/>
    <w:rsid w:val="00102171"/>
    <w:rsid w:val="001025AE"/>
    <w:rsid w:val="001029F3"/>
    <w:rsid w:val="00103097"/>
    <w:rsid w:val="0010330F"/>
    <w:rsid w:val="00104573"/>
    <w:rsid w:val="00104A86"/>
    <w:rsid w:val="001052E0"/>
    <w:rsid w:val="00105F46"/>
    <w:rsid w:val="001061EE"/>
    <w:rsid w:val="00106313"/>
    <w:rsid w:val="00106680"/>
    <w:rsid w:val="00106C1D"/>
    <w:rsid w:val="001072E2"/>
    <w:rsid w:val="00107502"/>
    <w:rsid w:val="00107613"/>
    <w:rsid w:val="00107930"/>
    <w:rsid w:val="00107ADC"/>
    <w:rsid w:val="001101F7"/>
    <w:rsid w:val="0011055A"/>
    <w:rsid w:val="001106D8"/>
    <w:rsid w:val="00111D3B"/>
    <w:rsid w:val="00111D94"/>
    <w:rsid w:val="00111E31"/>
    <w:rsid w:val="00111F2B"/>
    <w:rsid w:val="001126EB"/>
    <w:rsid w:val="00112850"/>
    <w:rsid w:val="00112EDD"/>
    <w:rsid w:val="001132F2"/>
    <w:rsid w:val="00113396"/>
    <w:rsid w:val="0011340D"/>
    <w:rsid w:val="00113708"/>
    <w:rsid w:val="0011408B"/>
    <w:rsid w:val="00114179"/>
    <w:rsid w:val="001143C2"/>
    <w:rsid w:val="0011488E"/>
    <w:rsid w:val="00114A49"/>
    <w:rsid w:val="001168F2"/>
    <w:rsid w:val="00117249"/>
    <w:rsid w:val="0011769C"/>
    <w:rsid w:val="00117DC5"/>
    <w:rsid w:val="00120CEA"/>
    <w:rsid w:val="00121501"/>
    <w:rsid w:val="001219CE"/>
    <w:rsid w:val="00121F87"/>
    <w:rsid w:val="0012257B"/>
    <w:rsid w:val="00122E3D"/>
    <w:rsid w:val="001230E7"/>
    <w:rsid w:val="00123F2E"/>
    <w:rsid w:val="0012451D"/>
    <w:rsid w:val="001246AD"/>
    <w:rsid w:val="001249E6"/>
    <w:rsid w:val="00124AB5"/>
    <w:rsid w:val="00125FB8"/>
    <w:rsid w:val="001266C2"/>
    <w:rsid w:val="00126E97"/>
    <w:rsid w:val="0013005E"/>
    <w:rsid w:val="00130276"/>
    <w:rsid w:val="001303AD"/>
    <w:rsid w:val="00130B42"/>
    <w:rsid w:val="00131007"/>
    <w:rsid w:val="001315A6"/>
    <w:rsid w:val="00131C62"/>
    <w:rsid w:val="00131E75"/>
    <w:rsid w:val="00132162"/>
    <w:rsid w:val="0013237C"/>
    <w:rsid w:val="0013257A"/>
    <w:rsid w:val="001325E5"/>
    <w:rsid w:val="00132638"/>
    <w:rsid w:val="001327C8"/>
    <w:rsid w:val="00132B60"/>
    <w:rsid w:val="00132DDF"/>
    <w:rsid w:val="00132DF2"/>
    <w:rsid w:val="00132F06"/>
    <w:rsid w:val="00133402"/>
    <w:rsid w:val="0013351D"/>
    <w:rsid w:val="00133851"/>
    <w:rsid w:val="00133AA7"/>
    <w:rsid w:val="00133E7E"/>
    <w:rsid w:val="00133FBF"/>
    <w:rsid w:val="001340BB"/>
    <w:rsid w:val="001342BA"/>
    <w:rsid w:val="0013436C"/>
    <w:rsid w:val="001344F5"/>
    <w:rsid w:val="00134B41"/>
    <w:rsid w:val="00134CD5"/>
    <w:rsid w:val="00134ECC"/>
    <w:rsid w:val="00135133"/>
    <w:rsid w:val="001353E8"/>
    <w:rsid w:val="00135BD5"/>
    <w:rsid w:val="00135D74"/>
    <w:rsid w:val="001364A7"/>
    <w:rsid w:val="00136B0F"/>
    <w:rsid w:val="00137668"/>
    <w:rsid w:val="001378AE"/>
    <w:rsid w:val="00140B25"/>
    <w:rsid w:val="00140E53"/>
    <w:rsid w:val="001418D7"/>
    <w:rsid w:val="00141922"/>
    <w:rsid w:val="00141E35"/>
    <w:rsid w:val="00142DB1"/>
    <w:rsid w:val="00142F62"/>
    <w:rsid w:val="00143C54"/>
    <w:rsid w:val="001441AF"/>
    <w:rsid w:val="00144586"/>
    <w:rsid w:val="00144785"/>
    <w:rsid w:val="00144BAA"/>
    <w:rsid w:val="00145199"/>
    <w:rsid w:val="001453F8"/>
    <w:rsid w:val="00145553"/>
    <w:rsid w:val="00145866"/>
    <w:rsid w:val="00145F61"/>
    <w:rsid w:val="00145FFF"/>
    <w:rsid w:val="00146482"/>
    <w:rsid w:val="00146994"/>
    <w:rsid w:val="00146F84"/>
    <w:rsid w:val="001475F9"/>
    <w:rsid w:val="0014780A"/>
    <w:rsid w:val="00147BFC"/>
    <w:rsid w:val="001519F7"/>
    <w:rsid w:val="00152493"/>
    <w:rsid w:val="00152D9C"/>
    <w:rsid w:val="001534AD"/>
    <w:rsid w:val="001534B7"/>
    <w:rsid w:val="001534CD"/>
    <w:rsid w:val="001539C9"/>
    <w:rsid w:val="0015464A"/>
    <w:rsid w:val="00154839"/>
    <w:rsid w:val="001550AE"/>
    <w:rsid w:val="001555BE"/>
    <w:rsid w:val="001555F2"/>
    <w:rsid w:val="00155E99"/>
    <w:rsid w:val="00156996"/>
    <w:rsid w:val="00156A80"/>
    <w:rsid w:val="00157FB5"/>
    <w:rsid w:val="00161408"/>
    <w:rsid w:val="00161CCA"/>
    <w:rsid w:val="00161E4D"/>
    <w:rsid w:val="0016263D"/>
    <w:rsid w:val="00162653"/>
    <w:rsid w:val="00162BC5"/>
    <w:rsid w:val="001633EE"/>
    <w:rsid w:val="00163513"/>
    <w:rsid w:val="001638E7"/>
    <w:rsid w:val="00163C84"/>
    <w:rsid w:val="001646E9"/>
    <w:rsid w:val="0016496D"/>
    <w:rsid w:val="001658D6"/>
    <w:rsid w:val="00166D45"/>
    <w:rsid w:val="00166D70"/>
    <w:rsid w:val="0016740B"/>
    <w:rsid w:val="00167532"/>
    <w:rsid w:val="00167A3F"/>
    <w:rsid w:val="00167FB4"/>
    <w:rsid w:val="00170437"/>
    <w:rsid w:val="00170531"/>
    <w:rsid w:val="00170CB9"/>
    <w:rsid w:val="001712C2"/>
    <w:rsid w:val="00171306"/>
    <w:rsid w:val="0017183F"/>
    <w:rsid w:val="00171FE5"/>
    <w:rsid w:val="00172188"/>
    <w:rsid w:val="00172252"/>
    <w:rsid w:val="00172B0B"/>
    <w:rsid w:val="00172EC3"/>
    <w:rsid w:val="00174231"/>
    <w:rsid w:val="00174284"/>
    <w:rsid w:val="00174678"/>
    <w:rsid w:val="00174840"/>
    <w:rsid w:val="00174BB0"/>
    <w:rsid w:val="0017500E"/>
    <w:rsid w:val="0017503D"/>
    <w:rsid w:val="00175055"/>
    <w:rsid w:val="00175ECB"/>
    <w:rsid w:val="001762D3"/>
    <w:rsid w:val="00176718"/>
    <w:rsid w:val="001770E3"/>
    <w:rsid w:val="00177935"/>
    <w:rsid w:val="00177D7D"/>
    <w:rsid w:val="00180257"/>
    <w:rsid w:val="00180755"/>
    <w:rsid w:val="001809E4"/>
    <w:rsid w:val="00180E2F"/>
    <w:rsid w:val="00180F46"/>
    <w:rsid w:val="0018123C"/>
    <w:rsid w:val="0018133B"/>
    <w:rsid w:val="00181F4D"/>
    <w:rsid w:val="001821C3"/>
    <w:rsid w:val="00182C24"/>
    <w:rsid w:val="0018391D"/>
    <w:rsid w:val="00183C87"/>
    <w:rsid w:val="00183D2D"/>
    <w:rsid w:val="00184035"/>
    <w:rsid w:val="00184448"/>
    <w:rsid w:val="0018474C"/>
    <w:rsid w:val="00184BE0"/>
    <w:rsid w:val="00185288"/>
    <w:rsid w:val="00185403"/>
    <w:rsid w:val="0018550D"/>
    <w:rsid w:val="00185B07"/>
    <w:rsid w:val="00186082"/>
    <w:rsid w:val="001869ED"/>
    <w:rsid w:val="00187D0A"/>
    <w:rsid w:val="00187E2B"/>
    <w:rsid w:val="00187FC1"/>
    <w:rsid w:val="001902EA"/>
    <w:rsid w:val="001909AB"/>
    <w:rsid w:val="00191720"/>
    <w:rsid w:val="00191AF9"/>
    <w:rsid w:val="00191F8A"/>
    <w:rsid w:val="00191FB0"/>
    <w:rsid w:val="00192604"/>
    <w:rsid w:val="001931BD"/>
    <w:rsid w:val="0019327A"/>
    <w:rsid w:val="00194028"/>
    <w:rsid w:val="00194098"/>
    <w:rsid w:val="00194429"/>
    <w:rsid w:val="0019499E"/>
    <w:rsid w:val="00194E2D"/>
    <w:rsid w:val="001954FF"/>
    <w:rsid w:val="0019560E"/>
    <w:rsid w:val="00195668"/>
    <w:rsid w:val="00195B52"/>
    <w:rsid w:val="00196ABF"/>
    <w:rsid w:val="00196CBC"/>
    <w:rsid w:val="00196DD3"/>
    <w:rsid w:val="0019779F"/>
    <w:rsid w:val="001978EB"/>
    <w:rsid w:val="00197F07"/>
    <w:rsid w:val="001A0ACC"/>
    <w:rsid w:val="001A0CF8"/>
    <w:rsid w:val="001A0D69"/>
    <w:rsid w:val="001A1554"/>
    <w:rsid w:val="001A1647"/>
    <w:rsid w:val="001A17E1"/>
    <w:rsid w:val="001A1891"/>
    <w:rsid w:val="001A217D"/>
    <w:rsid w:val="001A246B"/>
    <w:rsid w:val="001A272B"/>
    <w:rsid w:val="001A2B49"/>
    <w:rsid w:val="001A2B62"/>
    <w:rsid w:val="001A300D"/>
    <w:rsid w:val="001A31BE"/>
    <w:rsid w:val="001A3852"/>
    <w:rsid w:val="001A3FC9"/>
    <w:rsid w:val="001A4BDF"/>
    <w:rsid w:val="001A4C51"/>
    <w:rsid w:val="001A5132"/>
    <w:rsid w:val="001A5665"/>
    <w:rsid w:val="001A572D"/>
    <w:rsid w:val="001A6551"/>
    <w:rsid w:val="001A68DC"/>
    <w:rsid w:val="001A7D8C"/>
    <w:rsid w:val="001B0202"/>
    <w:rsid w:val="001B03B6"/>
    <w:rsid w:val="001B0747"/>
    <w:rsid w:val="001B0B96"/>
    <w:rsid w:val="001B141F"/>
    <w:rsid w:val="001B19C9"/>
    <w:rsid w:val="001B1D65"/>
    <w:rsid w:val="001B2B61"/>
    <w:rsid w:val="001B2D83"/>
    <w:rsid w:val="001B37AE"/>
    <w:rsid w:val="001B4354"/>
    <w:rsid w:val="001B43D7"/>
    <w:rsid w:val="001B46E3"/>
    <w:rsid w:val="001B4875"/>
    <w:rsid w:val="001B5E86"/>
    <w:rsid w:val="001B5FAB"/>
    <w:rsid w:val="001B63D3"/>
    <w:rsid w:val="001B79DF"/>
    <w:rsid w:val="001B7A75"/>
    <w:rsid w:val="001B7B5D"/>
    <w:rsid w:val="001C07A8"/>
    <w:rsid w:val="001C0EB5"/>
    <w:rsid w:val="001C1A33"/>
    <w:rsid w:val="001C1A34"/>
    <w:rsid w:val="001C1A8C"/>
    <w:rsid w:val="001C1B27"/>
    <w:rsid w:val="001C2568"/>
    <w:rsid w:val="001C29A7"/>
    <w:rsid w:val="001C2B79"/>
    <w:rsid w:val="001C2CD8"/>
    <w:rsid w:val="001C3517"/>
    <w:rsid w:val="001C3612"/>
    <w:rsid w:val="001C3A7E"/>
    <w:rsid w:val="001C3B03"/>
    <w:rsid w:val="001C3B93"/>
    <w:rsid w:val="001C3D3E"/>
    <w:rsid w:val="001C3DC9"/>
    <w:rsid w:val="001C3E66"/>
    <w:rsid w:val="001C4015"/>
    <w:rsid w:val="001C490A"/>
    <w:rsid w:val="001C53B1"/>
    <w:rsid w:val="001C5732"/>
    <w:rsid w:val="001C5840"/>
    <w:rsid w:val="001C5F1C"/>
    <w:rsid w:val="001C5F7F"/>
    <w:rsid w:val="001C7838"/>
    <w:rsid w:val="001C7F83"/>
    <w:rsid w:val="001D045B"/>
    <w:rsid w:val="001D04ED"/>
    <w:rsid w:val="001D1100"/>
    <w:rsid w:val="001D111D"/>
    <w:rsid w:val="001D120F"/>
    <w:rsid w:val="001D15FB"/>
    <w:rsid w:val="001D162C"/>
    <w:rsid w:val="001D17C4"/>
    <w:rsid w:val="001D17F5"/>
    <w:rsid w:val="001D1E92"/>
    <w:rsid w:val="001D234A"/>
    <w:rsid w:val="001D2709"/>
    <w:rsid w:val="001D2FF9"/>
    <w:rsid w:val="001D3252"/>
    <w:rsid w:val="001D334D"/>
    <w:rsid w:val="001D40AA"/>
    <w:rsid w:val="001D42B0"/>
    <w:rsid w:val="001D46BB"/>
    <w:rsid w:val="001D4715"/>
    <w:rsid w:val="001D4767"/>
    <w:rsid w:val="001D49C9"/>
    <w:rsid w:val="001D5069"/>
    <w:rsid w:val="001D56DF"/>
    <w:rsid w:val="001D6B5B"/>
    <w:rsid w:val="001D7044"/>
    <w:rsid w:val="001D742C"/>
    <w:rsid w:val="001D7DE0"/>
    <w:rsid w:val="001E0221"/>
    <w:rsid w:val="001E0797"/>
    <w:rsid w:val="001E1419"/>
    <w:rsid w:val="001E1A2E"/>
    <w:rsid w:val="001E1D5A"/>
    <w:rsid w:val="001E26FB"/>
    <w:rsid w:val="001E3046"/>
    <w:rsid w:val="001E36D0"/>
    <w:rsid w:val="001E3AA8"/>
    <w:rsid w:val="001E3FA7"/>
    <w:rsid w:val="001E4205"/>
    <w:rsid w:val="001E4636"/>
    <w:rsid w:val="001E4A28"/>
    <w:rsid w:val="001E4A5A"/>
    <w:rsid w:val="001E4A9D"/>
    <w:rsid w:val="001E5192"/>
    <w:rsid w:val="001E578F"/>
    <w:rsid w:val="001E685B"/>
    <w:rsid w:val="001E6C1A"/>
    <w:rsid w:val="001E747A"/>
    <w:rsid w:val="001E7920"/>
    <w:rsid w:val="001F0011"/>
    <w:rsid w:val="001F06E6"/>
    <w:rsid w:val="001F0C3D"/>
    <w:rsid w:val="001F11E4"/>
    <w:rsid w:val="001F189E"/>
    <w:rsid w:val="001F1EDF"/>
    <w:rsid w:val="001F217B"/>
    <w:rsid w:val="001F2E2F"/>
    <w:rsid w:val="001F3A1B"/>
    <w:rsid w:val="001F4631"/>
    <w:rsid w:val="001F4880"/>
    <w:rsid w:val="001F511D"/>
    <w:rsid w:val="001F517B"/>
    <w:rsid w:val="001F5863"/>
    <w:rsid w:val="001F591B"/>
    <w:rsid w:val="001F6D30"/>
    <w:rsid w:val="001F6FFC"/>
    <w:rsid w:val="002005AF"/>
    <w:rsid w:val="002007A0"/>
    <w:rsid w:val="00200BDE"/>
    <w:rsid w:val="00201602"/>
    <w:rsid w:val="0020174F"/>
    <w:rsid w:val="00201F90"/>
    <w:rsid w:val="002023A1"/>
    <w:rsid w:val="00202512"/>
    <w:rsid w:val="00202607"/>
    <w:rsid w:val="0020264D"/>
    <w:rsid w:val="002027C9"/>
    <w:rsid w:val="00202F23"/>
    <w:rsid w:val="002036A9"/>
    <w:rsid w:val="00203956"/>
    <w:rsid w:val="00204601"/>
    <w:rsid w:val="00204F02"/>
    <w:rsid w:val="00205BE3"/>
    <w:rsid w:val="002062A2"/>
    <w:rsid w:val="002066C0"/>
    <w:rsid w:val="00206F29"/>
    <w:rsid w:val="002076B0"/>
    <w:rsid w:val="0020792B"/>
    <w:rsid w:val="002104F3"/>
    <w:rsid w:val="00210937"/>
    <w:rsid w:val="00210977"/>
    <w:rsid w:val="002109C3"/>
    <w:rsid w:val="002109DA"/>
    <w:rsid w:val="002109DB"/>
    <w:rsid w:val="00210B78"/>
    <w:rsid w:val="00210F86"/>
    <w:rsid w:val="00211294"/>
    <w:rsid w:val="002113FC"/>
    <w:rsid w:val="00211E31"/>
    <w:rsid w:val="0021285A"/>
    <w:rsid w:val="00212D30"/>
    <w:rsid w:val="00212D6A"/>
    <w:rsid w:val="00212DB6"/>
    <w:rsid w:val="00212F9F"/>
    <w:rsid w:val="002137BE"/>
    <w:rsid w:val="002137C3"/>
    <w:rsid w:val="00213835"/>
    <w:rsid w:val="00213FEE"/>
    <w:rsid w:val="00215E11"/>
    <w:rsid w:val="00215EEF"/>
    <w:rsid w:val="00216316"/>
    <w:rsid w:val="002169AC"/>
    <w:rsid w:val="00216AF3"/>
    <w:rsid w:val="00216E78"/>
    <w:rsid w:val="002173DC"/>
    <w:rsid w:val="00217827"/>
    <w:rsid w:val="00217DEA"/>
    <w:rsid w:val="00220C29"/>
    <w:rsid w:val="002218C9"/>
    <w:rsid w:val="00222144"/>
    <w:rsid w:val="0022286C"/>
    <w:rsid w:val="00222883"/>
    <w:rsid w:val="00222C5B"/>
    <w:rsid w:val="00223CE7"/>
    <w:rsid w:val="00223F67"/>
    <w:rsid w:val="00224105"/>
    <w:rsid w:val="0022416E"/>
    <w:rsid w:val="0022464D"/>
    <w:rsid w:val="0022464E"/>
    <w:rsid w:val="002257D8"/>
    <w:rsid w:val="00226354"/>
    <w:rsid w:val="00226475"/>
    <w:rsid w:val="00226C8B"/>
    <w:rsid w:val="00226C97"/>
    <w:rsid w:val="00226D9E"/>
    <w:rsid w:val="00227155"/>
    <w:rsid w:val="002276F6"/>
    <w:rsid w:val="0022781A"/>
    <w:rsid w:val="00227DBD"/>
    <w:rsid w:val="002304E1"/>
    <w:rsid w:val="00230BDA"/>
    <w:rsid w:val="00231E1E"/>
    <w:rsid w:val="00232125"/>
    <w:rsid w:val="00232EA8"/>
    <w:rsid w:val="0023337B"/>
    <w:rsid w:val="00233504"/>
    <w:rsid w:val="0023469E"/>
    <w:rsid w:val="002349C1"/>
    <w:rsid w:val="002349DB"/>
    <w:rsid w:val="002350F0"/>
    <w:rsid w:val="002351DE"/>
    <w:rsid w:val="0023530F"/>
    <w:rsid w:val="002353DF"/>
    <w:rsid w:val="00235540"/>
    <w:rsid w:val="00235BBD"/>
    <w:rsid w:val="00236542"/>
    <w:rsid w:val="002369DD"/>
    <w:rsid w:val="00236A32"/>
    <w:rsid w:val="00236EB2"/>
    <w:rsid w:val="002370DF"/>
    <w:rsid w:val="00237255"/>
    <w:rsid w:val="002375E1"/>
    <w:rsid w:val="00237D44"/>
    <w:rsid w:val="00237F26"/>
    <w:rsid w:val="0024006F"/>
    <w:rsid w:val="00240E29"/>
    <w:rsid w:val="002413EB"/>
    <w:rsid w:val="002419A0"/>
    <w:rsid w:val="00242494"/>
    <w:rsid w:val="002424AF"/>
    <w:rsid w:val="00242FA1"/>
    <w:rsid w:val="00244022"/>
    <w:rsid w:val="00244978"/>
    <w:rsid w:val="00244D41"/>
    <w:rsid w:val="002450CA"/>
    <w:rsid w:val="002452B6"/>
    <w:rsid w:val="00245860"/>
    <w:rsid w:val="0024592D"/>
    <w:rsid w:val="00246298"/>
    <w:rsid w:val="002466AF"/>
    <w:rsid w:val="0024726C"/>
    <w:rsid w:val="002473EA"/>
    <w:rsid w:val="00247AD9"/>
    <w:rsid w:val="00247CCF"/>
    <w:rsid w:val="00250109"/>
    <w:rsid w:val="00250259"/>
    <w:rsid w:val="00250652"/>
    <w:rsid w:val="0025092E"/>
    <w:rsid w:val="00250964"/>
    <w:rsid w:val="0025184F"/>
    <w:rsid w:val="00251A0E"/>
    <w:rsid w:val="0025251E"/>
    <w:rsid w:val="002527DD"/>
    <w:rsid w:val="00252FEC"/>
    <w:rsid w:val="0025302F"/>
    <w:rsid w:val="002546D0"/>
    <w:rsid w:val="002546F7"/>
    <w:rsid w:val="00255130"/>
    <w:rsid w:val="002555D7"/>
    <w:rsid w:val="00255776"/>
    <w:rsid w:val="00256B4A"/>
    <w:rsid w:val="00257530"/>
    <w:rsid w:val="002575F0"/>
    <w:rsid w:val="00257AF3"/>
    <w:rsid w:val="00257D83"/>
    <w:rsid w:val="002608E2"/>
    <w:rsid w:val="002608FA"/>
    <w:rsid w:val="00260F9F"/>
    <w:rsid w:val="002610CE"/>
    <w:rsid w:val="0026159F"/>
    <w:rsid w:val="00261787"/>
    <w:rsid w:val="002617CC"/>
    <w:rsid w:val="00261BF2"/>
    <w:rsid w:val="002626FA"/>
    <w:rsid w:val="0026276D"/>
    <w:rsid w:val="002633D0"/>
    <w:rsid w:val="002634C4"/>
    <w:rsid w:val="002639AB"/>
    <w:rsid w:val="00263A82"/>
    <w:rsid w:val="00263DD7"/>
    <w:rsid w:val="00264D19"/>
    <w:rsid w:val="00266212"/>
    <w:rsid w:val="0026691F"/>
    <w:rsid w:val="0026764E"/>
    <w:rsid w:val="002678ED"/>
    <w:rsid w:val="00267A2E"/>
    <w:rsid w:val="0027039E"/>
    <w:rsid w:val="002706D5"/>
    <w:rsid w:val="00270784"/>
    <w:rsid w:val="00271A5F"/>
    <w:rsid w:val="00272119"/>
    <w:rsid w:val="00272B2D"/>
    <w:rsid w:val="002733C8"/>
    <w:rsid w:val="00273A56"/>
    <w:rsid w:val="00274904"/>
    <w:rsid w:val="00274B69"/>
    <w:rsid w:val="00274C27"/>
    <w:rsid w:val="00274C8D"/>
    <w:rsid w:val="00274F77"/>
    <w:rsid w:val="00275D94"/>
    <w:rsid w:val="00275DC5"/>
    <w:rsid w:val="00275E03"/>
    <w:rsid w:val="002762C7"/>
    <w:rsid w:val="00276AF0"/>
    <w:rsid w:val="00277328"/>
    <w:rsid w:val="002774C6"/>
    <w:rsid w:val="00280308"/>
    <w:rsid w:val="00280685"/>
    <w:rsid w:val="00280CA2"/>
    <w:rsid w:val="00280F3A"/>
    <w:rsid w:val="00281D6F"/>
    <w:rsid w:val="00281DAD"/>
    <w:rsid w:val="00281DD2"/>
    <w:rsid w:val="002820D9"/>
    <w:rsid w:val="00282DDE"/>
    <w:rsid w:val="0028343E"/>
    <w:rsid w:val="00283A38"/>
    <w:rsid w:val="002844BB"/>
    <w:rsid w:val="002849FA"/>
    <w:rsid w:val="00284DE1"/>
    <w:rsid w:val="0028558B"/>
    <w:rsid w:val="002855F3"/>
    <w:rsid w:val="00285A2D"/>
    <w:rsid w:val="002860B7"/>
    <w:rsid w:val="002864AC"/>
    <w:rsid w:val="002868D0"/>
    <w:rsid w:val="00286E39"/>
    <w:rsid w:val="00286F7E"/>
    <w:rsid w:val="00287575"/>
    <w:rsid w:val="00287C2C"/>
    <w:rsid w:val="00287D02"/>
    <w:rsid w:val="00287E63"/>
    <w:rsid w:val="00287E69"/>
    <w:rsid w:val="00287FF7"/>
    <w:rsid w:val="00290024"/>
    <w:rsid w:val="002906BF"/>
    <w:rsid w:val="00290712"/>
    <w:rsid w:val="00290735"/>
    <w:rsid w:val="00290EB3"/>
    <w:rsid w:val="002912FE"/>
    <w:rsid w:val="00291306"/>
    <w:rsid w:val="002913E3"/>
    <w:rsid w:val="0029169A"/>
    <w:rsid w:val="00291BA8"/>
    <w:rsid w:val="00293189"/>
    <w:rsid w:val="00293C4B"/>
    <w:rsid w:val="00294099"/>
    <w:rsid w:val="002942D1"/>
    <w:rsid w:val="002948C5"/>
    <w:rsid w:val="002948DF"/>
    <w:rsid w:val="002955A0"/>
    <w:rsid w:val="00295C81"/>
    <w:rsid w:val="0029638A"/>
    <w:rsid w:val="0029658C"/>
    <w:rsid w:val="00296B13"/>
    <w:rsid w:val="00296E9B"/>
    <w:rsid w:val="002A0128"/>
    <w:rsid w:val="002A09C4"/>
    <w:rsid w:val="002A13D5"/>
    <w:rsid w:val="002A1655"/>
    <w:rsid w:val="002A1903"/>
    <w:rsid w:val="002A1B20"/>
    <w:rsid w:val="002A1C7F"/>
    <w:rsid w:val="002A1F79"/>
    <w:rsid w:val="002A20DA"/>
    <w:rsid w:val="002A23D5"/>
    <w:rsid w:val="002A26C4"/>
    <w:rsid w:val="002A2A1E"/>
    <w:rsid w:val="002A313A"/>
    <w:rsid w:val="002A32EB"/>
    <w:rsid w:val="002A3322"/>
    <w:rsid w:val="002A3B56"/>
    <w:rsid w:val="002A41F6"/>
    <w:rsid w:val="002A424E"/>
    <w:rsid w:val="002A4A5F"/>
    <w:rsid w:val="002A4D38"/>
    <w:rsid w:val="002A54A4"/>
    <w:rsid w:val="002A5518"/>
    <w:rsid w:val="002A57B1"/>
    <w:rsid w:val="002A6907"/>
    <w:rsid w:val="002A6950"/>
    <w:rsid w:val="002A6E1F"/>
    <w:rsid w:val="002A702C"/>
    <w:rsid w:val="002A7302"/>
    <w:rsid w:val="002A7653"/>
    <w:rsid w:val="002B0658"/>
    <w:rsid w:val="002B1067"/>
    <w:rsid w:val="002B14BF"/>
    <w:rsid w:val="002B216B"/>
    <w:rsid w:val="002B2F0B"/>
    <w:rsid w:val="002B34EB"/>
    <w:rsid w:val="002B383E"/>
    <w:rsid w:val="002B39EC"/>
    <w:rsid w:val="002B3A92"/>
    <w:rsid w:val="002B423F"/>
    <w:rsid w:val="002B4887"/>
    <w:rsid w:val="002B48ED"/>
    <w:rsid w:val="002B493A"/>
    <w:rsid w:val="002B51CA"/>
    <w:rsid w:val="002B533E"/>
    <w:rsid w:val="002B5381"/>
    <w:rsid w:val="002B5B6C"/>
    <w:rsid w:val="002B6081"/>
    <w:rsid w:val="002B6356"/>
    <w:rsid w:val="002B640B"/>
    <w:rsid w:val="002B695D"/>
    <w:rsid w:val="002B7947"/>
    <w:rsid w:val="002B7991"/>
    <w:rsid w:val="002B7F52"/>
    <w:rsid w:val="002C01A3"/>
    <w:rsid w:val="002C07DA"/>
    <w:rsid w:val="002C139C"/>
    <w:rsid w:val="002C1452"/>
    <w:rsid w:val="002C1A78"/>
    <w:rsid w:val="002C1BB4"/>
    <w:rsid w:val="002C2007"/>
    <w:rsid w:val="002C230A"/>
    <w:rsid w:val="002C2ADF"/>
    <w:rsid w:val="002C2B6F"/>
    <w:rsid w:val="002C2CB7"/>
    <w:rsid w:val="002C3791"/>
    <w:rsid w:val="002C3A74"/>
    <w:rsid w:val="002C3CCC"/>
    <w:rsid w:val="002C4039"/>
    <w:rsid w:val="002C4984"/>
    <w:rsid w:val="002C4C95"/>
    <w:rsid w:val="002C4F66"/>
    <w:rsid w:val="002C500B"/>
    <w:rsid w:val="002C523C"/>
    <w:rsid w:val="002C6779"/>
    <w:rsid w:val="002C6A7D"/>
    <w:rsid w:val="002C74D9"/>
    <w:rsid w:val="002C7BBA"/>
    <w:rsid w:val="002C7CD5"/>
    <w:rsid w:val="002D00CD"/>
    <w:rsid w:val="002D0EE3"/>
    <w:rsid w:val="002D1277"/>
    <w:rsid w:val="002D12E2"/>
    <w:rsid w:val="002D1DE6"/>
    <w:rsid w:val="002D1E7A"/>
    <w:rsid w:val="002D3015"/>
    <w:rsid w:val="002D3045"/>
    <w:rsid w:val="002D3671"/>
    <w:rsid w:val="002D3939"/>
    <w:rsid w:val="002D4171"/>
    <w:rsid w:val="002D55FD"/>
    <w:rsid w:val="002D62C1"/>
    <w:rsid w:val="002D65AD"/>
    <w:rsid w:val="002D665B"/>
    <w:rsid w:val="002D6B7F"/>
    <w:rsid w:val="002D6F6E"/>
    <w:rsid w:val="002D7770"/>
    <w:rsid w:val="002D79A9"/>
    <w:rsid w:val="002D79E7"/>
    <w:rsid w:val="002D7FE1"/>
    <w:rsid w:val="002E025B"/>
    <w:rsid w:val="002E0878"/>
    <w:rsid w:val="002E0DE5"/>
    <w:rsid w:val="002E1060"/>
    <w:rsid w:val="002E11D8"/>
    <w:rsid w:val="002E284C"/>
    <w:rsid w:val="002E2B84"/>
    <w:rsid w:val="002E30BA"/>
    <w:rsid w:val="002E31F0"/>
    <w:rsid w:val="002E31FF"/>
    <w:rsid w:val="002E32E8"/>
    <w:rsid w:val="002E355D"/>
    <w:rsid w:val="002E3CB4"/>
    <w:rsid w:val="002E412E"/>
    <w:rsid w:val="002E4867"/>
    <w:rsid w:val="002E4ED4"/>
    <w:rsid w:val="002E5392"/>
    <w:rsid w:val="002E53B4"/>
    <w:rsid w:val="002E58B3"/>
    <w:rsid w:val="002E631F"/>
    <w:rsid w:val="002E742C"/>
    <w:rsid w:val="002E7F09"/>
    <w:rsid w:val="002F0092"/>
    <w:rsid w:val="002F03CC"/>
    <w:rsid w:val="002F1D21"/>
    <w:rsid w:val="002F25A9"/>
    <w:rsid w:val="002F3496"/>
    <w:rsid w:val="002F3994"/>
    <w:rsid w:val="002F434A"/>
    <w:rsid w:val="002F457E"/>
    <w:rsid w:val="002F50C3"/>
    <w:rsid w:val="002F52D0"/>
    <w:rsid w:val="002F5439"/>
    <w:rsid w:val="002F5B06"/>
    <w:rsid w:val="002F5B1E"/>
    <w:rsid w:val="002F5C20"/>
    <w:rsid w:val="002F71CD"/>
    <w:rsid w:val="002F76A7"/>
    <w:rsid w:val="002F76EE"/>
    <w:rsid w:val="002F774A"/>
    <w:rsid w:val="002F7F07"/>
    <w:rsid w:val="003002AA"/>
    <w:rsid w:val="00300826"/>
    <w:rsid w:val="00301322"/>
    <w:rsid w:val="00301C0F"/>
    <w:rsid w:val="0030207B"/>
    <w:rsid w:val="003024D0"/>
    <w:rsid w:val="0030260F"/>
    <w:rsid w:val="0030264F"/>
    <w:rsid w:val="00302FCD"/>
    <w:rsid w:val="0030329D"/>
    <w:rsid w:val="00303840"/>
    <w:rsid w:val="00303BCF"/>
    <w:rsid w:val="0030452B"/>
    <w:rsid w:val="00304994"/>
    <w:rsid w:val="003051B3"/>
    <w:rsid w:val="00305FA7"/>
    <w:rsid w:val="00306356"/>
    <w:rsid w:val="00306A52"/>
    <w:rsid w:val="00306A69"/>
    <w:rsid w:val="00306E6D"/>
    <w:rsid w:val="00306EBE"/>
    <w:rsid w:val="003072E2"/>
    <w:rsid w:val="0030743A"/>
    <w:rsid w:val="00307A32"/>
    <w:rsid w:val="00307B59"/>
    <w:rsid w:val="003107BC"/>
    <w:rsid w:val="00310824"/>
    <w:rsid w:val="00310B44"/>
    <w:rsid w:val="00310BFB"/>
    <w:rsid w:val="00310C90"/>
    <w:rsid w:val="00310FB7"/>
    <w:rsid w:val="003119A0"/>
    <w:rsid w:val="00311DDE"/>
    <w:rsid w:val="00312613"/>
    <w:rsid w:val="00312951"/>
    <w:rsid w:val="00312969"/>
    <w:rsid w:val="00313F2F"/>
    <w:rsid w:val="003144F8"/>
    <w:rsid w:val="00314946"/>
    <w:rsid w:val="00315034"/>
    <w:rsid w:val="0031505D"/>
    <w:rsid w:val="003156AC"/>
    <w:rsid w:val="00315CD4"/>
    <w:rsid w:val="00315F23"/>
    <w:rsid w:val="0031600C"/>
    <w:rsid w:val="003161E6"/>
    <w:rsid w:val="0031634F"/>
    <w:rsid w:val="00316D23"/>
    <w:rsid w:val="003173A0"/>
    <w:rsid w:val="003178DF"/>
    <w:rsid w:val="00317C4A"/>
    <w:rsid w:val="00317D6C"/>
    <w:rsid w:val="00320321"/>
    <w:rsid w:val="0032098A"/>
    <w:rsid w:val="003211AF"/>
    <w:rsid w:val="003214A6"/>
    <w:rsid w:val="00321894"/>
    <w:rsid w:val="00321944"/>
    <w:rsid w:val="00321DFF"/>
    <w:rsid w:val="00322061"/>
    <w:rsid w:val="0032295F"/>
    <w:rsid w:val="00322A4A"/>
    <w:rsid w:val="00323113"/>
    <w:rsid w:val="0032354A"/>
    <w:rsid w:val="00323784"/>
    <w:rsid w:val="00323BE4"/>
    <w:rsid w:val="00323E48"/>
    <w:rsid w:val="003248AD"/>
    <w:rsid w:val="00324BE1"/>
    <w:rsid w:val="003253DE"/>
    <w:rsid w:val="003254A2"/>
    <w:rsid w:val="003254DE"/>
    <w:rsid w:val="00325B17"/>
    <w:rsid w:val="00325D09"/>
    <w:rsid w:val="00326786"/>
    <w:rsid w:val="00331D99"/>
    <w:rsid w:val="003320D0"/>
    <w:rsid w:val="003329A5"/>
    <w:rsid w:val="0033322E"/>
    <w:rsid w:val="00333600"/>
    <w:rsid w:val="00333756"/>
    <w:rsid w:val="003345F3"/>
    <w:rsid w:val="0033489D"/>
    <w:rsid w:val="00335233"/>
    <w:rsid w:val="00335AAD"/>
    <w:rsid w:val="00335EC2"/>
    <w:rsid w:val="00335ED0"/>
    <w:rsid w:val="003362F5"/>
    <w:rsid w:val="003377ED"/>
    <w:rsid w:val="00340182"/>
    <w:rsid w:val="00340511"/>
    <w:rsid w:val="0034057F"/>
    <w:rsid w:val="00340792"/>
    <w:rsid w:val="0034084A"/>
    <w:rsid w:val="00340998"/>
    <w:rsid w:val="00340A37"/>
    <w:rsid w:val="00340E23"/>
    <w:rsid w:val="00340E40"/>
    <w:rsid w:val="0034149D"/>
    <w:rsid w:val="003414EB"/>
    <w:rsid w:val="003416E9"/>
    <w:rsid w:val="00341941"/>
    <w:rsid w:val="00341D1E"/>
    <w:rsid w:val="0034263D"/>
    <w:rsid w:val="003427F2"/>
    <w:rsid w:val="003427FC"/>
    <w:rsid w:val="00342845"/>
    <w:rsid w:val="00343065"/>
    <w:rsid w:val="00343425"/>
    <w:rsid w:val="00343582"/>
    <w:rsid w:val="0034378F"/>
    <w:rsid w:val="00343CFF"/>
    <w:rsid w:val="00343F2C"/>
    <w:rsid w:val="00344EF9"/>
    <w:rsid w:val="003452D2"/>
    <w:rsid w:val="0034592A"/>
    <w:rsid w:val="00345F31"/>
    <w:rsid w:val="003477CE"/>
    <w:rsid w:val="003478DD"/>
    <w:rsid w:val="00347AB6"/>
    <w:rsid w:val="00347D5C"/>
    <w:rsid w:val="00350210"/>
    <w:rsid w:val="003502C8"/>
    <w:rsid w:val="003503AC"/>
    <w:rsid w:val="003508BC"/>
    <w:rsid w:val="00350A79"/>
    <w:rsid w:val="00350AFD"/>
    <w:rsid w:val="00350BE3"/>
    <w:rsid w:val="0035170C"/>
    <w:rsid w:val="00351CC4"/>
    <w:rsid w:val="003528E2"/>
    <w:rsid w:val="00352900"/>
    <w:rsid w:val="00353579"/>
    <w:rsid w:val="0035360A"/>
    <w:rsid w:val="00353DE3"/>
    <w:rsid w:val="003544FD"/>
    <w:rsid w:val="00355113"/>
    <w:rsid w:val="003552D4"/>
    <w:rsid w:val="00357333"/>
    <w:rsid w:val="003573E3"/>
    <w:rsid w:val="0035751C"/>
    <w:rsid w:val="00360389"/>
    <w:rsid w:val="0036145C"/>
    <w:rsid w:val="00361DE1"/>
    <w:rsid w:val="0036201E"/>
    <w:rsid w:val="00362F72"/>
    <w:rsid w:val="00363035"/>
    <w:rsid w:val="0036319E"/>
    <w:rsid w:val="00363565"/>
    <w:rsid w:val="00364208"/>
    <w:rsid w:val="003642CB"/>
    <w:rsid w:val="003644C4"/>
    <w:rsid w:val="00364C93"/>
    <w:rsid w:val="00364ECC"/>
    <w:rsid w:val="003653B1"/>
    <w:rsid w:val="003657A2"/>
    <w:rsid w:val="00365E65"/>
    <w:rsid w:val="00366527"/>
    <w:rsid w:val="00366847"/>
    <w:rsid w:val="00366CDB"/>
    <w:rsid w:val="00366D0C"/>
    <w:rsid w:val="00367950"/>
    <w:rsid w:val="00367A16"/>
    <w:rsid w:val="003701E8"/>
    <w:rsid w:val="003706B4"/>
    <w:rsid w:val="00370A46"/>
    <w:rsid w:val="00370A84"/>
    <w:rsid w:val="003722A0"/>
    <w:rsid w:val="003726A6"/>
    <w:rsid w:val="00372815"/>
    <w:rsid w:val="003728D4"/>
    <w:rsid w:val="00372999"/>
    <w:rsid w:val="00372A8B"/>
    <w:rsid w:val="00372E59"/>
    <w:rsid w:val="003733C2"/>
    <w:rsid w:val="00373721"/>
    <w:rsid w:val="003739AD"/>
    <w:rsid w:val="00374576"/>
    <w:rsid w:val="00374739"/>
    <w:rsid w:val="00374A68"/>
    <w:rsid w:val="00375EE0"/>
    <w:rsid w:val="003762DE"/>
    <w:rsid w:val="0037651A"/>
    <w:rsid w:val="00376978"/>
    <w:rsid w:val="00376CDB"/>
    <w:rsid w:val="003775D6"/>
    <w:rsid w:val="00377B79"/>
    <w:rsid w:val="00377C1C"/>
    <w:rsid w:val="00380475"/>
    <w:rsid w:val="00380A64"/>
    <w:rsid w:val="00380AC3"/>
    <w:rsid w:val="00380C2F"/>
    <w:rsid w:val="00381161"/>
    <w:rsid w:val="0038150E"/>
    <w:rsid w:val="00381ABD"/>
    <w:rsid w:val="00381EDC"/>
    <w:rsid w:val="00383355"/>
    <w:rsid w:val="00383419"/>
    <w:rsid w:val="00383692"/>
    <w:rsid w:val="00384570"/>
    <w:rsid w:val="003847C6"/>
    <w:rsid w:val="00384C82"/>
    <w:rsid w:val="00384E0F"/>
    <w:rsid w:val="00385B0B"/>
    <w:rsid w:val="00385FED"/>
    <w:rsid w:val="003860CB"/>
    <w:rsid w:val="0038629B"/>
    <w:rsid w:val="00386301"/>
    <w:rsid w:val="00386455"/>
    <w:rsid w:val="003864F7"/>
    <w:rsid w:val="00386F95"/>
    <w:rsid w:val="00387664"/>
    <w:rsid w:val="003876E3"/>
    <w:rsid w:val="0038782D"/>
    <w:rsid w:val="003878BE"/>
    <w:rsid w:val="00387C52"/>
    <w:rsid w:val="00387FC2"/>
    <w:rsid w:val="003906F4"/>
    <w:rsid w:val="00391C7D"/>
    <w:rsid w:val="00392CEA"/>
    <w:rsid w:val="00392D16"/>
    <w:rsid w:val="00392EFA"/>
    <w:rsid w:val="003935DF"/>
    <w:rsid w:val="00393D6C"/>
    <w:rsid w:val="0039435C"/>
    <w:rsid w:val="003948BD"/>
    <w:rsid w:val="00395427"/>
    <w:rsid w:val="003959B8"/>
    <w:rsid w:val="00395CF3"/>
    <w:rsid w:val="0039656E"/>
    <w:rsid w:val="00396C0F"/>
    <w:rsid w:val="00396E93"/>
    <w:rsid w:val="003973A2"/>
    <w:rsid w:val="003974E1"/>
    <w:rsid w:val="00397C48"/>
    <w:rsid w:val="003A00C2"/>
    <w:rsid w:val="003A01AF"/>
    <w:rsid w:val="003A082E"/>
    <w:rsid w:val="003A0CF8"/>
    <w:rsid w:val="003A10ED"/>
    <w:rsid w:val="003A1D31"/>
    <w:rsid w:val="003A1D32"/>
    <w:rsid w:val="003A243C"/>
    <w:rsid w:val="003A2507"/>
    <w:rsid w:val="003A27B7"/>
    <w:rsid w:val="003A2B2C"/>
    <w:rsid w:val="003A2B86"/>
    <w:rsid w:val="003A2FBA"/>
    <w:rsid w:val="003A3A43"/>
    <w:rsid w:val="003A3D25"/>
    <w:rsid w:val="003A3DA9"/>
    <w:rsid w:val="003A3FB9"/>
    <w:rsid w:val="003A4BC5"/>
    <w:rsid w:val="003A5048"/>
    <w:rsid w:val="003A5F25"/>
    <w:rsid w:val="003A6072"/>
    <w:rsid w:val="003A697C"/>
    <w:rsid w:val="003A7ADD"/>
    <w:rsid w:val="003B0493"/>
    <w:rsid w:val="003B04B8"/>
    <w:rsid w:val="003B0F66"/>
    <w:rsid w:val="003B112C"/>
    <w:rsid w:val="003B1199"/>
    <w:rsid w:val="003B12A4"/>
    <w:rsid w:val="003B1C7D"/>
    <w:rsid w:val="003B27E3"/>
    <w:rsid w:val="003B2B63"/>
    <w:rsid w:val="003B2D9D"/>
    <w:rsid w:val="003B3D60"/>
    <w:rsid w:val="003B4C0C"/>
    <w:rsid w:val="003B51CC"/>
    <w:rsid w:val="003B5BEF"/>
    <w:rsid w:val="003B5F7A"/>
    <w:rsid w:val="003B6271"/>
    <w:rsid w:val="003B67E2"/>
    <w:rsid w:val="003B6A5F"/>
    <w:rsid w:val="003B71C1"/>
    <w:rsid w:val="003B7800"/>
    <w:rsid w:val="003B7CEA"/>
    <w:rsid w:val="003C0221"/>
    <w:rsid w:val="003C0DEE"/>
    <w:rsid w:val="003C0ED6"/>
    <w:rsid w:val="003C0F8D"/>
    <w:rsid w:val="003C1085"/>
    <w:rsid w:val="003C110D"/>
    <w:rsid w:val="003C143A"/>
    <w:rsid w:val="003C1B99"/>
    <w:rsid w:val="003C2260"/>
    <w:rsid w:val="003C25CD"/>
    <w:rsid w:val="003C2C7F"/>
    <w:rsid w:val="003C2F26"/>
    <w:rsid w:val="003C2F40"/>
    <w:rsid w:val="003C410A"/>
    <w:rsid w:val="003C4AA1"/>
    <w:rsid w:val="003C51F4"/>
    <w:rsid w:val="003C5DF7"/>
    <w:rsid w:val="003C6913"/>
    <w:rsid w:val="003C6CC0"/>
    <w:rsid w:val="003C6EDD"/>
    <w:rsid w:val="003C6F1C"/>
    <w:rsid w:val="003C737D"/>
    <w:rsid w:val="003D03D9"/>
    <w:rsid w:val="003D0703"/>
    <w:rsid w:val="003D0E80"/>
    <w:rsid w:val="003D18A7"/>
    <w:rsid w:val="003D1E62"/>
    <w:rsid w:val="003D1EF4"/>
    <w:rsid w:val="003D2B30"/>
    <w:rsid w:val="003D2DDD"/>
    <w:rsid w:val="003D3750"/>
    <w:rsid w:val="003D39E7"/>
    <w:rsid w:val="003D3B68"/>
    <w:rsid w:val="003D4204"/>
    <w:rsid w:val="003D4CDC"/>
    <w:rsid w:val="003D4CFC"/>
    <w:rsid w:val="003D5659"/>
    <w:rsid w:val="003D58C9"/>
    <w:rsid w:val="003D59FF"/>
    <w:rsid w:val="003D743B"/>
    <w:rsid w:val="003D7A5B"/>
    <w:rsid w:val="003D7FDB"/>
    <w:rsid w:val="003E006A"/>
    <w:rsid w:val="003E0509"/>
    <w:rsid w:val="003E0F7E"/>
    <w:rsid w:val="003E15AA"/>
    <w:rsid w:val="003E1AC7"/>
    <w:rsid w:val="003E1B3D"/>
    <w:rsid w:val="003E21D2"/>
    <w:rsid w:val="003E2C8B"/>
    <w:rsid w:val="003E2D1F"/>
    <w:rsid w:val="003E3618"/>
    <w:rsid w:val="003E3C7E"/>
    <w:rsid w:val="003E3FBE"/>
    <w:rsid w:val="003E4514"/>
    <w:rsid w:val="003E520E"/>
    <w:rsid w:val="003E53C7"/>
    <w:rsid w:val="003E5734"/>
    <w:rsid w:val="003E5806"/>
    <w:rsid w:val="003E582B"/>
    <w:rsid w:val="003E58B5"/>
    <w:rsid w:val="003E5DE3"/>
    <w:rsid w:val="003E6608"/>
    <w:rsid w:val="003E6A70"/>
    <w:rsid w:val="003E6DA0"/>
    <w:rsid w:val="003E72C2"/>
    <w:rsid w:val="003E7358"/>
    <w:rsid w:val="003F0622"/>
    <w:rsid w:val="003F09EF"/>
    <w:rsid w:val="003F0ADF"/>
    <w:rsid w:val="003F0CD9"/>
    <w:rsid w:val="003F0E7B"/>
    <w:rsid w:val="003F12FE"/>
    <w:rsid w:val="003F1778"/>
    <w:rsid w:val="003F207A"/>
    <w:rsid w:val="003F219C"/>
    <w:rsid w:val="003F291B"/>
    <w:rsid w:val="003F2F6D"/>
    <w:rsid w:val="003F3AA6"/>
    <w:rsid w:val="003F49B9"/>
    <w:rsid w:val="003F4B04"/>
    <w:rsid w:val="003F4FA8"/>
    <w:rsid w:val="003F5EAF"/>
    <w:rsid w:val="003F5EBF"/>
    <w:rsid w:val="003F63F5"/>
    <w:rsid w:val="003F67E5"/>
    <w:rsid w:val="003F684D"/>
    <w:rsid w:val="003F68F1"/>
    <w:rsid w:val="003F77AB"/>
    <w:rsid w:val="004002C6"/>
    <w:rsid w:val="004018C9"/>
    <w:rsid w:val="00401A89"/>
    <w:rsid w:val="0040313E"/>
    <w:rsid w:val="00403809"/>
    <w:rsid w:val="004039AA"/>
    <w:rsid w:val="00403B98"/>
    <w:rsid w:val="00404998"/>
    <w:rsid w:val="00404ABE"/>
    <w:rsid w:val="00404BA4"/>
    <w:rsid w:val="00404CD4"/>
    <w:rsid w:val="0040540D"/>
    <w:rsid w:val="00405B50"/>
    <w:rsid w:val="00405F09"/>
    <w:rsid w:val="00406033"/>
    <w:rsid w:val="00406FC9"/>
    <w:rsid w:val="004073F2"/>
    <w:rsid w:val="00410459"/>
    <w:rsid w:val="00410BA6"/>
    <w:rsid w:val="00410E77"/>
    <w:rsid w:val="00410EA1"/>
    <w:rsid w:val="00410FAE"/>
    <w:rsid w:val="00411126"/>
    <w:rsid w:val="00411204"/>
    <w:rsid w:val="00411E71"/>
    <w:rsid w:val="00411FC2"/>
    <w:rsid w:val="00412343"/>
    <w:rsid w:val="00412506"/>
    <w:rsid w:val="004127EC"/>
    <w:rsid w:val="004129E1"/>
    <w:rsid w:val="00412D6A"/>
    <w:rsid w:val="0041300A"/>
    <w:rsid w:val="004134A2"/>
    <w:rsid w:val="00413710"/>
    <w:rsid w:val="00413FE3"/>
    <w:rsid w:val="00414477"/>
    <w:rsid w:val="00414CD6"/>
    <w:rsid w:val="0041510A"/>
    <w:rsid w:val="004152D6"/>
    <w:rsid w:val="0041587D"/>
    <w:rsid w:val="00415C21"/>
    <w:rsid w:val="00415EEC"/>
    <w:rsid w:val="0041631C"/>
    <w:rsid w:val="00416AEE"/>
    <w:rsid w:val="004172E2"/>
    <w:rsid w:val="004178EA"/>
    <w:rsid w:val="00417CDF"/>
    <w:rsid w:val="00417D23"/>
    <w:rsid w:val="00420145"/>
    <w:rsid w:val="00420245"/>
    <w:rsid w:val="004206B1"/>
    <w:rsid w:val="004206D7"/>
    <w:rsid w:val="00420B81"/>
    <w:rsid w:val="00420CF7"/>
    <w:rsid w:val="004211C1"/>
    <w:rsid w:val="004217C1"/>
    <w:rsid w:val="004218A4"/>
    <w:rsid w:val="004223EB"/>
    <w:rsid w:val="004226D9"/>
    <w:rsid w:val="004227CD"/>
    <w:rsid w:val="0042367F"/>
    <w:rsid w:val="00424654"/>
    <w:rsid w:val="00424BD1"/>
    <w:rsid w:val="00425320"/>
    <w:rsid w:val="004257CC"/>
    <w:rsid w:val="004261DE"/>
    <w:rsid w:val="004262B2"/>
    <w:rsid w:val="004263E0"/>
    <w:rsid w:val="0042758D"/>
    <w:rsid w:val="00427E40"/>
    <w:rsid w:val="00427F6A"/>
    <w:rsid w:val="004300B2"/>
    <w:rsid w:val="00430148"/>
    <w:rsid w:val="0043074A"/>
    <w:rsid w:val="004318F0"/>
    <w:rsid w:val="004319DE"/>
    <w:rsid w:val="00431A1C"/>
    <w:rsid w:val="00431DE9"/>
    <w:rsid w:val="00431EF3"/>
    <w:rsid w:val="00432053"/>
    <w:rsid w:val="00432788"/>
    <w:rsid w:val="00432806"/>
    <w:rsid w:val="00432D6D"/>
    <w:rsid w:val="00432F46"/>
    <w:rsid w:val="004335E0"/>
    <w:rsid w:val="00433A73"/>
    <w:rsid w:val="00433F8A"/>
    <w:rsid w:val="0043412D"/>
    <w:rsid w:val="00434BDE"/>
    <w:rsid w:val="00434C39"/>
    <w:rsid w:val="00435491"/>
    <w:rsid w:val="00436B8A"/>
    <w:rsid w:val="00437891"/>
    <w:rsid w:val="00437C69"/>
    <w:rsid w:val="00437D3F"/>
    <w:rsid w:val="004400F1"/>
    <w:rsid w:val="004406AA"/>
    <w:rsid w:val="00440795"/>
    <w:rsid w:val="00440964"/>
    <w:rsid w:val="00440B19"/>
    <w:rsid w:val="00441055"/>
    <w:rsid w:val="004415F2"/>
    <w:rsid w:val="00441AD7"/>
    <w:rsid w:val="00442496"/>
    <w:rsid w:val="00442D7D"/>
    <w:rsid w:val="00443B35"/>
    <w:rsid w:val="00443BC1"/>
    <w:rsid w:val="00443C28"/>
    <w:rsid w:val="00443DA4"/>
    <w:rsid w:val="00443E59"/>
    <w:rsid w:val="0044474C"/>
    <w:rsid w:val="004449C7"/>
    <w:rsid w:val="00444B1C"/>
    <w:rsid w:val="00444FB7"/>
    <w:rsid w:val="00445326"/>
    <w:rsid w:val="00445D2E"/>
    <w:rsid w:val="00445E22"/>
    <w:rsid w:val="00446757"/>
    <w:rsid w:val="00446801"/>
    <w:rsid w:val="004468C6"/>
    <w:rsid w:val="00446AE6"/>
    <w:rsid w:val="00447128"/>
    <w:rsid w:val="00447D47"/>
    <w:rsid w:val="00447DEE"/>
    <w:rsid w:val="00447E2C"/>
    <w:rsid w:val="00447E97"/>
    <w:rsid w:val="00447FDB"/>
    <w:rsid w:val="004503F9"/>
    <w:rsid w:val="004507C5"/>
    <w:rsid w:val="00451AE3"/>
    <w:rsid w:val="00451F6E"/>
    <w:rsid w:val="004525E6"/>
    <w:rsid w:val="004529D9"/>
    <w:rsid w:val="00452C4C"/>
    <w:rsid w:val="00452DA8"/>
    <w:rsid w:val="00453E88"/>
    <w:rsid w:val="004546B9"/>
    <w:rsid w:val="00454B2E"/>
    <w:rsid w:val="0045502B"/>
    <w:rsid w:val="004551C6"/>
    <w:rsid w:val="004559C3"/>
    <w:rsid w:val="00455F81"/>
    <w:rsid w:val="00455FEA"/>
    <w:rsid w:val="0045672E"/>
    <w:rsid w:val="00456D76"/>
    <w:rsid w:val="00456E9B"/>
    <w:rsid w:val="004574DA"/>
    <w:rsid w:val="00457C37"/>
    <w:rsid w:val="0046001B"/>
    <w:rsid w:val="0046134B"/>
    <w:rsid w:val="0046168E"/>
    <w:rsid w:val="00461863"/>
    <w:rsid w:val="004618A8"/>
    <w:rsid w:val="00461CFA"/>
    <w:rsid w:val="00462783"/>
    <w:rsid w:val="004631FD"/>
    <w:rsid w:val="00463431"/>
    <w:rsid w:val="004645FD"/>
    <w:rsid w:val="00465756"/>
    <w:rsid w:val="00465F02"/>
    <w:rsid w:val="00465FA6"/>
    <w:rsid w:val="004664F7"/>
    <w:rsid w:val="00466541"/>
    <w:rsid w:val="00466736"/>
    <w:rsid w:val="00466856"/>
    <w:rsid w:val="00466DBE"/>
    <w:rsid w:val="00470255"/>
    <w:rsid w:val="00470AF9"/>
    <w:rsid w:val="00470C89"/>
    <w:rsid w:val="00471070"/>
    <w:rsid w:val="004710AE"/>
    <w:rsid w:val="004715F9"/>
    <w:rsid w:val="004723BA"/>
    <w:rsid w:val="004726F6"/>
    <w:rsid w:val="00472CCB"/>
    <w:rsid w:val="00472F55"/>
    <w:rsid w:val="004748AD"/>
    <w:rsid w:val="00474EF5"/>
    <w:rsid w:val="00475523"/>
    <w:rsid w:val="00476D97"/>
    <w:rsid w:val="0047731D"/>
    <w:rsid w:val="00477857"/>
    <w:rsid w:val="00477B2D"/>
    <w:rsid w:val="00477C42"/>
    <w:rsid w:val="00477FE6"/>
    <w:rsid w:val="00480619"/>
    <w:rsid w:val="00480F7B"/>
    <w:rsid w:val="004812AB"/>
    <w:rsid w:val="00481980"/>
    <w:rsid w:val="004821AC"/>
    <w:rsid w:val="004824D6"/>
    <w:rsid w:val="004826BE"/>
    <w:rsid w:val="00483F22"/>
    <w:rsid w:val="00484B10"/>
    <w:rsid w:val="00484E68"/>
    <w:rsid w:val="00484FE2"/>
    <w:rsid w:val="0048532B"/>
    <w:rsid w:val="004855B3"/>
    <w:rsid w:val="004859B5"/>
    <w:rsid w:val="0048640F"/>
    <w:rsid w:val="00486631"/>
    <w:rsid w:val="00486D45"/>
    <w:rsid w:val="0048720F"/>
    <w:rsid w:val="00487556"/>
    <w:rsid w:val="004878C1"/>
    <w:rsid w:val="004878C8"/>
    <w:rsid w:val="00487F0A"/>
    <w:rsid w:val="0049077A"/>
    <w:rsid w:val="0049094F"/>
    <w:rsid w:val="00490D68"/>
    <w:rsid w:val="00491650"/>
    <w:rsid w:val="004918C6"/>
    <w:rsid w:val="00491AFA"/>
    <w:rsid w:val="00491FB0"/>
    <w:rsid w:val="004920C3"/>
    <w:rsid w:val="00492AB0"/>
    <w:rsid w:val="00492AEF"/>
    <w:rsid w:val="00493E0C"/>
    <w:rsid w:val="004941AC"/>
    <w:rsid w:val="00494C4F"/>
    <w:rsid w:val="0049524F"/>
    <w:rsid w:val="00495585"/>
    <w:rsid w:val="004966B9"/>
    <w:rsid w:val="0049670F"/>
    <w:rsid w:val="00497622"/>
    <w:rsid w:val="004976C8"/>
    <w:rsid w:val="004A016E"/>
    <w:rsid w:val="004A055E"/>
    <w:rsid w:val="004A06A8"/>
    <w:rsid w:val="004A0B5E"/>
    <w:rsid w:val="004A100C"/>
    <w:rsid w:val="004A10F5"/>
    <w:rsid w:val="004A11C1"/>
    <w:rsid w:val="004A1D44"/>
    <w:rsid w:val="004A2192"/>
    <w:rsid w:val="004A2981"/>
    <w:rsid w:val="004A2D41"/>
    <w:rsid w:val="004A3416"/>
    <w:rsid w:val="004A36DB"/>
    <w:rsid w:val="004A3E70"/>
    <w:rsid w:val="004A3FFC"/>
    <w:rsid w:val="004A4389"/>
    <w:rsid w:val="004A543B"/>
    <w:rsid w:val="004A5D43"/>
    <w:rsid w:val="004A5DC3"/>
    <w:rsid w:val="004A5E35"/>
    <w:rsid w:val="004A5EB7"/>
    <w:rsid w:val="004A6297"/>
    <w:rsid w:val="004A62D1"/>
    <w:rsid w:val="004A6659"/>
    <w:rsid w:val="004A68EB"/>
    <w:rsid w:val="004A7736"/>
    <w:rsid w:val="004B022B"/>
    <w:rsid w:val="004B15E6"/>
    <w:rsid w:val="004B20A9"/>
    <w:rsid w:val="004B23DF"/>
    <w:rsid w:val="004B23E1"/>
    <w:rsid w:val="004B2538"/>
    <w:rsid w:val="004B3E20"/>
    <w:rsid w:val="004B3E54"/>
    <w:rsid w:val="004B425E"/>
    <w:rsid w:val="004B4C22"/>
    <w:rsid w:val="004B52F7"/>
    <w:rsid w:val="004B59A5"/>
    <w:rsid w:val="004B6379"/>
    <w:rsid w:val="004B6585"/>
    <w:rsid w:val="004B678C"/>
    <w:rsid w:val="004B6B85"/>
    <w:rsid w:val="004B6CF5"/>
    <w:rsid w:val="004B6FDC"/>
    <w:rsid w:val="004B7114"/>
    <w:rsid w:val="004B73FA"/>
    <w:rsid w:val="004B74BD"/>
    <w:rsid w:val="004B75AF"/>
    <w:rsid w:val="004B79FB"/>
    <w:rsid w:val="004C032C"/>
    <w:rsid w:val="004C0755"/>
    <w:rsid w:val="004C094C"/>
    <w:rsid w:val="004C0B3D"/>
    <w:rsid w:val="004C0D22"/>
    <w:rsid w:val="004C0DD9"/>
    <w:rsid w:val="004C15AA"/>
    <w:rsid w:val="004C15EE"/>
    <w:rsid w:val="004C17C5"/>
    <w:rsid w:val="004C252F"/>
    <w:rsid w:val="004C2B3A"/>
    <w:rsid w:val="004C32AD"/>
    <w:rsid w:val="004C3BA1"/>
    <w:rsid w:val="004C3E80"/>
    <w:rsid w:val="004C3FA7"/>
    <w:rsid w:val="004C4147"/>
    <w:rsid w:val="004C54FB"/>
    <w:rsid w:val="004C568E"/>
    <w:rsid w:val="004C5B83"/>
    <w:rsid w:val="004C65F3"/>
    <w:rsid w:val="004C6A6C"/>
    <w:rsid w:val="004C6C6C"/>
    <w:rsid w:val="004C700C"/>
    <w:rsid w:val="004C7178"/>
    <w:rsid w:val="004C7457"/>
    <w:rsid w:val="004C75A2"/>
    <w:rsid w:val="004C7CD9"/>
    <w:rsid w:val="004D079D"/>
    <w:rsid w:val="004D089C"/>
    <w:rsid w:val="004D1439"/>
    <w:rsid w:val="004D1606"/>
    <w:rsid w:val="004D17E9"/>
    <w:rsid w:val="004D1ABC"/>
    <w:rsid w:val="004D1BC5"/>
    <w:rsid w:val="004D279D"/>
    <w:rsid w:val="004D2990"/>
    <w:rsid w:val="004D398A"/>
    <w:rsid w:val="004D48DE"/>
    <w:rsid w:val="004D499B"/>
    <w:rsid w:val="004D57EF"/>
    <w:rsid w:val="004D5CBC"/>
    <w:rsid w:val="004D6717"/>
    <w:rsid w:val="004D6E22"/>
    <w:rsid w:val="004D6ECF"/>
    <w:rsid w:val="004D70BB"/>
    <w:rsid w:val="004D772B"/>
    <w:rsid w:val="004E0231"/>
    <w:rsid w:val="004E02AD"/>
    <w:rsid w:val="004E05A6"/>
    <w:rsid w:val="004E0C32"/>
    <w:rsid w:val="004E0FC1"/>
    <w:rsid w:val="004E1021"/>
    <w:rsid w:val="004E1D7D"/>
    <w:rsid w:val="004E2604"/>
    <w:rsid w:val="004E3148"/>
    <w:rsid w:val="004E3A69"/>
    <w:rsid w:val="004E4373"/>
    <w:rsid w:val="004E4683"/>
    <w:rsid w:val="004E552C"/>
    <w:rsid w:val="004E5A32"/>
    <w:rsid w:val="004E5A8D"/>
    <w:rsid w:val="004E6DC7"/>
    <w:rsid w:val="004E70E5"/>
    <w:rsid w:val="004E7688"/>
    <w:rsid w:val="004E778E"/>
    <w:rsid w:val="004E797F"/>
    <w:rsid w:val="004E7DFB"/>
    <w:rsid w:val="004E7F0B"/>
    <w:rsid w:val="004F0938"/>
    <w:rsid w:val="004F09E3"/>
    <w:rsid w:val="004F0C90"/>
    <w:rsid w:val="004F0DF8"/>
    <w:rsid w:val="004F1509"/>
    <w:rsid w:val="004F23F6"/>
    <w:rsid w:val="004F2702"/>
    <w:rsid w:val="004F3696"/>
    <w:rsid w:val="004F3FEA"/>
    <w:rsid w:val="004F5573"/>
    <w:rsid w:val="004F67BE"/>
    <w:rsid w:val="004F6B6F"/>
    <w:rsid w:val="004F6E4C"/>
    <w:rsid w:val="004F7595"/>
    <w:rsid w:val="004F762F"/>
    <w:rsid w:val="004F7A93"/>
    <w:rsid w:val="004F7C74"/>
    <w:rsid w:val="004F7F4D"/>
    <w:rsid w:val="004F7FA7"/>
    <w:rsid w:val="005000F8"/>
    <w:rsid w:val="00500259"/>
    <w:rsid w:val="005008E2"/>
    <w:rsid w:val="00500F6F"/>
    <w:rsid w:val="00501027"/>
    <w:rsid w:val="0050140E"/>
    <w:rsid w:val="005017FC"/>
    <w:rsid w:val="00501C95"/>
    <w:rsid w:val="0050243C"/>
    <w:rsid w:val="0050248D"/>
    <w:rsid w:val="005036D2"/>
    <w:rsid w:val="00503D93"/>
    <w:rsid w:val="00503F3F"/>
    <w:rsid w:val="005043A2"/>
    <w:rsid w:val="0050447F"/>
    <w:rsid w:val="0050476D"/>
    <w:rsid w:val="00504856"/>
    <w:rsid w:val="00504C6B"/>
    <w:rsid w:val="00504E96"/>
    <w:rsid w:val="0050547E"/>
    <w:rsid w:val="005056C5"/>
    <w:rsid w:val="0050659E"/>
    <w:rsid w:val="005069D3"/>
    <w:rsid w:val="0050706B"/>
    <w:rsid w:val="005071CE"/>
    <w:rsid w:val="005076EE"/>
    <w:rsid w:val="005079A2"/>
    <w:rsid w:val="0051008C"/>
    <w:rsid w:val="005105D4"/>
    <w:rsid w:val="00510A9C"/>
    <w:rsid w:val="00510DB2"/>
    <w:rsid w:val="00511063"/>
    <w:rsid w:val="00511D92"/>
    <w:rsid w:val="00512167"/>
    <w:rsid w:val="00512210"/>
    <w:rsid w:val="00512679"/>
    <w:rsid w:val="005129FE"/>
    <w:rsid w:val="00512CC5"/>
    <w:rsid w:val="00512EA6"/>
    <w:rsid w:val="005130A6"/>
    <w:rsid w:val="00513AE2"/>
    <w:rsid w:val="005147F3"/>
    <w:rsid w:val="00514DFD"/>
    <w:rsid w:val="0051548D"/>
    <w:rsid w:val="0051598A"/>
    <w:rsid w:val="00515A27"/>
    <w:rsid w:val="00515D3D"/>
    <w:rsid w:val="0051725C"/>
    <w:rsid w:val="005206A6"/>
    <w:rsid w:val="005209B6"/>
    <w:rsid w:val="00520C5B"/>
    <w:rsid w:val="00521360"/>
    <w:rsid w:val="00521725"/>
    <w:rsid w:val="005221D0"/>
    <w:rsid w:val="005225D5"/>
    <w:rsid w:val="00522FEE"/>
    <w:rsid w:val="005236B1"/>
    <w:rsid w:val="00523A58"/>
    <w:rsid w:val="00523C2F"/>
    <w:rsid w:val="00523F98"/>
    <w:rsid w:val="00524361"/>
    <w:rsid w:val="00524420"/>
    <w:rsid w:val="00524CD9"/>
    <w:rsid w:val="00526253"/>
    <w:rsid w:val="00526583"/>
    <w:rsid w:val="005266DA"/>
    <w:rsid w:val="00526902"/>
    <w:rsid w:val="00527100"/>
    <w:rsid w:val="00527113"/>
    <w:rsid w:val="00527857"/>
    <w:rsid w:val="00530021"/>
    <w:rsid w:val="0053065C"/>
    <w:rsid w:val="005309D3"/>
    <w:rsid w:val="00530C78"/>
    <w:rsid w:val="00531C6A"/>
    <w:rsid w:val="00532E4F"/>
    <w:rsid w:val="0053344D"/>
    <w:rsid w:val="005337B3"/>
    <w:rsid w:val="00534164"/>
    <w:rsid w:val="00534175"/>
    <w:rsid w:val="0053417A"/>
    <w:rsid w:val="005357E7"/>
    <w:rsid w:val="00535914"/>
    <w:rsid w:val="00535BEF"/>
    <w:rsid w:val="00535C8D"/>
    <w:rsid w:val="00535DE9"/>
    <w:rsid w:val="00536FB9"/>
    <w:rsid w:val="005371D2"/>
    <w:rsid w:val="005373CF"/>
    <w:rsid w:val="005374CE"/>
    <w:rsid w:val="005374F6"/>
    <w:rsid w:val="00537A09"/>
    <w:rsid w:val="005405C0"/>
    <w:rsid w:val="005407BB"/>
    <w:rsid w:val="005408B7"/>
    <w:rsid w:val="00540CB1"/>
    <w:rsid w:val="00542B0C"/>
    <w:rsid w:val="00543999"/>
    <w:rsid w:val="00543BB9"/>
    <w:rsid w:val="005442EF"/>
    <w:rsid w:val="00544915"/>
    <w:rsid w:val="00545446"/>
    <w:rsid w:val="00545DA0"/>
    <w:rsid w:val="0054633D"/>
    <w:rsid w:val="0054659F"/>
    <w:rsid w:val="005470B2"/>
    <w:rsid w:val="005472AA"/>
    <w:rsid w:val="00547319"/>
    <w:rsid w:val="00547F9A"/>
    <w:rsid w:val="00550CDF"/>
    <w:rsid w:val="00550E37"/>
    <w:rsid w:val="00550E9C"/>
    <w:rsid w:val="00550F84"/>
    <w:rsid w:val="005512F0"/>
    <w:rsid w:val="00551674"/>
    <w:rsid w:val="00552943"/>
    <w:rsid w:val="00552A46"/>
    <w:rsid w:val="00552B25"/>
    <w:rsid w:val="00552C2C"/>
    <w:rsid w:val="00552CD9"/>
    <w:rsid w:val="00552EA7"/>
    <w:rsid w:val="00552F66"/>
    <w:rsid w:val="0055376A"/>
    <w:rsid w:val="00553859"/>
    <w:rsid w:val="005539D4"/>
    <w:rsid w:val="00553FFB"/>
    <w:rsid w:val="0055442F"/>
    <w:rsid w:val="005545F9"/>
    <w:rsid w:val="0055478B"/>
    <w:rsid w:val="00554C55"/>
    <w:rsid w:val="00554CAD"/>
    <w:rsid w:val="00554FF7"/>
    <w:rsid w:val="00556329"/>
    <w:rsid w:val="005563B2"/>
    <w:rsid w:val="00557822"/>
    <w:rsid w:val="00557DDD"/>
    <w:rsid w:val="00560362"/>
    <w:rsid w:val="005603C5"/>
    <w:rsid w:val="0056052A"/>
    <w:rsid w:val="00560F2F"/>
    <w:rsid w:val="005618C4"/>
    <w:rsid w:val="005621D7"/>
    <w:rsid w:val="005637F0"/>
    <w:rsid w:val="0056432F"/>
    <w:rsid w:val="00565C04"/>
    <w:rsid w:val="00565C57"/>
    <w:rsid w:val="00565FAE"/>
    <w:rsid w:val="0056633C"/>
    <w:rsid w:val="00566A65"/>
    <w:rsid w:val="00566CD6"/>
    <w:rsid w:val="005670EC"/>
    <w:rsid w:val="005671CE"/>
    <w:rsid w:val="00567247"/>
    <w:rsid w:val="005672FE"/>
    <w:rsid w:val="005674A1"/>
    <w:rsid w:val="00567CD4"/>
    <w:rsid w:val="00567EAE"/>
    <w:rsid w:val="00570305"/>
    <w:rsid w:val="00570B90"/>
    <w:rsid w:val="005711C1"/>
    <w:rsid w:val="00571909"/>
    <w:rsid w:val="00571DEE"/>
    <w:rsid w:val="00572538"/>
    <w:rsid w:val="0057268F"/>
    <w:rsid w:val="005739CB"/>
    <w:rsid w:val="005741EE"/>
    <w:rsid w:val="00574C49"/>
    <w:rsid w:val="00574E20"/>
    <w:rsid w:val="00575571"/>
    <w:rsid w:val="00575810"/>
    <w:rsid w:val="00575831"/>
    <w:rsid w:val="005759E1"/>
    <w:rsid w:val="00575A3A"/>
    <w:rsid w:val="0057610F"/>
    <w:rsid w:val="0057627A"/>
    <w:rsid w:val="00576B72"/>
    <w:rsid w:val="00577B11"/>
    <w:rsid w:val="00577BCB"/>
    <w:rsid w:val="00577FCB"/>
    <w:rsid w:val="00580948"/>
    <w:rsid w:val="00580BEE"/>
    <w:rsid w:val="00580EB8"/>
    <w:rsid w:val="005810F0"/>
    <w:rsid w:val="005815E5"/>
    <w:rsid w:val="005817EB"/>
    <w:rsid w:val="00581AB4"/>
    <w:rsid w:val="00581DCE"/>
    <w:rsid w:val="00582088"/>
    <w:rsid w:val="00582903"/>
    <w:rsid w:val="00582927"/>
    <w:rsid w:val="00582DED"/>
    <w:rsid w:val="00583778"/>
    <w:rsid w:val="00583974"/>
    <w:rsid w:val="00584145"/>
    <w:rsid w:val="0058474D"/>
    <w:rsid w:val="00584F65"/>
    <w:rsid w:val="0058511B"/>
    <w:rsid w:val="00585352"/>
    <w:rsid w:val="005857F2"/>
    <w:rsid w:val="005863D6"/>
    <w:rsid w:val="00586779"/>
    <w:rsid w:val="00586871"/>
    <w:rsid w:val="00586C81"/>
    <w:rsid w:val="0058711F"/>
    <w:rsid w:val="00587187"/>
    <w:rsid w:val="00587D84"/>
    <w:rsid w:val="00587F2F"/>
    <w:rsid w:val="00590143"/>
    <w:rsid w:val="005902BB"/>
    <w:rsid w:val="00590FE9"/>
    <w:rsid w:val="0059221C"/>
    <w:rsid w:val="00592AFA"/>
    <w:rsid w:val="00592D02"/>
    <w:rsid w:val="00593258"/>
    <w:rsid w:val="00593964"/>
    <w:rsid w:val="00593AAF"/>
    <w:rsid w:val="005947FC"/>
    <w:rsid w:val="005949E4"/>
    <w:rsid w:val="00594FBD"/>
    <w:rsid w:val="00595475"/>
    <w:rsid w:val="0059601A"/>
    <w:rsid w:val="00596114"/>
    <w:rsid w:val="005961DD"/>
    <w:rsid w:val="005971FD"/>
    <w:rsid w:val="005974A9"/>
    <w:rsid w:val="005977CF"/>
    <w:rsid w:val="0059786B"/>
    <w:rsid w:val="00597A2F"/>
    <w:rsid w:val="005A01C8"/>
    <w:rsid w:val="005A0E1F"/>
    <w:rsid w:val="005A139E"/>
    <w:rsid w:val="005A181E"/>
    <w:rsid w:val="005A1E04"/>
    <w:rsid w:val="005A1EA2"/>
    <w:rsid w:val="005A2C97"/>
    <w:rsid w:val="005A32B8"/>
    <w:rsid w:val="005A3A52"/>
    <w:rsid w:val="005A3A53"/>
    <w:rsid w:val="005A4EFC"/>
    <w:rsid w:val="005A51CA"/>
    <w:rsid w:val="005A5382"/>
    <w:rsid w:val="005A57C0"/>
    <w:rsid w:val="005A5B29"/>
    <w:rsid w:val="005A5FB0"/>
    <w:rsid w:val="005A6A64"/>
    <w:rsid w:val="005A6BD5"/>
    <w:rsid w:val="005A6E8E"/>
    <w:rsid w:val="005B012D"/>
    <w:rsid w:val="005B03C6"/>
    <w:rsid w:val="005B0751"/>
    <w:rsid w:val="005B09F4"/>
    <w:rsid w:val="005B16D4"/>
    <w:rsid w:val="005B1FB5"/>
    <w:rsid w:val="005B2E67"/>
    <w:rsid w:val="005B369B"/>
    <w:rsid w:val="005B4445"/>
    <w:rsid w:val="005B49A7"/>
    <w:rsid w:val="005B4A41"/>
    <w:rsid w:val="005B50A0"/>
    <w:rsid w:val="005B5721"/>
    <w:rsid w:val="005B6625"/>
    <w:rsid w:val="005B663C"/>
    <w:rsid w:val="005B67D4"/>
    <w:rsid w:val="005B69CB"/>
    <w:rsid w:val="005B7539"/>
    <w:rsid w:val="005B7EFA"/>
    <w:rsid w:val="005C0342"/>
    <w:rsid w:val="005C078D"/>
    <w:rsid w:val="005C09BC"/>
    <w:rsid w:val="005C0C47"/>
    <w:rsid w:val="005C0EC1"/>
    <w:rsid w:val="005C1D4B"/>
    <w:rsid w:val="005C2943"/>
    <w:rsid w:val="005C2DCC"/>
    <w:rsid w:val="005C3523"/>
    <w:rsid w:val="005C3C68"/>
    <w:rsid w:val="005C3E3C"/>
    <w:rsid w:val="005C4236"/>
    <w:rsid w:val="005C4DC2"/>
    <w:rsid w:val="005C4E59"/>
    <w:rsid w:val="005C52BC"/>
    <w:rsid w:val="005C58F5"/>
    <w:rsid w:val="005C5E9A"/>
    <w:rsid w:val="005C665A"/>
    <w:rsid w:val="005C6985"/>
    <w:rsid w:val="005C7474"/>
    <w:rsid w:val="005C7C3D"/>
    <w:rsid w:val="005D00CB"/>
    <w:rsid w:val="005D0B5F"/>
    <w:rsid w:val="005D0C5A"/>
    <w:rsid w:val="005D0C89"/>
    <w:rsid w:val="005D0E39"/>
    <w:rsid w:val="005D1146"/>
    <w:rsid w:val="005D119F"/>
    <w:rsid w:val="005D209E"/>
    <w:rsid w:val="005D285C"/>
    <w:rsid w:val="005D2F5A"/>
    <w:rsid w:val="005D3385"/>
    <w:rsid w:val="005D3792"/>
    <w:rsid w:val="005D3E7B"/>
    <w:rsid w:val="005D440B"/>
    <w:rsid w:val="005D4684"/>
    <w:rsid w:val="005D572F"/>
    <w:rsid w:val="005D5D30"/>
    <w:rsid w:val="005D60EA"/>
    <w:rsid w:val="005D60EC"/>
    <w:rsid w:val="005D6483"/>
    <w:rsid w:val="005D6C78"/>
    <w:rsid w:val="005D7259"/>
    <w:rsid w:val="005D7FA9"/>
    <w:rsid w:val="005E0573"/>
    <w:rsid w:val="005E0C0F"/>
    <w:rsid w:val="005E0F01"/>
    <w:rsid w:val="005E1091"/>
    <w:rsid w:val="005E12D0"/>
    <w:rsid w:val="005E180A"/>
    <w:rsid w:val="005E2516"/>
    <w:rsid w:val="005E25BE"/>
    <w:rsid w:val="005E2903"/>
    <w:rsid w:val="005E3979"/>
    <w:rsid w:val="005E3C52"/>
    <w:rsid w:val="005E3C93"/>
    <w:rsid w:val="005E564B"/>
    <w:rsid w:val="005E5790"/>
    <w:rsid w:val="005E5AD6"/>
    <w:rsid w:val="005E6256"/>
    <w:rsid w:val="005E6427"/>
    <w:rsid w:val="005E6768"/>
    <w:rsid w:val="005E676E"/>
    <w:rsid w:val="005E68AE"/>
    <w:rsid w:val="005E6A1A"/>
    <w:rsid w:val="005E74C8"/>
    <w:rsid w:val="005F0280"/>
    <w:rsid w:val="005F0861"/>
    <w:rsid w:val="005F1166"/>
    <w:rsid w:val="005F129C"/>
    <w:rsid w:val="005F144D"/>
    <w:rsid w:val="005F2099"/>
    <w:rsid w:val="005F303E"/>
    <w:rsid w:val="005F379A"/>
    <w:rsid w:val="005F3B43"/>
    <w:rsid w:val="005F40DD"/>
    <w:rsid w:val="005F4924"/>
    <w:rsid w:val="005F4961"/>
    <w:rsid w:val="005F4D95"/>
    <w:rsid w:val="005F5360"/>
    <w:rsid w:val="005F5732"/>
    <w:rsid w:val="005F5E6B"/>
    <w:rsid w:val="005F5F26"/>
    <w:rsid w:val="005F5F4F"/>
    <w:rsid w:val="005F6C5A"/>
    <w:rsid w:val="00600262"/>
    <w:rsid w:val="00600DE1"/>
    <w:rsid w:val="00600F2C"/>
    <w:rsid w:val="00601601"/>
    <w:rsid w:val="00601657"/>
    <w:rsid w:val="0060190A"/>
    <w:rsid w:val="00601BFE"/>
    <w:rsid w:val="00603FA0"/>
    <w:rsid w:val="0060432B"/>
    <w:rsid w:val="0060456F"/>
    <w:rsid w:val="0060480B"/>
    <w:rsid w:val="006049DE"/>
    <w:rsid w:val="00604A81"/>
    <w:rsid w:val="006053A5"/>
    <w:rsid w:val="00605632"/>
    <w:rsid w:val="0060563B"/>
    <w:rsid w:val="0060651B"/>
    <w:rsid w:val="00606B60"/>
    <w:rsid w:val="00606D3C"/>
    <w:rsid w:val="0060732A"/>
    <w:rsid w:val="0060756F"/>
    <w:rsid w:val="00607FD7"/>
    <w:rsid w:val="006102B4"/>
    <w:rsid w:val="00611677"/>
    <w:rsid w:val="006116A1"/>
    <w:rsid w:val="0061176A"/>
    <w:rsid w:val="0061197D"/>
    <w:rsid w:val="00611B6D"/>
    <w:rsid w:val="006127C9"/>
    <w:rsid w:val="00612A48"/>
    <w:rsid w:val="00612F67"/>
    <w:rsid w:val="006137CA"/>
    <w:rsid w:val="00613DA6"/>
    <w:rsid w:val="006141C4"/>
    <w:rsid w:val="0061433D"/>
    <w:rsid w:val="00614439"/>
    <w:rsid w:val="00614444"/>
    <w:rsid w:val="00614A5B"/>
    <w:rsid w:val="00614F65"/>
    <w:rsid w:val="006151CA"/>
    <w:rsid w:val="00615294"/>
    <w:rsid w:val="00615457"/>
    <w:rsid w:val="00615645"/>
    <w:rsid w:val="00615C26"/>
    <w:rsid w:val="00615CB0"/>
    <w:rsid w:val="00615D31"/>
    <w:rsid w:val="00615F00"/>
    <w:rsid w:val="0061623E"/>
    <w:rsid w:val="00616400"/>
    <w:rsid w:val="0062032D"/>
    <w:rsid w:val="006203EC"/>
    <w:rsid w:val="00620521"/>
    <w:rsid w:val="006205B6"/>
    <w:rsid w:val="006206F5"/>
    <w:rsid w:val="00620AA8"/>
    <w:rsid w:val="0062119A"/>
    <w:rsid w:val="006229BD"/>
    <w:rsid w:val="00623289"/>
    <w:rsid w:val="00623372"/>
    <w:rsid w:val="006241EA"/>
    <w:rsid w:val="0062421D"/>
    <w:rsid w:val="00624D64"/>
    <w:rsid w:val="00624D77"/>
    <w:rsid w:val="00625442"/>
    <w:rsid w:val="006261F5"/>
    <w:rsid w:val="006268E7"/>
    <w:rsid w:val="006269B4"/>
    <w:rsid w:val="0062718A"/>
    <w:rsid w:val="00627E06"/>
    <w:rsid w:val="00627F82"/>
    <w:rsid w:val="00630386"/>
    <w:rsid w:val="0063070B"/>
    <w:rsid w:val="006307E4"/>
    <w:rsid w:val="00630C7D"/>
    <w:rsid w:val="006317B1"/>
    <w:rsid w:val="00631B00"/>
    <w:rsid w:val="00631EEB"/>
    <w:rsid w:val="00632871"/>
    <w:rsid w:val="006330FE"/>
    <w:rsid w:val="00633A4B"/>
    <w:rsid w:val="0063420D"/>
    <w:rsid w:val="00634507"/>
    <w:rsid w:val="00636340"/>
    <w:rsid w:val="00636ADD"/>
    <w:rsid w:val="00636B4B"/>
    <w:rsid w:val="00636D32"/>
    <w:rsid w:val="0063712B"/>
    <w:rsid w:val="006371D7"/>
    <w:rsid w:val="00637D95"/>
    <w:rsid w:val="00637E49"/>
    <w:rsid w:val="00637F3D"/>
    <w:rsid w:val="006403D5"/>
    <w:rsid w:val="00640637"/>
    <w:rsid w:val="0064076D"/>
    <w:rsid w:val="00640ABD"/>
    <w:rsid w:val="00640DEB"/>
    <w:rsid w:val="00641CE1"/>
    <w:rsid w:val="0064257C"/>
    <w:rsid w:val="0064262F"/>
    <w:rsid w:val="00642B92"/>
    <w:rsid w:val="00642EC7"/>
    <w:rsid w:val="00642F4E"/>
    <w:rsid w:val="00643352"/>
    <w:rsid w:val="006433F0"/>
    <w:rsid w:val="006444D1"/>
    <w:rsid w:val="0064465E"/>
    <w:rsid w:val="00644BD0"/>
    <w:rsid w:val="006457B8"/>
    <w:rsid w:val="006458C0"/>
    <w:rsid w:val="006461EB"/>
    <w:rsid w:val="006463B7"/>
    <w:rsid w:val="00646728"/>
    <w:rsid w:val="00646B3D"/>
    <w:rsid w:val="0065020E"/>
    <w:rsid w:val="00650A08"/>
    <w:rsid w:val="00650CEC"/>
    <w:rsid w:val="00650E7E"/>
    <w:rsid w:val="00651220"/>
    <w:rsid w:val="006515CC"/>
    <w:rsid w:val="00651A9D"/>
    <w:rsid w:val="00651E3F"/>
    <w:rsid w:val="00651F23"/>
    <w:rsid w:val="00651FB3"/>
    <w:rsid w:val="006528FE"/>
    <w:rsid w:val="00652991"/>
    <w:rsid w:val="00653D75"/>
    <w:rsid w:val="00653F86"/>
    <w:rsid w:val="00654085"/>
    <w:rsid w:val="0065462C"/>
    <w:rsid w:val="006551C7"/>
    <w:rsid w:val="006553F0"/>
    <w:rsid w:val="00655CB7"/>
    <w:rsid w:val="00656D88"/>
    <w:rsid w:val="00657312"/>
    <w:rsid w:val="00657EA3"/>
    <w:rsid w:val="00660122"/>
    <w:rsid w:val="006602BC"/>
    <w:rsid w:val="00660419"/>
    <w:rsid w:val="006604E8"/>
    <w:rsid w:val="00660E2A"/>
    <w:rsid w:val="006627BF"/>
    <w:rsid w:val="00662B3A"/>
    <w:rsid w:val="00663136"/>
    <w:rsid w:val="006631ED"/>
    <w:rsid w:val="006635BA"/>
    <w:rsid w:val="00663718"/>
    <w:rsid w:val="00663F7C"/>
    <w:rsid w:val="00664325"/>
    <w:rsid w:val="00664FAC"/>
    <w:rsid w:val="00665034"/>
    <w:rsid w:val="00665048"/>
    <w:rsid w:val="00665477"/>
    <w:rsid w:val="00665630"/>
    <w:rsid w:val="0066597A"/>
    <w:rsid w:val="00665CA0"/>
    <w:rsid w:val="00665D26"/>
    <w:rsid w:val="00665D29"/>
    <w:rsid w:val="00666384"/>
    <w:rsid w:val="00666880"/>
    <w:rsid w:val="00667AD5"/>
    <w:rsid w:val="00667D50"/>
    <w:rsid w:val="00667D72"/>
    <w:rsid w:val="00667F7A"/>
    <w:rsid w:val="00670058"/>
    <w:rsid w:val="006700FE"/>
    <w:rsid w:val="00670D79"/>
    <w:rsid w:val="00670EFC"/>
    <w:rsid w:val="00670F71"/>
    <w:rsid w:val="006715EC"/>
    <w:rsid w:val="006716C2"/>
    <w:rsid w:val="00671F07"/>
    <w:rsid w:val="006722DD"/>
    <w:rsid w:val="006738E6"/>
    <w:rsid w:val="00673996"/>
    <w:rsid w:val="00673A3F"/>
    <w:rsid w:val="00673DDD"/>
    <w:rsid w:val="00673F16"/>
    <w:rsid w:val="00674155"/>
    <w:rsid w:val="0067436D"/>
    <w:rsid w:val="0067499A"/>
    <w:rsid w:val="00675569"/>
    <w:rsid w:val="00675855"/>
    <w:rsid w:val="00675C21"/>
    <w:rsid w:val="006764E9"/>
    <w:rsid w:val="006766C6"/>
    <w:rsid w:val="006766FF"/>
    <w:rsid w:val="00676A4F"/>
    <w:rsid w:val="00676C2D"/>
    <w:rsid w:val="00680236"/>
    <w:rsid w:val="0068027B"/>
    <w:rsid w:val="00680398"/>
    <w:rsid w:val="00680454"/>
    <w:rsid w:val="0068163E"/>
    <w:rsid w:val="00681F6C"/>
    <w:rsid w:val="0068206B"/>
    <w:rsid w:val="006822B5"/>
    <w:rsid w:val="006823D7"/>
    <w:rsid w:val="0068310B"/>
    <w:rsid w:val="0068336E"/>
    <w:rsid w:val="006835C6"/>
    <w:rsid w:val="00683A4A"/>
    <w:rsid w:val="00683E0E"/>
    <w:rsid w:val="0068406A"/>
    <w:rsid w:val="006845DE"/>
    <w:rsid w:val="00684C94"/>
    <w:rsid w:val="00684EAD"/>
    <w:rsid w:val="00685A3E"/>
    <w:rsid w:val="006872F1"/>
    <w:rsid w:val="00687491"/>
    <w:rsid w:val="00687E59"/>
    <w:rsid w:val="00687E99"/>
    <w:rsid w:val="00687F25"/>
    <w:rsid w:val="006901E8"/>
    <w:rsid w:val="006904D5"/>
    <w:rsid w:val="00690A41"/>
    <w:rsid w:val="00690CCA"/>
    <w:rsid w:val="00691BE0"/>
    <w:rsid w:val="00691E4A"/>
    <w:rsid w:val="00692043"/>
    <w:rsid w:val="006922FE"/>
    <w:rsid w:val="0069294D"/>
    <w:rsid w:val="00692F0E"/>
    <w:rsid w:val="00692FD9"/>
    <w:rsid w:val="00693549"/>
    <w:rsid w:val="006937DB"/>
    <w:rsid w:val="00693ACE"/>
    <w:rsid w:val="00693BBE"/>
    <w:rsid w:val="006944A9"/>
    <w:rsid w:val="00694950"/>
    <w:rsid w:val="006949BB"/>
    <w:rsid w:val="00694E98"/>
    <w:rsid w:val="0069517A"/>
    <w:rsid w:val="00695369"/>
    <w:rsid w:val="0069556E"/>
    <w:rsid w:val="00695CFC"/>
    <w:rsid w:val="00696152"/>
    <w:rsid w:val="00696955"/>
    <w:rsid w:val="00697300"/>
    <w:rsid w:val="0069763A"/>
    <w:rsid w:val="00697BDE"/>
    <w:rsid w:val="006A0438"/>
    <w:rsid w:val="006A0442"/>
    <w:rsid w:val="006A0721"/>
    <w:rsid w:val="006A0CD9"/>
    <w:rsid w:val="006A0E19"/>
    <w:rsid w:val="006A1014"/>
    <w:rsid w:val="006A1AAB"/>
    <w:rsid w:val="006A1B0A"/>
    <w:rsid w:val="006A22CC"/>
    <w:rsid w:val="006A257A"/>
    <w:rsid w:val="006A271F"/>
    <w:rsid w:val="006A2D34"/>
    <w:rsid w:val="006A37F6"/>
    <w:rsid w:val="006A395D"/>
    <w:rsid w:val="006A4180"/>
    <w:rsid w:val="006A45BE"/>
    <w:rsid w:val="006A45CA"/>
    <w:rsid w:val="006A4791"/>
    <w:rsid w:val="006A5E27"/>
    <w:rsid w:val="006A6A39"/>
    <w:rsid w:val="006A6B24"/>
    <w:rsid w:val="006A6E57"/>
    <w:rsid w:val="006A6F55"/>
    <w:rsid w:val="006B0015"/>
    <w:rsid w:val="006B0570"/>
    <w:rsid w:val="006B0817"/>
    <w:rsid w:val="006B16F8"/>
    <w:rsid w:val="006B1716"/>
    <w:rsid w:val="006B1DE0"/>
    <w:rsid w:val="006B24CC"/>
    <w:rsid w:val="006B2500"/>
    <w:rsid w:val="006B2EC9"/>
    <w:rsid w:val="006B34E6"/>
    <w:rsid w:val="006B3830"/>
    <w:rsid w:val="006B3F1F"/>
    <w:rsid w:val="006B3FBA"/>
    <w:rsid w:val="006B5464"/>
    <w:rsid w:val="006B5A68"/>
    <w:rsid w:val="006B6355"/>
    <w:rsid w:val="006B677E"/>
    <w:rsid w:val="006B73AA"/>
    <w:rsid w:val="006B786A"/>
    <w:rsid w:val="006C01ED"/>
    <w:rsid w:val="006C0271"/>
    <w:rsid w:val="006C0746"/>
    <w:rsid w:val="006C0EE4"/>
    <w:rsid w:val="006C180F"/>
    <w:rsid w:val="006C1F00"/>
    <w:rsid w:val="006C2F31"/>
    <w:rsid w:val="006C30CA"/>
    <w:rsid w:val="006C3ACA"/>
    <w:rsid w:val="006C4543"/>
    <w:rsid w:val="006C4E62"/>
    <w:rsid w:val="006C4F9E"/>
    <w:rsid w:val="006C52E6"/>
    <w:rsid w:val="006C56DA"/>
    <w:rsid w:val="006C5BC3"/>
    <w:rsid w:val="006C666D"/>
    <w:rsid w:val="006C6B3C"/>
    <w:rsid w:val="006C6FC7"/>
    <w:rsid w:val="006C73B4"/>
    <w:rsid w:val="006C7939"/>
    <w:rsid w:val="006C7A79"/>
    <w:rsid w:val="006C7F90"/>
    <w:rsid w:val="006C7FC8"/>
    <w:rsid w:val="006D0CD0"/>
    <w:rsid w:val="006D0DD9"/>
    <w:rsid w:val="006D0EC7"/>
    <w:rsid w:val="006D156F"/>
    <w:rsid w:val="006D1968"/>
    <w:rsid w:val="006D1CED"/>
    <w:rsid w:val="006D1F6E"/>
    <w:rsid w:val="006D2361"/>
    <w:rsid w:val="006D2F21"/>
    <w:rsid w:val="006D32F3"/>
    <w:rsid w:val="006D37F7"/>
    <w:rsid w:val="006D393A"/>
    <w:rsid w:val="006D47D2"/>
    <w:rsid w:val="006D49E0"/>
    <w:rsid w:val="006D4C4F"/>
    <w:rsid w:val="006D518A"/>
    <w:rsid w:val="006D55FB"/>
    <w:rsid w:val="006D5E3C"/>
    <w:rsid w:val="006D697E"/>
    <w:rsid w:val="006D69CC"/>
    <w:rsid w:val="006D6C15"/>
    <w:rsid w:val="006D6F1F"/>
    <w:rsid w:val="006D73C5"/>
    <w:rsid w:val="006D781B"/>
    <w:rsid w:val="006D7D69"/>
    <w:rsid w:val="006E01F3"/>
    <w:rsid w:val="006E090C"/>
    <w:rsid w:val="006E0D8A"/>
    <w:rsid w:val="006E14C7"/>
    <w:rsid w:val="006E2098"/>
    <w:rsid w:val="006E29F8"/>
    <w:rsid w:val="006E2BAA"/>
    <w:rsid w:val="006E3C6A"/>
    <w:rsid w:val="006E403C"/>
    <w:rsid w:val="006E4AFE"/>
    <w:rsid w:val="006E4EDA"/>
    <w:rsid w:val="006E5B7B"/>
    <w:rsid w:val="006E5E05"/>
    <w:rsid w:val="006E618B"/>
    <w:rsid w:val="006E65C4"/>
    <w:rsid w:val="006E6A77"/>
    <w:rsid w:val="006E7089"/>
    <w:rsid w:val="006E75A3"/>
    <w:rsid w:val="006E79B5"/>
    <w:rsid w:val="006F0086"/>
    <w:rsid w:val="006F14B6"/>
    <w:rsid w:val="006F15AB"/>
    <w:rsid w:val="006F2160"/>
    <w:rsid w:val="006F21C1"/>
    <w:rsid w:val="006F275A"/>
    <w:rsid w:val="006F29AF"/>
    <w:rsid w:val="006F2ACD"/>
    <w:rsid w:val="006F3305"/>
    <w:rsid w:val="006F3634"/>
    <w:rsid w:val="006F3656"/>
    <w:rsid w:val="006F3669"/>
    <w:rsid w:val="006F3C54"/>
    <w:rsid w:val="006F486C"/>
    <w:rsid w:val="006F5038"/>
    <w:rsid w:val="006F5299"/>
    <w:rsid w:val="006F53A2"/>
    <w:rsid w:val="006F542F"/>
    <w:rsid w:val="006F5AF9"/>
    <w:rsid w:val="006F5BDF"/>
    <w:rsid w:val="006F5D23"/>
    <w:rsid w:val="006F688E"/>
    <w:rsid w:val="006F6D44"/>
    <w:rsid w:val="006F706B"/>
    <w:rsid w:val="006F7073"/>
    <w:rsid w:val="006F738A"/>
    <w:rsid w:val="00700C66"/>
    <w:rsid w:val="00700D28"/>
    <w:rsid w:val="00701524"/>
    <w:rsid w:val="00701B49"/>
    <w:rsid w:val="00701B4A"/>
    <w:rsid w:val="00702225"/>
    <w:rsid w:val="00702F52"/>
    <w:rsid w:val="00703A67"/>
    <w:rsid w:val="00704630"/>
    <w:rsid w:val="007046B2"/>
    <w:rsid w:val="00704942"/>
    <w:rsid w:val="00704C53"/>
    <w:rsid w:val="00704D67"/>
    <w:rsid w:val="007055A7"/>
    <w:rsid w:val="00705786"/>
    <w:rsid w:val="00705A90"/>
    <w:rsid w:val="00705FAE"/>
    <w:rsid w:val="00706156"/>
    <w:rsid w:val="00706825"/>
    <w:rsid w:val="00707193"/>
    <w:rsid w:val="00707270"/>
    <w:rsid w:val="007074DC"/>
    <w:rsid w:val="007075B9"/>
    <w:rsid w:val="00707AF0"/>
    <w:rsid w:val="00707E75"/>
    <w:rsid w:val="00710130"/>
    <w:rsid w:val="007106FB"/>
    <w:rsid w:val="00710746"/>
    <w:rsid w:val="0071119D"/>
    <w:rsid w:val="007114D8"/>
    <w:rsid w:val="007130F1"/>
    <w:rsid w:val="00713A75"/>
    <w:rsid w:val="00713AB5"/>
    <w:rsid w:val="007146F3"/>
    <w:rsid w:val="00714B92"/>
    <w:rsid w:val="00714B9D"/>
    <w:rsid w:val="007152EF"/>
    <w:rsid w:val="00715BF3"/>
    <w:rsid w:val="00715D9F"/>
    <w:rsid w:val="0071602B"/>
    <w:rsid w:val="00716113"/>
    <w:rsid w:val="00716683"/>
    <w:rsid w:val="007169CC"/>
    <w:rsid w:val="00716D86"/>
    <w:rsid w:val="00716E51"/>
    <w:rsid w:val="00716F73"/>
    <w:rsid w:val="007176A4"/>
    <w:rsid w:val="00717714"/>
    <w:rsid w:val="00717D57"/>
    <w:rsid w:val="0072008D"/>
    <w:rsid w:val="00720199"/>
    <w:rsid w:val="007203D1"/>
    <w:rsid w:val="007203F6"/>
    <w:rsid w:val="007205E1"/>
    <w:rsid w:val="007207CC"/>
    <w:rsid w:val="00720B39"/>
    <w:rsid w:val="00722036"/>
    <w:rsid w:val="007225C1"/>
    <w:rsid w:val="0072262F"/>
    <w:rsid w:val="007227E1"/>
    <w:rsid w:val="0072299D"/>
    <w:rsid w:val="007229E8"/>
    <w:rsid w:val="00722FF2"/>
    <w:rsid w:val="007230DF"/>
    <w:rsid w:val="007242D9"/>
    <w:rsid w:val="0072440D"/>
    <w:rsid w:val="00724551"/>
    <w:rsid w:val="0072488A"/>
    <w:rsid w:val="00725D90"/>
    <w:rsid w:val="00726606"/>
    <w:rsid w:val="007269D7"/>
    <w:rsid w:val="007269D8"/>
    <w:rsid w:val="00727235"/>
    <w:rsid w:val="00727381"/>
    <w:rsid w:val="00727EC3"/>
    <w:rsid w:val="00730093"/>
    <w:rsid w:val="0073040C"/>
    <w:rsid w:val="00730840"/>
    <w:rsid w:val="00730B6A"/>
    <w:rsid w:val="00730E26"/>
    <w:rsid w:val="007312D1"/>
    <w:rsid w:val="00731AD7"/>
    <w:rsid w:val="00732439"/>
    <w:rsid w:val="00732814"/>
    <w:rsid w:val="00732C1A"/>
    <w:rsid w:val="00732F7C"/>
    <w:rsid w:val="00733308"/>
    <w:rsid w:val="00733462"/>
    <w:rsid w:val="00733FFC"/>
    <w:rsid w:val="00734552"/>
    <w:rsid w:val="0073477E"/>
    <w:rsid w:val="00734A3C"/>
    <w:rsid w:val="00734BB8"/>
    <w:rsid w:val="0073536C"/>
    <w:rsid w:val="0073563F"/>
    <w:rsid w:val="00735EFE"/>
    <w:rsid w:val="00735F51"/>
    <w:rsid w:val="007362BC"/>
    <w:rsid w:val="007362FF"/>
    <w:rsid w:val="00736305"/>
    <w:rsid w:val="0073643A"/>
    <w:rsid w:val="00736702"/>
    <w:rsid w:val="00736A75"/>
    <w:rsid w:val="0073714A"/>
    <w:rsid w:val="0073767E"/>
    <w:rsid w:val="00737A58"/>
    <w:rsid w:val="00737E12"/>
    <w:rsid w:val="0074162C"/>
    <w:rsid w:val="00742560"/>
    <w:rsid w:val="007425AB"/>
    <w:rsid w:val="0074277D"/>
    <w:rsid w:val="00742B52"/>
    <w:rsid w:val="0074390C"/>
    <w:rsid w:val="00743A50"/>
    <w:rsid w:val="00744009"/>
    <w:rsid w:val="0074467D"/>
    <w:rsid w:val="00744B29"/>
    <w:rsid w:val="00745331"/>
    <w:rsid w:val="00745601"/>
    <w:rsid w:val="00745FA6"/>
    <w:rsid w:val="0074619E"/>
    <w:rsid w:val="0074625A"/>
    <w:rsid w:val="00746931"/>
    <w:rsid w:val="007469DD"/>
    <w:rsid w:val="00750841"/>
    <w:rsid w:val="00750C04"/>
    <w:rsid w:val="007510ED"/>
    <w:rsid w:val="00751492"/>
    <w:rsid w:val="00751589"/>
    <w:rsid w:val="00751FC7"/>
    <w:rsid w:val="007527E1"/>
    <w:rsid w:val="00752AE0"/>
    <w:rsid w:val="00752CF1"/>
    <w:rsid w:val="0075307D"/>
    <w:rsid w:val="007533A4"/>
    <w:rsid w:val="00753471"/>
    <w:rsid w:val="007535F6"/>
    <w:rsid w:val="0075368F"/>
    <w:rsid w:val="00753AC4"/>
    <w:rsid w:val="00753D46"/>
    <w:rsid w:val="007549F5"/>
    <w:rsid w:val="00754AE8"/>
    <w:rsid w:val="0075523D"/>
    <w:rsid w:val="007563E3"/>
    <w:rsid w:val="00756447"/>
    <w:rsid w:val="00756B95"/>
    <w:rsid w:val="00757489"/>
    <w:rsid w:val="007576D6"/>
    <w:rsid w:val="00757758"/>
    <w:rsid w:val="00760972"/>
    <w:rsid w:val="007625AA"/>
    <w:rsid w:val="007633AB"/>
    <w:rsid w:val="007637D8"/>
    <w:rsid w:val="007639B8"/>
    <w:rsid w:val="00763CD5"/>
    <w:rsid w:val="007642AA"/>
    <w:rsid w:val="00764E14"/>
    <w:rsid w:val="00765725"/>
    <w:rsid w:val="00765ABE"/>
    <w:rsid w:val="00765D24"/>
    <w:rsid w:val="00765D43"/>
    <w:rsid w:val="007668D0"/>
    <w:rsid w:val="00767077"/>
    <w:rsid w:val="0076728C"/>
    <w:rsid w:val="007676C3"/>
    <w:rsid w:val="007677A6"/>
    <w:rsid w:val="00767893"/>
    <w:rsid w:val="00767BDA"/>
    <w:rsid w:val="00767E83"/>
    <w:rsid w:val="00771368"/>
    <w:rsid w:val="00771BF9"/>
    <w:rsid w:val="00772349"/>
    <w:rsid w:val="007724E3"/>
    <w:rsid w:val="007728EE"/>
    <w:rsid w:val="00772E8B"/>
    <w:rsid w:val="00772FD5"/>
    <w:rsid w:val="0077300D"/>
    <w:rsid w:val="00773202"/>
    <w:rsid w:val="007733D6"/>
    <w:rsid w:val="0077473C"/>
    <w:rsid w:val="0077489A"/>
    <w:rsid w:val="00774B92"/>
    <w:rsid w:val="00774DE2"/>
    <w:rsid w:val="007753C7"/>
    <w:rsid w:val="0077602A"/>
    <w:rsid w:val="007763C3"/>
    <w:rsid w:val="00776439"/>
    <w:rsid w:val="007764E2"/>
    <w:rsid w:val="007767AD"/>
    <w:rsid w:val="00776A64"/>
    <w:rsid w:val="00776B78"/>
    <w:rsid w:val="007771B4"/>
    <w:rsid w:val="0077749A"/>
    <w:rsid w:val="00777545"/>
    <w:rsid w:val="007779FA"/>
    <w:rsid w:val="00777D5F"/>
    <w:rsid w:val="007800F7"/>
    <w:rsid w:val="00780463"/>
    <w:rsid w:val="007805B3"/>
    <w:rsid w:val="00780AA2"/>
    <w:rsid w:val="00780B5F"/>
    <w:rsid w:val="007810D4"/>
    <w:rsid w:val="00781155"/>
    <w:rsid w:val="00781A9E"/>
    <w:rsid w:val="00781E49"/>
    <w:rsid w:val="007823AB"/>
    <w:rsid w:val="00782C36"/>
    <w:rsid w:val="00783199"/>
    <w:rsid w:val="007831ED"/>
    <w:rsid w:val="0078361A"/>
    <w:rsid w:val="007840A2"/>
    <w:rsid w:val="007840D4"/>
    <w:rsid w:val="00784510"/>
    <w:rsid w:val="0078458B"/>
    <w:rsid w:val="0078480C"/>
    <w:rsid w:val="00784F8D"/>
    <w:rsid w:val="0078529C"/>
    <w:rsid w:val="00785494"/>
    <w:rsid w:val="00785696"/>
    <w:rsid w:val="00785B0D"/>
    <w:rsid w:val="00785E32"/>
    <w:rsid w:val="00786BF6"/>
    <w:rsid w:val="00786C1C"/>
    <w:rsid w:val="007874C4"/>
    <w:rsid w:val="00787D48"/>
    <w:rsid w:val="00787DB3"/>
    <w:rsid w:val="007902A0"/>
    <w:rsid w:val="007902D8"/>
    <w:rsid w:val="0079037D"/>
    <w:rsid w:val="00790815"/>
    <w:rsid w:val="007917C1"/>
    <w:rsid w:val="00791B18"/>
    <w:rsid w:val="00792659"/>
    <w:rsid w:val="007927DF"/>
    <w:rsid w:val="00792D8E"/>
    <w:rsid w:val="007931DC"/>
    <w:rsid w:val="00793A43"/>
    <w:rsid w:val="00793DE6"/>
    <w:rsid w:val="00794C63"/>
    <w:rsid w:val="00794F0E"/>
    <w:rsid w:val="00795BF4"/>
    <w:rsid w:val="00795EDB"/>
    <w:rsid w:val="00796095"/>
    <w:rsid w:val="00796280"/>
    <w:rsid w:val="007964A7"/>
    <w:rsid w:val="00796BFA"/>
    <w:rsid w:val="00796C5F"/>
    <w:rsid w:val="0079746E"/>
    <w:rsid w:val="007A007F"/>
    <w:rsid w:val="007A0995"/>
    <w:rsid w:val="007A0DCF"/>
    <w:rsid w:val="007A1097"/>
    <w:rsid w:val="007A1557"/>
    <w:rsid w:val="007A16F6"/>
    <w:rsid w:val="007A176B"/>
    <w:rsid w:val="007A1B7C"/>
    <w:rsid w:val="007A1BFC"/>
    <w:rsid w:val="007A1DC0"/>
    <w:rsid w:val="007A1FA0"/>
    <w:rsid w:val="007A2CA1"/>
    <w:rsid w:val="007A2CB8"/>
    <w:rsid w:val="007A351E"/>
    <w:rsid w:val="007A3557"/>
    <w:rsid w:val="007A3826"/>
    <w:rsid w:val="007A3D33"/>
    <w:rsid w:val="007A46E9"/>
    <w:rsid w:val="007A4B68"/>
    <w:rsid w:val="007A609E"/>
    <w:rsid w:val="007A6B45"/>
    <w:rsid w:val="007A6E06"/>
    <w:rsid w:val="007A6EA4"/>
    <w:rsid w:val="007A6FA9"/>
    <w:rsid w:val="007A6FF6"/>
    <w:rsid w:val="007A7129"/>
    <w:rsid w:val="007A7261"/>
    <w:rsid w:val="007A7326"/>
    <w:rsid w:val="007A7884"/>
    <w:rsid w:val="007A7A41"/>
    <w:rsid w:val="007B081D"/>
    <w:rsid w:val="007B0C90"/>
    <w:rsid w:val="007B0E69"/>
    <w:rsid w:val="007B0F02"/>
    <w:rsid w:val="007B1048"/>
    <w:rsid w:val="007B10F3"/>
    <w:rsid w:val="007B1278"/>
    <w:rsid w:val="007B19AD"/>
    <w:rsid w:val="007B2129"/>
    <w:rsid w:val="007B2193"/>
    <w:rsid w:val="007B286A"/>
    <w:rsid w:val="007B2CD5"/>
    <w:rsid w:val="007B426A"/>
    <w:rsid w:val="007B44C5"/>
    <w:rsid w:val="007B4C68"/>
    <w:rsid w:val="007B522E"/>
    <w:rsid w:val="007B572E"/>
    <w:rsid w:val="007B6727"/>
    <w:rsid w:val="007B7265"/>
    <w:rsid w:val="007B784E"/>
    <w:rsid w:val="007B7A1D"/>
    <w:rsid w:val="007B7DBC"/>
    <w:rsid w:val="007C0040"/>
    <w:rsid w:val="007C0168"/>
    <w:rsid w:val="007C0F14"/>
    <w:rsid w:val="007C189B"/>
    <w:rsid w:val="007C1D84"/>
    <w:rsid w:val="007C1F67"/>
    <w:rsid w:val="007C24ED"/>
    <w:rsid w:val="007C2589"/>
    <w:rsid w:val="007C2F6C"/>
    <w:rsid w:val="007C40E1"/>
    <w:rsid w:val="007C50BD"/>
    <w:rsid w:val="007C5F8C"/>
    <w:rsid w:val="007C648E"/>
    <w:rsid w:val="007C7302"/>
    <w:rsid w:val="007C75E6"/>
    <w:rsid w:val="007D0949"/>
    <w:rsid w:val="007D15CD"/>
    <w:rsid w:val="007D1740"/>
    <w:rsid w:val="007D2D20"/>
    <w:rsid w:val="007D2E53"/>
    <w:rsid w:val="007D2FA7"/>
    <w:rsid w:val="007D3157"/>
    <w:rsid w:val="007D3DCF"/>
    <w:rsid w:val="007D4700"/>
    <w:rsid w:val="007D49E8"/>
    <w:rsid w:val="007D4ED9"/>
    <w:rsid w:val="007D4F51"/>
    <w:rsid w:val="007D4FC0"/>
    <w:rsid w:val="007D56E8"/>
    <w:rsid w:val="007D56EE"/>
    <w:rsid w:val="007D62F3"/>
    <w:rsid w:val="007D6998"/>
    <w:rsid w:val="007D6B09"/>
    <w:rsid w:val="007D6DEF"/>
    <w:rsid w:val="007E09A3"/>
    <w:rsid w:val="007E0E38"/>
    <w:rsid w:val="007E21CA"/>
    <w:rsid w:val="007E226B"/>
    <w:rsid w:val="007E278E"/>
    <w:rsid w:val="007E2C00"/>
    <w:rsid w:val="007E37B9"/>
    <w:rsid w:val="007E39C3"/>
    <w:rsid w:val="007E3D03"/>
    <w:rsid w:val="007E42C0"/>
    <w:rsid w:val="007E530F"/>
    <w:rsid w:val="007E5314"/>
    <w:rsid w:val="007E539C"/>
    <w:rsid w:val="007E5562"/>
    <w:rsid w:val="007E57D7"/>
    <w:rsid w:val="007E5B70"/>
    <w:rsid w:val="007E611A"/>
    <w:rsid w:val="007E62D8"/>
    <w:rsid w:val="007E636A"/>
    <w:rsid w:val="007E6691"/>
    <w:rsid w:val="007E69B4"/>
    <w:rsid w:val="007E6A5D"/>
    <w:rsid w:val="007E6F42"/>
    <w:rsid w:val="007E6F8F"/>
    <w:rsid w:val="007E70E9"/>
    <w:rsid w:val="007E755B"/>
    <w:rsid w:val="007E7671"/>
    <w:rsid w:val="007E7D20"/>
    <w:rsid w:val="007F0FC0"/>
    <w:rsid w:val="007F149E"/>
    <w:rsid w:val="007F151F"/>
    <w:rsid w:val="007F1BF7"/>
    <w:rsid w:val="007F1C57"/>
    <w:rsid w:val="007F220E"/>
    <w:rsid w:val="007F249E"/>
    <w:rsid w:val="007F25A2"/>
    <w:rsid w:val="007F28A4"/>
    <w:rsid w:val="007F30B1"/>
    <w:rsid w:val="007F36B1"/>
    <w:rsid w:val="007F3E26"/>
    <w:rsid w:val="007F4242"/>
    <w:rsid w:val="007F42D4"/>
    <w:rsid w:val="007F4381"/>
    <w:rsid w:val="007F44A0"/>
    <w:rsid w:val="007F4EB0"/>
    <w:rsid w:val="007F500C"/>
    <w:rsid w:val="007F54F1"/>
    <w:rsid w:val="007F5546"/>
    <w:rsid w:val="007F5637"/>
    <w:rsid w:val="007F5682"/>
    <w:rsid w:val="007F595F"/>
    <w:rsid w:val="007F65EC"/>
    <w:rsid w:val="007F68E7"/>
    <w:rsid w:val="007F7118"/>
    <w:rsid w:val="007F78E5"/>
    <w:rsid w:val="00800683"/>
    <w:rsid w:val="008013CC"/>
    <w:rsid w:val="008020B4"/>
    <w:rsid w:val="008020FE"/>
    <w:rsid w:val="0080296F"/>
    <w:rsid w:val="00802ECF"/>
    <w:rsid w:val="00802F14"/>
    <w:rsid w:val="00803922"/>
    <w:rsid w:val="008040B1"/>
    <w:rsid w:val="0080426F"/>
    <w:rsid w:val="00804330"/>
    <w:rsid w:val="008046FA"/>
    <w:rsid w:val="008051E3"/>
    <w:rsid w:val="008052B7"/>
    <w:rsid w:val="0080532A"/>
    <w:rsid w:val="00806307"/>
    <w:rsid w:val="00806F74"/>
    <w:rsid w:val="0080758B"/>
    <w:rsid w:val="00811F2B"/>
    <w:rsid w:val="00812137"/>
    <w:rsid w:val="00812254"/>
    <w:rsid w:val="008122BE"/>
    <w:rsid w:val="00812933"/>
    <w:rsid w:val="00812D2B"/>
    <w:rsid w:val="00812DD3"/>
    <w:rsid w:val="008130E0"/>
    <w:rsid w:val="008144DF"/>
    <w:rsid w:val="00814547"/>
    <w:rsid w:val="008149D1"/>
    <w:rsid w:val="00814CC0"/>
    <w:rsid w:val="008153DE"/>
    <w:rsid w:val="008157AD"/>
    <w:rsid w:val="00815916"/>
    <w:rsid w:val="00816724"/>
    <w:rsid w:val="0081676B"/>
    <w:rsid w:val="008170A8"/>
    <w:rsid w:val="008172DD"/>
    <w:rsid w:val="00817477"/>
    <w:rsid w:val="008179CE"/>
    <w:rsid w:val="00817D03"/>
    <w:rsid w:val="008205D9"/>
    <w:rsid w:val="0082065D"/>
    <w:rsid w:val="008206DD"/>
    <w:rsid w:val="00820EE3"/>
    <w:rsid w:val="0082145B"/>
    <w:rsid w:val="0082195D"/>
    <w:rsid w:val="008219A8"/>
    <w:rsid w:val="00822575"/>
    <w:rsid w:val="008225B4"/>
    <w:rsid w:val="008225F4"/>
    <w:rsid w:val="00822644"/>
    <w:rsid w:val="0082340E"/>
    <w:rsid w:val="0082393C"/>
    <w:rsid w:val="0082398B"/>
    <w:rsid w:val="00824C4F"/>
    <w:rsid w:val="00825BA6"/>
    <w:rsid w:val="00825D56"/>
    <w:rsid w:val="008264B1"/>
    <w:rsid w:val="00826825"/>
    <w:rsid w:val="00826828"/>
    <w:rsid w:val="00826963"/>
    <w:rsid w:val="008269C5"/>
    <w:rsid w:val="00826AE0"/>
    <w:rsid w:val="00826FB2"/>
    <w:rsid w:val="00827626"/>
    <w:rsid w:val="008279F6"/>
    <w:rsid w:val="00827A13"/>
    <w:rsid w:val="00827D75"/>
    <w:rsid w:val="00830539"/>
    <w:rsid w:val="00830CFF"/>
    <w:rsid w:val="00830E44"/>
    <w:rsid w:val="0083110F"/>
    <w:rsid w:val="00831208"/>
    <w:rsid w:val="008312B1"/>
    <w:rsid w:val="00831791"/>
    <w:rsid w:val="008318ED"/>
    <w:rsid w:val="008328DA"/>
    <w:rsid w:val="008329DC"/>
    <w:rsid w:val="00833AB3"/>
    <w:rsid w:val="00833CEF"/>
    <w:rsid w:val="00834116"/>
    <w:rsid w:val="00834A73"/>
    <w:rsid w:val="00834B01"/>
    <w:rsid w:val="00834BA0"/>
    <w:rsid w:val="00834F1D"/>
    <w:rsid w:val="008358C6"/>
    <w:rsid w:val="00835C91"/>
    <w:rsid w:val="00835CCA"/>
    <w:rsid w:val="008360A0"/>
    <w:rsid w:val="00836A47"/>
    <w:rsid w:val="00836BF1"/>
    <w:rsid w:val="00836FDB"/>
    <w:rsid w:val="0083751C"/>
    <w:rsid w:val="008402BF"/>
    <w:rsid w:val="0084035E"/>
    <w:rsid w:val="00840844"/>
    <w:rsid w:val="0084124F"/>
    <w:rsid w:val="00841DDF"/>
    <w:rsid w:val="00842620"/>
    <w:rsid w:val="0084277A"/>
    <w:rsid w:val="00843C50"/>
    <w:rsid w:val="008442DD"/>
    <w:rsid w:val="008445F0"/>
    <w:rsid w:val="00844F28"/>
    <w:rsid w:val="00845586"/>
    <w:rsid w:val="00845939"/>
    <w:rsid w:val="00845A12"/>
    <w:rsid w:val="00846809"/>
    <w:rsid w:val="0084723C"/>
    <w:rsid w:val="00847894"/>
    <w:rsid w:val="0085052F"/>
    <w:rsid w:val="0085111D"/>
    <w:rsid w:val="00851579"/>
    <w:rsid w:val="008518BD"/>
    <w:rsid w:val="00852255"/>
    <w:rsid w:val="00852401"/>
    <w:rsid w:val="008525D7"/>
    <w:rsid w:val="00852A57"/>
    <w:rsid w:val="00853016"/>
    <w:rsid w:val="0085373B"/>
    <w:rsid w:val="00853A4B"/>
    <w:rsid w:val="00853BB0"/>
    <w:rsid w:val="00854328"/>
    <w:rsid w:val="008558E5"/>
    <w:rsid w:val="00856246"/>
    <w:rsid w:val="00856271"/>
    <w:rsid w:val="0085647A"/>
    <w:rsid w:val="00857051"/>
    <w:rsid w:val="008577F3"/>
    <w:rsid w:val="008603A5"/>
    <w:rsid w:val="008604D7"/>
    <w:rsid w:val="0086054C"/>
    <w:rsid w:val="00860817"/>
    <w:rsid w:val="00861257"/>
    <w:rsid w:val="008616FC"/>
    <w:rsid w:val="00861E9A"/>
    <w:rsid w:val="008628ED"/>
    <w:rsid w:val="00862AD4"/>
    <w:rsid w:val="00863E05"/>
    <w:rsid w:val="00863E6F"/>
    <w:rsid w:val="0086460B"/>
    <w:rsid w:val="00864665"/>
    <w:rsid w:val="008646C0"/>
    <w:rsid w:val="00864766"/>
    <w:rsid w:val="00864B8F"/>
    <w:rsid w:val="00865611"/>
    <w:rsid w:val="00865A6A"/>
    <w:rsid w:val="00865C5D"/>
    <w:rsid w:val="00866C04"/>
    <w:rsid w:val="00867B54"/>
    <w:rsid w:val="00867FCE"/>
    <w:rsid w:val="00870192"/>
    <w:rsid w:val="008701E8"/>
    <w:rsid w:val="00870306"/>
    <w:rsid w:val="0087069E"/>
    <w:rsid w:val="0087119A"/>
    <w:rsid w:val="008711AB"/>
    <w:rsid w:val="0087143A"/>
    <w:rsid w:val="0087156C"/>
    <w:rsid w:val="00871DA2"/>
    <w:rsid w:val="00871F26"/>
    <w:rsid w:val="00871FBA"/>
    <w:rsid w:val="00871FE7"/>
    <w:rsid w:val="0087385E"/>
    <w:rsid w:val="0087394D"/>
    <w:rsid w:val="00873BE4"/>
    <w:rsid w:val="00873F7C"/>
    <w:rsid w:val="0087457C"/>
    <w:rsid w:val="00875004"/>
    <w:rsid w:val="00875692"/>
    <w:rsid w:val="008756BF"/>
    <w:rsid w:val="0087597A"/>
    <w:rsid w:val="00875FB4"/>
    <w:rsid w:val="00876353"/>
    <w:rsid w:val="008768BB"/>
    <w:rsid w:val="00876EEB"/>
    <w:rsid w:val="00877226"/>
    <w:rsid w:val="008773B2"/>
    <w:rsid w:val="00877814"/>
    <w:rsid w:val="00877C74"/>
    <w:rsid w:val="00880247"/>
    <w:rsid w:val="00880830"/>
    <w:rsid w:val="0088098E"/>
    <w:rsid w:val="00880C43"/>
    <w:rsid w:val="00881342"/>
    <w:rsid w:val="00881B76"/>
    <w:rsid w:val="008823DE"/>
    <w:rsid w:val="00882783"/>
    <w:rsid w:val="00882E19"/>
    <w:rsid w:val="00883A54"/>
    <w:rsid w:val="00884180"/>
    <w:rsid w:val="008843EA"/>
    <w:rsid w:val="0088473B"/>
    <w:rsid w:val="00884892"/>
    <w:rsid w:val="00884A13"/>
    <w:rsid w:val="008852C5"/>
    <w:rsid w:val="008861F0"/>
    <w:rsid w:val="00886844"/>
    <w:rsid w:val="0088694C"/>
    <w:rsid w:val="00886B3F"/>
    <w:rsid w:val="00886E61"/>
    <w:rsid w:val="00887242"/>
    <w:rsid w:val="0088745B"/>
    <w:rsid w:val="008913AB"/>
    <w:rsid w:val="008918CE"/>
    <w:rsid w:val="008919C1"/>
    <w:rsid w:val="00891A97"/>
    <w:rsid w:val="008923C6"/>
    <w:rsid w:val="00893060"/>
    <w:rsid w:val="00893BCA"/>
    <w:rsid w:val="008945FC"/>
    <w:rsid w:val="00894683"/>
    <w:rsid w:val="008950C2"/>
    <w:rsid w:val="00896070"/>
    <w:rsid w:val="008964EF"/>
    <w:rsid w:val="00896A72"/>
    <w:rsid w:val="0089724B"/>
    <w:rsid w:val="008A08C7"/>
    <w:rsid w:val="008A0B91"/>
    <w:rsid w:val="008A0BAD"/>
    <w:rsid w:val="008A0D66"/>
    <w:rsid w:val="008A0F06"/>
    <w:rsid w:val="008A2070"/>
    <w:rsid w:val="008A24A1"/>
    <w:rsid w:val="008A2C5D"/>
    <w:rsid w:val="008A3348"/>
    <w:rsid w:val="008A3A29"/>
    <w:rsid w:val="008A4135"/>
    <w:rsid w:val="008A4596"/>
    <w:rsid w:val="008A5703"/>
    <w:rsid w:val="008A58ED"/>
    <w:rsid w:val="008A60F2"/>
    <w:rsid w:val="008A702E"/>
    <w:rsid w:val="008A7094"/>
    <w:rsid w:val="008A71CF"/>
    <w:rsid w:val="008A745D"/>
    <w:rsid w:val="008A76B3"/>
    <w:rsid w:val="008A7A9A"/>
    <w:rsid w:val="008B04AA"/>
    <w:rsid w:val="008B0FBB"/>
    <w:rsid w:val="008B110F"/>
    <w:rsid w:val="008B15AB"/>
    <w:rsid w:val="008B1C85"/>
    <w:rsid w:val="008B2C5E"/>
    <w:rsid w:val="008B2C8D"/>
    <w:rsid w:val="008B3345"/>
    <w:rsid w:val="008B37AC"/>
    <w:rsid w:val="008B37E1"/>
    <w:rsid w:val="008B392D"/>
    <w:rsid w:val="008B3972"/>
    <w:rsid w:val="008B3B66"/>
    <w:rsid w:val="008B4320"/>
    <w:rsid w:val="008B46EE"/>
    <w:rsid w:val="008B4F25"/>
    <w:rsid w:val="008B515A"/>
    <w:rsid w:val="008B59AD"/>
    <w:rsid w:val="008B5F38"/>
    <w:rsid w:val="008B610F"/>
    <w:rsid w:val="008B6308"/>
    <w:rsid w:val="008B6B22"/>
    <w:rsid w:val="008B703E"/>
    <w:rsid w:val="008B71C3"/>
    <w:rsid w:val="008B74A6"/>
    <w:rsid w:val="008B7A12"/>
    <w:rsid w:val="008B7AE7"/>
    <w:rsid w:val="008C0383"/>
    <w:rsid w:val="008C03D5"/>
    <w:rsid w:val="008C0575"/>
    <w:rsid w:val="008C0A3D"/>
    <w:rsid w:val="008C0A5D"/>
    <w:rsid w:val="008C0E05"/>
    <w:rsid w:val="008C123F"/>
    <w:rsid w:val="008C12D6"/>
    <w:rsid w:val="008C1B06"/>
    <w:rsid w:val="008C1E4B"/>
    <w:rsid w:val="008C2C64"/>
    <w:rsid w:val="008C35B8"/>
    <w:rsid w:val="008C3906"/>
    <w:rsid w:val="008C39E8"/>
    <w:rsid w:val="008C3B03"/>
    <w:rsid w:val="008C3E30"/>
    <w:rsid w:val="008C3F4E"/>
    <w:rsid w:val="008C44D6"/>
    <w:rsid w:val="008C52D7"/>
    <w:rsid w:val="008C53D5"/>
    <w:rsid w:val="008C5629"/>
    <w:rsid w:val="008C5C55"/>
    <w:rsid w:val="008C63DD"/>
    <w:rsid w:val="008C64D5"/>
    <w:rsid w:val="008C66F7"/>
    <w:rsid w:val="008C6796"/>
    <w:rsid w:val="008C6A5B"/>
    <w:rsid w:val="008C6C13"/>
    <w:rsid w:val="008C76B8"/>
    <w:rsid w:val="008D03B6"/>
    <w:rsid w:val="008D04B6"/>
    <w:rsid w:val="008D0A6F"/>
    <w:rsid w:val="008D0DD4"/>
    <w:rsid w:val="008D0ED6"/>
    <w:rsid w:val="008D1110"/>
    <w:rsid w:val="008D1155"/>
    <w:rsid w:val="008D1464"/>
    <w:rsid w:val="008D1947"/>
    <w:rsid w:val="008D1D44"/>
    <w:rsid w:val="008D1F7D"/>
    <w:rsid w:val="008D20CF"/>
    <w:rsid w:val="008D226F"/>
    <w:rsid w:val="008D2632"/>
    <w:rsid w:val="008D3162"/>
    <w:rsid w:val="008D349E"/>
    <w:rsid w:val="008D3790"/>
    <w:rsid w:val="008D4319"/>
    <w:rsid w:val="008D45E9"/>
    <w:rsid w:val="008D4762"/>
    <w:rsid w:val="008D481D"/>
    <w:rsid w:val="008D4A30"/>
    <w:rsid w:val="008D4D43"/>
    <w:rsid w:val="008D4DDB"/>
    <w:rsid w:val="008D587F"/>
    <w:rsid w:val="008D61E7"/>
    <w:rsid w:val="008D6374"/>
    <w:rsid w:val="008D6440"/>
    <w:rsid w:val="008D6991"/>
    <w:rsid w:val="008D6B94"/>
    <w:rsid w:val="008D7195"/>
    <w:rsid w:val="008D72A8"/>
    <w:rsid w:val="008D76F7"/>
    <w:rsid w:val="008D78B4"/>
    <w:rsid w:val="008D79BD"/>
    <w:rsid w:val="008D7C43"/>
    <w:rsid w:val="008E1722"/>
    <w:rsid w:val="008E2217"/>
    <w:rsid w:val="008E27CA"/>
    <w:rsid w:val="008E325D"/>
    <w:rsid w:val="008E3E24"/>
    <w:rsid w:val="008E3F31"/>
    <w:rsid w:val="008E4307"/>
    <w:rsid w:val="008E43DC"/>
    <w:rsid w:val="008E4B38"/>
    <w:rsid w:val="008E5026"/>
    <w:rsid w:val="008E56BC"/>
    <w:rsid w:val="008E5AC3"/>
    <w:rsid w:val="008E5D1B"/>
    <w:rsid w:val="008E65D5"/>
    <w:rsid w:val="008E6B6F"/>
    <w:rsid w:val="008E727F"/>
    <w:rsid w:val="008E734F"/>
    <w:rsid w:val="008E738B"/>
    <w:rsid w:val="008E7623"/>
    <w:rsid w:val="008E7F0B"/>
    <w:rsid w:val="008E7F29"/>
    <w:rsid w:val="008F0842"/>
    <w:rsid w:val="008F0891"/>
    <w:rsid w:val="008F0D4F"/>
    <w:rsid w:val="008F0E98"/>
    <w:rsid w:val="008F1D8C"/>
    <w:rsid w:val="008F208D"/>
    <w:rsid w:val="008F29D9"/>
    <w:rsid w:val="008F2A14"/>
    <w:rsid w:val="008F2F6C"/>
    <w:rsid w:val="008F309B"/>
    <w:rsid w:val="008F32C7"/>
    <w:rsid w:val="008F3A03"/>
    <w:rsid w:val="008F3EA7"/>
    <w:rsid w:val="008F3F08"/>
    <w:rsid w:val="008F3FA9"/>
    <w:rsid w:val="008F4E34"/>
    <w:rsid w:val="008F530D"/>
    <w:rsid w:val="008F55A5"/>
    <w:rsid w:val="008F5A7F"/>
    <w:rsid w:val="008F5EA8"/>
    <w:rsid w:val="008F6ADC"/>
    <w:rsid w:val="008F7429"/>
    <w:rsid w:val="008F7546"/>
    <w:rsid w:val="008F78FC"/>
    <w:rsid w:val="008F7D90"/>
    <w:rsid w:val="0090179E"/>
    <w:rsid w:val="00901921"/>
    <w:rsid w:val="00901D2D"/>
    <w:rsid w:val="00901E36"/>
    <w:rsid w:val="00902358"/>
    <w:rsid w:val="00903763"/>
    <w:rsid w:val="00903B0D"/>
    <w:rsid w:val="00903B9D"/>
    <w:rsid w:val="00905852"/>
    <w:rsid w:val="00906506"/>
    <w:rsid w:val="0090658F"/>
    <w:rsid w:val="009074E9"/>
    <w:rsid w:val="0090799E"/>
    <w:rsid w:val="00907FAD"/>
    <w:rsid w:val="0091066D"/>
    <w:rsid w:val="0091123F"/>
    <w:rsid w:val="009123CC"/>
    <w:rsid w:val="009127E3"/>
    <w:rsid w:val="00912F25"/>
    <w:rsid w:val="009132B7"/>
    <w:rsid w:val="009136AB"/>
    <w:rsid w:val="00913BE6"/>
    <w:rsid w:val="00914ABB"/>
    <w:rsid w:val="00914BAA"/>
    <w:rsid w:val="00915260"/>
    <w:rsid w:val="00915371"/>
    <w:rsid w:val="009155FC"/>
    <w:rsid w:val="00915B17"/>
    <w:rsid w:val="00916964"/>
    <w:rsid w:val="00916DD9"/>
    <w:rsid w:val="00916E18"/>
    <w:rsid w:val="00917BD7"/>
    <w:rsid w:val="0092006B"/>
    <w:rsid w:val="00920861"/>
    <w:rsid w:val="00920947"/>
    <w:rsid w:val="00920A11"/>
    <w:rsid w:val="00920A4E"/>
    <w:rsid w:val="00920C81"/>
    <w:rsid w:val="009219DB"/>
    <w:rsid w:val="0092214C"/>
    <w:rsid w:val="00922192"/>
    <w:rsid w:val="0092368C"/>
    <w:rsid w:val="00923AB4"/>
    <w:rsid w:val="00923B4C"/>
    <w:rsid w:val="00923EBB"/>
    <w:rsid w:val="00924171"/>
    <w:rsid w:val="00924372"/>
    <w:rsid w:val="009245FD"/>
    <w:rsid w:val="0092479A"/>
    <w:rsid w:val="00925851"/>
    <w:rsid w:val="00926CE7"/>
    <w:rsid w:val="0092735B"/>
    <w:rsid w:val="00927901"/>
    <w:rsid w:val="00927C58"/>
    <w:rsid w:val="009303A4"/>
    <w:rsid w:val="00930581"/>
    <w:rsid w:val="00930B77"/>
    <w:rsid w:val="009311C3"/>
    <w:rsid w:val="00931407"/>
    <w:rsid w:val="00931519"/>
    <w:rsid w:val="00931539"/>
    <w:rsid w:val="0093253E"/>
    <w:rsid w:val="00932BBE"/>
    <w:rsid w:val="00932D6C"/>
    <w:rsid w:val="00932EA1"/>
    <w:rsid w:val="00932EB1"/>
    <w:rsid w:val="009332FE"/>
    <w:rsid w:val="00933BF2"/>
    <w:rsid w:val="00933C54"/>
    <w:rsid w:val="00933C88"/>
    <w:rsid w:val="00934B75"/>
    <w:rsid w:val="00934EFF"/>
    <w:rsid w:val="0093570A"/>
    <w:rsid w:val="009358D0"/>
    <w:rsid w:val="009359A4"/>
    <w:rsid w:val="00935C23"/>
    <w:rsid w:val="0093612D"/>
    <w:rsid w:val="0093641F"/>
    <w:rsid w:val="009367A6"/>
    <w:rsid w:val="00936891"/>
    <w:rsid w:val="009373D3"/>
    <w:rsid w:val="00937AA7"/>
    <w:rsid w:val="00937E63"/>
    <w:rsid w:val="00940260"/>
    <w:rsid w:val="00940314"/>
    <w:rsid w:val="00940603"/>
    <w:rsid w:val="0094082D"/>
    <w:rsid w:val="00940D39"/>
    <w:rsid w:val="009421ED"/>
    <w:rsid w:val="0094289D"/>
    <w:rsid w:val="00943425"/>
    <w:rsid w:val="009435BE"/>
    <w:rsid w:val="00943DCC"/>
    <w:rsid w:val="00944045"/>
    <w:rsid w:val="0094570B"/>
    <w:rsid w:val="00945BAA"/>
    <w:rsid w:val="00945D50"/>
    <w:rsid w:val="0094604F"/>
    <w:rsid w:val="00946300"/>
    <w:rsid w:val="009463A2"/>
    <w:rsid w:val="009465BA"/>
    <w:rsid w:val="00946629"/>
    <w:rsid w:val="0094694A"/>
    <w:rsid w:val="00946B38"/>
    <w:rsid w:val="00946CC2"/>
    <w:rsid w:val="00947513"/>
    <w:rsid w:val="00947954"/>
    <w:rsid w:val="00947BF6"/>
    <w:rsid w:val="00947C3E"/>
    <w:rsid w:val="009502D2"/>
    <w:rsid w:val="009505A8"/>
    <w:rsid w:val="00950B8B"/>
    <w:rsid w:val="0095140A"/>
    <w:rsid w:val="00951EEC"/>
    <w:rsid w:val="009520B3"/>
    <w:rsid w:val="009522F8"/>
    <w:rsid w:val="0095295B"/>
    <w:rsid w:val="009535F4"/>
    <w:rsid w:val="009537D1"/>
    <w:rsid w:val="00953ED4"/>
    <w:rsid w:val="009540B8"/>
    <w:rsid w:val="00954789"/>
    <w:rsid w:val="00954D65"/>
    <w:rsid w:val="00954F3C"/>
    <w:rsid w:val="009551D3"/>
    <w:rsid w:val="009553AD"/>
    <w:rsid w:val="009555A7"/>
    <w:rsid w:val="00955718"/>
    <w:rsid w:val="009560B7"/>
    <w:rsid w:val="009560EA"/>
    <w:rsid w:val="00956ABD"/>
    <w:rsid w:val="00956AC9"/>
    <w:rsid w:val="00956EA9"/>
    <w:rsid w:val="00956EB2"/>
    <w:rsid w:val="009577F7"/>
    <w:rsid w:val="0096003D"/>
    <w:rsid w:val="00960317"/>
    <w:rsid w:val="009603D7"/>
    <w:rsid w:val="00960B31"/>
    <w:rsid w:val="00961262"/>
    <w:rsid w:val="009615B7"/>
    <w:rsid w:val="009617C7"/>
    <w:rsid w:val="009623B0"/>
    <w:rsid w:val="0096245B"/>
    <w:rsid w:val="00962F8D"/>
    <w:rsid w:val="009631DF"/>
    <w:rsid w:val="00963921"/>
    <w:rsid w:val="00963BF4"/>
    <w:rsid w:val="00964253"/>
    <w:rsid w:val="0096466B"/>
    <w:rsid w:val="009647C7"/>
    <w:rsid w:val="009648FC"/>
    <w:rsid w:val="00964A4A"/>
    <w:rsid w:val="00964BCE"/>
    <w:rsid w:val="00965445"/>
    <w:rsid w:val="009659BC"/>
    <w:rsid w:val="00966583"/>
    <w:rsid w:val="00966842"/>
    <w:rsid w:val="009669DB"/>
    <w:rsid w:val="00966D00"/>
    <w:rsid w:val="00966F1A"/>
    <w:rsid w:val="00966F4D"/>
    <w:rsid w:val="0096701E"/>
    <w:rsid w:val="0096731C"/>
    <w:rsid w:val="009677D9"/>
    <w:rsid w:val="00967EF5"/>
    <w:rsid w:val="0097038D"/>
    <w:rsid w:val="0097101B"/>
    <w:rsid w:val="00971DEA"/>
    <w:rsid w:val="00971E8E"/>
    <w:rsid w:val="0097261F"/>
    <w:rsid w:val="009729B8"/>
    <w:rsid w:val="009733D7"/>
    <w:rsid w:val="009734F8"/>
    <w:rsid w:val="00973E43"/>
    <w:rsid w:val="009742EF"/>
    <w:rsid w:val="00974473"/>
    <w:rsid w:val="009744C9"/>
    <w:rsid w:val="00974516"/>
    <w:rsid w:val="00974569"/>
    <w:rsid w:val="009752E4"/>
    <w:rsid w:val="009753C8"/>
    <w:rsid w:val="00975D22"/>
    <w:rsid w:val="00976394"/>
    <w:rsid w:val="00976C65"/>
    <w:rsid w:val="0097723B"/>
    <w:rsid w:val="009773C4"/>
    <w:rsid w:val="009808C6"/>
    <w:rsid w:val="00980945"/>
    <w:rsid w:val="0098095B"/>
    <w:rsid w:val="0098147D"/>
    <w:rsid w:val="00982833"/>
    <w:rsid w:val="00982F9D"/>
    <w:rsid w:val="00983808"/>
    <w:rsid w:val="00983895"/>
    <w:rsid w:val="00983C39"/>
    <w:rsid w:val="00983C7D"/>
    <w:rsid w:val="00983D4A"/>
    <w:rsid w:val="00984A31"/>
    <w:rsid w:val="0098535C"/>
    <w:rsid w:val="00985ACF"/>
    <w:rsid w:val="00986118"/>
    <w:rsid w:val="00986204"/>
    <w:rsid w:val="00986C28"/>
    <w:rsid w:val="009871BD"/>
    <w:rsid w:val="009875C8"/>
    <w:rsid w:val="00987F30"/>
    <w:rsid w:val="009904C6"/>
    <w:rsid w:val="00991580"/>
    <w:rsid w:val="00991881"/>
    <w:rsid w:val="0099193F"/>
    <w:rsid w:val="00991AE4"/>
    <w:rsid w:val="00991CBA"/>
    <w:rsid w:val="009920B6"/>
    <w:rsid w:val="00992A53"/>
    <w:rsid w:val="00992A98"/>
    <w:rsid w:val="00992E8C"/>
    <w:rsid w:val="00992F39"/>
    <w:rsid w:val="0099300E"/>
    <w:rsid w:val="009933ED"/>
    <w:rsid w:val="009937C2"/>
    <w:rsid w:val="0099385B"/>
    <w:rsid w:val="00994445"/>
    <w:rsid w:val="009944BB"/>
    <w:rsid w:val="009948D5"/>
    <w:rsid w:val="009959D6"/>
    <w:rsid w:val="00995C74"/>
    <w:rsid w:val="0099628D"/>
    <w:rsid w:val="0099659D"/>
    <w:rsid w:val="00996BDB"/>
    <w:rsid w:val="00997340"/>
    <w:rsid w:val="009A0366"/>
    <w:rsid w:val="009A0704"/>
    <w:rsid w:val="009A077B"/>
    <w:rsid w:val="009A0B5D"/>
    <w:rsid w:val="009A0EA0"/>
    <w:rsid w:val="009A139D"/>
    <w:rsid w:val="009A1707"/>
    <w:rsid w:val="009A2D5C"/>
    <w:rsid w:val="009A3535"/>
    <w:rsid w:val="009A3843"/>
    <w:rsid w:val="009A3E1F"/>
    <w:rsid w:val="009A4046"/>
    <w:rsid w:val="009A434B"/>
    <w:rsid w:val="009A5C5C"/>
    <w:rsid w:val="009A60F0"/>
    <w:rsid w:val="009A633D"/>
    <w:rsid w:val="009A6652"/>
    <w:rsid w:val="009A67F8"/>
    <w:rsid w:val="009A682D"/>
    <w:rsid w:val="009A6888"/>
    <w:rsid w:val="009A6AD4"/>
    <w:rsid w:val="009A701B"/>
    <w:rsid w:val="009A7625"/>
    <w:rsid w:val="009A7958"/>
    <w:rsid w:val="009A7CC5"/>
    <w:rsid w:val="009B025B"/>
    <w:rsid w:val="009B0858"/>
    <w:rsid w:val="009B3160"/>
    <w:rsid w:val="009B3831"/>
    <w:rsid w:val="009B3CB4"/>
    <w:rsid w:val="009B4038"/>
    <w:rsid w:val="009B431B"/>
    <w:rsid w:val="009B4559"/>
    <w:rsid w:val="009B4913"/>
    <w:rsid w:val="009B4AB6"/>
    <w:rsid w:val="009B4B4A"/>
    <w:rsid w:val="009B4C8E"/>
    <w:rsid w:val="009B5174"/>
    <w:rsid w:val="009B53CC"/>
    <w:rsid w:val="009B584A"/>
    <w:rsid w:val="009B5D26"/>
    <w:rsid w:val="009B6306"/>
    <w:rsid w:val="009B6A29"/>
    <w:rsid w:val="009B6F1F"/>
    <w:rsid w:val="009B788A"/>
    <w:rsid w:val="009C011E"/>
    <w:rsid w:val="009C09BE"/>
    <w:rsid w:val="009C09E4"/>
    <w:rsid w:val="009C1001"/>
    <w:rsid w:val="009C11C9"/>
    <w:rsid w:val="009C14D6"/>
    <w:rsid w:val="009C150C"/>
    <w:rsid w:val="009C173C"/>
    <w:rsid w:val="009C1F4C"/>
    <w:rsid w:val="009C26E7"/>
    <w:rsid w:val="009C29B3"/>
    <w:rsid w:val="009C2A16"/>
    <w:rsid w:val="009C2DA6"/>
    <w:rsid w:val="009C38D3"/>
    <w:rsid w:val="009C41A8"/>
    <w:rsid w:val="009C426D"/>
    <w:rsid w:val="009C48F2"/>
    <w:rsid w:val="009C510B"/>
    <w:rsid w:val="009C619E"/>
    <w:rsid w:val="009C69C9"/>
    <w:rsid w:val="009C743B"/>
    <w:rsid w:val="009C7976"/>
    <w:rsid w:val="009C7B8B"/>
    <w:rsid w:val="009C7ECD"/>
    <w:rsid w:val="009D02C8"/>
    <w:rsid w:val="009D0463"/>
    <w:rsid w:val="009D0B35"/>
    <w:rsid w:val="009D107E"/>
    <w:rsid w:val="009D12E3"/>
    <w:rsid w:val="009D18F4"/>
    <w:rsid w:val="009D1AC7"/>
    <w:rsid w:val="009D1BE1"/>
    <w:rsid w:val="009D1C71"/>
    <w:rsid w:val="009D22F3"/>
    <w:rsid w:val="009D30C6"/>
    <w:rsid w:val="009D340C"/>
    <w:rsid w:val="009D34E6"/>
    <w:rsid w:val="009D3910"/>
    <w:rsid w:val="009D3D19"/>
    <w:rsid w:val="009D3E46"/>
    <w:rsid w:val="009D4419"/>
    <w:rsid w:val="009D44AB"/>
    <w:rsid w:val="009D452C"/>
    <w:rsid w:val="009D46E3"/>
    <w:rsid w:val="009D5981"/>
    <w:rsid w:val="009D5F81"/>
    <w:rsid w:val="009D69BA"/>
    <w:rsid w:val="009D6B01"/>
    <w:rsid w:val="009D6C12"/>
    <w:rsid w:val="009D70B1"/>
    <w:rsid w:val="009D7931"/>
    <w:rsid w:val="009D7C25"/>
    <w:rsid w:val="009D7E98"/>
    <w:rsid w:val="009E025E"/>
    <w:rsid w:val="009E03A7"/>
    <w:rsid w:val="009E0B26"/>
    <w:rsid w:val="009E0DA4"/>
    <w:rsid w:val="009E18BA"/>
    <w:rsid w:val="009E1BDD"/>
    <w:rsid w:val="009E2657"/>
    <w:rsid w:val="009E2665"/>
    <w:rsid w:val="009E2994"/>
    <w:rsid w:val="009E2E14"/>
    <w:rsid w:val="009E357A"/>
    <w:rsid w:val="009E3911"/>
    <w:rsid w:val="009E4D9A"/>
    <w:rsid w:val="009E4E1F"/>
    <w:rsid w:val="009E5120"/>
    <w:rsid w:val="009E5D94"/>
    <w:rsid w:val="009E5DCC"/>
    <w:rsid w:val="009E6093"/>
    <w:rsid w:val="009E6B75"/>
    <w:rsid w:val="009E715F"/>
    <w:rsid w:val="009E764A"/>
    <w:rsid w:val="009E79F8"/>
    <w:rsid w:val="009E7B99"/>
    <w:rsid w:val="009F00CE"/>
    <w:rsid w:val="009F09D7"/>
    <w:rsid w:val="009F0A25"/>
    <w:rsid w:val="009F0EBD"/>
    <w:rsid w:val="009F18C0"/>
    <w:rsid w:val="009F21FE"/>
    <w:rsid w:val="009F2AE0"/>
    <w:rsid w:val="009F2F60"/>
    <w:rsid w:val="009F311E"/>
    <w:rsid w:val="009F33F9"/>
    <w:rsid w:val="009F522D"/>
    <w:rsid w:val="009F5A9C"/>
    <w:rsid w:val="009F6391"/>
    <w:rsid w:val="009F6C12"/>
    <w:rsid w:val="00A00902"/>
    <w:rsid w:val="00A00FC6"/>
    <w:rsid w:val="00A0154E"/>
    <w:rsid w:val="00A021E8"/>
    <w:rsid w:val="00A0347E"/>
    <w:rsid w:val="00A03772"/>
    <w:rsid w:val="00A037D6"/>
    <w:rsid w:val="00A0460A"/>
    <w:rsid w:val="00A04777"/>
    <w:rsid w:val="00A049AE"/>
    <w:rsid w:val="00A049D5"/>
    <w:rsid w:val="00A0502C"/>
    <w:rsid w:val="00A05A2E"/>
    <w:rsid w:val="00A05D5F"/>
    <w:rsid w:val="00A062C5"/>
    <w:rsid w:val="00A064D5"/>
    <w:rsid w:val="00A069DD"/>
    <w:rsid w:val="00A06F4C"/>
    <w:rsid w:val="00A0743F"/>
    <w:rsid w:val="00A07B3A"/>
    <w:rsid w:val="00A07BE8"/>
    <w:rsid w:val="00A07CF0"/>
    <w:rsid w:val="00A1006A"/>
    <w:rsid w:val="00A101B8"/>
    <w:rsid w:val="00A10CF2"/>
    <w:rsid w:val="00A10D50"/>
    <w:rsid w:val="00A10D83"/>
    <w:rsid w:val="00A10F74"/>
    <w:rsid w:val="00A11520"/>
    <w:rsid w:val="00A1170D"/>
    <w:rsid w:val="00A11A51"/>
    <w:rsid w:val="00A11F68"/>
    <w:rsid w:val="00A126B0"/>
    <w:rsid w:val="00A1273C"/>
    <w:rsid w:val="00A128C7"/>
    <w:rsid w:val="00A12FB6"/>
    <w:rsid w:val="00A13261"/>
    <w:rsid w:val="00A1326A"/>
    <w:rsid w:val="00A1378F"/>
    <w:rsid w:val="00A13C86"/>
    <w:rsid w:val="00A144F8"/>
    <w:rsid w:val="00A1480A"/>
    <w:rsid w:val="00A14BC0"/>
    <w:rsid w:val="00A14F81"/>
    <w:rsid w:val="00A15042"/>
    <w:rsid w:val="00A15DD3"/>
    <w:rsid w:val="00A16A88"/>
    <w:rsid w:val="00A16AE2"/>
    <w:rsid w:val="00A16B48"/>
    <w:rsid w:val="00A17DA4"/>
    <w:rsid w:val="00A20093"/>
    <w:rsid w:val="00A206DD"/>
    <w:rsid w:val="00A20B75"/>
    <w:rsid w:val="00A20BE1"/>
    <w:rsid w:val="00A20D87"/>
    <w:rsid w:val="00A20F0F"/>
    <w:rsid w:val="00A21003"/>
    <w:rsid w:val="00A211CC"/>
    <w:rsid w:val="00A213EA"/>
    <w:rsid w:val="00A2142C"/>
    <w:rsid w:val="00A21430"/>
    <w:rsid w:val="00A21645"/>
    <w:rsid w:val="00A21799"/>
    <w:rsid w:val="00A21A16"/>
    <w:rsid w:val="00A21A65"/>
    <w:rsid w:val="00A224B8"/>
    <w:rsid w:val="00A23087"/>
    <w:rsid w:val="00A231A9"/>
    <w:rsid w:val="00A236FD"/>
    <w:rsid w:val="00A23FBD"/>
    <w:rsid w:val="00A243EE"/>
    <w:rsid w:val="00A257BD"/>
    <w:rsid w:val="00A26CD8"/>
    <w:rsid w:val="00A26D02"/>
    <w:rsid w:val="00A27054"/>
    <w:rsid w:val="00A27CD2"/>
    <w:rsid w:val="00A27DE2"/>
    <w:rsid w:val="00A304B1"/>
    <w:rsid w:val="00A30B09"/>
    <w:rsid w:val="00A30DF3"/>
    <w:rsid w:val="00A311B7"/>
    <w:rsid w:val="00A319CE"/>
    <w:rsid w:val="00A31E16"/>
    <w:rsid w:val="00A320E0"/>
    <w:rsid w:val="00A338BA"/>
    <w:rsid w:val="00A34524"/>
    <w:rsid w:val="00A34C65"/>
    <w:rsid w:val="00A353AF"/>
    <w:rsid w:val="00A3598D"/>
    <w:rsid w:val="00A35E54"/>
    <w:rsid w:val="00A3616D"/>
    <w:rsid w:val="00A364E4"/>
    <w:rsid w:val="00A36662"/>
    <w:rsid w:val="00A36A3A"/>
    <w:rsid w:val="00A36C94"/>
    <w:rsid w:val="00A37CEE"/>
    <w:rsid w:val="00A37EA0"/>
    <w:rsid w:val="00A4040A"/>
    <w:rsid w:val="00A4118F"/>
    <w:rsid w:val="00A41E48"/>
    <w:rsid w:val="00A4222F"/>
    <w:rsid w:val="00A428E8"/>
    <w:rsid w:val="00A429CD"/>
    <w:rsid w:val="00A42D41"/>
    <w:rsid w:val="00A433DB"/>
    <w:rsid w:val="00A437E4"/>
    <w:rsid w:val="00A439A9"/>
    <w:rsid w:val="00A43A2B"/>
    <w:rsid w:val="00A444F1"/>
    <w:rsid w:val="00A450DA"/>
    <w:rsid w:val="00A4554A"/>
    <w:rsid w:val="00A4582A"/>
    <w:rsid w:val="00A45ABD"/>
    <w:rsid w:val="00A460B3"/>
    <w:rsid w:val="00A464DA"/>
    <w:rsid w:val="00A467C4"/>
    <w:rsid w:val="00A46D30"/>
    <w:rsid w:val="00A47004"/>
    <w:rsid w:val="00A4704D"/>
    <w:rsid w:val="00A4761C"/>
    <w:rsid w:val="00A476B9"/>
    <w:rsid w:val="00A479D0"/>
    <w:rsid w:val="00A47A05"/>
    <w:rsid w:val="00A47CD9"/>
    <w:rsid w:val="00A50AB8"/>
    <w:rsid w:val="00A512DA"/>
    <w:rsid w:val="00A515F4"/>
    <w:rsid w:val="00A52D96"/>
    <w:rsid w:val="00A52FBD"/>
    <w:rsid w:val="00A53151"/>
    <w:rsid w:val="00A53651"/>
    <w:rsid w:val="00A53898"/>
    <w:rsid w:val="00A53993"/>
    <w:rsid w:val="00A53A98"/>
    <w:rsid w:val="00A53AAE"/>
    <w:rsid w:val="00A53AD9"/>
    <w:rsid w:val="00A53DEE"/>
    <w:rsid w:val="00A53F43"/>
    <w:rsid w:val="00A542F0"/>
    <w:rsid w:val="00A5482B"/>
    <w:rsid w:val="00A549B1"/>
    <w:rsid w:val="00A54A41"/>
    <w:rsid w:val="00A54B74"/>
    <w:rsid w:val="00A55899"/>
    <w:rsid w:val="00A5591F"/>
    <w:rsid w:val="00A55E9D"/>
    <w:rsid w:val="00A562A4"/>
    <w:rsid w:val="00A567FD"/>
    <w:rsid w:val="00A5695F"/>
    <w:rsid w:val="00A56ADF"/>
    <w:rsid w:val="00A57206"/>
    <w:rsid w:val="00A57D26"/>
    <w:rsid w:val="00A57D8C"/>
    <w:rsid w:val="00A6183C"/>
    <w:rsid w:val="00A61E15"/>
    <w:rsid w:val="00A62352"/>
    <w:rsid w:val="00A6291F"/>
    <w:rsid w:val="00A62F77"/>
    <w:rsid w:val="00A630FC"/>
    <w:rsid w:val="00A6367B"/>
    <w:rsid w:val="00A63F2C"/>
    <w:rsid w:val="00A64294"/>
    <w:rsid w:val="00A642EB"/>
    <w:rsid w:val="00A648E0"/>
    <w:rsid w:val="00A64B6F"/>
    <w:rsid w:val="00A656E2"/>
    <w:rsid w:val="00A65791"/>
    <w:rsid w:val="00A658B1"/>
    <w:rsid w:val="00A659CA"/>
    <w:rsid w:val="00A65CF6"/>
    <w:rsid w:val="00A65DD9"/>
    <w:rsid w:val="00A66157"/>
    <w:rsid w:val="00A66454"/>
    <w:rsid w:val="00A66AB9"/>
    <w:rsid w:val="00A67123"/>
    <w:rsid w:val="00A671A1"/>
    <w:rsid w:val="00A7078E"/>
    <w:rsid w:val="00A709F4"/>
    <w:rsid w:val="00A70A71"/>
    <w:rsid w:val="00A70A9F"/>
    <w:rsid w:val="00A70FFA"/>
    <w:rsid w:val="00A7156B"/>
    <w:rsid w:val="00A71AD2"/>
    <w:rsid w:val="00A71C8E"/>
    <w:rsid w:val="00A71ECF"/>
    <w:rsid w:val="00A724FF"/>
    <w:rsid w:val="00A731A8"/>
    <w:rsid w:val="00A74692"/>
    <w:rsid w:val="00A7496B"/>
    <w:rsid w:val="00A7518A"/>
    <w:rsid w:val="00A753CC"/>
    <w:rsid w:val="00A75D99"/>
    <w:rsid w:val="00A774F6"/>
    <w:rsid w:val="00A77BEB"/>
    <w:rsid w:val="00A8005D"/>
    <w:rsid w:val="00A80545"/>
    <w:rsid w:val="00A805C9"/>
    <w:rsid w:val="00A806C6"/>
    <w:rsid w:val="00A80780"/>
    <w:rsid w:val="00A80798"/>
    <w:rsid w:val="00A80852"/>
    <w:rsid w:val="00A809BC"/>
    <w:rsid w:val="00A81008"/>
    <w:rsid w:val="00A81D80"/>
    <w:rsid w:val="00A81ED4"/>
    <w:rsid w:val="00A82657"/>
    <w:rsid w:val="00A8287A"/>
    <w:rsid w:val="00A83402"/>
    <w:rsid w:val="00A8355E"/>
    <w:rsid w:val="00A83669"/>
    <w:rsid w:val="00A837A1"/>
    <w:rsid w:val="00A83888"/>
    <w:rsid w:val="00A83C39"/>
    <w:rsid w:val="00A84AC7"/>
    <w:rsid w:val="00A84D68"/>
    <w:rsid w:val="00A84DEA"/>
    <w:rsid w:val="00A84E8D"/>
    <w:rsid w:val="00A85D77"/>
    <w:rsid w:val="00A85F0B"/>
    <w:rsid w:val="00A86303"/>
    <w:rsid w:val="00A86377"/>
    <w:rsid w:val="00A86DF9"/>
    <w:rsid w:val="00A86FD1"/>
    <w:rsid w:val="00A87403"/>
    <w:rsid w:val="00A8754A"/>
    <w:rsid w:val="00A87ADF"/>
    <w:rsid w:val="00A87ECE"/>
    <w:rsid w:val="00A905F4"/>
    <w:rsid w:val="00A91479"/>
    <w:rsid w:val="00A91683"/>
    <w:rsid w:val="00A91840"/>
    <w:rsid w:val="00A91E29"/>
    <w:rsid w:val="00A91F1F"/>
    <w:rsid w:val="00A93459"/>
    <w:rsid w:val="00A93561"/>
    <w:rsid w:val="00A93613"/>
    <w:rsid w:val="00A93746"/>
    <w:rsid w:val="00A94C3A"/>
    <w:rsid w:val="00A950BA"/>
    <w:rsid w:val="00A95146"/>
    <w:rsid w:val="00A962BF"/>
    <w:rsid w:val="00A96439"/>
    <w:rsid w:val="00A966D8"/>
    <w:rsid w:val="00A97B3A"/>
    <w:rsid w:val="00AA0598"/>
    <w:rsid w:val="00AA0A53"/>
    <w:rsid w:val="00AA0C48"/>
    <w:rsid w:val="00AA0D12"/>
    <w:rsid w:val="00AA0E96"/>
    <w:rsid w:val="00AA17CE"/>
    <w:rsid w:val="00AA1993"/>
    <w:rsid w:val="00AA1A17"/>
    <w:rsid w:val="00AA1C0C"/>
    <w:rsid w:val="00AA1FBA"/>
    <w:rsid w:val="00AA27A6"/>
    <w:rsid w:val="00AA27E1"/>
    <w:rsid w:val="00AA28A4"/>
    <w:rsid w:val="00AA2B23"/>
    <w:rsid w:val="00AA2F46"/>
    <w:rsid w:val="00AA323E"/>
    <w:rsid w:val="00AA3775"/>
    <w:rsid w:val="00AA3CBA"/>
    <w:rsid w:val="00AA3D18"/>
    <w:rsid w:val="00AA3F64"/>
    <w:rsid w:val="00AA3F94"/>
    <w:rsid w:val="00AA4404"/>
    <w:rsid w:val="00AA47FD"/>
    <w:rsid w:val="00AA5145"/>
    <w:rsid w:val="00AA51D5"/>
    <w:rsid w:val="00AA5AE0"/>
    <w:rsid w:val="00AA5AF2"/>
    <w:rsid w:val="00AA5FCF"/>
    <w:rsid w:val="00AA602A"/>
    <w:rsid w:val="00AA6063"/>
    <w:rsid w:val="00AA6086"/>
    <w:rsid w:val="00AA626E"/>
    <w:rsid w:val="00AA645B"/>
    <w:rsid w:val="00AA64FC"/>
    <w:rsid w:val="00AA67C9"/>
    <w:rsid w:val="00AA74D3"/>
    <w:rsid w:val="00AA786D"/>
    <w:rsid w:val="00AA7E32"/>
    <w:rsid w:val="00AA7E3E"/>
    <w:rsid w:val="00AB0085"/>
    <w:rsid w:val="00AB0342"/>
    <w:rsid w:val="00AB0577"/>
    <w:rsid w:val="00AB09C4"/>
    <w:rsid w:val="00AB0AAA"/>
    <w:rsid w:val="00AB10FA"/>
    <w:rsid w:val="00AB1520"/>
    <w:rsid w:val="00AB1DE3"/>
    <w:rsid w:val="00AB20C0"/>
    <w:rsid w:val="00AB20D4"/>
    <w:rsid w:val="00AB2C9D"/>
    <w:rsid w:val="00AB2ED2"/>
    <w:rsid w:val="00AB30BD"/>
    <w:rsid w:val="00AB4F3A"/>
    <w:rsid w:val="00AB50BD"/>
    <w:rsid w:val="00AB557F"/>
    <w:rsid w:val="00AB5D8E"/>
    <w:rsid w:val="00AB718C"/>
    <w:rsid w:val="00AB7277"/>
    <w:rsid w:val="00AB7340"/>
    <w:rsid w:val="00AB7352"/>
    <w:rsid w:val="00AB75E2"/>
    <w:rsid w:val="00AB7698"/>
    <w:rsid w:val="00AC02AB"/>
    <w:rsid w:val="00AC02C6"/>
    <w:rsid w:val="00AC1189"/>
    <w:rsid w:val="00AC1F80"/>
    <w:rsid w:val="00AC1FAD"/>
    <w:rsid w:val="00AC28D1"/>
    <w:rsid w:val="00AC2E1C"/>
    <w:rsid w:val="00AC3693"/>
    <w:rsid w:val="00AC3867"/>
    <w:rsid w:val="00AC3ADD"/>
    <w:rsid w:val="00AC3B95"/>
    <w:rsid w:val="00AC3EC3"/>
    <w:rsid w:val="00AC3FD6"/>
    <w:rsid w:val="00AC44F2"/>
    <w:rsid w:val="00AC4814"/>
    <w:rsid w:val="00AC5320"/>
    <w:rsid w:val="00AC538F"/>
    <w:rsid w:val="00AC5F10"/>
    <w:rsid w:val="00AC6181"/>
    <w:rsid w:val="00AC6C05"/>
    <w:rsid w:val="00AC7B9C"/>
    <w:rsid w:val="00AC7C62"/>
    <w:rsid w:val="00AD025B"/>
    <w:rsid w:val="00AD041B"/>
    <w:rsid w:val="00AD0D73"/>
    <w:rsid w:val="00AD103B"/>
    <w:rsid w:val="00AD1488"/>
    <w:rsid w:val="00AD1CAC"/>
    <w:rsid w:val="00AD242B"/>
    <w:rsid w:val="00AD2A51"/>
    <w:rsid w:val="00AD31AE"/>
    <w:rsid w:val="00AD4045"/>
    <w:rsid w:val="00AD4BCF"/>
    <w:rsid w:val="00AD4E95"/>
    <w:rsid w:val="00AD5256"/>
    <w:rsid w:val="00AD531A"/>
    <w:rsid w:val="00AD5B1C"/>
    <w:rsid w:val="00AD69F2"/>
    <w:rsid w:val="00AD6AB6"/>
    <w:rsid w:val="00AE023C"/>
    <w:rsid w:val="00AE0D91"/>
    <w:rsid w:val="00AE1D24"/>
    <w:rsid w:val="00AE2545"/>
    <w:rsid w:val="00AE2B8B"/>
    <w:rsid w:val="00AE473C"/>
    <w:rsid w:val="00AE481B"/>
    <w:rsid w:val="00AE5829"/>
    <w:rsid w:val="00AE6172"/>
    <w:rsid w:val="00AE632F"/>
    <w:rsid w:val="00AE6774"/>
    <w:rsid w:val="00AE6CA7"/>
    <w:rsid w:val="00AE6E7C"/>
    <w:rsid w:val="00AE7162"/>
    <w:rsid w:val="00AE7282"/>
    <w:rsid w:val="00AE7510"/>
    <w:rsid w:val="00AE7BC1"/>
    <w:rsid w:val="00AE7C54"/>
    <w:rsid w:val="00AF0296"/>
    <w:rsid w:val="00AF06DE"/>
    <w:rsid w:val="00AF0987"/>
    <w:rsid w:val="00AF0B59"/>
    <w:rsid w:val="00AF0BB3"/>
    <w:rsid w:val="00AF0EF8"/>
    <w:rsid w:val="00AF11C3"/>
    <w:rsid w:val="00AF140C"/>
    <w:rsid w:val="00AF1954"/>
    <w:rsid w:val="00AF2655"/>
    <w:rsid w:val="00AF2AAA"/>
    <w:rsid w:val="00AF3419"/>
    <w:rsid w:val="00AF3783"/>
    <w:rsid w:val="00AF3853"/>
    <w:rsid w:val="00AF3B60"/>
    <w:rsid w:val="00AF4262"/>
    <w:rsid w:val="00AF4AD8"/>
    <w:rsid w:val="00AF56A6"/>
    <w:rsid w:val="00AF6601"/>
    <w:rsid w:val="00AF6A39"/>
    <w:rsid w:val="00AF6D59"/>
    <w:rsid w:val="00AF726C"/>
    <w:rsid w:val="00AF7573"/>
    <w:rsid w:val="00AF7586"/>
    <w:rsid w:val="00AF76D2"/>
    <w:rsid w:val="00AF7F0F"/>
    <w:rsid w:val="00B004A8"/>
    <w:rsid w:val="00B00520"/>
    <w:rsid w:val="00B00B51"/>
    <w:rsid w:val="00B01790"/>
    <w:rsid w:val="00B02893"/>
    <w:rsid w:val="00B02C2D"/>
    <w:rsid w:val="00B02CBC"/>
    <w:rsid w:val="00B02E46"/>
    <w:rsid w:val="00B02EF7"/>
    <w:rsid w:val="00B02F75"/>
    <w:rsid w:val="00B031E3"/>
    <w:rsid w:val="00B04E59"/>
    <w:rsid w:val="00B0507B"/>
    <w:rsid w:val="00B05521"/>
    <w:rsid w:val="00B05ADF"/>
    <w:rsid w:val="00B05E97"/>
    <w:rsid w:val="00B06646"/>
    <w:rsid w:val="00B06694"/>
    <w:rsid w:val="00B06846"/>
    <w:rsid w:val="00B06AF8"/>
    <w:rsid w:val="00B06E34"/>
    <w:rsid w:val="00B073FC"/>
    <w:rsid w:val="00B07539"/>
    <w:rsid w:val="00B076C8"/>
    <w:rsid w:val="00B07B71"/>
    <w:rsid w:val="00B07DF4"/>
    <w:rsid w:val="00B07FB8"/>
    <w:rsid w:val="00B10744"/>
    <w:rsid w:val="00B10787"/>
    <w:rsid w:val="00B1080C"/>
    <w:rsid w:val="00B10C26"/>
    <w:rsid w:val="00B11929"/>
    <w:rsid w:val="00B12AD5"/>
    <w:rsid w:val="00B12B37"/>
    <w:rsid w:val="00B132B4"/>
    <w:rsid w:val="00B132D8"/>
    <w:rsid w:val="00B13391"/>
    <w:rsid w:val="00B13D46"/>
    <w:rsid w:val="00B14115"/>
    <w:rsid w:val="00B14328"/>
    <w:rsid w:val="00B16444"/>
    <w:rsid w:val="00B1688E"/>
    <w:rsid w:val="00B16B34"/>
    <w:rsid w:val="00B16E1B"/>
    <w:rsid w:val="00B16E81"/>
    <w:rsid w:val="00B16F20"/>
    <w:rsid w:val="00B1749B"/>
    <w:rsid w:val="00B17776"/>
    <w:rsid w:val="00B17C11"/>
    <w:rsid w:val="00B17C2E"/>
    <w:rsid w:val="00B17C73"/>
    <w:rsid w:val="00B20044"/>
    <w:rsid w:val="00B201A6"/>
    <w:rsid w:val="00B20D6D"/>
    <w:rsid w:val="00B21942"/>
    <w:rsid w:val="00B21B34"/>
    <w:rsid w:val="00B22483"/>
    <w:rsid w:val="00B22731"/>
    <w:rsid w:val="00B22830"/>
    <w:rsid w:val="00B22B66"/>
    <w:rsid w:val="00B22BD0"/>
    <w:rsid w:val="00B235E9"/>
    <w:rsid w:val="00B23C13"/>
    <w:rsid w:val="00B23E5F"/>
    <w:rsid w:val="00B23F98"/>
    <w:rsid w:val="00B24767"/>
    <w:rsid w:val="00B2484E"/>
    <w:rsid w:val="00B248B6"/>
    <w:rsid w:val="00B24A65"/>
    <w:rsid w:val="00B254FF"/>
    <w:rsid w:val="00B255A0"/>
    <w:rsid w:val="00B258E1"/>
    <w:rsid w:val="00B25E5B"/>
    <w:rsid w:val="00B269A6"/>
    <w:rsid w:val="00B27136"/>
    <w:rsid w:val="00B27152"/>
    <w:rsid w:val="00B27200"/>
    <w:rsid w:val="00B30D9D"/>
    <w:rsid w:val="00B30DD6"/>
    <w:rsid w:val="00B30F49"/>
    <w:rsid w:val="00B31813"/>
    <w:rsid w:val="00B31A55"/>
    <w:rsid w:val="00B31D33"/>
    <w:rsid w:val="00B31F88"/>
    <w:rsid w:val="00B32361"/>
    <w:rsid w:val="00B325FC"/>
    <w:rsid w:val="00B32671"/>
    <w:rsid w:val="00B32E8C"/>
    <w:rsid w:val="00B335C8"/>
    <w:rsid w:val="00B335D4"/>
    <w:rsid w:val="00B33C42"/>
    <w:rsid w:val="00B34814"/>
    <w:rsid w:val="00B34B53"/>
    <w:rsid w:val="00B34DA3"/>
    <w:rsid w:val="00B34E5A"/>
    <w:rsid w:val="00B352A0"/>
    <w:rsid w:val="00B352CE"/>
    <w:rsid w:val="00B35339"/>
    <w:rsid w:val="00B3596C"/>
    <w:rsid w:val="00B3608C"/>
    <w:rsid w:val="00B36303"/>
    <w:rsid w:val="00B364F0"/>
    <w:rsid w:val="00B366A8"/>
    <w:rsid w:val="00B40873"/>
    <w:rsid w:val="00B40FFC"/>
    <w:rsid w:val="00B41EB2"/>
    <w:rsid w:val="00B41FD4"/>
    <w:rsid w:val="00B4277E"/>
    <w:rsid w:val="00B42D70"/>
    <w:rsid w:val="00B44734"/>
    <w:rsid w:val="00B44A32"/>
    <w:rsid w:val="00B4558F"/>
    <w:rsid w:val="00B4559D"/>
    <w:rsid w:val="00B45615"/>
    <w:rsid w:val="00B457BF"/>
    <w:rsid w:val="00B45D6D"/>
    <w:rsid w:val="00B460AF"/>
    <w:rsid w:val="00B46508"/>
    <w:rsid w:val="00B46BF7"/>
    <w:rsid w:val="00B471B0"/>
    <w:rsid w:val="00B514CB"/>
    <w:rsid w:val="00B51563"/>
    <w:rsid w:val="00B51B59"/>
    <w:rsid w:val="00B5205D"/>
    <w:rsid w:val="00B52748"/>
    <w:rsid w:val="00B52E4D"/>
    <w:rsid w:val="00B52F34"/>
    <w:rsid w:val="00B5300B"/>
    <w:rsid w:val="00B530B1"/>
    <w:rsid w:val="00B53249"/>
    <w:rsid w:val="00B53560"/>
    <w:rsid w:val="00B53642"/>
    <w:rsid w:val="00B53D1E"/>
    <w:rsid w:val="00B53F85"/>
    <w:rsid w:val="00B54350"/>
    <w:rsid w:val="00B54AFE"/>
    <w:rsid w:val="00B54B14"/>
    <w:rsid w:val="00B54EA1"/>
    <w:rsid w:val="00B55122"/>
    <w:rsid w:val="00B553A8"/>
    <w:rsid w:val="00B553BC"/>
    <w:rsid w:val="00B5576B"/>
    <w:rsid w:val="00B5584A"/>
    <w:rsid w:val="00B55DA8"/>
    <w:rsid w:val="00B561EB"/>
    <w:rsid w:val="00B56366"/>
    <w:rsid w:val="00B5644F"/>
    <w:rsid w:val="00B565CB"/>
    <w:rsid w:val="00B56A4A"/>
    <w:rsid w:val="00B576A6"/>
    <w:rsid w:val="00B57A76"/>
    <w:rsid w:val="00B57BF4"/>
    <w:rsid w:val="00B60135"/>
    <w:rsid w:val="00B619EA"/>
    <w:rsid w:val="00B6243F"/>
    <w:rsid w:val="00B62571"/>
    <w:rsid w:val="00B62889"/>
    <w:rsid w:val="00B62A33"/>
    <w:rsid w:val="00B62D15"/>
    <w:rsid w:val="00B630C4"/>
    <w:rsid w:val="00B63569"/>
    <w:rsid w:val="00B637ED"/>
    <w:rsid w:val="00B64487"/>
    <w:rsid w:val="00B64603"/>
    <w:rsid w:val="00B64736"/>
    <w:rsid w:val="00B64B74"/>
    <w:rsid w:val="00B64EC0"/>
    <w:rsid w:val="00B651D7"/>
    <w:rsid w:val="00B65653"/>
    <w:rsid w:val="00B65964"/>
    <w:rsid w:val="00B6653E"/>
    <w:rsid w:val="00B66BB8"/>
    <w:rsid w:val="00B67A51"/>
    <w:rsid w:val="00B70761"/>
    <w:rsid w:val="00B70951"/>
    <w:rsid w:val="00B70E49"/>
    <w:rsid w:val="00B70FB0"/>
    <w:rsid w:val="00B71021"/>
    <w:rsid w:val="00B7121C"/>
    <w:rsid w:val="00B71332"/>
    <w:rsid w:val="00B71480"/>
    <w:rsid w:val="00B71486"/>
    <w:rsid w:val="00B7179D"/>
    <w:rsid w:val="00B724A9"/>
    <w:rsid w:val="00B73719"/>
    <w:rsid w:val="00B73F25"/>
    <w:rsid w:val="00B73F2D"/>
    <w:rsid w:val="00B7477E"/>
    <w:rsid w:val="00B74B07"/>
    <w:rsid w:val="00B75063"/>
    <w:rsid w:val="00B750AC"/>
    <w:rsid w:val="00B76C31"/>
    <w:rsid w:val="00B76E1F"/>
    <w:rsid w:val="00B775BE"/>
    <w:rsid w:val="00B777C2"/>
    <w:rsid w:val="00B77CAF"/>
    <w:rsid w:val="00B80122"/>
    <w:rsid w:val="00B8067C"/>
    <w:rsid w:val="00B80AA9"/>
    <w:rsid w:val="00B80D0D"/>
    <w:rsid w:val="00B80DE8"/>
    <w:rsid w:val="00B81CBB"/>
    <w:rsid w:val="00B81D02"/>
    <w:rsid w:val="00B81DC3"/>
    <w:rsid w:val="00B828C8"/>
    <w:rsid w:val="00B82EDF"/>
    <w:rsid w:val="00B830B4"/>
    <w:rsid w:val="00B832F2"/>
    <w:rsid w:val="00B8355F"/>
    <w:rsid w:val="00B8362A"/>
    <w:rsid w:val="00B83CCD"/>
    <w:rsid w:val="00B83E8C"/>
    <w:rsid w:val="00B843BE"/>
    <w:rsid w:val="00B84AE8"/>
    <w:rsid w:val="00B84E6E"/>
    <w:rsid w:val="00B85347"/>
    <w:rsid w:val="00B854A3"/>
    <w:rsid w:val="00B86299"/>
    <w:rsid w:val="00B86939"/>
    <w:rsid w:val="00B86C07"/>
    <w:rsid w:val="00B8729B"/>
    <w:rsid w:val="00B87C8D"/>
    <w:rsid w:val="00B90215"/>
    <w:rsid w:val="00B905C5"/>
    <w:rsid w:val="00B90BB1"/>
    <w:rsid w:val="00B90E59"/>
    <w:rsid w:val="00B91288"/>
    <w:rsid w:val="00B914E2"/>
    <w:rsid w:val="00B91819"/>
    <w:rsid w:val="00B91B20"/>
    <w:rsid w:val="00B91B21"/>
    <w:rsid w:val="00B91F29"/>
    <w:rsid w:val="00B923F7"/>
    <w:rsid w:val="00B926B3"/>
    <w:rsid w:val="00B931F8"/>
    <w:rsid w:val="00B938F3"/>
    <w:rsid w:val="00B93956"/>
    <w:rsid w:val="00B9432C"/>
    <w:rsid w:val="00B9487B"/>
    <w:rsid w:val="00B94CA3"/>
    <w:rsid w:val="00B9520D"/>
    <w:rsid w:val="00B9555C"/>
    <w:rsid w:val="00B9560B"/>
    <w:rsid w:val="00B95C2E"/>
    <w:rsid w:val="00B95CAF"/>
    <w:rsid w:val="00B95F62"/>
    <w:rsid w:val="00B96DFF"/>
    <w:rsid w:val="00B9778D"/>
    <w:rsid w:val="00B978A1"/>
    <w:rsid w:val="00B979DE"/>
    <w:rsid w:val="00B97B85"/>
    <w:rsid w:val="00BA07C4"/>
    <w:rsid w:val="00BA187A"/>
    <w:rsid w:val="00BA1E0D"/>
    <w:rsid w:val="00BA2260"/>
    <w:rsid w:val="00BA26B1"/>
    <w:rsid w:val="00BA37BF"/>
    <w:rsid w:val="00BA3840"/>
    <w:rsid w:val="00BA38CB"/>
    <w:rsid w:val="00BA40E3"/>
    <w:rsid w:val="00BA433D"/>
    <w:rsid w:val="00BA4731"/>
    <w:rsid w:val="00BA4A1E"/>
    <w:rsid w:val="00BA4FBB"/>
    <w:rsid w:val="00BA50BF"/>
    <w:rsid w:val="00BA58C6"/>
    <w:rsid w:val="00BA5AE2"/>
    <w:rsid w:val="00BA6138"/>
    <w:rsid w:val="00BA6B38"/>
    <w:rsid w:val="00BA6BA9"/>
    <w:rsid w:val="00BA6D86"/>
    <w:rsid w:val="00BB04B2"/>
    <w:rsid w:val="00BB217C"/>
    <w:rsid w:val="00BB25DD"/>
    <w:rsid w:val="00BB26D6"/>
    <w:rsid w:val="00BB32A7"/>
    <w:rsid w:val="00BB3803"/>
    <w:rsid w:val="00BB3D5A"/>
    <w:rsid w:val="00BB3EF9"/>
    <w:rsid w:val="00BB3FDF"/>
    <w:rsid w:val="00BB4626"/>
    <w:rsid w:val="00BB48C9"/>
    <w:rsid w:val="00BB4A82"/>
    <w:rsid w:val="00BB4F5D"/>
    <w:rsid w:val="00BB4F83"/>
    <w:rsid w:val="00BB61CA"/>
    <w:rsid w:val="00BB627E"/>
    <w:rsid w:val="00BB639B"/>
    <w:rsid w:val="00BB688B"/>
    <w:rsid w:val="00BB6E85"/>
    <w:rsid w:val="00BB6F15"/>
    <w:rsid w:val="00BB734A"/>
    <w:rsid w:val="00BB74F9"/>
    <w:rsid w:val="00BB7A20"/>
    <w:rsid w:val="00BB7AB7"/>
    <w:rsid w:val="00BC04D8"/>
    <w:rsid w:val="00BC0523"/>
    <w:rsid w:val="00BC062E"/>
    <w:rsid w:val="00BC0AEE"/>
    <w:rsid w:val="00BC11B5"/>
    <w:rsid w:val="00BC1994"/>
    <w:rsid w:val="00BC1A0E"/>
    <w:rsid w:val="00BC1FE4"/>
    <w:rsid w:val="00BC28F8"/>
    <w:rsid w:val="00BC2A12"/>
    <w:rsid w:val="00BC2A8F"/>
    <w:rsid w:val="00BC3867"/>
    <w:rsid w:val="00BC3B9C"/>
    <w:rsid w:val="00BC3DDF"/>
    <w:rsid w:val="00BC3EFB"/>
    <w:rsid w:val="00BC4193"/>
    <w:rsid w:val="00BC4744"/>
    <w:rsid w:val="00BC47E6"/>
    <w:rsid w:val="00BC4D74"/>
    <w:rsid w:val="00BC4F7E"/>
    <w:rsid w:val="00BC537C"/>
    <w:rsid w:val="00BC5529"/>
    <w:rsid w:val="00BC5775"/>
    <w:rsid w:val="00BC5985"/>
    <w:rsid w:val="00BC5A60"/>
    <w:rsid w:val="00BC5ACA"/>
    <w:rsid w:val="00BC5B22"/>
    <w:rsid w:val="00BC5B71"/>
    <w:rsid w:val="00BC5DC1"/>
    <w:rsid w:val="00BC5E2D"/>
    <w:rsid w:val="00BC6B6B"/>
    <w:rsid w:val="00BC6DCE"/>
    <w:rsid w:val="00BC75CB"/>
    <w:rsid w:val="00BD0503"/>
    <w:rsid w:val="00BD0FDE"/>
    <w:rsid w:val="00BD1665"/>
    <w:rsid w:val="00BD1A18"/>
    <w:rsid w:val="00BD2262"/>
    <w:rsid w:val="00BD254B"/>
    <w:rsid w:val="00BD2624"/>
    <w:rsid w:val="00BD2C7F"/>
    <w:rsid w:val="00BD2D42"/>
    <w:rsid w:val="00BD4617"/>
    <w:rsid w:val="00BD4728"/>
    <w:rsid w:val="00BD483B"/>
    <w:rsid w:val="00BD493F"/>
    <w:rsid w:val="00BD4C6C"/>
    <w:rsid w:val="00BD5142"/>
    <w:rsid w:val="00BD5C07"/>
    <w:rsid w:val="00BD5C60"/>
    <w:rsid w:val="00BD6231"/>
    <w:rsid w:val="00BD624E"/>
    <w:rsid w:val="00BD67E0"/>
    <w:rsid w:val="00BD683C"/>
    <w:rsid w:val="00BD6A34"/>
    <w:rsid w:val="00BD6EAA"/>
    <w:rsid w:val="00BD6EB7"/>
    <w:rsid w:val="00BD6F99"/>
    <w:rsid w:val="00BD7596"/>
    <w:rsid w:val="00BD7C07"/>
    <w:rsid w:val="00BE06AE"/>
    <w:rsid w:val="00BE09C1"/>
    <w:rsid w:val="00BE0D13"/>
    <w:rsid w:val="00BE0E5D"/>
    <w:rsid w:val="00BE183C"/>
    <w:rsid w:val="00BE2202"/>
    <w:rsid w:val="00BE2EA7"/>
    <w:rsid w:val="00BE3135"/>
    <w:rsid w:val="00BE3582"/>
    <w:rsid w:val="00BE3880"/>
    <w:rsid w:val="00BE3B75"/>
    <w:rsid w:val="00BE4068"/>
    <w:rsid w:val="00BE430A"/>
    <w:rsid w:val="00BE46D9"/>
    <w:rsid w:val="00BE4962"/>
    <w:rsid w:val="00BE4E35"/>
    <w:rsid w:val="00BE4FBA"/>
    <w:rsid w:val="00BE4FC6"/>
    <w:rsid w:val="00BE50C8"/>
    <w:rsid w:val="00BE54A5"/>
    <w:rsid w:val="00BE68FE"/>
    <w:rsid w:val="00BE6988"/>
    <w:rsid w:val="00BE6AB2"/>
    <w:rsid w:val="00BE6AFF"/>
    <w:rsid w:val="00BE6CB4"/>
    <w:rsid w:val="00BE6E01"/>
    <w:rsid w:val="00BE7006"/>
    <w:rsid w:val="00BE75C4"/>
    <w:rsid w:val="00BE7B77"/>
    <w:rsid w:val="00BF0558"/>
    <w:rsid w:val="00BF097B"/>
    <w:rsid w:val="00BF0AB2"/>
    <w:rsid w:val="00BF0DF9"/>
    <w:rsid w:val="00BF14D1"/>
    <w:rsid w:val="00BF17D0"/>
    <w:rsid w:val="00BF1D94"/>
    <w:rsid w:val="00BF38EE"/>
    <w:rsid w:val="00BF39B5"/>
    <w:rsid w:val="00BF3BED"/>
    <w:rsid w:val="00BF4F56"/>
    <w:rsid w:val="00BF4FAB"/>
    <w:rsid w:val="00BF5ABE"/>
    <w:rsid w:val="00BF5CC0"/>
    <w:rsid w:val="00BF7440"/>
    <w:rsid w:val="00BF7A9E"/>
    <w:rsid w:val="00C0017A"/>
    <w:rsid w:val="00C00532"/>
    <w:rsid w:val="00C01D67"/>
    <w:rsid w:val="00C023DA"/>
    <w:rsid w:val="00C02582"/>
    <w:rsid w:val="00C03451"/>
    <w:rsid w:val="00C0394C"/>
    <w:rsid w:val="00C03DF9"/>
    <w:rsid w:val="00C04035"/>
    <w:rsid w:val="00C047FE"/>
    <w:rsid w:val="00C04C43"/>
    <w:rsid w:val="00C04EE8"/>
    <w:rsid w:val="00C05A87"/>
    <w:rsid w:val="00C05FBC"/>
    <w:rsid w:val="00C0609C"/>
    <w:rsid w:val="00C061E2"/>
    <w:rsid w:val="00C06494"/>
    <w:rsid w:val="00C06B08"/>
    <w:rsid w:val="00C06F56"/>
    <w:rsid w:val="00C06F62"/>
    <w:rsid w:val="00C07375"/>
    <w:rsid w:val="00C07648"/>
    <w:rsid w:val="00C07B33"/>
    <w:rsid w:val="00C07D0B"/>
    <w:rsid w:val="00C07D55"/>
    <w:rsid w:val="00C1019B"/>
    <w:rsid w:val="00C101D5"/>
    <w:rsid w:val="00C10456"/>
    <w:rsid w:val="00C108B5"/>
    <w:rsid w:val="00C10CE8"/>
    <w:rsid w:val="00C10E59"/>
    <w:rsid w:val="00C11807"/>
    <w:rsid w:val="00C11A06"/>
    <w:rsid w:val="00C11B3E"/>
    <w:rsid w:val="00C1222F"/>
    <w:rsid w:val="00C12A0B"/>
    <w:rsid w:val="00C1374C"/>
    <w:rsid w:val="00C13EED"/>
    <w:rsid w:val="00C141EF"/>
    <w:rsid w:val="00C14651"/>
    <w:rsid w:val="00C146D8"/>
    <w:rsid w:val="00C1508E"/>
    <w:rsid w:val="00C15359"/>
    <w:rsid w:val="00C1539E"/>
    <w:rsid w:val="00C15D25"/>
    <w:rsid w:val="00C16374"/>
    <w:rsid w:val="00C16C99"/>
    <w:rsid w:val="00C17192"/>
    <w:rsid w:val="00C1754B"/>
    <w:rsid w:val="00C2003C"/>
    <w:rsid w:val="00C20433"/>
    <w:rsid w:val="00C2043F"/>
    <w:rsid w:val="00C20A35"/>
    <w:rsid w:val="00C21071"/>
    <w:rsid w:val="00C210AE"/>
    <w:rsid w:val="00C2121B"/>
    <w:rsid w:val="00C21335"/>
    <w:rsid w:val="00C216D8"/>
    <w:rsid w:val="00C217B8"/>
    <w:rsid w:val="00C21D12"/>
    <w:rsid w:val="00C21D60"/>
    <w:rsid w:val="00C21DC2"/>
    <w:rsid w:val="00C21DC7"/>
    <w:rsid w:val="00C2269C"/>
    <w:rsid w:val="00C22C41"/>
    <w:rsid w:val="00C23014"/>
    <w:rsid w:val="00C23298"/>
    <w:rsid w:val="00C2336A"/>
    <w:rsid w:val="00C233A1"/>
    <w:rsid w:val="00C237F2"/>
    <w:rsid w:val="00C23DA8"/>
    <w:rsid w:val="00C2462F"/>
    <w:rsid w:val="00C2477C"/>
    <w:rsid w:val="00C24C36"/>
    <w:rsid w:val="00C24DAB"/>
    <w:rsid w:val="00C24E27"/>
    <w:rsid w:val="00C25D09"/>
    <w:rsid w:val="00C260CB"/>
    <w:rsid w:val="00C26DD7"/>
    <w:rsid w:val="00C26ECC"/>
    <w:rsid w:val="00C2712B"/>
    <w:rsid w:val="00C27220"/>
    <w:rsid w:val="00C30424"/>
    <w:rsid w:val="00C307E2"/>
    <w:rsid w:val="00C30F0B"/>
    <w:rsid w:val="00C3149A"/>
    <w:rsid w:val="00C31A2E"/>
    <w:rsid w:val="00C31A74"/>
    <w:rsid w:val="00C31ED5"/>
    <w:rsid w:val="00C32159"/>
    <w:rsid w:val="00C32474"/>
    <w:rsid w:val="00C32B6E"/>
    <w:rsid w:val="00C3329D"/>
    <w:rsid w:val="00C33447"/>
    <w:rsid w:val="00C33F61"/>
    <w:rsid w:val="00C34A24"/>
    <w:rsid w:val="00C34BD9"/>
    <w:rsid w:val="00C350BD"/>
    <w:rsid w:val="00C35CAE"/>
    <w:rsid w:val="00C35D3B"/>
    <w:rsid w:val="00C36E79"/>
    <w:rsid w:val="00C370D0"/>
    <w:rsid w:val="00C40069"/>
    <w:rsid w:val="00C4032C"/>
    <w:rsid w:val="00C40C80"/>
    <w:rsid w:val="00C4157D"/>
    <w:rsid w:val="00C41EFE"/>
    <w:rsid w:val="00C427D6"/>
    <w:rsid w:val="00C42BB7"/>
    <w:rsid w:val="00C42D8B"/>
    <w:rsid w:val="00C431E9"/>
    <w:rsid w:val="00C43A5C"/>
    <w:rsid w:val="00C43AB3"/>
    <w:rsid w:val="00C43BC4"/>
    <w:rsid w:val="00C43DC1"/>
    <w:rsid w:val="00C43DFE"/>
    <w:rsid w:val="00C43E0A"/>
    <w:rsid w:val="00C4419F"/>
    <w:rsid w:val="00C4438D"/>
    <w:rsid w:val="00C44D58"/>
    <w:rsid w:val="00C44F91"/>
    <w:rsid w:val="00C456AD"/>
    <w:rsid w:val="00C45EBB"/>
    <w:rsid w:val="00C45F4E"/>
    <w:rsid w:val="00C46629"/>
    <w:rsid w:val="00C47150"/>
    <w:rsid w:val="00C500A1"/>
    <w:rsid w:val="00C50DB2"/>
    <w:rsid w:val="00C50F69"/>
    <w:rsid w:val="00C51372"/>
    <w:rsid w:val="00C52B4B"/>
    <w:rsid w:val="00C52F0D"/>
    <w:rsid w:val="00C536A6"/>
    <w:rsid w:val="00C5398F"/>
    <w:rsid w:val="00C54594"/>
    <w:rsid w:val="00C54AF1"/>
    <w:rsid w:val="00C54DFA"/>
    <w:rsid w:val="00C55A5A"/>
    <w:rsid w:val="00C55A73"/>
    <w:rsid w:val="00C56440"/>
    <w:rsid w:val="00C565C0"/>
    <w:rsid w:val="00C566D3"/>
    <w:rsid w:val="00C56800"/>
    <w:rsid w:val="00C57058"/>
    <w:rsid w:val="00C57BE4"/>
    <w:rsid w:val="00C57C30"/>
    <w:rsid w:val="00C60586"/>
    <w:rsid w:val="00C60924"/>
    <w:rsid w:val="00C6098E"/>
    <w:rsid w:val="00C612AC"/>
    <w:rsid w:val="00C616A3"/>
    <w:rsid w:val="00C61C5C"/>
    <w:rsid w:val="00C61D97"/>
    <w:rsid w:val="00C6274D"/>
    <w:rsid w:val="00C6283A"/>
    <w:rsid w:val="00C62E40"/>
    <w:rsid w:val="00C63A3E"/>
    <w:rsid w:val="00C63C97"/>
    <w:rsid w:val="00C63F68"/>
    <w:rsid w:val="00C6413F"/>
    <w:rsid w:val="00C6434A"/>
    <w:rsid w:val="00C64EAA"/>
    <w:rsid w:val="00C64F5C"/>
    <w:rsid w:val="00C64FBF"/>
    <w:rsid w:val="00C6558A"/>
    <w:rsid w:val="00C663BA"/>
    <w:rsid w:val="00C66405"/>
    <w:rsid w:val="00C66D87"/>
    <w:rsid w:val="00C66F2B"/>
    <w:rsid w:val="00C671F1"/>
    <w:rsid w:val="00C701E3"/>
    <w:rsid w:val="00C70E10"/>
    <w:rsid w:val="00C71383"/>
    <w:rsid w:val="00C71886"/>
    <w:rsid w:val="00C71925"/>
    <w:rsid w:val="00C71AF5"/>
    <w:rsid w:val="00C71B82"/>
    <w:rsid w:val="00C71DF8"/>
    <w:rsid w:val="00C7285F"/>
    <w:rsid w:val="00C73419"/>
    <w:rsid w:val="00C734AA"/>
    <w:rsid w:val="00C73549"/>
    <w:rsid w:val="00C73812"/>
    <w:rsid w:val="00C73B4A"/>
    <w:rsid w:val="00C73D34"/>
    <w:rsid w:val="00C73DDD"/>
    <w:rsid w:val="00C74116"/>
    <w:rsid w:val="00C7502A"/>
    <w:rsid w:val="00C757C0"/>
    <w:rsid w:val="00C75A41"/>
    <w:rsid w:val="00C75A97"/>
    <w:rsid w:val="00C75D5F"/>
    <w:rsid w:val="00C76346"/>
    <w:rsid w:val="00C76FC2"/>
    <w:rsid w:val="00C77A1A"/>
    <w:rsid w:val="00C77B91"/>
    <w:rsid w:val="00C80274"/>
    <w:rsid w:val="00C815E0"/>
    <w:rsid w:val="00C81C35"/>
    <w:rsid w:val="00C82128"/>
    <w:rsid w:val="00C822CC"/>
    <w:rsid w:val="00C826FA"/>
    <w:rsid w:val="00C836A3"/>
    <w:rsid w:val="00C83E49"/>
    <w:rsid w:val="00C83E8D"/>
    <w:rsid w:val="00C83F95"/>
    <w:rsid w:val="00C8422E"/>
    <w:rsid w:val="00C8430F"/>
    <w:rsid w:val="00C845C2"/>
    <w:rsid w:val="00C8467F"/>
    <w:rsid w:val="00C85842"/>
    <w:rsid w:val="00C8698F"/>
    <w:rsid w:val="00C86DF3"/>
    <w:rsid w:val="00C87CD5"/>
    <w:rsid w:val="00C9086D"/>
    <w:rsid w:val="00C90A5A"/>
    <w:rsid w:val="00C90DA2"/>
    <w:rsid w:val="00C91ED2"/>
    <w:rsid w:val="00C92D13"/>
    <w:rsid w:val="00C93359"/>
    <w:rsid w:val="00C9345D"/>
    <w:rsid w:val="00C934CA"/>
    <w:rsid w:val="00C93B22"/>
    <w:rsid w:val="00C93E05"/>
    <w:rsid w:val="00C93E6B"/>
    <w:rsid w:val="00C93E77"/>
    <w:rsid w:val="00C93F1C"/>
    <w:rsid w:val="00C941F6"/>
    <w:rsid w:val="00C945A9"/>
    <w:rsid w:val="00C94842"/>
    <w:rsid w:val="00C94992"/>
    <w:rsid w:val="00C94C4E"/>
    <w:rsid w:val="00C94D7F"/>
    <w:rsid w:val="00C95553"/>
    <w:rsid w:val="00C9577E"/>
    <w:rsid w:val="00C959AA"/>
    <w:rsid w:val="00C95B24"/>
    <w:rsid w:val="00C95EA1"/>
    <w:rsid w:val="00C95EA9"/>
    <w:rsid w:val="00C96329"/>
    <w:rsid w:val="00C97EBB"/>
    <w:rsid w:val="00CA03EE"/>
    <w:rsid w:val="00CA0A02"/>
    <w:rsid w:val="00CA0B91"/>
    <w:rsid w:val="00CA1B9B"/>
    <w:rsid w:val="00CA1C34"/>
    <w:rsid w:val="00CA1DC6"/>
    <w:rsid w:val="00CA1E39"/>
    <w:rsid w:val="00CA208D"/>
    <w:rsid w:val="00CA2370"/>
    <w:rsid w:val="00CA38AD"/>
    <w:rsid w:val="00CA4200"/>
    <w:rsid w:val="00CA446E"/>
    <w:rsid w:val="00CA4783"/>
    <w:rsid w:val="00CA5023"/>
    <w:rsid w:val="00CA58FD"/>
    <w:rsid w:val="00CA5DAE"/>
    <w:rsid w:val="00CA5E58"/>
    <w:rsid w:val="00CA5EDB"/>
    <w:rsid w:val="00CA651F"/>
    <w:rsid w:val="00CA7074"/>
    <w:rsid w:val="00CA7398"/>
    <w:rsid w:val="00CA7BBF"/>
    <w:rsid w:val="00CB0589"/>
    <w:rsid w:val="00CB0A32"/>
    <w:rsid w:val="00CB0BAE"/>
    <w:rsid w:val="00CB0FFC"/>
    <w:rsid w:val="00CB1041"/>
    <w:rsid w:val="00CB1449"/>
    <w:rsid w:val="00CB1A20"/>
    <w:rsid w:val="00CB29D6"/>
    <w:rsid w:val="00CB37B1"/>
    <w:rsid w:val="00CB4055"/>
    <w:rsid w:val="00CB48A4"/>
    <w:rsid w:val="00CB49CA"/>
    <w:rsid w:val="00CB4B21"/>
    <w:rsid w:val="00CB4B35"/>
    <w:rsid w:val="00CB5C98"/>
    <w:rsid w:val="00CB5F64"/>
    <w:rsid w:val="00CB617B"/>
    <w:rsid w:val="00CB6631"/>
    <w:rsid w:val="00CB67E6"/>
    <w:rsid w:val="00CB6928"/>
    <w:rsid w:val="00CB7186"/>
    <w:rsid w:val="00CB7732"/>
    <w:rsid w:val="00CC061E"/>
    <w:rsid w:val="00CC0C62"/>
    <w:rsid w:val="00CC0D57"/>
    <w:rsid w:val="00CC2701"/>
    <w:rsid w:val="00CC2B31"/>
    <w:rsid w:val="00CC3166"/>
    <w:rsid w:val="00CC31C0"/>
    <w:rsid w:val="00CC31E3"/>
    <w:rsid w:val="00CC36FF"/>
    <w:rsid w:val="00CC3CCD"/>
    <w:rsid w:val="00CC3F64"/>
    <w:rsid w:val="00CC457C"/>
    <w:rsid w:val="00CC4B85"/>
    <w:rsid w:val="00CC4F99"/>
    <w:rsid w:val="00CC5247"/>
    <w:rsid w:val="00CC5AE9"/>
    <w:rsid w:val="00CC5DDF"/>
    <w:rsid w:val="00CC62BE"/>
    <w:rsid w:val="00CC6EA7"/>
    <w:rsid w:val="00CC6EB4"/>
    <w:rsid w:val="00CC745B"/>
    <w:rsid w:val="00CC7AC1"/>
    <w:rsid w:val="00CC7E75"/>
    <w:rsid w:val="00CD06F2"/>
    <w:rsid w:val="00CD0979"/>
    <w:rsid w:val="00CD10E2"/>
    <w:rsid w:val="00CD1A2C"/>
    <w:rsid w:val="00CD1D8E"/>
    <w:rsid w:val="00CD1E9C"/>
    <w:rsid w:val="00CD20F4"/>
    <w:rsid w:val="00CD2E9F"/>
    <w:rsid w:val="00CD30B1"/>
    <w:rsid w:val="00CD343E"/>
    <w:rsid w:val="00CD3B80"/>
    <w:rsid w:val="00CD3D47"/>
    <w:rsid w:val="00CD4699"/>
    <w:rsid w:val="00CD4767"/>
    <w:rsid w:val="00CD4E5F"/>
    <w:rsid w:val="00CD5090"/>
    <w:rsid w:val="00CD53A3"/>
    <w:rsid w:val="00CD69DD"/>
    <w:rsid w:val="00CD69ED"/>
    <w:rsid w:val="00CD6AA8"/>
    <w:rsid w:val="00CD754D"/>
    <w:rsid w:val="00CD7C0F"/>
    <w:rsid w:val="00CD7F7F"/>
    <w:rsid w:val="00CE0192"/>
    <w:rsid w:val="00CE0FC3"/>
    <w:rsid w:val="00CE1272"/>
    <w:rsid w:val="00CE144F"/>
    <w:rsid w:val="00CE1DED"/>
    <w:rsid w:val="00CE1F63"/>
    <w:rsid w:val="00CE2606"/>
    <w:rsid w:val="00CE2B88"/>
    <w:rsid w:val="00CE2D3F"/>
    <w:rsid w:val="00CE2F6B"/>
    <w:rsid w:val="00CE3456"/>
    <w:rsid w:val="00CE351A"/>
    <w:rsid w:val="00CE3C76"/>
    <w:rsid w:val="00CE402D"/>
    <w:rsid w:val="00CE460E"/>
    <w:rsid w:val="00CE46A7"/>
    <w:rsid w:val="00CE4F12"/>
    <w:rsid w:val="00CE4F96"/>
    <w:rsid w:val="00CE5D16"/>
    <w:rsid w:val="00CE5F14"/>
    <w:rsid w:val="00CE6686"/>
    <w:rsid w:val="00CE69F3"/>
    <w:rsid w:val="00CE727D"/>
    <w:rsid w:val="00CE7BE5"/>
    <w:rsid w:val="00CF00EE"/>
    <w:rsid w:val="00CF043A"/>
    <w:rsid w:val="00CF1198"/>
    <w:rsid w:val="00CF12DD"/>
    <w:rsid w:val="00CF144E"/>
    <w:rsid w:val="00CF1A3D"/>
    <w:rsid w:val="00CF1DBC"/>
    <w:rsid w:val="00CF2274"/>
    <w:rsid w:val="00CF254B"/>
    <w:rsid w:val="00CF2C2F"/>
    <w:rsid w:val="00CF30E3"/>
    <w:rsid w:val="00CF35E0"/>
    <w:rsid w:val="00CF3653"/>
    <w:rsid w:val="00CF380C"/>
    <w:rsid w:val="00CF38A1"/>
    <w:rsid w:val="00CF3FDB"/>
    <w:rsid w:val="00CF446D"/>
    <w:rsid w:val="00CF455C"/>
    <w:rsid w:val="00CF4942"/>
    <w:rsid w:val="00CF4D0C"/>
    <w:rsid w:val="00CF5681"/>
    <w:rsid w:val="00CF623B"/>
    <w:rsid w:val="00CF7290"/>
    <w:rsid w:val="00CF79AB"/>
    <w:rsid w:val="00D006E0"/>
    <w:rsid w:val="00D0071E"/>
    <w:rsid w:val="00D007E1"/>
    <w:rsid w:val="00D0160F"/>
    <w:rsid w:val="00D027A7"/>
    <w:rsid w:val="00D029CD"/>
    <w:rsid w:val="00D02D18"/>
    <w:rsid w:val="00D02F95"/>
    <w:rsid w:val="00D03F2E"/>
    <w:rsid w:val="00D04493"/>
    <w:rsid w:val="00D04F54"/>
    <w:rsid w:val="00D05143"/>
    <w:rsid w:val="00D051DD"/>
    <w:rsid w:val="00D055B6"/>
    <w:rsid w:val="00D057BB"/>
    <w:rsid w:val="00D0580D"/>
    <w:rsid w:val="00D05FF9"/>
    <w:rsid w:val="00D060C6"/>
    <w:rsid w:val="00D06327"/>
    <w:rsid w:val="00D07926"/>
    <w:rsid w:val="00D07F8B"/>
    <w:rsid w:val="00D104CC"/>
    <w:rsid w:val="00D10CCE"/>
    <w:rsid w:val="00D10D4F"/>
    <w:rsid w:val="00D1138D"/>
    <w:rsid w:val="00D11C37"/>
    <w:rsid w:val="00D11F25"/>
    <w:rsid w:val="00D12113"/>
    <w:rsid w:val="00D12760"/>
    <w:rsid w:val="00D12A96"/>
    <w:rsid w:val="00D1315F"/>
    <w:rsid w:val="00D13ACC"/>
    <w:rsid w:val="00D13AFD"/>
    <w:rsid w:val="00D13CBA"/>
    <w:rsid w:val="00D14097"/>
    <w:rsid w:val="00D14196"/>
    <w:rsid w:val="00D142A6"/>
    <w:rsid w:val="00D143BC"/>
    <w:rsid w:val="00D14F9F"/>
    <w:rsid w:val="00D1565E"/>
    <w:rsid w:val="00D157F6"/>
    <w:rsid w:val="00D15B02"/>
    <w:rsid w:val="00D1610B"/>
    <w:rsid w:val="00D16BC5"/>
    <w:rsid w:val="00D16C1C"/>
    <w:rsid w:val="00D171BC"/>
    <w:rsid w:val="00D20605"/>
    <w:rsid w:val="00D20F94"/>
    <w:rsid w:val="00D21129"/>
    <w:rsid w:val="00D21732"/>
    <w:rsid w:val="00D21D7C"/>
    <w:rsid w:val="00D2207D"/>
    <w:rsid w:val="00D22571"/>
    <w:rsid w:val="00D2279D"/>
    <w:rsid w:val="00D22FBD"/>
    <w:rsid w:val="00D237BA"/>
    <w:rsid w:val="00D237C0"/>
    <w:rsid w:val="00D23EAF"/>
    <w:rsid w:val="00D24228"/>
    <w:rsid w:val="00D247DB"/>
    <w:rsid w:val="00D24804"/>
    <w:rsid w:val="00D255E4"/>
    <w:rsid w:val="00D25BFA"/>
    <w:rsid w:val="00D25EFE"/>
    <w:rsid w:val="00D25F3F"/>
    <w:rsid w:val="00D2603C"/>
    <w:rsid w:val="00D26496"/>
    <w:rsid w:val="00D26501"/>
    <w:rsid w:val="00D26D61"/>
    <w:rsid w:val="00D2711F"/>
    <w:rsid w:val="00D27622"/>
    <w:rsid w:val="00D27B0D"/>
    <w:rsid w:val="00D305A6"/>
    <w:rsid w:val="00D31B06"/>
    <w:rsid w:val="00D31E22"/>
    <w:rsid w:val="00D324AD"/>
    <w:rsid w:val="00D3262F"/>
    <w:rsid w:val="00D3281C"/>
    <w:rsid w:val="00D329B9"/>
    <w:rsid w:val="00D32E2A"/>
    <w:rsid w:val="00D330BA"/>
    <w:rsid w:val="00D33500"/>
    <w:rsid w:val="00D33A98"/>
    <w:rsid w:val="00D33C5C"/>
    <w:rsid w:val="00D3420E"/>
    <w:rsid w:val="00D34361"/>
    <w:rsid w:val="00D34542"/>
    <w:rsid w:val="00D355CC"/>
    <w:rsid w:val="00D35D57"/>
    <w:rsid w:val="00D362BF"/>
    <w:rsid w:val="00D368C6"/>
    <w:rsid w:val="00D3701D"/>
    <w:rsid w:val="00D3712B"/>
    <w:rsid w:val="00D3741F"/>
    <w:rsid w:val="00D401C2"/>
    <w:rsid w:val="00D408C2"/>
    <w:rsid w:val="00D40A2C"/>
    <w:rsid w:val="00D418DA"/>
    <w:rsid w:val="00D418E8"/>
    <w:rsid w:val="00D41B26"/>
    <w:rsid w:val="00D41B4F"/>
    <w:rsid w:val="00D420D5"/>
    <w:rsid w:val="00D42326"/>
    <w:rsid w:val="00D42367"/>
    <w:rsid w:val="00D42A35"/>
    <w:rsid w:val="00D42F93"/>
    <w:rsid w:val="00D42FC4"/>
    <w:rsid w:val="00D43AF0"/>
    <w:rsid w:val="00D43F24"/>
    <w:rsid w:val="00D44142"/>
    <w:rsid w:val="00D443DC"/>
    <w:rsid w:val="00D44A26"/>
    <w:rsid w:val="00D45783"/>
    <w:rsid w:val="00D45A0E"/>
    <w:rsid w:val="00D4600D"/>
    <w:rsid w:val="00D463D7"/>
    <w:rsid w:val="00D46800"/>
    <w:rsid w:val="00D47A19"/>
    <w:rsid w:val="00D50096"/>
    <w:rsid w:val="00D50229"/>
    <w:rsid w:val="00D5072E"/>
    <w:rsid w:val="00D50DB1"/>
    <w:rsid w:val="00D51537"/>
    <w:rsid w:val="00D516BB"/>
    <w:rsid w:val="00D517E1"/>
    <w:rsid w:val="00D51930"/>
    <w:rsid w:val="00D51B3A"/>
    <w:rsid w:val="00D51BA8"/>
    <w:rsid w:val="00D51D0A"/>
    <w:rsid w:val="00D52173"/>
    <w:rsid w:val="00D5222F"/>
    <w:rsid w:val="00D526B4"/>
    <w:rsid w:val="00D52970"/>
    <w:rsid w:val="00D52B81"/>
    <w:rsid w:val="00D53423"/>
    <w:rsid w:val="00D5378F"/>
    <w:rsid w:val="00D53CC1"/>
    <w:rsid w:val="00D54A7A"/>
    <w:rsid w:val="00D54E60"/>
    <w:rsid w:val="00D5540C"/>
    <w:rsid w:val="00D55667"/>
    <w:rsid w:val="00D55795"/>
    <w:rsid w:val="00D56217"/>
    <w:rsid w:val="00D56D09"/>
    <w:rsid w:val="00D571A4"/>
    <w:rsid w:val="00D57A1F"/>
    <w:rsid w:val="00D57A2B"/>
    <w:rsid w:val="00D57A5D"/>
    <w:rsid w:val="00D61C45"/>
    <w:rsid w:val="00D62082"/>
    <w:rsid w:val="00D62088"/>
    <w:rsid w:val="00D62163"/>
    <w:rsid w:val="00D62352"/>
    <w:rsid w:val="00D62527"/>
    <w:rsid w:val="00D62ADD"/>
    <w:rsid w:val="00D6306B"/>
    <w:rsid w:val="00D644CD"/>
    <w:rsid w:val="00D64750"/>
    <w:rsid w:val="00D656EC"/>
    <w:rsid w:val="00D65EA2"/>
    <w:rsid w:val="00D667D1"/>
    <w:rsid w:val="00D66AE8"/>
    <w:rsid w:val="00D66D32"/>
    <w:rsid w:val="00D67141"/>
    <w:rsid w:val="00D671FC"/>
    <w:rsid w:val="00D67591"/>
    <w:rsid w:val="00D70380"/>
    <w:rsid w:val="00D70E50"/>
    <w:rsid w:val="00D71188"/>
    <w:rsid w:val="00D713F3"/>
    <w:rsid w:val="00D71878"/>
    <w:rsid w:val="00D72280"/>
    <w:rsid w:val="00D72359"/>
    <w:rsid w:val="00D727C0"/>
    <w:rsid w:val="00D73731"/>
    <w:rsid w:val="00D74230"/>
    <w:rsid w:val="00D7444A"/>
    <w:rsid w:val="00D74E3E"/>
    <w:rsid w:val="00D74F82"/>
    <w:rsid w:val="00D75C86"/>
    <w:rsid w:val="00D75E5A"/>
    <w:rsid w:val="00D76586"/>
    <w:rsid w:val="00D76883"/>
    <w:rsid w:val="00D76E4F"/>
    <w:rsid w:val="00D77404"/>
    <w:rsid w:val="00D775E5"/>
    <w:rsid w:val="00D77863"/>
    <w:rsid w:val="00D77A0F"/>
    <w:rsid w:val="00D77CF1"/>
    <w:rsid w:val="00D803A1"/>
    <w:rsid w:val="00D80420"/>
    <w:rsid w:val="00D805F4"/>
    <w:rsid w:val="00D80818"/>
    <w:rsid w:val="00D80D96"/>
    <w:rsid w:val="00D80E5D"/>
    <w:rsid w:val="00D810D4"/>
    <w:rsid w:val="00D81414"/>
    <w:rsid w:val="00D81FE8"/>
    <w:rsid w:val="00D82AF6"/>
    <w:rsid w:val="00D833AD"/>
    <w:rsid w:val="00D83A5B"/>
    <w:rsid w:val="00D83DB8"/>
    <w:rsid w:val="00D84BBA"/>
    <w:rsid w:val="00D850E6"/>
    <w:rsid w:val="00D85C3E"/>
    <w:rsid w:val="00D85C97"/>
    <w:rsid w:val="00D86671"/>
    <w:rsid w:val="00D86A7F"/>
    <w:rsid w:val="00D86B02"/>
    <w:rsid w:val="00D87602"/>
    <w:rsid w:val="00D87B18"/>
    <w:rsid w:val="00D90F8E"/>
    <w:rsid w:val="00D9103F"/>
    <w:rsid w:val="00D914BF"/>
    <w:rsid w:val="00D916CA"/>
    <w:rsid w:val="00D919F0"/>
    <w:rsid w:val="00D91B0E"/>
    <w:rsid w:val="00D91FC9"/>
    <w:rsid w:val="00D92781"/>
    <w:rsid w:val="00D92BF0"/>
    <w:rsid w:val="00D92E27"/>
    <w:rsid w:val="00D93109"/>
    <w:rsid w:val="00D9356A"/>
    <w:rsid w:val="00D9390C"/>
    <w:rsid w:val="00D93A88"/>
    <w:rsid w:val="00D93CE9"/>
    <w:rsid w:val="00D94DC4"/>
    <w:rsid w:val="00D94E75"/>
    <w:rsid w:val="00D950B5"/>
    <w:rsid w:val="00D95AD6"/>
    <w:rsid w:val="00D960EE"/>
    <w:rsid w:val="00D967C3"/>
    <w:rsid w:val="00D96B5B"/>
    <w:rsid w:val="00DA0698"/>
    <w:rsid w:val="00DA0CCC"/>
    <w:rsid w:val="00DA0CDE"/>
    <w:rsid w:val="00DA183D"/>
    <w:rsid w:val="00DA1C50"/>
    <w:rsid w:val="00DA1DD7"/>
    <w:rsid w:val="00DA2439"/>
    <w:rsid w:val="00DA2C4C"/>
    <w:rsid w:val="00DA2E06"/>
    <w:rsid w:val="00DA2F36"/>
    <w:rsid w:val="00DA2F91"/>
    <w:rsid w:val="00DA2FB7"/>
    <w:rsid w:val="00DA30AC"/>
    <w:rsid w:val="00DA3A27"/>
    <w:rsid w:val="00DA3D5D"/>
    <w:rsid w:val="00DA4334"/>
    <w:rsid w:val="00DA4BF3"/>
    <w:rsid w:val="00DA4C11"/>
    <w:rsid w:val="00DA4C8A"/>
    <w:rsid w:val="00DA4E25"/>
    <w:rsid w:val="00DA5555"/>
    <w:rsid w:val="00DA5C0C"/>
    <w:rsid w:val="00DA610C"/>
    <w:rsid w:val="00DA614B"/>
    <w:rsid w:val="00DA61F0"/>
    <w:rsid w:val="00DA6212"/>
    <w:rsid w:val="00DA69FC"/>
    <w:rsid w:val="00DA6A2F"/>
    <w:rsid w:val="00DA6C9C"/>
    <w:rsid w:val="00DA7387"/>
    <w:rsid w:val="00DA799A"/>
    <w:rsid w:val="00DA7F07"/>
    <w:rsid w:val="00DB023F"/>
    <w:rsid w:val="00DB04AD"/>
    <w:rsid w:val="00DB04B9"/>
    <w:rsid w:val="00DB0DE2"/>
    <w:rsid w:val="00DB105D"/>
    <w:rsid w:val="00DB1C83"/>
    <w:rsid w:val="00DB1CC9"/>
    <w:rsid w:val="00DB2917"/>
    <w:rsid w:val="00DB2953"/>
    <w:rsid w:val="00DB35D4"/>
    <w:rsid w:val="00DB4015"/>
    <w:rsid w:val="00DB405F"/>
    <w:rsid w:val="00DB4E9C"/>
    <w:rsid w:val="00DB5653"/>
    <w:rsid w:val="00DB5FDF"/>
    <w:rsid w:val="00DB66EC"/>
    <w:rsid w:val="00DB7410"/>
    <w:rsid w:val="00DB7B85"/>
    <w:rsid w:val="00DB7DF8"/>
    <w:rsid w:val="00DC0015"/>
    <w:rsid w:val="00DC0DC1"/>
    <w:rsid w:val="00DC1507"/>
    <w:rsid w:val="00DC1659"/>
    <w:rsid w:val="00DC1740"/>
    <w:rsid w:val="00DC1B21"/>
    <w:rsid w:val="00DC228B"/>
    <w:rsid w:val="00DC255E"/>
    <w:rsid w:val="00DC25A8"/>
    <w:rsid w:val="00DC29E2"/>
    <w:rsid w:val="00DC33C1"/>
    <w:rsid w:val="00DC3D02"/>
    <w:rsid w:val="00DC42B3"/>
    <w:rsid w:val="00DC42D2"/>
    <w:rsid w:val="00DC4899"/>
    <w:rsid w:val="00DC489D"/>
    <w:rsid w:val="00DC4CB9"/>
    <w:rsid w:val="00DC51A6"/>
    <w:rsid w:val="00DC5574"/>
    <w:rsid w:val="00DC55F7"/>
    <w:rsid w:val="00DC55FE"/>
    <w:rsid w:val="00DC59BE"/>
    <w:rsid w:val="00DC5FEA"/>
    <w:rsid w:val="00DC60B0"/>
    <w:rsid w:val="00DC65CF"/>
    <w:rsid w:val="00DC6B85"/>
    <w:rsid w:val="00DC6FDC"/>
    <w:rsid w:val="00DC7ED1"/>
    <w:rsid w:val="00DD096C"/>
    <w:rsid w:val="00DD14B2"/>
    <w:rsid w:val="00DD1A1D"/>
    <w:rsid w:val="00DD2DA7"/>
    <w:rsid w:val="00DD2F78"/>
    <w:rsid w:val="00DD38A7"/>
    <w:rsid w:val="00DD43EC"/>
    <w:rsid w:val="00DD4CC7"/>
    <w:rsid w:val="00DD4EAE"/>
    <w:rsid w:val="00DD51A0"/>
    <w:rsid w:val="00DD60F7"/>
    <w:rsid w:val="00DD6B3E"/>
    <w:rsid w:val="00DD6D21"/>
    <w:rsid w:val="00DD6F9F"/>
    <w:rsid w:val="00DD7317"/>
    <w:rsid w:val="00DD7645"/>
    <w:rsid w:val="00DD7B64"/>
    <w:rsid w:val="00DD7F4D"/>
    <w:rsid w:val="00DE02A5"/>
    <w:rsid w:val="00DE04A5"/>
    <w:rsid w:val="00DE0522"/>
    <w:rsid w:val="00DE0598"/>
    <w:rsid w:val="00DE0C0E"/>
    <w:rsid w:val="00DE1302"/>
    <w:rsid w:val="00DE131D"/>
    <w:rsid w:val="00DE1A21"/>
    <w:rsid w:val="00DE1E15"/>
    <w:rsid w:val="00DE1EF9"/>
    <w:rsid w:val="00DE3ABC"/>
    <w:rsid w:val="00DE4678"/>
    <w:rsid w:val="00DE46CF"/>
    <w:rsid w:val="00DE476A"/>
    <w:rsid w:val="00DE549D"/>
    <w:rsid w:val="00DE566A"/>
    <w:rsid w:val="00DE574A"/>
    <w:rsid w:val="00DE5AA3"/>
    <w:rsid w:val="00DE70B5"/>
    <w:rsid w:val="00DE7687"/>
    <w:rsid w:val="00DE76C2"/>
    <w:rsid w:val="00DE7C44"/>
    <w:rsid w:val="00DF00B8"/>
    <w:rsid w:val="00DF05A5"/>
    <w:rsid w:val="00DF090C"/>
    <w:rsid w:val="00DF0C21"/>
    <w:rsid w:val="00DF136B"/>
    <w:rsid w:val="00DF1560"/>
    <w:rsid w:val="00DF16C4"/>
    <w:rsid w:val="00DF1E24"/>
    <w:rsid w:val="00DF21C9"/>
    <w:rsid w:val="00DF2AC7"/>
    <w:rsid w:val="00DF367A"/>
    <w:rsid w:val="00DF3749"/>
    <w:rsid w:val="00DF3786"/>
    <w:rsid w:val="00DF3F41"/>
    <w:rsid w:val="00DF43BA"/>
    <w:rsid w:val="00DF47A2"/>
    <w:rsid w:val="00DF4D28"/>
    <w:rsid w:val="00DF4F54"/>
    <w:rsid w:val="00DF50C2"/>
    <w:rsid w:val="00DF5B6C"/>
    <w:rsid w:val="00DF5BA5"/>
    <w:rsid w:val="00DF5BC1"/>
    <w:rsid w:val="00DF5D7E"/>
    <w:rsid w:val="00DF5E00"/>
    <w:rsid w:val="00DF5E69"/>
    <w:rsid w:val="00DF6F96"/>
    <w:rsid w:val="00DF75EF"/>
    <w:rsid w:val="00DF7732"/>
    <w:rsid w:val="00DF780A"/>
    <w:rsid w:val="00DF78C6"/>
    <w:rsid w:val="00DF7EA1"/>
    <w:rsid w:val="00E0018B"/>
    <w:rsid w:val="00E0029C"/>
    <w:rsid w:val="00E00801"/>
    <w:rsid w:val="00E00D77"/>
    <w:rsid w:val="00E0245F"/>
    <w:rsid w:val="00E02669"/>
    <w:rsid w:val="00E02AB6"/>
    <w:rsid w:val="00E03579"/>
    <w:rsid w:val="00E04AD6"/>
    <w:rsid w:val="00E05CFC"/>
    <w:rsid w:val="00E06684"/>
    <w:rsid w:val="00E06789"/>
    <w:rsid w:val="00E067DF"/>
    <w:rsid w:val="00E06C89"/>
    <w:rsid w:val="00E06EE3"/>
    <w:rsid w:val="00E075F2"/>
    <w:rsid w:val="00E07767"/>
    <w:rsid w:val="00E0789D"/>
    <w:rsid w:val="00E078BB"/>
    <w:rsid w:val="00E07A30"/>
    <w:rsid w:val="00E10116"/>
    <w:rsid w:val="00E1033A"/>
    <w:rsid w:val="00E11177"/>
    <w:rsid w:val="00E11514"/>
    <w:rsid w:val="00E11C15"/>
    <w:rsid w:val="00E124CB"/>
    <w:rsid w:val="00E12A4F"/>
    <w:rsid w:val="00E12D4A"/>
    <w:rsid w:val="00E13227"/>
    <w:rsid w:val="00E133F7"/>
    <w:rsid w:val="00E13DEB"/>
    <w:rsid w:val="00E140ED"/>
    <w:rsid w:val="00E14218"/>
    <w:rsid w:val="00E14521"/>
    <w:rsid w:val="00E161E2"/>
    <w:rsid w:val="00E16A77"/>
    <w:rsid w:val="00E17175"/>
    <w:rsid w:val="00E17479"/>
    <w:rsid w:val="00E175DB"/>
    <w:rsid w:val="00E208A9"/>
    <w:rsid w:val="00E21867"/>
    <w:rsid w:val="00E233AE"/>
    <w:rsid w:val="00E234ED"/>
    <w:rsid w:val="00E239B0"/>
    <w:rsid w:val="00E23F8C"/>
    <w:rsid w:val="00E244BB"/>
    <w:rsid w:val="00E24EE9"/>
    <w:rsid w:val="00E252FE"/>
    <w:rsid w:val="00E25678"/>
    <w:rsid w:val="00E25E18"/>
    <w:rsid w:val="00E25FDB"/>
    <w:rsid w:val="00E2652D"/>
    <w:rsid w:val="00E26691"/>
    <w:rsid w:val="00E26C52"/>
    <w:rsid w:val="00E26EE6"/>
    <w:rsid w:val="00E26FC0"/>
    <w:rsid w:val="00E26FE9"/>
    <w:rsid w:val="00E27490"/>
    <w:rsid w:val="00E2793C"/>
    <w:rsid w:val="00E27A5A"/>
    <w:rsid w:val="00E31738"/>
    <w:rsid w:val="00E318FA"/>
    <w:rsid w:val="00E31D57"/>
    <w:rsid w:val="00E32454"/>
    <w:rsid w:val="00E32585"/>
    <w:rsid w:val="00E32716"/>
    <w:rsid w:val="00E32D5E"/>
    <w:rsid w:val="00E32FCE"/>
    <w:rsid w:val="00E33790"/>
    <w:rsid w:val="00E340FF"/>
    <w:rsid w:val="00E34C1D"/>
    <w:rsid w:val="00E34D6C"/>
    <w:rsid w:val="00E35538"/>
    <w:rsid w:val="00E3561D"/>
    <w:rsid w:val="00E35DD2"/>
    <w:rsid w:val="00E363E3"/>
    <w:rsid w:val="00E3684D"/>
    <w:rsid w:val="00E368B6"/>
    <w:rsid w:val="00E36AFD"/>
    <w:rsid w:val="00E36B7B"/>
    <w:rsid w:val="00E36FCE"/>
    <w:rsid w:val="00E371C5"/>
    <w:rsid w:val="00E3732B"/>
    <w:rsid w:val="00E37C5D"/>
    <w:rsid w:val="00E37CCB"/>
    <w:rsid w:val="00E37E2B"/>
    <w:rsid w:val="00E406F7"/>
    <w:rsid w:val="00E40818"/>
    <w:rsid w:val="00E40CC0"/>
    <w:rsid w:val="00E40F41"/>
    <w:rsid w:val="00E4103E"/>
    <w:rsid w:val="00E4163B"/>
    <w:rsid w:val="00E42689"/>
    <w:rsid w:val="00E42A33"/>
    <w:rsid w:val="00E42BA9"/>
    <w:rsid w:val="00E43109"/>
    <w:rsid w:val="00E432FE"/>
    <w:rsid w:val="00E433D5"/>
    <w:rsid w:val="00E434D0"/>
    <w:rsid w:val="00E43B6C"/>
    <w:rsid w:val="00E43D46"/>
    <w:rsid w:val="00E43D60"/>
    <w:rsid w:val="00E43D99"/>
    <w:rsid w:val="00E43DB6"/>
    <w:rsid w:val="00E43FA4"/>
    <w:rsid w:val="00E452F2"/>
    <w:rsid w:val="00E4531C"/>
    <w:rsid w:val="00E45CE3"/>
    <w:rsid w:val="00E45E66"/>
    <w:rsid w:val="00E45E99"/>
    <w:rsid w:val="00E46527"/>
    <w:rsid w:val="00E4674F"/>
    <w:rsid w:val="00E46BC3"/>
    <w:rsid w:val="00E46BEE"/>
    <w:rsid w:val="00E46C01"/>
    <w:rsid w:val="00E46CB1"/>
    <w:rsid w:val="00E46D56"/>
    <w:rsid w:val="00E46E4A"/>
    <w:rsid w:val="00E470E4"/>
    <w:rsid w:val="00E47118"/>
    <w:rsid w:val="00E47661"/>
    <w:rsid w:val="00E4766E"/>
    <w:rsid w:val="00E476CC"/>
    <w:rsid w:val="00E47B7D"/>
    <w:rsid w:val="00E501EB"/>
    <w:rsid w:val="00E50DCA"/>
    <w:rsid w:val="00E51168"/>
    <w:rsid w:val="00E52285"/>
    <w:rsid w:val="00E5236D"/>
    <w:rsid w:val="00E5283C"/>
    <w:rsid w:val="00E52FA5"/>
    <w:rsid w:val="00E535C5"/>
    <w:rsid w:val="00E53E1A"/>
    <w:rsid w:val="00E53E6E"/>
    <w:rsid w:val="00E54733"/>
    <w:rsid w:val="00E54E18"/>
    <w:rsid w:val="00E55283"/>
    <w:rsid w:val="00E552EC"/>
    <w:rsid w:val="00E55441"/>
    <w:rsid w:val="00E559A6"/>
    <w:rsid w:val="00E5612D"/>
    <w:rsid w:val="00E566E8"/>
    <w:rsid w:val="00E56C9D"/>
    <w:rsid w:val="00E56E08"/>
    <w:rsid w:val="00E57429"/>
    <w:rsid w:val="00E57FF2"/>
    <w:rsid w:val="00E60622"/>
    <w:rsid w:val="00E60FD5"/>
    <w:rsid w:val="00E6123A"/>
    <w:rsid w:val="00E62D8E"/>
    <w:rsid w:val="00E63162"/>
    <w:rsid w:val="00E634C5"/>
    <w:rsid w:val="00E63DAE"/>
    <w:rsid w:val="00E64A8B"/>
    <w:rsid w:val="00E64C86"/>
    <w:rsid w:val="00E6563C"/>
    <w:rsid w:val="00E6593F"/>
    <w:rsid w:val="00E65EE7"/>
    <w:rsid w:val="00E66AD8"/>
    <w:rsid w:val="00E67082"/>
    <w:rsid w:val="00E67367"/>
    <w:rsid w:val="00E675FC"/>
    <w:rsid w:val="00E70BB1"/>
    <w:rsid w:val="00E70E6C"/>
    <w:rsid w:val="00E70FBB"/>
    <w:rsid w:val="00E712D3"/>
    <w:rsid w:val="00E713FB"/>
    <w:rsid w:val="00E71A54"/>
    <w:rsid w:val="00E71F8D"/>
    <w:rsid w:val="00E7231E"/>
    <w:rsid w:val="00E738D1"/>
    <w:rsid w:val="00E73C9D"/>
    <w:rsid w:val="00E74125"/>
    <w:rsid w:val="00E7419B"/>
    <w:rsid w:val="00E7489C"/>
    <w:rsid w:val="00E758EE"/>
    <w:rsid w:val="00E763C2"/>
    <w:rsid w:val="00E76757"/>
    <w:rsid w:val="00E774DF"/>
    <w:rsid w:val="00E7754F"/>
    <w:rsid w:val="00E776B3"/>
    <w:rsid w:val="00E77B39"/>
    <w:rsid w:val="00E8073F"/>
    <w:rsid w:val="00E80989"/>
    <w:rsid w:val="00E809D0"/>
    <w:rsid w:val="00E80A15"/>
    <w:rsid w:val="00E80D77"/>
    <w:rsid w:val="00E820F6"/>
    <w:rsid w:val="00E82176"/>
    <w:rsid w:val="00E8264F"/>
    <w:rsid w:val="00E82F4E"/>
    <w:rsid w:val="00E832D2"/>
    <w:rsid w:val="00E833A5"/>
    <w:rsid w:val="00E83419"/>
    <w:rsid w:val="00E8364B"/>
    <w:rsid w:val="00E836A2"/>
    <w:rsid w:val="00E837F3"/>
    <w:rsid w:val="00E83804"/>
    <w:rsid w:val="00E84476"/>
    <w:rsid w:val="00E84923"/>
    <w:rsid w:val="00E86342"/>
    <w:rsid w:val="00E864F3"/>
    <w:rsid w:val="00E8690A"/>
    <w:rsid w:val="00E86BC0"/>
    <w:rsid w:val="00E86C89"/>
    <w:rsid w:val="00E86E8E"/>
    <w:rsid w:val="00E87209"/>
    <w:rsid w:val="00E877E8"/>
    <w:rsid w:val="00E87E1D"/>
    <w:rsid w:val="00E87F1A"/>
    <w:rsid w:val="00E905AF"/>
    <w:rsid w:val="00E906E9"/>
    <w:rsid w:val="00E90E06"/>
    <w:rsid w:val="00E91341"/>
    <w:rsid w:val="00E916C0"/>
    <w:rsid w:val="00E91F60"/>
    <w:rsid w:val="00E9227F"/>
    <w:rsid w:val="00E926B9"/>
    <w:rsid w:val="00E926F1"/>
    <w:rsid w:val="00E9288E"/>
    <w:rsid w:val="00E929E4"/>
    <w:rsid w:val="00E92ACD"/>
    <w:rsid w:val="00E92B44"/>
    <w:rsid w:val="00E92B86"/>
    <w:rsid w:val="00E92CDA"/>
    <w:rsid w:val="00E93770"/>
    <w:rsid w:val="00E93AAD"/>
    <w:rsid w:val="00E9401F"/>
    <w:rsid w:val="00E9462C"/>
    <w:rsid w:val="00E948AA"/>
    <w:rsid w:val="00E94C6E"/>
    <w:rsid w:val="00E94E2B"/>
    <w:rsid w:val="00E95299"/>
    <w:rsid w:val="00E95412"/>
    <w:rsid w:val="00E955CC"/>
    <w:rsid w:val="00E95B2C"/>
    <w:rsid w:val="00E962F0"/>
    <w:rsid w:val="00E96654"/>
    <w:rsid w:val="00E97442"/>
    <w:rsid w:val="00E974E5"/>
    <w:rsid w:val="00E97512"/>
    <w:rsid w:val="00E9766B"/>
    <w:rsid w:val="00E97722"/>
    <w:rsid w:val="00EA0190"/>
    <w:rsid w:val="00EA0778"/>
    <w:rsid w:val="00EA0D03"/>
    <w:rsid w:val="00EA0D92"/>
    <w:rsid w:val="00EA1754"/>
    <w:rsid w:val="00EA1765"/>
    <w:rsid w:val="00EA292A"/>
    <w:rsid w:val="00EA2977"/>
    <w:rsid w:val="00EA3219"/>
    <w:rsid w:val="00EA39E3"/>
    <w:rsid w:val="00EA3B3D"/>
    <w:rsid w:val="00EA3CCA"/>
    <w:rsid w:val="00EA458A"/>
    <w:rsid w:val="00EA53EB"/>
    <w:rsid w:val="00EA5C06"/>
    <w:rsid w:val="00EA5DC7"/>
    <w:rsid w:val="00EA6396"/>
    <w:rsid w:val="00EA66AE"/>
    <w:rsid w:val="00EA6930"/>
    <w:rsid w:val="00EA71F6"/>
    <w:rsid w:val="00EA76BD"/>
    <w:rsid w:val="00EA77A8"/>
    <w:rsid w:val="00EA7809"/>
    <w:rsid w:val="00EA7ACE"/>
    <w:rsid w:val="00EB0280"/>
    <w:rsid w:val="00EB03EC"/>
    <w:rsid w:val="00EB11C5"/>
    <w:rsid w:val="00EB132D"/>
    <w:rsid w:val="00EB170F"/>
    <w:rsid w:val="00EB176E"/>
    <w:rsid w:val="00EB2390"/>
    <w:rsid w:val="00EB246F"/>
    <w:rsid w:val="00EB2653"/>
    <w:rsid w:val="00EB2C1E"/>
    <w:rsid w:val="00EB317E"/>
    <w:rsid w:val="00EB32E7"/>
    <w:rsid w:val="00EB35DD"/>
    <w:rsid w:val="00EB3645"/>
    <w:rsid w:val="00EB3A12"/>
    <w:rsid w:val="00EB3A18"/>
    <w:rsid w:val="00EB3DB4"/>
    <w:rsid w:val="00EB3E6D"/>
    <w:rsid w:val="00EB3EAD"/>
    <w:rsid w:val="00EB5592"/>
    <w:rsid w:val="00EB55ED"/>
    <w:rsid w:val="00EB5B89"/>
    <w:rsid w:val="00EB7499"/>
    <w:rsid w:val="00EB7601"/>
    <w:rsid w:val="00EB787A"/>
    <w:rsid w:val="00EB7A4B"/>
    <w:rsid w:val="00EC0842"/>
    <w:rsid w:val="00EC106B"/>
    <w:rsid w:val="00EC1610"/>
    <w:rsid w:val="00EC1B0D"/>
    <w:rsid w:val="00EC1CB3"/>
    <w:rsid w:val="00EC1DDD"/>
    <w:rsid w:val="00EC1F7E"/>
    <w:rsid w:val="00EC2091"/>
    <w:rsid w:val="00EC2A32"/>
    <w:rsid w:val="00EC37A5"/>
    <w:rsid w:val="00EC3833"/>
    <w:rsid w:val="00EC393E"/>
    <w:rsid w:val="00EC4244"/>
    <w:rsid w:val="00EC4590"/>
    <w:rsid w:val="00EC47DD"/>
    <w:rsid w:val="00EC4D5F"/>
    <w:rsid w:val="00EC537C"/>
    <w:rsid w:val="00EC5A05"/>
    <w:rsid w:val="00EC5A53"/>
    <w:rsid w:val="00EC5AC0"/>
    <w:rsid w:val="00EC5DF7"/>
    <w:rsid w:val="00EC634A"/>
    <w:rsid w:val="00EC6638"/>
    <w:rsid w:val="00EC70BD"/>
    <w:rsid w:val="00EC7138"/>
    <w:rsid w:val="00EC78AA"/>
    <w:rsid w:val="00ED0AF8"/>
    <w:rsid w:val="00ED1462"/>
    <w:rsid w:val="00ED16FA"/>
    <w:rsid w:val="00ED1710"/>
    <w:rsid w:val="00ED2C54"/>
    <w:rsid w:val="00ED2CC6"/>
    <w:rsid w:val="00ED2F98"/>
    <w:rsid w:val="00ED3322"/>
    <w:rsid w:val="00ED3B45"/>
    <w:rsid w:val="00ED54A9"/>
    <w:rsid w:val="00ED58EA"/>
    <w:rsid w:val="00ED5CE8"/>
    <w:rsid w:val="00ED6107"/>
    <w:rsid w:val="00ED6428"/>
    <w:rsid w:val="00ED70CA"/>
    <w:rsid w:val="00ED74C0"/>
    <w:rsid w:val="00ED77C1"/>
    <w:rsid w:val="00ED7943"/>
    <w:rsid w:val="00ED7B59"/>
    <w:rsid w:val="00ED7D6C"/>
    <w:rsid w:val="00EE04F6"/>
    <w:rsid w:val="00EE18A7"/>
    <w:rsid w:val="00EE1F32"/>
    <w:rsid w:val="00EE2394"/>
    <w:rsid w:val="00EE2815"/>
    <w:rsid w:val="00EE3214"/>
    <w:rsid w:val="00EE3A1E"/>
    <w:rsid w:val="00EE3BC7"/>
    <w:rsid w:val="00EE3E46"/>
    <w:rsid w:val="00EE41F2"/>
    <w:rsid w:val="00EE4668"/>
    <w:rsid w:val="00EE4BB8"/>
    <w:rsid w:val="00EE4FCC"/>
    <w:rsid w:val="00EE5160"/>
    <w:rsid w:val="00EE51C7"/>
    <w:rsid w:val="00EE59FA"/>
    <w:rsid w:val="00EE5BB7"/>
    <w:rsid w:val="00EE5CCA"/>
    <w:rsid w:val="00EE602A"/>
    <w:rsid w:val="00EE6ACC"/>
    <w:rsid w:val="00EE6CD7"/>
    <w:rsid w:val="00EE6D58"/>
    <w:rsid w:val="00EE7765"/>
    <w:rsid w:val="00EE7A12"/>
    <w:rsid w:val="00EE7DE7"/>
    <w:rsid w:val="00EF0C8B"/>
    <w:rsid w:val="00EF0D4B"/>
    <w:rsid w:val="00EF1372"/>
    <w:rsid w:val="00EF198A"/>
    <w:rsid w:val="00EF1BAB"/>
    <w:rsid w:val="00EF1BDB"/>
    <w:rsid w:val="00EF1C5F"/>
    <w:rsid w:val="00EF1F16"/>
    <w:rsid w:val="00EF2539"/>
    <w:rsid w:val="00EF2751"/>
    <w:rsid w:val="00EF28B3"/>
    <w:rsid w:val="00EF2EA1"/>
    <w:rsid w:val="00EF41FE"/>
    <w:rsid w:val="00EF538A"/>
    <w:rsid w:val="00EF5480"/>
    <w:rsid w:val="00EF5F89"/>
    <w:rsid w:val="00EF6766"/>
    <w:rsid w:val="00EF713A"/>
    <w:rsid w:val="00EF7319"/>
    <w:rsid w:val="00EF7BE6"/>
    <w:rsid w:val="00EF7BFE"/>
    <w:rsid w:val="00EF7EBD"/>
    <w:rsid w:val="00EF7F0E"/>
    <w:rsid w:val="00EF7F17"/>
    <w:rsid w:val="00EF7FEA"/>
    <w:rsid w:val="00F000F7"/>
    <w:rsid w:val="00F002DA"/>
    <w:rsid w:val="00F00623"/>
    <w:rsid w:val="00F00C73"/>
    <w:rsid w:val="00F01D3E"/>
    <w:rsid w:val="00F01DBA"/>
    <w:rsid w:val="00F02411"/>
    <w:rsid w:val="00F0253B"/>
    <w:rsid w:val="00F02669"/>
    <w:rsid w:val="00F02C85"/>
    <w:rsid w:val="00F03BFD"/>
    <w:rsid w:val="00F03C27"/>
    <w:rsid w:val="00F0508A"/>
    <w:rsid w:val="00F0533C"/>
    <w:rsid w:val="00F05514"/>
    <w:rsid w:val="00F059C8"/>
    <w:rsid w:val="00F05CD6"/>
    <w:rsid w:val="00F06576"/>
    <w:rsid w:val="00F069F8"/>
    <w:rsid w:val="00F0740E"/>
    <w:rsid w:val="00F07552"/>
    <w:rsid w:val="00F1006E"/>
    <w:rsid w:val="00F10609"/>
    <w:rsid w:val="00F11262"/>
    <w:rsid w:val="00F1139F"/>
    <w:rsid w:val="00F11580"/>
    <w:rsid w:val="00F116FA"/>
    <w:rsid w:val="00F1181A"/>
    <w:rsid w:val="00F1227D"/>
    <w:rsid w:val="00F1247F"/>
    <w:rsid w:val="00F126E6"/>
    <w:rsid w:val="00F127E5"/>
    <w:rsid w:val="00F12C9E"/>
    <w:rsid w:val="00F13371"/>
    <w:rsid w:val="00F136B6"/>
    <w:rsid w:val="00F13A9B"/>
    <w:rsid w:val="00F13BE2"/>
    <w:rsid w:val="00F14575"/>
    <w:rsid w:val="00F147DC"/>
    <w:rsid w:val="00F14D8C"/>
    <w:rsid w:val="00F15293"/>
    <w:rsid w:val="00F15929"/>
    <w:rsid w:val="00F1598E"/>
    <w:rsid w:val="00F16261"/>
    <w:rsid w:val="00F16809"/>
    <w:rsid w:val="00F16898"/>
    <w:rsid w:val="00F1699E"/>
    <w:rsid w:val="00F16E02"/>
    <w:rsid w:val="00F17857"/>
    <w:rsid w:val="00F17E51"/>
    <w:rsid w:val="00F20113"/>
    <w:rsid w:val="00F204D5"/>
    <w:rsid w:val="00F20756"/>
    <w:rsid w:val="00F20CFC"/>
    <w:rsid w:val="00F20FE3"/>
    <w:rsid w:val="00F210E9"/>
    <w:rsid w:val="00F215B7"/>
    <w:rsid w:val="00F21B32"/>
    <w:rsid w:val="00F21FDF"/>
    <w:rsid w:val="00F227AB"/>
    <w:rsid w:val="00F22C74"/>
    <w:rsid w:val="00F22CFD"/>
    <w:rsid w:val="00F22D48"/>
    <w:rsid w:val="00F231A9"/>
    <w:rsid w:val="00F23395"/>
    <w:rsid w:val="00F23798"/>
    <w:rsid w:val="00F238B8"/>
    <w:rsid w:val="00F24EB9"/>
    <w:rsid w:val="00F24F50"/>
    <w:rsid w:val="00F24FE0"/>
    <w:rsid w:val="00F25391"/>
    <w:rsid w:val="00F25D62"/>
    <w:rsid w:val="00F260AA"/>
    <w:rsid w:val="00F26296"/>
    <w:rsid w:val="00F262D3"/>
    <w:rsid w:val="00F26E27"/>
    <w:rsid w:val="00F271F0"/>
    <w:rsid w:val="00F27324"/>
    <w:rsid w:val="00F30AE8"/>
    <w:rsid w:val="00F3108D"/>
    <w:rsid w:val="00F31F90"/>
    <w:rsid w:val="00F31F95"/>
    <w:rsid w:val="00F322D3"/>
    <w:rsid w:val="00F3246E"/>
    <w:rsid w:val="00F32E53"/>
    <w:rsid w:val="00F32F6E"/>
    <w:rsid w:val="00F33C81"/>
    <w:rsid w:val="00F34339"/>
    <w:rsid w:val="00F343DF"/>
    <w:rsid w:val="00F34D6C"/>
    <w:rsid w:val="00F35121"/>
    <w:rsid w:val="00F35169"/>
    <w:rsid w:val="00F3532E"/>
    <w:rsid w:val="00F358BA"/>
    <w:rsid w:val="00F35E89"/>
    <w:rsid w:val="00F35F4B"/>
    <w:rsid w:val="00F36113"/>
    <w:rsid w:val="00F36215"/>
    <w:rsid w:val="00F3682B"/>
    <w:rsid w:val="00F3773E"/>
    <w:rsid w:val="00F37E65"/>
    <w:rsid w:val="00F403B2"/>
    <w:rsid w:val="00F40607"/>
    <w:rsid w:val="00F40E5A"/>
    <w:rsid w:val="00F42377"/>
    <w:rsid w:val="00F423FE"/>
    <w:rsid w:val="00F425D5"/>
    <w:rsid w:val="00F426C4"/>
    <w:rsid w:val="00F42C9A"/>
    <w:rsid w:val="00F4408C"/>
    <w:rsid w:val="00F441C9"/>
    <w:rsid w:val="00F44298"/>
    <w:rsid w:val="00F44F29"/>
    <w:rsid w:val="00F461B2"/>
    <w:rsid w:val="00F46315"/>
    <w:rsid w:val="00F465CB"/>
    <w:rsid w:val="00F476D5"/>
    <w:rsid w:val="00F476D7"/>
    <w:rsid w:val="00F5019E"/>
    <w:rsid w:val="00F5023F"/>
    <w:rsid w:val="00F513E9"/>
    <w:rsid w:val="00F515EB"/>
    <w:rsid w:val="00F5178C"/>
    <w:rsid w:val="00F51D2F"/>
    <w:rsid w:val="00F51F6F"/>
    <w:rsid w:val="00F5242F"/>
    <w:rsid w:val="00F5254B"/>
    <w:rsid w:val="00F52FE8"/>
    <w:rsid w:val="00F535FC"/>
    <w:rsid w:val="00F54633"/>
    <w:rsid w:val="00F54700"/>
    <w:rsid w:val="00F54A6F"/>
    <w:rsid w:val="00F54EF9"/>
    <w:rsid w:val="00F554AB"/>
    <w:rsid w:val="00F5627B"/>
    <w:rsid w:val="00F567A3"/>
    <w:rsid w:val="00F571F7"/>
    <w:rsid w:val="00F57797"/>
    <w:rsid w:val="00F57968"/>
    <w:rsid w:val="00F57AC0"/>
    <w:rsid w:val="00F6085C"/>
    <w:rsid w:val="00F60996"/>
    <w:rsid w:val="00F61A78"/>
    <w:rsid w:val="00F62079"/>
    <w:rsid w:val="00F628A6"/>
    <w:rsid w:val="00F6294F"/>
    <w:rsid w:val="00F62C13"/>
    <w:rsid w:val="00F63051"/>
    <w:rsid w:val="00F63296"/>
    <w:rsid w:val="00F63A7F"/>
    <w:rsid w:val="00F63BEC"/>
    <w:rsid w:val="00F63D6A"/>
    <w:rsid w:val="00F640BA"/>
    <w:rsid w:val="00F64794"/>
    <w:rsid w:val="00F647E4"/>
    <w:rsid w:val="00F64AC9"/>
    <w:rsid w:val="00F64BF3"/>
    <w:rsid w:val="00F64FBF"/>
    <w:rsid w:val="00F6544F"/>
    <w:rsid w:val="00F65536"/>
    <w:rsid w:val="00F655D2"/>
    <w:rsid w:val="00F65ED1"/>
    <w:rsid w:val="00F667E8"/>
    <w:rsid w:val="00F66823"/>
    <w:rsid w:val="00F66B85"/>
    <w:rsid w:val="00F66D01"/>
    <w:rsid w:val="00F67044"/>
    <w:rsid w:val="00F679FD"/>
    <w:rsid w:val="00F7179C"/>
    <w:rsid w:val="00F7325C"/>
    <w:rsid w:val="00F737E4"/>
    <w:rsid w:val="00F742C9"/>
    <w:rsid w:val="00F7495E"/>
    <w:rsid w:val="00F74E47"/>
    <w:rsid w:val="00F754F8"/>
    <w:rsid w:val="00F75AB5"/>
    <w:rsid w:val="00F75BC4"/>
    <w:rsid w:val="00F76105"/>
    <w:rsid w:val="00F76256"/>
    <w:rsid w:val="00F7633E"/>
    <w:rsid w:val="00F76921"/>
    <w:rsid w:val="00F76E23"/>
    <w:rsid w:val="00F76EDE"/>
    <w:rsid w:val="00F771B1"/>
    <w:rsid w:val="00F77785"/>
    <w:rsid w:val="00F80369"/>
    <w:rsid w:val="00F808C4"/>
    <w:rsid w:val="00F81359"/>
    <w:rsid w:val="00F81625"/>
    <w:rsid w:val="00F81712"/>
    <w:rsid w:val="00F81EFD"/>
    <w:rsid w:val="00F827B7"/>
    <w:rsid w:val="00F82CF5"/>
    <w:rsid w:val="00F8335C"/>
    <w:rsid w:val="00F8345E"/>
    <w:rsid w:val="00F837F7"/>
    <w:rsid w:val="00F83A1D"/>
    <w:rsid w:val="00F8428D"/>
    <w:rsid w:val="00F848A8"/>
    <w:rsid w:val="00F84D07"/>
    <w:rsid w:val="00F84DAF"/>
    <w:rsid w:val="00F84FDD"/>
    <w:rsid w:val="00F85C1C"/>
    <w:rsid w:val="00F85DC4"/>
    <w:rsid w:val="00F86F98"/>
    <w:rsid w:val="00F8714D"/>
    <w:rsid w:val="00F87784"/>
    <w:rsid w:val="00F87A7F"/>
    <w:rsid w:val="00F87CB5"/>
    <w:rsid w:val="00F904C2"/>
    <w:rsid w:val="00F90E3A"/>
    <w:rsid w:val="00F91232"/>
    <w:rsid w:val="00F913EA"/>
    <w:rsid w:val="00F917D0"/>
    <w:rsid w:val="00F91C15"/>
    <w:rsid w:val="00F9269A"/>
    <w:rsid w:val="00F92C56"/>
    <w:rsid w:val="00F92CA3"/>
    <w:rsid w:val="00F92CE1"/>
    <w:rsid w:val="00F92F8D"/>
    <w:rsid w:val="00F92FB1"/>
    <w:rsid w:val="00F93528"/>
    <w:rsid w:val="00F93A08"/>
    <w:rsid w:val="00F93A3E"/>
    <w:rsid w:val="00F93B7D"/>
    <w:rsid w:val="00F9455D"/>
    <w:rsid w:val="00F9588E"/>
    <w:rsid w:val="00F96424"/>
    <w:rsid w:val="00F96617"/>
    <w:rsid w:val="00F96FC1"/>
    <w:rsid w:val="00F9745A"/>
    <w:rsid w:val="00F979BD"/>
    <w:rsid w:val="00F97B0A"/>
    <w:rsid w:val="00F97F28"/>
    <w:rsid w:val="00FA0017"/>
    <w:rsid w:val="00FA0CB2"/>
    <w:rsid w:val="00FA0D5E"/>
    <w:rsid w:val="00FA1071"/>
    <w:rsid w:val="00FA113D"/>
    <w:rsid w:val="00FA140F"/>
    <w:rsid w:val="00FA1718"/>
    <w:rsid w:val="00FA1BD0"/>
    <w:rsid w:val="00FA27AC"/>
    <w:rsid w:val="00FA28E3"/>
    <w:rsid w:val="00FA2DB7"/>
    <w:rsid w:val="00FA2F84"/>
    <w:rsid w:val="00FA3231"/>
    <w:rsid w:val="00FA49F0"/>
    <w:rsid w:val="00FA4E41"/>
    <w:rsid w:val="00FA5123"/>
    <w:rsid w:val="00FA52A7"/>
    <w:rsid w:val="00FA5AE2"/>
    <w:rsid w:val="00FA5B63"/>
    <w:rsid w:val="00FA625A"/>
    <w:rsid w:val="00FA703A"/>
    <w:rsid w:val="00FA760C"/>
    <w:rsid w:val="00FB02E2"/>
    <w:rsid w:val="00FB1004"/>
    <w:rsid w:val="00FB1721"/>
    <w:rsid w:val="00FB195B"/>
    <w:rsid w:val="00FB1C33"/>
    <w:rsid w:val="00FB23F5"/>
    <w:rsid w:val="00FB24D4"/>
    <w:rsid w:val="00FB27A7"/>
    <w:rsid w:val="00FB2DE4"/>
    <w:rsid w:val="00FB310B"/>
    <w:rsid w:val="00FB36E3"/>
    <w:rsid w:val="00FB4CDC"/>
    <w:rsid w:val="00FB51E6"/>
    <w:rsid w:val="00FB5747"/>
    <w:rsid w:val="00FB5761"/>
    <w:rsid w:val="00FB5F85"/>
    <w:rsid w:val="00FB640F"/>
    <w:rsid w:val="00FB66AF"/>
    <w:rsid w:val="00FB6AC4"/>
    <w:rsid w:val="00FB77AD"/>
    <w:rsid w:val="00FB7A3F"/>
    <w:rsid w:val="00FB7D56"/>
    <w:rsid w:val="00FC0263"/>
    <w:rsid w:val="00FC03F6"/>
    <w:rsid w:val="00FC0912"/>
    <w:rsid w:val="00FC129C"/>
    <w:rsid w:val="00FC1836"/>
    <w:rsid w:val="00FC1B78"/>
    <w:rsid w:val="00FC1CE7"/>
    <w:rsid w:val="00FC1DCC"/>
    <w:rsid w:val="00FC238C"/>
    <w:rsid w:val="00FC320B"/>
    <w:rsid w:val="00FC3513"/>
    <w:rsid w:val="00FC418D"/>
    <w:rsid w:val="00FC42C7"/>
    <w:rsid w:val="00FC44EC"/>
    <w:rsid w:val="00FC4B62"/>
    <w:rsid w:val="00FC4B9A"/>
    <w:rsid w:val="00FC5915"/>
    <w:rsid w:val="00FC5B88"/>
    <w:rsid w:val="00FC69E7"/>
    <w:rsid w:val="00FC6AD5"/>
    <w:rsid w:val="00FC6DBF"/>
    <w:rsid w:val="00FC7CE0"/>
    <w:rsid w:val="00FD0661"/>
    <w:rsid w:val="00FD0AE2"/>
    <w:rsid w:val="00FD0C5A"/>
    <w:rsid w:val="00FD0F43"/>
    <w:rsid w:val="00FD14A2"/>
    <w:rsid w:val="00FD16CE"/>
    <w:rsid w:val="00FD1C2D"/>
    <w:rsid w:val="00FD28AD"/>
    <w:rsid w:val="00FD330B"/>
    <w:rsid w:val="00FD330E"/>
    <w:rsid w:val="00FD342B"/>
    <w:rsid w:val="00FD36E5"/>
    <w:rsid w:val="00FD382A"/>
    <w:rsid w:val="00FD3AEC"/>
    <w:rsid w:val="00FD3B5F"/>
    <w:rsid w:val="00FD41C6"/>
    <w:rsid w:val="00FD4963"/>
    <w:rsid w:val="00FD4E60"/>
    <w:rsid w:val="00FD51D7"/>
    <w:rsid w:val="00FD5293"/>
    <w:rsid w:val="00FD52CA"/>
    <w:rsid w:val="00FD594C"/>
    <w:rsid w:val="00FD6125"/>
    <w:rsid w:val="00FD613D"/>
    <w:rsid w:val="00FD6995"/>
    <w:rsid w:val="00FD7BD8"/>
    <w:rsid w:val="00FE02E5"/>
    <w:rsid w:val="00FE0608"/>
    <w:rsid w:val="00FE0B14"/>
    <w:rsid w:val="00FE0D72"/>
    <w:rsid w:val="00FE0FE0"/>
    <w:rsid w:val="00FE11E5"/>
    <w:rsid w:val="00FE14A5"/>
    <w:rsid w:val="00FE1717"/>
    <w:rsid w:val="00FE2167"/>
    <w:rsid w:val="00FE24C4"/>
    <w:rsid w:val="00FE273D"/>
    <w:rsid w:val="00FE2E94"/>
    <w:rsid w:val="00FE393D"/>
    <w:rsid w:val="00FE4BC8"/>
    <w:rsid w:val="00FE4FD3"/>
    <w:rsid w:val="00FE4FF3"/>
    <w:rsid w:val="00FE541A"/>
    <w:rsid w:val="00FE5862"/>
    <w:rsid w:val="00FE5922"/>
    <w:rsid w:val="00FE6257"/>
    <w:rsid w:val="00FE6815"/>
    <w:rsid w:val="00FE6C4D"/>
    <w:rsid w:val="00FE7174"/>
    <w:rsid w:val="00FE7476"/>
    <w:rsid w:val="00FE7E22"/>
    <w:rsid w:val="00FE7F19"/>
    <w:rsid w:val="00FF0176"/>
    <w:rsid w:val="00FF0449"/>
    <w:rsid w:val="00FF05CB"/>
    <w:rsid w:val="00FF0B5F"/>
    <w:rsid w:val="00FF0F88"/>
    <w:rsid w:val="00FF1185"/>
    <w:rsid w:val="00FF15FD"/>
    <w:rsid w:val="00FF2D46"/>
    <w:rsid w:val="00FF3799"/>
    <w:rsid w:val="00FF3A45"/>
    <w:rsid w:val="00FF40B4"/>
    <w:rsid w:val="00FF49A5"/>
    <w:rsid w:val="00FF49E5"/>
    <w:rsid w:val="00FF4B08"/>
    <w:rsid w:val="00FF6065"/>
    <w:rsid w:val="00FF64DC"/>
    <w:rsid w:val="00FF6ABD"/>
    <w:rsid w:val="00FF760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A9F2"/>
  <w15:chartTrackingRefBased/>
  <w15:docId w15:val="{0CFA97F4-190C-4F17-900A-27765DC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393D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87ADF"/>
    <w:pPr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5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9670F"/>
    <w:pPr>
      <w:numPr>
        <w:numId w:val="26"/>
      </w:numPr>
      <w:spacing w:beforeLines="100" w:before="100" w:afterLines="100" w:after="100" w:line="240" w:lineRule="auto"/>
      <w:ind w:firstLineChars="0" w:firstLine="0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9670F"/>
    <w:pPr>
      <w:spacing w:beforeLines="100" w:before="100" w:afterLines="100" w:after="100" w:line="240" w:lineRule="auto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503AC"/>
    <w:pPr>
      <w:spacing w:beforeLines="100" w:before="100" w:afterLines="100" w:after="100" w:line="240" w:lineRule="auto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87ADF"/>
    <w:rPr>
      <w:rFonts w:eastAsia="黑体"/>
      <w:b/>
      <w:bCs/>
      <w:kern w:val="44"/>
      <w:sz w:val="56"/>
      <w:szCs w:val="44"/>
    </w:rPr>
  </w:style>
  <w:style w:type="paragraph" w:styleId="a4">
    <w:name w:val="List Paragraph"/>
    <w:basedOn w:val="a0"/>
    <w:uiPriority w:val="34"/>
    <w:qFormat/>
    <w:rsid w:val="000B0E65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49670F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Placeholder Text"/>
    <w:basedOn w:val="a1"/>
    <w:uiPriority w:val="99"/>
    <w:semiHidden/>
    <w:rsid w:val="000E5C8A"/>
    <w:rPr>
      <w:color w:val="808080"/>
    </w:rPr>
  </w:style>
  <w:style w:type="character" w:styleId="a6">
    <w:name w:val="Book Title"/>
    <w:basedOn w:val="a1"/>
    <w:uiPriority w:val="33"/>
    <w:qFormat/>
    <w:rsid w:val="006766FF"/>
    <w:rPr>
      <w:b/>
      <w:bCs/>
      <w:i/>
      <w:iCs/>
      <w:spacing w:val="5"/>
    </w:rPr>
  </w:style>
  <w:style w:type="numbering" w:customStyle="1" w:styleId="a">
    <w:name w:val="擦考文献"/>
    <w:basedOn w:val="a3"/>
    <w:uiPriority w:val="99"/>
    <w:rsid w:val="006766FF"/>
    <w:pPr>
      <w:numPr>
        <w:numId w:val="2"/>
      </w:numPr>
    </w:pPr>
  </w:style>
  <w:style w:type="paragraph" w:customStyle="1" w:styleId="a7">
    <w:name w:val="参考文献"/>
    <w:basedOn w:val="a8"/>
    <w:link w:val="a9"/>
    <w:qFormat/>
    <w:rsid w:val="008312B1"/>
    <w:pPr>
      <w:spacing w:before="0" w:after="0"/>
      <w:ind w:left="198" w:right="862"/>
      <w:jc w:val="left"/>
    </w:pPr>
    <w:rPr>
      <w:rFonts w:eastAsia="楷体"/>
      <w:i w:val="0"/>
    </w:rPr>
  </w:style>
  <w:style w:type="character" w:customStyle="1" w:styleId="a9">
    <w:name w:val="参考文献 字符"/>
    <w:basedOn w:val="a1"/>
    <w:link w:val="a7"/>
    <w:rsid w:val="008312B1"/>
    <w:rPr>
      <w:rFonts w:eastAsia="楷体"/>
      <w:iCs/>
      <w:color w:val="404040" w:themeColor="text1" w:themeTint="BF"/>
    </w:rPr>
  </w:style>
  <w:style w:type="paragraph" w:styleId="aa">
    <w:name w:val="List"/>
    <w:basedOn w:val="a0"/>
    <w:uiPriority w:val="99"/>
    <w:semiHidden/>
    <w:unhideWhenUsed/>
    <w:rsid w:val="006766FF"/>
    <w:pPr>
      <w:ind w:left="200" w:hangingChars="200" w:hanging="200"/>
      <w:contextualSpacing/>
    </w:pPr>
  </w:style>
  <w:style w:type="paragraph" w:styleId="a8">
    <w:name w:val="Quote"/>
    <w:basedOn w:val="a0"/>
    <w:next w:val="a0"/>
    <w:link w:val="ab"/>
    <w:uiPriority w:val="29"/>
    <w:qFormat/>
    <w:rsid w:val="006766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8"/>
    <w:uiPriority w:val="29"/>
    <w:rsid w:val="006766FF"/>
    <w:rPr>
      <w:rFonts w:eastAsia="宋体"/>
      <w:i/>
      <w:iCs/>
      <w:color w:val="404040" w:themeColor="text1" w:themeTint="BF"/>
    </w:rPr>
  </w:style>
  <w:style w:type="character" w:customStyle="1" w:styleId="30">
    <w:name w:val="标题 3 字符"/>
    <w:basedOn w:val="a1"/>
    <w:link w:val="3"/>
    <w:uiPriority w:val="9"/>
    <w:rsid w:val="0049670F"/>
    <w:rPr>
      <w:bCs/>
      <w:sz w:val="28"/>
      <w:szCs w:val="32"/>
    </w:rPr>
  </w:style>
  <w:style w:type="paragraph" w:styleId="ac">
    <w:name w:val="footnote text"/>
    <w:basedOn w:val="a0"/>
    <w:link w:val="ad"/>
    <w:uiPriority w:val="99"/>
    <w:unhideWhenUsed/>
    <w:rsid w:val="00414CD6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1"/>
    <w:link w:val="ac"/>
    <w:uiPriority w:val="99"/>
    <w:rsid w:val="00414CD6"/>
    <w:rPr>
      <w:rFonts w:eastAsia="宋体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414CD6"/>
    <w:rPr>
      <w:vertAlign w:val="superscript"/>
    </w:rPr>
  </w:style>
  <w:style w:type="paragraph" w:customStyle="1" w:styleId="af">
    <w:name w:val="图表名称"/>
    <w:basedOn w:val="a0"/>
    <w:link w:val="af0"/>
    <w:qFormat/>
    <w:rsid w:val="00F35F4B"/>
    <w:pPr>
      <w:ind w:firstLineChars="0" w:firstLine="0"/>
      <w:jc w:val="center"/>
    </w:pPr>
    <w:rPr>
      <w:rFonts w:eastAsia="黑体"/>
      <w:sz w:val="21"/>
    </w:rPr>
  </w:style>
  <w:style w:type="table" w:styleId="af1">
    <w:name w:val="Table Grid"/>
    <w:basedOn w:val="a2"/>
    <w:uiPriority w:val="39"/>
    <w:rsid w:val="0009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图表名称 字符"/>
    <w:basedOn w:val="a1"/>
    <w:link w:val="af"/>
    <w:rsid w:val="00F35F4B"/>
    <w:rPr>
      <w:rFonts w:eastAsia="黑体"/>
      <w:sz w:val="21"/>
    </w:rPr>
  </w:style>
  <w:style w:type="paragraph" w:customStyle="1" w:styleId="af2">
    <w:name w:val="公式"/>
    <w:basedOn w:val="a0"/>
    <w:link w:val="af3"/>
    <w:qFormat/>
    <w:rsid w:val="00EB317E"/>
    <w:pPr>
      <w:tabs>
        <w:tab w:val="left" w:pos="3360"/>
        <w:tab w:val="left" w:pos="9120"/>
      </w:tabs>
      <w:ind w:firstLine="480"/>
    </w:pPr>
    <w:rPr>
      <w:sz w:val="30"/>
    </w:rPr>
  </w:style>
  <w:style w:type="character" w:customStyle="1" w:styleId="af3">
    <w:name w:val="公式 字符"/>
    <w:basedOn w:val="a1"/>
    <w:link w:val="af2"/>
    <w:rsid w:val="00EB317E"/>
    <w:rPr>
      <w:sz w:val="30"/>
    </w:rPr>
  </w:style>
  <w:style w:type="character" w:customStyle="1" w:styleId="40">
    <w:name w:val="标题 4 字符"/>
    <w:basedOn w:val="a1"/>
    <w:link w:val="4"/>
    <w:uiPriority w:val="9"/>
    <w:rsid w:val="003503AC"/>
    <w:rPr>
      <w:rFonts w:eastAsia="黑体" w:cstheme="majorBidi"/>
      <w:b/>
      <w:bCs/>
      <w:szCs w:val="28"/>
    </w:rPr>
  </w:style>
  <w:style w:type="character" w:styleId="af4">
    <w:name w:val="Hyperlink"/>
    <w:basedOn w:val="a1"/>
    <w:uiPriority w:val="99"/>
    <w:unhideWhenUsed/>
    <w:rsid w:val="00444B1C"/>
    <w:rPr>
      <w:color w:val="0563C1"/>
      <w:u w:val="single"/>
    </w:rPr>
  </w:style>
  <w:style w:type="character" w:styleId="af5">
    <w:name w:val="FollowedHyperlink"/>
    <w:basedOn w:val="a1"/>
    <w:uiPriority w:val="99"/>
    <w:semiHidden/>
    <w:unhideWhenUsed/>
    <w:rsid w:val="00444B1C"/>
    <w:rPr>
      <w:color w:val="954F72"/>
      <w:u w:val="single"/>
    </w:rPr>
  </w:style>
  <w:style w:type="paragraph" w:customStyle="1" w:styleId="msonormal0">
    <w:name w:val="msonormal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font5">
    <w:name w:val="font5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6">
    <w:name w:val="xl66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67">
    <w:name w:val="xl67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8">
    <w:name w:val="xl68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TOC">
    <w:name w:val="TOC Heading"/>
    <w:basedOn w:val="1"/>
    <w:next w:val="a0"/>
    <w:uiPriority w:val="39"/>
    <w:unhideWhenUsed/>
    <w:qFormat/>
    <w:rsid w:val="00532E4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532E4F"/>
  </w:style>
  <w:style w:type="paragraph" w:styleId="TOC2">
    <w:name w:val="toc 2"/>
    <w:basedOn w:val="a0"/>
    <w:next w:val="a0"/>
    <w:autoRedefine/>
    <w:uiPriority w:val="39"/>
    <w:unhideWhenUsed/>
    <w:rsid w:val="00532E4F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532E4F"/>
    <w:pPr>
      <w:ind w:leftChars="400" w:left="840"/>
    </w:pPr>
  </w:style>
  <w:style w:type="paragraph" w:styleId="af6">
    <w:name w:val="Subtitle"/>
    <w:basedOn w:val="a0"/>
    <w:next w:val="a0"/>
    <w:link w:val="af7"/>
    <w:uiPriority w:val="11"/>
    <w:qFormat/>
    <w:rsid w:val="00A35E54"/>
    <w:pPr>
      <w:spacing w:before="240" w:after="60" w:line="312" w:lineRule="auto"/>
      <w:jc w:val="right"/>
      <w:outlineLvl w:val="1"/>
    </w:pPr>
    <w:rPr>
      <w:rFonts w:asciiTheme="minorHAnsi" w:hAnsiTheme="minorHAnsi" w:cstheme="minorBidi"/>
      <w:b/>
      <w:bCs/>
      <w:kern w:val="28"/>
      <w:szCs w:val="32"/>
    </w:rPr>
  </w:style>
  <w:style w:type="character" w:customStyle="1" w:styleId="af7">
    <w:name w:val="副标题 字符"/>
    <w:basedOn w:val="a1"/>
    <w:link w:val="af6"/>
    <w:uiPriority w:val="11"/>
    <w:rsid w:val="00A35E54"/>
    <w:rPr>
      <w:rFonts w:asciiTheme="minorHAnsi" w:hAnsiTheme="minorHAnsi" w:cstheme="minorBidi"/>
      <w:b/>
      <w:bCs/>
      <w:kern w:val="28"/>
      <w:szCs w:val="32"/>
    </w:rPr>
  </w:style>
  <w:style w:type="paragraph" w:styleId="af8">
    <w:name w:val="header"/>
    <w:basedOn w:val="a0"/>
    <w:link w:val="af9"/>
    <w:uiPriority w:val="99"/>
    <w:unhideWhenUsed/>
    <w:rsid w:val="0096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960B31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960B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960B31"/>
    <w:rPr>
      <w:sz w:val="18"/>
      <w:szCs w:val="18"/>
    </w:rPr>
  </w:style>
  <w:style w:type="paragraph" w:customStyle="1" w:styleId="xl69">
    <w:name w:val="xl69"/>
    <w:basedOn w:val="a0"/>
    <w:rsid w:val="00E32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0"/>
    <w:rsid w:val="00E32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1">
    <w:name w:val="xl71"/>
    <w:basedOn w:val="a0"/>
    <w:rsid w:val="00E32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2">
    <w:name w:val="xl72"/>
    <w:basedOn w:val="a0"/>
    <w:rsid w:val="00E32FCE"/>
    <w:pPr>
      <w:widowControl/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3">
    <w:name w:val="xl73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4">
    <w:name w:val="xl74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afc">
    <w:name w:val="endnote text"/>
    <w:basedOn w:val="a0"/>
    <w:link w:val="afd"/>
    <w:uiPriority w:val="99"/>
    <w:semiHidden/>
    <w:unhideWhenUsed/>
    <w:rsid w:val="00BE4E35"/>
    <w:pPr>
      <w:snapToGrid w:val="0"/>
      <w:jc w:val="left"/>
    </w:pPr>
  </w:style>
  <w:style w:type="character" w:customStyle="1" w:styleId="afd">
    <w:name w:val="尾注文本 字符"/>
    <w:basedOn w:val="a1"/>
    <w:link w:val="afc"/>
    <w:uiPriority w:val="99"/>
    <w:semiHidden/>
    <w:rsid w:val="00BE4E35"/>
  </w:style>
  <w:style w:type="character" w:styleId="afe">
    <w:name w:val="endnote reference"/>
    <w:basedOn w:val="a1"/>
    <w:uiPriority w:val="99"/>
    <w:semiHidden/>
    <w:unhideWhenUsed/>
    <w:rsid w:val="00BE4E35"/>
    <w:rPr>
      <w:vertAlign w:val="superscript"/>
    </w:rPr>
  </w:style>
  <w:style w:type="paragraph" w:customStyle="1" w:styleId="aff">
    <w:name w:val="图片标题"/>
    <w:basedOn w:val="a0"/>
    <w:link w:val="Char"/>
    <w:qFormat/>
    <w:rsid w:val="00F35F4B"/>
    <w:pPr>
      <w:spacing w:line="240" w:lineRule="auto"/>
      <w:ind w:firstLineChars="0" w:firstLine="0"/>
      <w:jc w:val="center"/>
    </w:pPr>
    <w:rPr>
      <w:rFonts w:asciiTheme="minorHAnsi" w:eastAsia="黑体" w:hAnsiTheme="minorHAnsi" w:cstheme="minorBidi"/>
      <w:sz w:val="21"/>
      <w:szCs w:val="22"/>
    </w:rPr>
  </w:style>
  <w:style w:type="character" w:customStyle="1" w:styleId="Char">
    <w:name w:val="图片标题 Char"/>
    <w:basedOn w:val="a1"/>
    <w:link w:val="aff"/>
    <w:rsid w:val="00F35F4B"/>
    <w:rPr>
      <w:rFonts w:asciiTheme="minorHAnsi" w:eastAsia="黑体" w:hAnsiTheme="minorHAnsi" w:cstheme="minorBidi"/>
      <w:sz w:val="21"/>
      <w:szCs w:val="22"/>
    </w:rPr>
  </w:style>
  <w:style w:type="paragraph" w:customStyle="1" w:styleId="aff0">
    <w:name w:val="摘要"/>
    <w:basedOn w:val="a0"/>
    <w:link w:val="aff1"/>
    <w:qFormat/>
    <w:rsid w:val="00432F46"/>
    <w:pPr>
      <w:spacing w:line="312" w:lineRule="auto"/>
    </w:pPr>
    <w:rPr>
      <w:rFonts w:eastAsia="楷体" w:cstheme="minorBidi"/>
      <w:szCs w:val="22"/>
    </w:rPr>
  </w:style>
  <w:style w:type="character" w:customStyle="1" w:styleId="aff1">
    <w:name w:val="摘要 字符"/>
    <w:basedOn w:val="a1"/>
    <w:link w:val="aff0"/>
    <w:rsid w:val="00432F46"/>
    <w:rPr>
      <w:rFonts w:eastAsia="楷体" w:cstheme="minorBidi"/>
      <w:szCs w:val="22"/>
    </w:rPr>
  </w:style>
  <w:style w:type="paragraph" w:customStyle="1" w:styleId="aff2">
    <w:name w:val="脚注"/>
    <w:basedOn w:val="a0"/>
    <w:link w:val="aff3"/>
    <w:qFormat/>
    <w:rsid w:val="00714B9D"/>
    <w:pPr>
      <w:spacing w:line="240" w:lineRule="auto"/>
    </w:pPr>
    <w:rPr>
      <w:rFonts w:eastAsia="楷体" w:cstheme="minorBidi"/>
      <w:sz w:val="18"/>
      <w:szCs w:val="22"/>
    </w:rPr>
  </w:style>
  <w:style w:type="character" w:customStyle="1" w:styleId="aff3">
    <w:name w:val="脚注 字符"/>
    <w:basedOn w:val="a1"/>
    <w:link w:val="aff2"/>
    <w:rsid w:val="00714B9D"/>
    <w:rPr>
      <w:rFonts w:eastAsia="楷体" w:cstheme="minorBidi"/>
      <w:sz w:val="18"/>
      <w:szCs w:val="22"/>
    </w:rPr>
  </w:style>
  <w:style w:type="table" w:styleId="11">
    <w:name w:val="Plain Table 1"/>
    <w:basedOn w:val="a2"/>
    <w:uiPriority w:val="41"/>
    <w:rsid w:val="005E1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2"/>
    <w:uiPriority w:val="43"/>
    <w:rsid w:val="003C4AA1"/>
    <w:rPr>
      <w:rFonts w:asciiTheme="minorHAnsi" w:eastAsiaTheme="minorEastAsia" w:hAnsiTheme="minorHAnsi" w:cstheme="minorBidi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f4">
    <w:name w:val="annotation reference"/>
    <w:basedOn w:val="a1"/>
    <w:uiPriority w:val="99"/>
    <w:semiHidden/>
    <w:unhideWhenUsed/>
    <w:rsid w:val="000332F5"/>
    <w:rPr>
      <w:sz w:val="21"/>
      <w:szCs w:val="21"/>
    </w:rPr>
  </w:style>
  <w:style w:type="paragraph" w:styleId="aff5">
    <w:name w:val="annotation text"/>
    <w:basedOn w:val="a0"/>
    <w:link w:val="aff6"/>
    <w:uiPriority w:val="99"/>
    <w:semiHidden/>
    <w:unhideWhenUsed/>
    <w:rsid w:val="000332F5"/>
    <w:pPr>
      <w:jc w:val="left"/>
    </w:pPr>
  </w:style>
  <w:style w:type="character" w:customStyle="1" w:styleId="aff6">
    <w:name w:val="批注文字 字符"/>
    <w:basedOn w:val="a1"/>
    <w:link w:val="aff5"/>
    <w:uiPriority w:val="99"/>
    <w:semiHidden/>
    <w:rsid w:val="000332F5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332F5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0332F5"/>
    <w:rPr>
      <w:b/>
      <w:bCs/>
    </w:rPr>
  </w:style>
  <w:style w:type="paragraph" w:styleId="aff9">
    <w:name w:val="Balloon Text"/>
    <w:basedOn w:val="a0"/>
    <w:link w:val="affa"/>
    <w:uiPriority w:val="99"/>
    <w:semiHidden/>
    <w:unhideWhenUsed/>
    <w:rsid w:val="000332F5"/>
    <w:pPr>
      <w:spacing w:line="240" w:lineRule="auto"/>
    </w:pPr>
    <w:rPr>
      <w:sz w:val="18"/>
      <w:szCs w:val="18"/>
    </w:rPr>
  </w:style>
  <w:style w:type="character" w:customStyle="1" w:styleId="affa">
    <w:name w:val="批注框文本 字符"/>
    <w:basedOn w:val="a1"/>
    <w:link w:val="aff9"/>
    <w:uiPriority w:val="99"/>
    <w:semiHidden/>
    <w:rsid w:val="000332F5"/>
    <w:rPr>
      <w:sz w:val="18"/>
      <w:szCs w:val="18"/>
    </w:rPr>
  </w:style>
  <w:style w:type="character" w:styleId="affb">
    <w:name w:val="Unresolved Mention"/>
    <w:basedOn w:val="a1"/>
    <w:uiPriority w:val="99"/>
    <w:semiHidden/>
    <w:unhideWhenUsed/>
    <w:rsid w:val="001633EE"/>
    <w:rPr>
      <w:color w:val="605E5C"/>
      <w:shd w:val="clear" w:color="auto" w:fill="E1DFDD"/>
    </w:rPr>
  </w:style>
  <w:style w:type="paragraph" w:styleId="affc">
    <w:name w:val="Normal (Web)"/>
    <w:basedOn w:val="a0"/>
    <w:uiPriority w:val="99"/>
    <w:semiHidden/>
    <w:unhideWhenUsed/>
    <w:rsid w:val="00636B4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d">
    <w:name w:val="No Spacing"/>
    <w:uiPriority w:val="1"/>
    <w:qFormat/>
    <w:rsid w:val="00A10CF2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ker\Documents\&#33258;&#23450;&#20041;%20Office%20&#27169;&#26495;\&#35770;&#25991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778E-8040-45DD-8E94-D36D145A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C:\Users\Junker\Documents\自定义 Office 模板\论文模板.dotm</Template>
  <TotalTime>151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Jie Jessica</cp:lastModifiedBy>
  <cp:revision>53</cp:revision>
  <cp:lastPrinted>2019-04-30T14:28:00Z</cp:lastPrinted>
  <dcterms:created xsi:type="dcterms:W3CDTF">2020-07-16T08:19:00Z</dcterms:created>
  <dcterms:modified xsi:type="dcterms:W3CDTF">2020-07-27T17:00:00Z</dcterms:modified>
</cp:coreProperties>
</file>