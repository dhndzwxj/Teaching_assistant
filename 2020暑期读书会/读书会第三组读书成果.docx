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0772F" w14:textId="20B1247D" w:rsidR="00E46C01" w:rsidRDefault="00D66F8A" w:rsidP="00E46C01">
      <w:pPr>
        <w:pStyle w:val="1"/>
        <w:ind w:firstLine="883"/>
      </w:pPr>
      <w:r>
        <w:rPr>
          <w:rFonts w:hint="eastAsia"/>
        </w:rPr>
        <w:t>读书会第三组总结</w:t>
      </w:r>
    </w:p>
    <w:p w14:paraId="12322E58" w14:textId="00A7A3C1" w:rsidR="00D66F8A" w:rsidRDefault="00D66F8A" w:rsidP="00D66F8A">
      <w:pPr>
        <w:ind w:firstLine="480"/>
        <w:jc w:val="right"/>
      </w:pPr>
      <w:r>
        <w:rPr>
          <w:rFonts w:hint="eastAsia"/>
        </w:rPr>
        <w:t>——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世纪初华北和长江三角洲的“三农问题”和社会变迁</w:t>
      </w:r>
    </w:p>
    <w:p w14:paraId="6ED6FAF7" w14:textId="01EF2104" w:rsidR="006C3A7F" w:rsidRDefault="006C3A7F" w:rsidP="00D66F8A">
      <w:pPr>
        <w:ind w:firstLine="480"/>
      </w:pPr>
    </w:p>
    <w:p w14:paraId="48E39E1D" w14:textId="4124F2CD" w:rsidR="00337C18" w:rsidRPr="00D66F8A" w:rsidRDefault="00751B82" w:rsidP="00D66F8A">
      <w:pPr>
        <w:ind w:firstLine="480"/>
        <w:rPr>
          <w:rFonts w:hint="eastAsia"/>
        </w:rPr>
      </w:pPr>
      <w:r>
        <w:rPr>
          <w:rFonts w:hint="eastAsia"/>
        </w:rPr>
        <w:t>为了培养实验班同学们的</w:t>
      </w:r>
      <w:r w:rsidRPr="00751B82">
        <w:rPr>
          <w:rFonts w:hint="eastAsia"/>
        </w:rPr>
        <w:t>批判性思维</w:t>
      </w:r>
      <w:r>
        <w:rPr>
          <w:rFonts w:hint="eastAsia"/>
        </w:rPr>
        <w:t>，提高学习兴趣和科研热情，</w:t>
      </w:r>
      <w:r w:rsidR="00337C18">
        <w:rPr>
          <w:rFonts w:hint="eastAsia"/>
        </w:rPr>
        <w:t>在</w:t>
      </w:r>
      <w:r>
        <w:rPr>
          <w:rFonts w:hint="eastAsia"/>
        </w:rPr>
        <w:t>经济学院领导</w:t>
      </w:r>
      <w:r w:rsidR="00337C18">
        <w:rPr>
          <w:rFonts w:hint="eastAsia"/>
        </w:rPr>
        <w:t>的支持下，</w:t>
      </w:r>
      <w:r>
        <w:rPr>
          <w:rFonts w:hint="eastAsia"/>
        </w:rPr>
        <w:t>在一批青年教师的全力付出下，</w:t>
      </w:r>
      <w:r w:rsidR="001F6364">
        <w:rPr>
          <w:rFonts w:hint="eastAsia"/>
        </w:rPr>
        <w:t>实验班师生共同</w:t>
      </w:r>
      <w:r>
        <w:rPr>
          <w:rFonts w:hint="eastAsia"/>
        </w:rPr>
        <w:t>举办了读书</w:t>
      </w:r>
      <w:r w:rsidR="001F6364">
        <w:rPr>
          <w:rFonts w:hint="eastAsia"/>
        </w:rPr>
        <w:t>分享</w:t>
      </w:r>
      <w:r>
        <w:rPr>
          <w:rFonts w:hint="eastAsia"/>
        </w:rPr>
        <w:t>会。</w:t>
      </w:r>
    </w:p>
    <w:p w14:paraId="79690992" w14:textId="7C908BDE" w:rsidR="0027611A" w:rsidRPr="0027611A" w:rsidRDefault="0027611A" w:rsidP="007A6E06">
      <w:pPr>
        <w:ind w:firstLine="480"/>
        <w:rPr>
          <w:rFonts w:hint="eastAsia"/>
        </w:rPr>
      </w:pPr>
      <w:r>
        <w:rPr>
          <w:rFonts w:hint="eastAsia"/>
        </w:rPr>
        <w:t>读书会第三组的指导</w:t>
      </w:r>
      <w:r w:rsidR="008E66D6">
        <w:rPr>
          <w:rFonts w:hint="eastAsia"/>
        </w:rPr>
        <w:t>教师</w:t>
      </w:r>
      <w:r>
        <w:rPr>
          <w:rFonts w:hint="eastAsia"/>
        </w:rPr>
        <w:t>是齐昊副教授。此次读书会共有七名同学报名参加，他们</w:t>
      </w:r>
      <w:r w:rsidR="009B36B3">
        <w:rPr>
          <w:rFonts w:hint="eastAsia"/>
        </w:rPr>
        <w:t>中间既有初入大学的大一萌新，也有即将保研的准大四学霸</w:t>
      </w:r>
      <w:r>
        <w:rPr>
          <w:rFonts w:hint="eastAsia"/>
        </w:rPr>
        <w:t>。</w:t>
      </w:r>
      <w:r w:rsidR="009B36B3">
        <w:rPr>
          <w:rFonts w:hint="eastAsia"/>
        </w:rPr>
        <w:t>随着活动的顺利开展，</w:t>
      </w:r>
      <w:r>
        <w:rPr>
          <w:rFonts w:hint="eastAsia"/>
        </w:rPr>
        <w:t>还有其他一些同学慕名参</w:t>
      </w:r>
      <w:r w:rsidR="009B36B3">
        <w:rPr>
          <w:rFonts w:hint="eastAsia"/>
        </w:rPr>
        <w:t>与进来</w:t>
      </w:r>
      <w:r>
        <w:rPr>
          <w:rFonts w:hint="eastAsia"/>
        </w:rPr>
        <w:t>。</w:t>
      </w:r>
    </w:p>
    <w:p w14:paraId="4CAE7A6F" w14:textId="1510572C" w:rsidR="00D66F8A" w:rsidRDefault="0027611A" w:rsidP="007A6E06">
      <w:pPr>
        <w:ind w:firstLine="480"/>
      </w:pPr>
      <w:r>
        <w:rPr>
          <w:rFonts w:hint="eastAsia"/>
        </w:rPr>
        <w:t>此次读书会从</w:t>
      </w:r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日开始，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日结束，共分八次进行。每一次由一名小组同学主讲，分享过去三四天的读书内容和读书心得</w:t>
      </w:r>
      <w:r w:rsidR="00CD61D1">
        <w:rPr>
          <w:rFonts w:hint="eastAsia"/>
        </w:rPr>
        <w:t>。</w:t>
      </w:r>
      <w:r w:rsidR="003E5D05">
        <w:rPr>
          <w:rFonts w:hint="eastAsia"/>
        </w:rPr>
        <w:t>分享结束后进入讨论环节</w:t>
      </w:r>
      <w:r w:rsidR="00CD61D1">
        <w:rPr>
          <w:rFonts w:hint="eastAsia"/>
        </w:rPr>
        <w:t>，</w:t>
      </w:r>
      <w:r w:rsidR="003E5D05">
        <w:rPr>
          <w:rFonts w:hint="eastAsia"/>
        </w:rPr>
        <w:t>所有同学一起</w:t>
      </w:r>
      <w:r w:rsidR="00F519FA">
        <w:rPr>
          <w:rFonts w:hint="eastAsia"/>
        </w:rPr>
        <w:t>参与</w:t>
      </w:r>
      <w:r w:rsidR="00CD61D1">
        <w:rPr>
          <w:rFonts w:hint="eastAsia"/>
        </w:rPr>
        <w:t>到</w:t>
      </w:r>
      <w:r w:rsidR="00F519FA">
        <w:rPr>
          <w:rFonts w:hint="eastAsia"/>
        </w:rPr>
        <w:t>提问</w:t>
      </w:r>
      <w:r w:rsidR="00CD61D1">
        <w:rPr>
          <w:rFonts w:hint="eastAsia"/>
        </w:rPr>
        <w:t>和</w:t>
      </w:r>
      <w:r w:rsidR="00F519FA">
        <w:rPr>
          <w:rFonts w:hint="eastAsia"/>
        </w:rPr>
        <w:t>讨论当中来。齐昊老师</w:t>
      </w:r>
      <w:r w:rsidR="003E5D05">
        <w:rPr>
          <w:rFonts w:hint="eastAsia"/>
        </w:rPr>
        <w:t>认真聆听各位同学的提问，耐心</w:t>
      </w:r>
      <w:r w:rsidR="00F519FA">
        <w:rPr>
          <w:rFonts w:hint="eastAsia"/>
        </w:rPr>
        <w:t>答疑解惑，</w:t>
      </w:r>
      <w:r w:rsidR="003E5D05">
        <w:rPr>
          <w:rFonts w:hint="eastAsia"/>
        </w:rPr>
        <w:t>最后依据本次讨论的话题进行</w:t>
      </w:r>
      <w:r w:rsidR="00F519FA">
        <w:rPr>
          <w:rFonts w:hint="eastAsia"/>
        </w:rPr>
        <w:t>总结升华，在思想上、方法上、数据上进行了点评与指导。</w:t>
      </w:r>
    </w:p>
    <w:p w14:paraId="228B6668" w14:textId="138F26CC" w:rsidR="00414680" w:rsidRDefault="004036C3" w:rsidP="007A6E06">
      <w:pPr>
        <w:ind w:firstLine="480"/>
      </w:pPr>
      <w:r>
        <w:rPr>
          <w:rFonts w:hint="eastAsia"/>
        </w:rPr>
        <w:t>八次读书会，三周的时间，本小组共同读了黄宗智两本关于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世纪初我国小农经济的书，收获</w:t>
      </w:r>
      <w:r w:rsidR="009965E8">
        <w:rPr>
          <w:rFonts w:hint="eastAsia"/>
        </w:rPr>
        <w:t>颇丰。</w:t>
      </w:r>
      <w:r w:rsidR="003E5D05">
        <w:rPr>
          <w:rFonts w:hint="eastAsia"/>
        </w:rPr>
        <w:t>第一本书是《</w:t>
      </w:r>
      <w:r w:rsidR="003E5D05" w:rsidRPr="003E5D05">
        <w:rPr>
          <w:rFonts w:hint="eastAsia"/>
        </w:rPr>
        <w:t>华北的小农经济与社会变迁</w:t>
      </w:r>
      <w:r w:rsidR="003E5D05">
        <w:rPr>
          <w:rFonts w:hint="eastAsia"/>
        </w:rPr>
        <w:t>》（下文简称</w:t>
      </w:r>
      <w:r w:rsidR="00F06DD0">
        <w:rPr>
          <w:rFonts w:hint="eastAsia"/>
        </w:rPr>
        <w:t>《</w:t>
      </w:r>
      <w:r w:rsidR="00F06DD0">
        <w:rPr>
          <w:rFonts w:hint="eastAsia"/>
        </w:rPr>
        <w:t>华北</w:t>
      </w:r>
      <w:r w:rsidR="00F06DD0">
        <w:rPr>
          <w:rFonts w:hint="eastAsia"/>
        </w:rPr>
        <w:t>》</w:t>
      </w:r>
      <w:r w:rsidR="003E5D05">
        <w:rPr>
          <w:rFonts w:hint="eastAsia"/>
        </w:rPr>
        <w:t>），该书成书于上世纪八十年代，</w:t>
      </w:r>
      <w:r w:rsidR="00414680">
        <w:rPr>
          <w:rFonts w:hint="eastAsia"/>
        </w:rPr>
        <w:t>文如其题，从华北地区小农切入，介绍了他们的生存环境，阐明了他们怎么生活，怎样劳动，展现了一幅浓郁乡村气息的画卷。</w:t>
      </w:r>
      <w:r w:rsidR="00F6178F">
        <w:rPr>
          <w:rFonts w:hint="eastAsia"/>
        </w:rPr>
        <w:t>《华北》</w:t>
      </w:r>
      <w:r w:rsidR="00414680">
        <w:rPr>
          <w:rFonts w:hint="eastAsia"/>
        </w:rPr>
        <w:t>一书采用了</w:t>
      </w:r>
      <w:r w:rsidR="00F6178F">
        <w:rPr>
          <w:rFonts w:hint="eastAsia"/>
        </w:rPr>
        <w:t>“实用主义”方法，引用</w:t>
      </w:r>
      <w:r w:rsidR="00414680">
        <w:rPr>
          <w:rFonts w:hint="eastAsia"/>
        </w:rPr>
        <w:t>了</w:t>
      </w:r>
      <w:r w:rsidR="00F6178F">
        <w:rPr>
          <w:rFonts w:hint="eastAsia"/>
        </w:rPr>
        <w:t>满铁</w:t>
      </w:r>
      <w:r w:rsidR="00414680">
        <w:rPr>
          <w:rFonts w:hint="eastAsia"/>
        </w:rPr>
        <w:t>调查</w:t>
      </w:r>
      <w:r w:rsidR="00F6178F">
        <w:rPr>
          <w:rFonts w:hint="eastAsia"/>
        </w:rPr>
        <w:t>资料</w:t>
      </w:r>
      <w:r w:rsidR="00414680">
        <w:rPr>
          <w:rFonts w:hint="eastAsia"/>
        </w:rPr>
        <w:t>，论述充分而有力。该书围绕着两个话题依次展开，</w:t>
      </w:r>
      <w:r w:rsidR="00F6178F">
        <w:rPr>
          <w:rFonts w:hint="eastAsia"/>
        </w:rPr>
        <w:t>第一是小农经济</w:t>
      </w:r>
      <w:r w:rsidR="00414680">
        <w:rPr>
          <w:rFonts w:hint="eastAsia"/>
        </w:rPr>
        <w:t>存在什么样的问题？</w:t>
      </w:r>
      <w:r w:rsidR="00F6178F">
        <w:rPr>
          <w:rFonts w:hint="eastAsia"/>
        </w:rPr>
        <w:t>（</w:t>
      </w:r>
      <w:r w:rsidR="00414680">
        <w:rPr>
          <w:rFonts w:hint="eastAsia"/>
        </w:rPr>
        <w:t>小农内卷化问题</w:t>
      </w:r>
      <w:r w:rsidR="00F6178F">
        <w:rPr>
          <w:rFonts w:hint="eastAsia"/>
        </w:rPr>
        <w:t>）第二是小农经济</w:t>
      </w:r>
      <w:r w:rsidR="00414680">
        <w:rPr>
          <w:rFonts w:hint="eastAsia"/>
        </w:rPr>
        <w:t>如何演变成</w:t>
      </w:r>
      <w:r w:rsidR="00F6178F">
        <w:rPr>
          <w:rFonts w:hint="eastAsia"/>
        </w:rPr>
        <w:t>这个样子？</w:t>
      </w:r>
      <w:r w:rsidR="00414680">
        <w:rPr>
          <w:rFonts w:hint="eastAsia"/>
        </w:rPr>
        <w:t>与以往印象不同的是，二十世纪的小农经济并不是封闭内敛的，它与国内市场、国际经济息息相关。从调查资料来看，</w:t>
      </w:r>
      <w:r w:rsidR="00505046">
        <w:rPr>
          <w:rFonts w:hint="eastAsia"/>
        </w:rPr>
        <w:t>那个时代的</w:t>
      </w:r>
      <w:r w:rsidR="00F6178F">
        <w:rPr>
          <w:rFonts w:hint="eastAsia"/>
        </w:rPr>
        <w:t>小农经济加速商品化，中国被迫纳入资本主义世界体系</w:t>
      </w:r>
      <w:r w:rsidR="00414680">
        <w:rPr>
          <w:rFonts w:hint="eastAsia"/>
        </w:rPr>
        <w:t>。</w:t>
      </w:r>
      <w:r w:rsidR="00131353">
        <w:rPr>
          <w:rFonts w:hint="eastAsia"/>
        </w:rPr>
        <w:t>这一融入全球化的过程并未击垮本国的小农经济，反而使得小农体系更加稳固</w:t>
      </w:r>
      <w:r w:rsidR="003B45EC">
        <w:rPr>
          <w:rFonts w:hint="eastAsia"/>
        </w:rPr>
        <w:t>。</w:t>
      </w:r>
    </w:p>
    <w:p w14:paraId="4E4F3D11" w14:textId="495A726A" w:rsidR="00F6178F" w:rsidRDefault="00A84DA2" w:rsidP="00DF00EA">
      <w:pPr>
        <w:ind w:firstLine="480"/>
      </w:pPr>
      <w:r>
        <w:rPr>
          <w:rFonts w:hint="eastAsia"/>
        </w:rPr>
        <w:t>在掌握了《华北》一书的基本内容后，第三小组的同学们趁热打铁继续学习了《</w:t>
      </w:r>
      <w:r w:rsidRPr="00A84DA2">
        <w:rPr>
          <w:rFonts w:hint="eastAsia"/>
        </w:rPr>
        <w:t>长江三角洲的小农家庭和农村发展</w:t>
      </w:r>
      <w:r>
        <w:rPr>
          <w:rFonts w:hint="eastAsia"/>
        </w:rPr>
        <w:t>》</w:t>
      </w:r>
      <w:r w:rsidR="0065442B">
        <w:rPr>
          <w:rFonts w:hint="eastAsia"/>
        </w:rPr>
        <w:t>（下文简称《</w:t>
      </w:r>
      <w:r w:rsidR="0065442B">
        <w:rPr>
          <w:rFonts w:hint="eastAsia"/>
        </w:rPr>
        <w:t>长江</w:t>
      </w:r>
      <w:r w:rsidR="0065442B">
        <w:rPr>
          <w:rFonts w:hint="eastAsia"/>
        </w:rPr>
        <w:t>》）</w:t>
      </w:r>
      <w:r>
        <w:rPr>
          <w:rFonts w:hint="eastAsia"/>
        </w:rPr>
        <w:t>。</w:t>
      </w:r>
      <w:r w:rsidR="00F6178F">
        <w:rPr>
          <w:rFonts w:hint="eastAsia"/>
        </w:rPr>
        <w:t>《长江》</w:t>
      </w:r>
      <w:r w:rsidR="0065442B">
        <w:rPr>
          <w:rFonts w:hint="eastAsia"/>
        </w:rPr>
        <w:t>一书提出要</w:t>
      </w:r>
      <w:r w:rsidR="0065442B">
        <w:rPr>
          <w:rFonts w:hint="eastAsia"/>
        </w:rPr>
        <w:t>“通过人口增长理解商品化；也通过商品化理解人口增长”的结论</w:t>
      </w:r>
      <w:r w:rsidR="0065442B">
        <w:rPr>
          <w:rFonts w:hint="eastAsia"/>
        </w:rPr>
        <w:t>，认为</w:t>
      </w:r>
      <w:r w:rsidR="00F6178F">
        <w:rPr>
          <w:rFonts w:hint="eastAsia"/>
        </w:rPr>
        <w:t>中国小农经济的变迁前景</w:t>
      </w:r>
      <w:r w:rsidR="0065442B">
        <w:rPr>
          <w:rFonts w:hint="eastAsia"/>
        </w:rPr>
        <w:t xml:space="preserve"> </w:t>
      </w:r>
      <w:r w:rsidR="00F6178F">
        <w:rPr>
          <w:rFonts w:hint="eastAsia"/>
        </w:rPr>
        <w:t>“远不是小农生产让位于大规模生产</w:t>
      </w:r>
      <w:r w:rsidR="0065442B">
        <w:rPr>
          <w:rFonts w:hint="eastAsia"/>
        </w:rPr>
        <w:t>”。只要农村</w:t>
      </w:r>
      <w:r w:rsidR="007C7ED0">
        <w:rPr>
          <w:rFonts w:hint="eastAsia"/>
        </w:rPr>
        <w:t>还</w:t>
      </w:r>
      <w:r w:rsidR="0065442B">
        <w:rPr>
          <w:rFonts w:hint="eastAsia"/>
        </w:rPr>
        <w:t>存在没有就业的剩余劳动力，无论</w:t>
      </w:r>
      <w:r w:rsidR="007C7ED0">
        <w:rPr>
          <w:rFonts w:hint="eastAsia"/>
        </w:rPr>
        <w:t>种地</w:t>
      </w:r>
      <w:r w:rsidR="0065442B">
        <w:rPr>
          <w:rFonts w:hint="eastAsia"/>
        </w:rPr>
        <w:t>的边际报酬多低，</w:t>
      </w:r>
      <w:r w:rsidR="007C7ED0">
        <w:rPr>
          <w:rFonts w:hint="eastAsia"/>
        </w:rPr>
        <w:t>他们依然会加入农业生产。过剩人口稀释了生产剩余，阻碍了雇佣劳动和大规模生产的发展，最终导致农业陷入内卷化陷阱。</w:t>
      </w:r>
      <w:r w:rsidR="0065442B">
        <w:rPr>
          <w:rFonts w:hint="eastAsia"/>
        </w:rPr>
        <w:t>《长江》一书考察发现，</w:t>
      </w:r>
      <w:r w:rsidR="00DF00EA">
        <w:rPr>
          <w:rFonts w:hint="eastAsia"/>
        </w:rPr>
        <w:t>在当时并非不存在农业现代化的迹象，作者举了无锡机动船和新蚕种的例子。但一方面，受巨大规模廉价劳动力的影响，这种新技术的应用在整个长三角并不能算普遍；另一方面，新技术所依赖的资本，所有权一般并不会在贫农手中，而是掌握在商人手中，再以相当于高利贷的租赁形式才能被农民使用。这又加重了对农民的剥削，更加不可能使其实现资本积累。豆饼、煤炭、新蚕种、机动船等等莫不如此。</w:t>
      </w:r>
      <w:r w:rsidR="007C7ED0">
        <w:rPr>
          <w:rFonts w:hint="eastAsia"/>
        </w:rPr>
        <w:t>总之</w:t>
      </w:r>
      <w:r w:rsidR="00DF00EA">
        <w:rPr>
          <w:rFonts w:hint="eastAsia"/>
        </w:rPr>
        <w:t>在当时的长三角地区，商品化并不意味着资本积累与资本主义生产方式的出现，而是促进了</w:t>
      </w:r>
      <w:r w:rsidR="007C7ED0">
        <w:rPr>
          <w:rFonts w:hint="eastAsia"/>
        </w:rPr>
        <w:t>内卷化</w:t>
      </w:r>
      <w:r w:rsidR="00DF00EA">
        <w:rPr>
          <w:rFonts w:hint="eastAsia"/>
        </w:rPr>
        <w:t>的发展</w:t>
      </w:r>
      <w:r w:rsidR="007C7ED0">
        <w:rPr>
          <w:rFonts w:hint="eastAsia"/>
        </w:rPr>
        <w:t>。</w:t>
      </w:r>
    </w:p>
    <w:p w14:paraId="2DE42EBD" w14:textId="603CCC23" w:rsidR="007C7ED0" w:rsidRDefault="007C7ED0" w:rsidP="00DF00EA">
      <w:pPr>
        <w:ind w:firstLine="480"/>
        <w:rPr>
          <w:rFonts w:hint="eastAsia"/>
        </w:rPr>
      </w:pPr>
      <w:r>
        <w:rPr>
          <w:rFonts w:hint="eastAsia"/>
        </w:rPr>
        <w:lastRenderedPageBreak/>
        <w:t>此番读书会是老师同学们共同学习、共同进步的盛会</w:t>
      </w:r>
      <w:r w:rsidR="000F65B1">
        <w:rPr>
          <w:rFonts w:hint="eastAsia"/>
        </w:rPr>
        <w:t>。在老师的带领下，同学通过大量阅读开始涉足科研的殿堂，积累了知识，</w:t>
      </w:r>
      <w:r w:rsidR="00521805">
        <w:rPr>
          <w:rFonts w:hint="eastAsia"/>
        </w:rPr>
        <w:t>学习了方法，培养了良好的阅读习惯，为日后学习和科研打下了</w:t>
      </w:r>
      <w:r w:rsidR="006406A7">
        <w:rPr>
          <w:rFonts w:hint="eastAsia"/>
        </w:rPr>
        <w:t>良好</w:t>
      </w:r>
      <w:r w:rsidR="00521805">
        <w:rPr>
          <w:rFonts w:hint="eastAsia"/>
        </w:rPr>
        <w:t>基础。</w:t>
      </w:r>
    </w:p>
    <w:p w14:paraId="5F1B7E94" w14:textId="77777777" w:rsidR="00F6178F" w:rsidRPr="004036C3" w:rsidRDefault="00F6178F" w:rsidP="007A6E06">
      <w:pPr>
        <w:ind w:firstLine="480"/>
        <w:rPr>
          <w:rFonts w:hint="eastAsia"/>
        </w:rPr>
      </w:pPr>
    </w:p>
    <w:sectPr w:rsidR="00F6178F" w:rsidRPr="004036C3" w:rsidSect="004E6D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"/>
        <w:numRestart w:val="eachPage"/>
      </w:footnotePr>
      <w:endnotePr>
        <w:numFmt w:val="decimal"/>
      </w:endnotePr>
      <w:pgSz w:w="11906" w:h="16838"/>
      <w:pgMar w:top="1134" w:right="851" w:bottom="1134" w:left="851" w:header="851" w:footer="992" w:gutter="284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0A060" w14:textId="77777777" w:rsidR="007614E7" w:rsidRDefault="007614E7" w:rsidP="00414CD6">
      <w:pPr>
        <w:spacing w:line="240" w:lineRule="auto"/>
        <w:ind w:firstLine="480"/>
      </w:pPr>
    </w:p>
  </w:endnote>
  <w:endnote w:type="continuationSeparator" w:id="0">
    <w:p w14:paraId="2FB34BE4" w14:textId="77777777" w:rsidR="007614E7" w:rsidRDefault="007614E7" w:rsidP="00414CD6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A0B6F" w14:textId="77777777" w:rsidR="00F519FA" w:rsidRDefault="00F519FA">
    <w:pPr>
      <w:pStyle w:val="af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F2F5D" w14:textId="77777777" w:rsidR="00F519FA" w:rsidRPr="004172E2" w:rsidRDefault="00F519FA" w:rsidP="004172E2">
    <w:pPr>
      <w:ind w:left="480"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A3685" w14:textId="77777777" w:rsidR="00F519FA" w:rsidRDefault="00F519FA">
    <w:pPr>
      <w:pStyle w:val="af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E960F" w14:textId="77777777" w:rsidR="007614E7" w:rsidRDefault="007614E7" w:rsidP="00414CD6">
      <w:pPr>
        <w:spacing w:line="240" w:lineRule="auto"/>
        <w:ind w:firstLine="480"/>
      </w:pPr>
      <w:r>
        <w:separator/>
      </w:r>
    </w:p>
  </w:footnote>
  <w:footnote w:type="continuationSeparator" w:id="0">
    <w:p w14:paraId="5A952C29" w14:textId="77777777" w:rsidR="007614E7" w:rsidRDefault="007614E7" w:rsidP="00414CD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7885F" w14:textId="77777777" w:rsidR="00F519FA" w:rsidRDefault="00F519FA">
    <w:pPr>
      <w:pStyle w:val="af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3E3A1" w14:textId="77777777" w:rsidR="00F519FA" w:rsidRPr="004172E2" w:rsidRDefault="00F519FA" w:rsidP="004172E2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19BDC" w14:textId="77777777" w:rsidR="00F519FA" w:rsidRDefault="00F519FA">
    <w:pPr>
      <w:pStyle w:val="af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0376"/>
    <w:multiLevelType w:val="multilevel"/>
    <w:tmpl w:val="C91000CC"/>
    <w:lvl w:ilvl="0">
      <w:start w:val="1"/>
      <w:numFmt w:val="decimal"/>
      <w:lvlText w:val="图4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ED0FF2"/>
    <w:multiLevelType w:val="hybridMultilevel"/>
    <w:tmpl w:val="E0A22116"/>
    <w:lvl w:ilvl="0" w:tplc="DA4AC632">
      <w:start w:val="1"/>
      <w:numFmt w:val="japaneseCounting"/>
      <w:lvlText w:val="（%1）"/>
      <w:lvlJc w:val="left"/>
      <w:pPr>
        <w:ind w:left="1441" w:hanging="87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3957E32"/>
    <w:multiLevelType w:val="hybridMultilevel"/>
    <w:tmpl w:val="48DEC1A2"/>
    <w:lvl w:ilvl="0" w:tplc="0A28FFA6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6007F"/>
    <w:multiLevelType w:val="multilevel"/>
    <w:tmpl w:val="039E447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2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F292B93"/>
    <w:multiLevelType w:val="multilevel"/>
    <w:tmpl w:val="23D4C0F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lvlText w:val="%1.%2 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63C032E"/>
    <w:multiLevelType w:val="hybridMultilevel"/>
    <w:tmpl w:val="B5A2B668"/>
    <w:lvl w:ilvl="0" w:tplc="4E069AD0">
      <w:start w:val="1"/>
      <w:numFmt w:val="japaneseCounting"/>
      <w:lvlText w:val="（%1）"/>
      <w:lvlJc w:val="left"/>
      <w:pPr>
        <w:ind w:left="1441" w:hanging="87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 w15:restartNumberingAfterBreak="0">
    <w:nsid w:val="26B3533C"/>
    <w:multiLevelType w:val="multilevel"/>
    <w:tmpl w:val="95184A20"/>
    <w:lvl w:ilvl="0">
      <w:start w:val="1"/>
      <w:numFmt w:val="none"/>
      <w:lvlText w:val="(一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27BD3161"/>
    <w:multiLevelType w:val="multilevel"/>
    <w:tmpl w:val="7CCE91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2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B2D09AD"/>
    <w:multiLevelType w:val="multilevel"/>
    <w:tmpl w:val="EF7864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5.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C794EB9"/>
    <w:multiLevelType w:val="multilevel"/>
    <w:tmpl w:val="0150DA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3.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E343F29"/>
    <w:multiLevelType w:val="multilevel"/>
    <w:tmpl w:val="0409001D"/>
    <w:numStyleLink w:val="a"/>
  </w:abstractNum>
  <w:abstractNum w:abstractNumId="11" w15:restartNumberingAfterBreak="0">
    <w:nsid w:val="32AC2922"/>
    <w:multiLevelType w:val="multilevel"/>
    <w:tmpl w:val="94C257E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5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91A5F06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b w:val="0"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F81CE2"/>
    <w:multiLevelType w:val="multilevel"/>
    <w:tmpl w:val="9BFEF20E"/>
    <w:lvl w:ilvl="0">
      <w:start w:val="1"/>
      <w:numFmt w:val="decimal"/>
      <w:lvlText w:val="图5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253461"/>
    <w:multiLevelType w:val="multilevel"/>
    <w:tmpl w:val="EB2803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2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DD76EA0"/>
    <w:multiLevelType w:val="multilevel"/>
    <w:tmpl w:val="BFB2A1EE"/>
    <w:lvl w:ilvl="0">
      <w:start w:val="1"/>
      <w:numFmt w:val="decimal"/>
      <w:lvlText w:val="图1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E1C3B8A"/>
    <w:multiLevelType w:val="multilevel"/>
    <w:tmpl w:val="64407D0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2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29738AA"/>
    <w:multiLevelType w:val="hybridMultilevel"/>
    <w:tmpl w:val="CCC4FF4E"/>
    <w:lvl w:ilvl="0" w:tplc="B8AE6CD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54F71D2"/>
    <w:multiLevelType w:val="multilevel"/>
    <w:tmpl w:val="21DEA1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B035E6D"/>
    <w:multiLevelType w:val="multilevel"/>
    <w:tmpl w:val="F08846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5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06677FF"/>
    <w:multiLevelType w:val="hybridMultilevel"/>
    <w:tmpl w:val="0A048DC0"/>
    <w:lvl w:ilvl="0" w:tplc="D15A23A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CA5E45"/>
    <w:multiLevelType w:val="multilevel"/>
    <w:tmpl w:val="E0A835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3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3E6332D"/>
    <w:multiLevelType w:val="multilevel"/>
    <w:tmpl w:val="D7743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2.1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766708B"/>
    <w:multiLevelType w:val="multilevel"/>
    <w:tmpl w:val="CC5EC584"/>
    <w:lvl w:ilvl="0">
      <w:start w:val="1"/>
      <w:numFmt w:val="decimal"/>
      <w:lvlText w:val="图5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86536C6"/>
    <w:multiLevelType w:val="multilevel"/>
    <w:tmpl w:val="3C3C3F46"/>
    <w:lvl w:ilvl="0">
      <w:start w:val="1"/>
      <w:numFmt w:val="decimal"/>
      <w:lvlText w:val="表5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D7D241A"/>
    <w:multiLevelType w:val="hybridMultilevel"/>
    <w:tmpl w:val="9B243358"/>
    <w:lvl w:ilvl="0" w:tplc="F6D888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E016897"/>
    <w:multiLevelType w:val="hybridMultilevel"/>
    <w:tmpl w:val="8BC8F6A4"/>
    <w:lvl w:ilvl="0" w:tplc="756AC58E">
      <w:start w:val="1"/>
      <w:numFmt w:val="japaneseCounting"/>
      <w:lvlText w:val="（%1）"/>
      <w:lvlJc w:val="left"/>
      <w:pPr>
        <w:ind w:left="1206" w:hanging="7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E3778FB"/>
    <w:multiLevelType w:val="multilevel"/>
    <w:tmpl w:val="9412252A"/>
    <w:lvl w:ilvl="0">
      <w:start w:val="1"/>
      <w:numFmt w:val="decimal"/>
      <w:lvlText w:val="表4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8" w15:restartNumberingAfterBreak="0">
    <w:nsid w:val="710219D5"/>
    <w:multiLevelType w:val="multilevel"/>
    <w:tmpl w:val="EA08BE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6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29D3146"/>
    <w:multiLevelType w:val="multilevel"/>
    <w:tmpl w:val="E076C1A8"/>
    <w:lvl w:ilvl="0">
      <w:start w:val="1"/>
      <w:numFmt w:val="decimal"/>
      <w:lvlText w:val="图2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2A44E7C"/>
    <w:multiLevelType w:val="multilevel"/>
    <w:tmpl w:val="C91000CC"/>
    <w:lvl w:ilvl="0">
      <w:start w:val="1"/>
      <w:numFmt w:val="decimal"/>
      <w:lvlText w:val="图4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A3C24F4"/>
    <w:multiLevelType w:val="multilevel"/>
    <w:tmpl w:val="122C73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6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20"/>
  </w:num>
  <w:num w:numId="5">
    <w:abstractNumId w:val="4"/>
  </w:num>
  <w:num w:numId="6">
    <w:abstractNumId w:val="16"/>
  </w:num>
  <w:num w:numId="7">
    <w:abstractNumId w:val="21"/>
  </w:num>
  <w:num w:numId="8">
    <w:abstractNumId w:val="19"/>
  </w:num>
  <w:num w:numId="9">
    <w:abstractNumId w:val="31"/>
  </w:num>
  <w:num w:numId="10">
    <w:abstractNumId w:val="9"/>
  </w:num>
  <w:num w:numId="11">
    <w:abstractNumId w:val="28"/>
  </w:num>
  <w:num w:numId="12">
    <w:abstractNumId w:val="18"/>
  </w:num>
  <w:num w:numId="13">
    <w:abstractNumId w:val="11"/>
  </w:num>
  <w:num w:numId="14">
    <w:abstractNumId w:val="8"/>
  </w:num>
  <w:num w:numId="15">
    <w:abstractNumId w:val="22"/>
  </w:num>
  <w:num w:numId="16">
    <w:abstractNumId w:val="15"/>
  </w:num>
  <w:num w:numId="17">
    <w:abstractNumId w:val="29"/>
  </w:num>
  <w:num w:numId="18">
    <w:abstractNumId w:val="0"/>
  </w:num>
  <w:num w:numId="19">
    <w:abstractNumId w:val="13"/>
  </w:num>
  <w:num w:numId="20">
    <w:abstractNumId w:val="27"/>
  </w:num>
  <w:num w:numId="21">
    <w:abstractNumId w:val="24"/>
  </w:num>
  <w:num w:numId="22">
    <w:abstractNumId w:val="23"/>
  </w:num>
  <w:num w:numId="23">
    <w:abstractNumId w:val="14"/>
  </w:num>
  <w:num w:numId="24">
    <w:abstractNumId w:val="3"/>
  </w:num>
  <w:num w:numId="25">
    <w:abstractNumId w:val="7"/>
  </w:num>
  <w:num w:numId="26">
    <w:abstractNumId w:val="2"/>
  </w:num>
  <w:num w:numId="27">
    <w:abstractNumId w:val="6"/>
  </w:num>
  <w:num w:numId="28">
    <w:abstractNumId w:val="6"/>
  </w:num>
  <w:num w:numId="29">
    <w:abstractNumId w:val="6"/>
    <w:lvlOverride w:ilvl="0">
      <w:lvl w:ilvl="0">
        <w:start w:val="1"/>
        <w:numFmt w:val="none"/>
        <w:lvlText w:val="(一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30">
    <w:abstractNumId w:val="30"/>
  </w:num>
  <w:num w:numId="31">
    <w:abstractNumId w:val="1"/>
  </w:num>
  <w:num w:numId="32">
    <w:abstractNumId w:val="5"/>
  </w:num>
  <w:num w:numId="33">
    <w:abstractNumId w:val="2"/>
    <w:lvlOverride w:ilvl="0">
      <w:startOverride w:val="1"/>
    </w:lvlOverride>
  </w:num>
  <w:num w:numId="34">
    <w:abstractNumId w:val="2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EC"/>
    <w:rsid w:val="000001B0"/>
    <w:rsid w:val="00000896"/>
    <w:rsid w:val="00000983"/>
    <w:rsid w:val="00000A85"/>
    <w:rsid w:val="00001AD5"/>
    <w:rsid w:val="000027E0"/>
    <w:rsid w:val="00002B9D"/>
    <w:rsid w:val="00002BA9"/>
    <w:rsid w:val="00002D71"/>
    <w:rsid w:val="0000304A"/>
    <w:rsid w:val="000031D0"/>
    <w:rsid w:val="00003467"/>
    <w:rsid w:val="00003882"/>
    <w:rsid w:val="00003B1A"/>
    <w:rsid w:val="00004488"/>
    <w:rsid w:val="000045AD"/>
    <w:rsid w:val="00004AEC"/>
    <w:rsid w:val="00005377"/>
    <w:rsid w:val="000057D9"/>
    <w:rsid w:val="00005B86"/>
    <w:rsid w:val="00005C85"/>
    <w:rsid w:val="00006038"/>
    <w:rsid w:val="000061CB"/>
    <w:rsid w:val="000063CF"/>
    <w:rsid w:val="00006500"/>
    <w:rsid w:val="00006557"/>
    <w:rsid w:val="00006A0C"/>
    <w:rsid w:val="00006E0C"/>
    <w:rsid w:val="00006FB5"/>
    <w:rsid w:val="00006FBC"/>
    <w:rsid w:val="000079C5"/>
    <w:rsid w:val="00007A04"/>
    <w:rsid w:val="00007E07"/>
    <w:rsid w:val="00010476"/>
    <w:rsid w:val="000105CC"/>
    <w:rsid w:val="0001074E"/>
    <w:rsid w:val="000107AC"/>
    <w:rsid w:val="00012D02"/>
    <w:rsid w:val="00012FFB"/>
    <w:rsid w:val="00013163"/>
    <w:rsid w:val="00013D3C"/>
    <w:rsid w:val="000141D4"/>
    <w:rsid w:val="000144D7"/>
    <w:rsid w:val="000144F2"/>
    <w:rsid w:val="000148F4"/>
    <w:rsid w:val="00014A28"/>
    <w:rsid w:val="00014F11"/>
    <w:rsid w:val="00014FED"/>
    <w:rsid w:val="00015ACF"/>
    <w:rsid w:val="00015D5C"/>
    <w:rsid w:val="00015EA0"/>
    <w:rsid w:val="00016D5E"/>
    <w:rsid w:val="00017052"/>
    <w:rsid w:val="000170D4"/>
    <w:rsid w:val="000174E5"/>
    <w:rsid w:val="0002006F"/>
    <w:rsid w:val="000204C4"/>
    <w:rsid w:val="000206D7"/>
    <w:rsid w:val="00021339"/>
    <w:rsid w:val="00021346"/>
    <w:rsid w:val="00021796"/>
    <w:rsid w:val="00022321"/>
    <w:rsid w:val="0002253E"/>
    <w:rsid w:val="00022815"/>
    <w:rsid w:val="00024004"/>
    <w:rsid w:val="00024317"/>
    <w:rsid w:val="000248EB"/>
    <w:rsid w:val="000251E9"/>
    <w:rsid w:val="00025AA8"/>
    <w:rsid w:val="00026ED1"/>
    <w:rsid w:val="0003042C"/>
    <w:rsid w:val="00030804"/>
    <w:rsid w:val="00031273"/>
    <w:rsid w:val="00031327"/>
    <w:rsid w:val="0003136B"/>
    <w:rsid w:val="000314D7"/>
    <w:rsid w:val="0003150E"/>
    <w:rsid w:val="00031E16"/>
    <w:rsid w:val="0003327F"/>
    <w:rsid w:val="000332F5"/>
    <w:rsid w:val="00034B3D"/>
    <w:rsid w:val="00034CEF"/>
    <w:rsid w:val="000361A5"/>
    <w:rsid w:val="00036E19"/>
    <w:rsid w:val="00037C03"/>
    <w:rsid w:val="00040290"/>
    <w:rsid w:val="000409FC"/>
    <w:rsid w:val="00041134"/>
    <w:rsid w:val="00041147"/>
    <w:rsid w:val="00041563"/>
    <w:rsid w:val="0004187A"/>
    <w:rsid w:val="00041911"/>
    <w:rsid w:val="000425DE"/>
    <w:rsid w:val="0004267D"/>
    <w:rsid w:val="00042698"/>
    <w:rsid w:val="0004275E"/>
    <w:rsid w:val="0004357B"/>
    <w:rsid w:val="000439A1"/>
    <w:rsid w:val="00044140"/>
    <w:rsid w:val="0004476C"/>
    <w:rsid w:val="00044900"/>
    <w:rsid w:val="0004596B"/>
    <w:rsid w:val="00045AD0"/>
    <w:rsid w:val="00046186"/>
    <w:rsid w:val="0004747B"/>
    <w:rsid w:val="000478CE"/>
    <w:rsid w:val="000478D5"/>
    <w:rsid w:val="000479F2"/>
    <w:rsid w:val="00050194"/>
    <w:rsid w:val="00050EDC"/>
    <w:rsid w:val="00051B7E"/>
    <w:rsid w:val="000525C4"/>
    <w:rsid w:val="00052989"/>
    <w:rsid w:val="00052CEF"/>
    <w:rsid w:val="000533EB"/>
    <w:rsid w:val="00053502"/>
    <w:rsid w:val="000535A9"/>
    <w:rsid w:val="000537A3"/>
    <w:rsid w:val="00053A9F"/>
    <w:rsid w:val="00053D7C"/>
    <w:rsid w:val="00055066"/>
    <w:rsid w:val="000551B3"/>
    <w:rsid w:val="000551B6"/>
    <w:rsid w:val="00055366"/>
    <w:rsid w:val="0005542B"/>
    <w:rsid w:val="00055A4B"/>
    <w:rsid w:val="00055DF5"/>
    <w:rsid w:val="00055EAC"/>
    <w:rsid w:val="000563F0"/>
    <w:rsid w:val="00056583"/>
    <w:rsid w:val="00056C05"/>
    <w:rsid w:val="00056C33"/>
    <w:rsid w:val="00056D31"/>
    <w:rsid w:val="00057810"/>
    <w:rsid w:val="000610BB"/>
    <w:rsid w:val="00062060"/>
    <w:rsid w:val="00062B5D"/>
    <w:rsid w:val="00063116"/>
    <w:rsid w:val="00064734"/>
    <w:rsid w:val="00064FA1"/>
    <w:rsid w:val="00065088"/>
    <w:rsid w:val="000652FC"/>
    <w:rsid w:val="00065408"/>
    <w:rsid w:val="000655A1"/>
    <w:rsid w:val="00065AD0"/>
    <w:rsid w:val="00066A6A"/>
    <w:rsid w:val="000675E3"/>
    <w:rsid w:val="000678BC"/>
    <w:rsid w:val="00067D4E"/>
    <w:rsid w:val="00070576"/>
    <w:rsid w:val="0007058F"/>
    <w:rsid w:val="00070692"/>
    <w:rsid w:val="0007080F"/>
    <w:rsid w:val="0007122F"/>
    <w:rsid w:val="000723EA"/>
    <w:rsid w:val="00072CB4"/>
    <w:rsid w:val="00072F43"/>
    <w:rsid w:val="00073288"/>
    <w:rsid w:val="00073D31"/>
    <w:rsid w:val="00074155"/>
    <w:rsid w:val="00074344"/>
    <w:rsid w:val="000748C8"/>
    <w:rsid w:val="00075276"/>
    <w:rsid w:val="00076336"/>
    <w:rsid w:val="000764BF"/>
    <w:rsid w:val="0007653C"/>
    <w:rsid w:val="00076CFA"/>
    <w:rsid w:val="00080444"/>
    <w:rsid w:val="00080B98"/>
    <w:rsid w:val="000810B2"/>
    <w:rsid w:val="000811E1"/>
    <w:rsid w:val="00081908"/>
    <w:rsid w:val="0008194D"/>
    <w:rsid w:val="00081DD9"/>
    <w:rsid w:val="00081EAD"/>
    <w:rsid w:val="00082112"/>
    <w:rsid w:val="00085369"/>
    <w:rsid w:val="0008560F"/>
    <w:rsid w:val="00085961"/>
    <w:rsid w:val="00085AE5"/>
    <w:rsid w:val="00085E5D"/>
    <w:rsid w:val="00086479"/>
    <w:rsid w:val="0008696F"/>
    <w:rsid w:val="00087865"/>
    <w:rsid w:val="0009076D"/>
    <w:rsid w:val="00090A32"/>
    <w:rsid w:val="00090DF1"/>
    <w:rsid w:val="00091015"/>
    <w:rsid w:val="0009128A"/>
    <w:rsid w:val="000915A1"/>
    <w:rsid w:val="00091E80"/>
    <w:rsid w:val="00091F5A"/>
    <w:rsid w:val="00092083"/>
    <w:rsid w:val="00092241"/>
    <w:rsid w:val="000927F7"/>
    <w:rsid w:val="00092A22"/>
    <w:rsid w:val="00093083"/>
    <w:rsid w:val="00093234"/>
    <w:rsid w:val="0009366E"/>
    <w:rsid w:val="00093825"/>
    <w:rsid w:val="00093E84"/>
    <w:rsid w:val="00093FB9"/>
    <w:rsid w:val="000941B8"/>
    <w:rsid w:val="00094851"/>
    <w:rsid w:val="00094894"/>
    <w:rsid w:val="00094A3F"/>
    <w:rsid w:val="00095027"/>
    <w:rsid w:val="0009552E"/>
    <w:rsid w:val="000957BB"/>
    <w:rsid w:val="000958FB"/>
    <w:rsid w:val="000962BD"/>
    <w:rsid w:val="0009793D"/>
    <w:rsid w:val="00097A0A"/>
    <w:rsid w:val="00097F05"/>
    <w:rsid w:val="000A0162"/>
    <w:rsid w:val="000A0387"/>
    <w:rsid w:val="000A03FE"/>
    <w:rsid w:val="000A055D"/>
    <w:rsid w:val="000A0D25"/>
    <w:rsid w:val="000A12FE"/>
    <w:rsid w:val="000A16C1"/>
    <w:rsid w:val="000A19D3"/>
    <w:rsid w:val="000A1C53"/>
    <w:rsid w:val="000A1FAD"/>
    <w:rsid w:val="000A20CF"/>
    <w:rsid w:val="000A269E"/>
    <w:rsid w:val="000A31BE"/>
    <w:rsid w:val="000A332C"/>
    <w:rsid w:val="000A3396"/>
    <w:rsid w:val="000A3597"/>
    <w:rsid w:val="000A398B"/>
    <w:rsid w:val="000A3B43"/>
    <w:rsid w:val="000A3C60"/>
    <w:rsid w:val="000A3D70"/>
    <w:rsid w:val="000A3EB4"/>
    <w:rsid w:val="000A4243"/>
    <w:rsid w:val="000A4428"/>
    <w:rsid w:val="000A47C0"/>
    <w:rsid w:val="000A4FFE"/>
    <w:rsid w:val="000A5718"/>
    <w:rsid w:val="000A58B8"/>
    <w:rsid w:val="000A5E53"/>
    <w:rsid w:val="000A62A6"/>
    <w:rsid w:val="000A6CAC"/>
    <w:rsid w:val="000A6D37"/>
    <w:rsid w:val="000A710C"/>
    <w:rsid w:val="000B087B"/>
    <w:rsid w:val="000B0E65"/>
    <w:rsid w:val="000B1270"/>
    <w:rsid w:val="000B1B65"/>
    <w:rsid w:val="000B1FEB"/>
    <w:rsid w:val="000B2026"/>
    <w:rsid w:val="000B2AD5"/>
    <w:rsid w:val="000B2D84"/>
    <w:rsid w:val="000B34D2"/>
    <w:rsid w:val="000B34F6"/>
    <w:rsid w:val="000B3B91"/>
    <w:rsid w:val="000B402E"/>
    <w:rsid w:val="000B4527"/>
    <w:rsid w:val="000B4DB5"/>
    <w:rsid w:val="000B5179"/>
    <w:rsid w:val="000B51D7"/>
    <w:rsid w:val="000B553F"/>
    <w:rsid w:val="000B558B"/>
    <w:rsid w:val="000B5AE6"/>
    <w:rsid w:val="000B5BF9"/>
    <w:rsid w:val="000B60B8"/>
    <w:rsid w:val="000B631E"/>
    <w:rsid w:val="000B6FDA"/>
    <w:rsid w:val="000B7180"/>
    <w:rsid w:val="000B7492"/>
    <w:rsid w:val="000B755F"/>
    <w:rsid w:val="000B7E3D"/>
    <w:rsid w:val="000C028B"/>
    <w:rsid w:val="000C064E"/>
    <w:rsid w:val="000C0679"/>
    <w:rsid w:val="000C1CD6"/>
    <w:rsid w:val="000C1D6B"/>
    <w:rsid w:val="000C1F3E"/>
    <w:rsid w:val="000C22A8"/>
    <w:rsid w:val="000C24A3"/>
    <w:rsid w:val="000C279F"/>
    <w:rsid w:val="000C2C14"/>
    <w:rsid w:val="000C2DC8"/>
    <w:rsid w:val="000C2E89"/>
    <w:rsid w:val="000C2E8F"/>
    <w:rsid w:val="000C2F9C"/>
    <w:rsid w:val="000C35AF"/>
    <w:rsid w:val="000C3661"/>
    <w:rsid w:val="000C38A3"/>
    <w:rsid w:val="000C4723"/>
    <w:rsid w:val="000C4AE4"/>
    <w:rsid w:val="000C5257"/>
    <w:rsid w:val="000C537F"/>
    <w:rsid w:val="000C59BB"/>
    <w:rsid w:val="000C758F"/>
    <w:rsid w:val="000C771A"/>
    <w:rsid w:val="000C78A8"/>
    <w:rsid w:val="000C79EF"/>
    <w:rsid w:val="000C7AD0"/>
    <w:rsid w:val="000C7F98"/>
    <w:rsid w:val="000D01FA"/>
    <w:rsid w:val="000D09D8"/>
    <w:rsid w:val="000D0A42"/>
    <w:rsid w:val="000D0B3B"/>
    <w:rsid w:val="000D0EE5"/>
    <w:rsid w:val="000D1472"/>
    <w:rsid w:val="000D15CA"/>
    <w:rsid w:val="000D1CC5"/>
    <w:rsid w:val="000D241D"/>
    <w:rsid w:val="000D2623"/>
    <w:rsid w:val="000D2AFC"/>
    <w:rsid w:val="000D2F7F"/>
    <w:rsid w:val="000D3D2B"/>
    <w:rsid w:val="000D4EAE"/>
    <w:rsid w:val="000D4F6B"/>
    <w:rsid w:val="000D5462"/>
    <w:rsid w:val="000D56F6"/>
    <w:rsid w:val="000D5BA0"/>
    <w:rsid w:val="000D5D96"/>
    <w:rsid w:val="000D5E1B"/>
    <w:rsid w:val="000D63EA"/>
    <w:rsid w:val="000D6858"/>
    <w:rsid w:val="000D6F90"/>
    <w:rsid w:val="000D73E1"/>
    <w:rsid w:val="000D77B4"/>
    <w:rsid w:val="000E019E"/>
    <w:rsid w:val="000E08EE"/>
    <w:rsid w:val="000E0953"/>
    <w:rsid w:val="000E0985"/>
    <w:rsid w:val="000E0AFC"/>
    <w:rsid w:val="000E0F42"/>
    <w:rsid w:val="000E1965"/>
    <w:rsid w:val="000E1CAD"/>
    <w:rsid w:val="000E3C02"/>
    <w:rsid w:val="000E3DE9"/>
    <w:rsid w:val="000E42C8"/>
    <w:rsid w:val="000E480D"/>
    <w:rsid w:val="000E4EA4"/>
    <w:rsid w:val="000E505D"/>
    <w:rsid w:val="000E51EB"/>
    <w:rsid w:val="000E561E"/>
    <w:rsid w:val="000E580E"/>
    <w:rsid w:val="000E5C8A"/>
    <w:rsid w:val="000E6223"/>
    <w:rsid w:val="000E623F"/>
    <w:rsid w:val="000E641A"/>
    <w:rsid w:val="000E6834"/>
    <w:rsid w:val="000E6B06"/>
    <w:rsid w:val="000E6D5B"/>
    <w:rsid w:val="000E73A9"/>
    <w:rsid w:val="000E78D8"/>
    <w:rsid w:val="000E7AF9"/>
    <w:rsid w:val="000E7D6B"/>
    <w:rsid w:val="000F0728"/>
    <w:rsid w:val="000F0DC9"/>
    <w:rsid w:val="000F1336"/>
    <w:rsid w:val="000F199F"/>
    <w:rsid w:val="000F1F75"/>
    <w:rsid w:val="000F321A"/>
    <w:rsid w:val="000F3315"/>
    <w:rsid w:val="000F3A3E"/>
    <w:rsid w:val="000F3C76"/>
    <w:rsid w:val="000F52C1"/>
    <w:rsid w:val="000F5AFB"/>
    <w:rsid w:val="000F5B12"/>
    <w:rsid w:val="000F5B54"/>
    <w:rsid w:val="000F5C44"/>
    <w:rsid w:val="000F5C5C"/>
    <w:rsid w:val="000F5F1C"/>
    <w:rsid w:val="000F65B1"/>
    <w:rsid w:val="000F6A4D"/>
    <w:rsid w:val="000F75DF"/>
    <w:rsid w:val="000F7FA5"/>
    <w:rsid w:val="001002EB"/>
    <w:rsid w:val="00100ECE"/>
    <w:rsid w:val="0010147C"/>
    <w:rsid w:val="00101897"/>
    <w:rsid w:val="001018F7"/>
    <w:rsid w:val="00101B9A"/>
    <w:rsid w:val="00101D79"/>
    <w:rsid w:val="00102026"/>
    <w:rsid w:val="00102103"/>
    <w:rsid w:val="00102171"/>
    <w:rsid w:val="001025AE"/>
    <w:rsid w:val="001029F3"/>
    <w:rsid w:val="00103097"/>
    <w:rsid w:val="0010330F"/>
    <w:rsid w:val="00104573"/>
    <w:rsid w:val="00104A86"/>
    <w:rsid w:val="001052E0"/>
    <w:rsid w:val="00105F46"/>
    <w:rsid w:val="001061EE"/>
    <w:rsid w:val="00106313"/>
    <w:rsid w:val="00106680"/>
    <w:rsid w:val="00106C1D"/>
    <w:rsid w:val="001072E2"/>
    <w:rsid w:val="00107502"/>
    <w:rsid w:val="00107613"/>
    <w:rsid w:val="00107930"/>
    <w:rsid w:val="00107ADC"/>
    <w:rsid w:val="001101F7"/>
    <w:rsid w:val="0011055A"/>
    <w:rsid w:val="001106D8"/>
    <w:rsid w:val="00111D3B"/>
    <w:rsid w:val="00111D94"/>
    <w:rsid w:val="00111E31"/>
    <w:rsid w:val="00111F2B"/>
    <w:rsid w:val="001126EB"/>
    <w:rsid w:val="00112850"/>
    <w:rsid w:val="00112EDD"/>
    <w:rsid w:val="001132F2"/>
    <w:rsid w:val="00113396"/>
    <w:rsid w:val="0011340D"/>
    <w:rsid w:val="00113708"/>
    <w:rsid w:val="0011408B"/>
    <w:rsid w:val="00114179"/>
    <w:rsid w:val="001143C2"/>
    <w:rsid w:val="0011488E"/>
    <w:rsid w:val="00114A49"/>
    <w:rsid w:val="001168F2"/>
    <w:rsid w:val="00117249"/>
    <w:rsid w:val="0011769C"/>
    <w:rsid w:val="00117DC5"/>
    <w:rsid w:val="00120CEA"/>
    <w:rsid w:val="00121501"/>
    <w:rsid w:val="001219CE"/>
    <w:rsid w:val="00121F87"/>
    <w:rsid w:val="0012257B"/>
    <w:rsid w:val="00122E3D"/>
    <w:rsid w:val="001230E7"/>
    <w:rsid w:val="00123F2E"/>
    <w:rsid w:val="0012451D"/>
    <w:rsid w:val="001246AD"/>
    <w:rsid w:val="001249E6"/>
    <w:rsid w:val="00124AB5"/>
    <w:rsid w:val="00125FB8"/>
    <w:rsid w:val="001266C2"/>
    <w:rsid w:val="00126E97"/>
    <w:rsid w:val="0013005E"/>
    <w:rsid w:val="00130276"/>
    <w:rsid w:val="001303AD"/>
    <w:rsid w:val="00130B42"/>
    <w:rsid w:val="00131007"/>
    <w:rsid w:val="00131353"/>
    <w:rsid w:val="001315A6"/>
    <w:rsid w:val="00131C62"/>
    <w:rsid w:val="00131E75"/>
    <w:rsid w:val="00132162"/>
    <w:rsid w:val="0013237C"/>
    <w:rsid w:val="0013257A"/>
    <w:rsid w:val="001325E5"/>
    <w:rsid w:val="00132638"/>
    <w:rsid w:val="001327C8"/>
    <w:rsid w:val="00132B60"/>
    <w:rsid w:val="00132DDF"/>
    <w:rsid w:val="00132DF2"/>
    <w:rsid w:val="00132F06"/>
    <w:rsid w:val="00133402"/>
    <w:rsid w:val="0013351D"/>
    <w:rsid w:val="00133851"/>
    <w:rsid w:val="00133AA7"/>
    <w:rsid w:val="00133E7E"/>
    <w:rsid w:val="00133FBF"/>
    <w:rsid w:val="001340BB"/>
    <w:rsid w:val="001342BA"/>
    <w:rsid w:val="0013436C"/>
    <w:rsid w:val="001344F5"/>
    <w:rsid w:val="00134B41"/>
    <w:rsid w:val="00134CD5"/>
    <w:rsid w:val="00134ECC"/>
    <w:rsid w:val="00135133"/>
    <w:rsid w:val="001353E8"/>
    <w:rsid w:val="00135BD5"/>
    <w:rsid w:val="00135D74"/>
    <w:rsid w:val="001364A7"/>
    <w:rsid w:val="00136B0F"/>
    <w:rsid w:val="00137668"/>
    <w:rsid w:val="001378AE"/>
    <w:rsid w:val="00140B25"/>
    <w:rsid w:val="00140E53"/>
    <w:rsid w:val="001418D7"/>
    <w:rsid w:val="00141922"/>
    <w:rsid w:val="00141E35"/>
    <w:rsid w:val="00142DB1"/>
    <w:rsid w:val="00142F62"/>
    <w:rsid w:val="00143C54"/>
    <w:rsid w:val="001441AF"/>
    <w:rsid w:val="00144586"/>
    <w:rsid w:val="00144785"/>
    <w:rsid w:val="00144BAA"/>
    <w:rsid w:val="00145199"/>
    <w:rsid w:val="001453F8"/>
    <w:rsid w:val="00145553"/>
    <w:rsid w:val="00145866"/>
    <w:rsid w:val="00145F61"/>
    <w:rsid w:val="00145FFF"/>
    <w:rsid w:val="00146482"/>
    <w:rsid w:val="00146994"/>
    <w:rsid w:val="00146F84"/>
    <w:rsid w:val="001475F9"/>
    <w:rsid w:val="0014780A"/>
    <w:rsid w:val="00147BFC"/>
    <w:rsid w:val="001519F7"/>
    <w:rsid w:val="00152493"/>
    <w:rsid w:val="00152D9C"/>
    <w:rsid w:val="001534AD"/>
    <w:rsid w:val="001534B7"/>
    <w:rsid w:val="001534CD"/>
    <w:rsid w:val="001539C9"/>
    <w:rsid w:val="0015464A"/>
    <w:rsid w:val="00154839"/>
    <w:rsid w:val="001550AE"/>
    <w:rsid w:val="001555BE"/>
    <w:rsid w:val="001555F2"/>
    <w:rsid w:val="00155E99"/>
    <w:rsid w:val="00156996"/>
    <w:rsid w:val="00156A80"/>
    <w:rsid w:val="00157FB5"/>
    <w:rsid w:val="00161408"/>
    <w:rsid w:val="00161CCA"/>
    <w:rsid w:val="00161E4D"/>
    <w:rsid w:val="0016263D"/>
    <w:rsid w:val="00162653"/>
    <w:rsid w:val="00162BC5"/>
    <w:rsid w:val="001633EE"/>
    <w:rsid w:val="00163513"/>
    <w:rsid w:val="001638E7"/>
    <w:rsid w:val="00163C84"/>
    <w:rsid w:val="001646E9"/>
    <w:rsid w:val="0016496D"/>
    <w:rsid w:val="001658D6"/>
    <w:rsid w:val="00166D45"/>
    <w:rsid w:val="00166D70"/>
    <w:rsid w:val="0016740B"/>
    <w:rsid w:val="00167532"/>
    <w:rsid w:val="00167A3F"/>
    <w:rsid w:val="00167FB4"/>
    <w:rsid w:val="00170437"/>
    <w:rsid w:val="00170531"/>
    <w:rsid w:val="00170CB9"/>
    <w:rsid w:val="001712C2"/>
    <w:rsid w:val="00171306"/>
    <w:rsid w:val="0017183F"/>
    <w:rsid w:val="00171FE5"/>
    <w:rsid w:val="00172188"/>
    <w:rsid w:val="00172252"/>
    <w:rsid w:val="00172B0B"/>
    <w:rsid w:val="00172EC3"/>
    <w:rsid w:val="00174231"/>
    <w:rsid w:val="00174284"/>
    <w:rsid w:val="00174678"/>
    <w:rsid w:val="00174840"/>
    <w:rsid w:val="00174BB0"/>
    <w:rsid w:val="0017500E"/>
    <w:rsid w:val="0017503D"/>
    <w:rsid w:val="00175055"/>
    <w:rsid w:val="00175ECB"/>
    <w:rsid w:val="001762D3"/>
    <w:rsid w:val="00176718"/>
    <w:rsid w:val="001770E3"/>
    <w:rsid w:val="00177935"/>
    <w:rsid w:val="00177D7D"/>
    <w:rsid w:val="00180257"/>
    <w:rsid w:val="00180755"/>
    <w:rsid w:val="001809E4"/>
    <w:rsid w:val="00180E2F"/>
    <w:rsid w:val="00180F46"/>
    <w:rsid w:val="0018123C"/>
    <w:rsid w:val="0018133B"/>
    <w:rsid w:val="00181F4D"/>
    <w:rsid w:val="001821C3"/>
    <w:rsid w:val="00182C24"/>
    <w:rsid w:val="0018391D"/>
    <w:rsid w:val="00183C87"/>
    <w:rsid w:val="00183D2D"/>
    <w:rsid w:val="00184035"/>
    <w:rsid w:val="00184448"/>
    <w:rsid w:val="0018474C"/>
    <w:rsid w:val="00184BE0"/>
    <w:rsid w:val="00185288"/>
    <w:rsid w:val="00185403"/>
    <w:rsid w:val="0018550D"/>
    <w:rsid w:val="00185B07"/>
    <w:rsid w:val="00186082"/>
    <w:rsid w:val="001869ED"/>
    <w:rsid w:val="00187D0A"/>
    <w:rsid w:val="00187E2B"/>
    <w:rsid w:val="00187FC1"/>
    <w:rsid w:val="001902EA"/>
    <w:rsid w:val="001909AB"/>
    <w:rsid w:val="00191720"/>
    <w:rsid w:val="00191AF9"/>
    <w:rsid w:val="00191F8A"/>
    <w:rsid w:val="00191FB0"/>
    <w:rsid w:val="00192604"/>
    <w:rsid w:val="001931BD"/>
    <w:rsid w:val="0019327A"/>
    <w:rsid w:val="00194028"/>
    <w:rsid w:val="00194098"/>
    <w:rsid w:val="00194429"/>
    <w:rsid w:val="0019499E"/>
    <w:rsid w:val="00194E2D"/>
    <w:rsid w:val="001954FF"/>
    <w:rsid w:val="0019560E"/>
    <w:rsid w:val="00195668"/>
    <w:rsid w:val="00195B52"/>
    <w:rsid w:val="00196ABF"/>
    <w:rsid w:val="00196CBC"/>
    <w:rsid w:val="00196DD3"/>
    <w:rsid w:val="0019779F"/>
    <w:rsid w:val="001978EB"/>
    <w:rsid w:val="00197F07"/>
    <w:rsid w:val="001A0ACC"/>
    <w:rsid w:val="001A0CF8"/>
    <w:rsid w:val="001A0D69"/>
    <w:rsid w:val="001A1554"/>
    <w:rsid w:val="001A1647"/>
    <w:rsid w:val="001A17E1"/>
    <w:rsid w:val="001A1891"/>
    <w:rsid w:val="001A217D"/>
    <w:rsid w:val="001A246B"/>
    <w:rsid w:val="001A272B"/>
    <w:rsid w:val="001A2B49"/>
    <w:rsid w:val="001A2B62"/>
    <w:rsid w:val="001A300D"/>
    <w:rsid w:val="001A31BE"/>
    <w:rsid w:val="001A3852"/>
    <w:rsid w:val="001A3FC9"/>
    <w:rsid w:val="001A4BDF"/>
    <w:rsid w:val="001A4C51"/>
    <w:rsid w:val="001A5132"/>
    <w:rsid w:val="001A5665"/>
    <w:rsid w:val="001A572D"/>
    <w:rsid w:val="001A6551"/>
    <w:rsid w:val="001A68DC"/>
    <w:rsid w:val="001A7D8C"/>
    <w:rsid w:val="001B0202"/>
    <w:rsid w:val="001B03B6"/>
    <w:rsid w:val="001B0747"/>
    <w:rsid w:val="001B0B96"/>
    <w:rsid w:val="001B141F"/>
    <w:rsid w:val="001B19C9"/>
    <w:rsid w:val="001B1D65"/>
    <w:rsid w:val="001B2B61"/>
    <w:rsid w:val="001B2D83"/>
    <w:rsid w:val="001B37AE"/>
    <w:rsid w:val="001B4354"/>
    <w:rsid w:val="001B43D7"/>
    <w:rsid w:val="001B46E3"/>
    <w:rsid w:val="001B4875"/>
    <w:rsid w:val="001B5E86"/>
    <w:rsid w:val="001B5FAB"/>
    <w:rsid w:val="001B63D3"/>
    <w:rsid w:val="001B79DF"/>
    <w:rsid w:val="001B7A75"/>
    <w:rsid w:val="001B7B5D"/>
    <w:rsid w:val="001C07A8"/>
    <w:rsid w:val="001C0EB5"/>
    <w:rsid w:val="001C1A33"/>
    <w:rsid w:val="001C1A34"/>
    <w:rsid w:val="001C1A8C"/>
    <w:rsid w:val="001C1B27"/>
    <w:rsid w:val="001C2568"/>
    <w:rsid w:val="001C29A7"/>
    <w:rsid w:val="001C2B79"/>
    <w:rsid w:val="001C2CD8"/>
    <w:rsid w:val="001C3517"/>
    <w:rsid w:val="001C3612"/>
    <w:rsid w:val="001C3A7E"/>
    <w:rsid w:val="001C3B03"/>
    <w:rsid w:val="001C3B93"/>
    <w:rsid w:val="001C3D3E"/>
    <w:rsid w:val="001C3DC9"/>
    <w:rsid w:val="001C3E66"/>
    <w:rsid w:val="001C4015"/>
    <w:rsid w:val="001C490A"/>
    <w:rsid w:val="001C53B1"/>
    <w:rsid w:val="001C5732"/>
    <w:rsid w:val="001C5840"/>
    <w:rsid w:val="001C5F1C"/>
    <w:rsid w:val="001C5F7F"/>
    <w:rsid w:val="001C7838"/>
    <w:rsid w:val="001C7F83"/>
    <w:rsid w:val="001D045B"/>
    <w:rsid w:val="001D04ED"/>
    <w:rsid w:val="001D1100"/>
    <w:rsid w:val="001D111D"/>
    <w:rsid w:val="001D120F"/>
    <w:rsid w:val="001D15FB"/>
    <w:rsid w:val="001D162C"/>
    <w:rsid w:val="001D17C4"/>
    <w:rsid w:val="001D17F5"/>
    <w:rsid w:val="001D1E92"/>
    <w:rsid w:val="001D234A"/>
    <w:rsid w:val="001D2709"/>
    <w:rsid w:val="001D2FF9"/>
    <w:rsid w:val="001D3252"/>
    <w:rsid w:val="001D334D"/>
    <w:rsid w:val="001D40AA"/>
    <w:rsid w:val="001D42B0"/>
    <w:rsid w:val="001D46BB"/>
    <w:rsid w:val="001D4715"/>
    <w:rsid w:val="001D4767"/>
    <w:rsid w:val="001D49C9"/>
    <w:rsid w:val="001D5069"/>
    <w:rsid w:val="001D56DF"/>
    <w:rsid w:val="001D6B5B"/>
    <w:rsid w:val="001D7044"/>
    <w:rsid w:val="001D742C"/>
    <w:rsid w:val="001D7DE0"/>
    <w:rsid w:val="001E0221"/>
    <w:rsid w:val="001E0797"/>
    <w:rsid w:val="001E1419"/>
    <w:rsid w:val="001E1A2E"/>
    <w:rsid w:val="001E1D5A"/>
    <w:rsid w:val="001E26FB"/>
    <w:rsid w:val="001E3046"/>
    <w:rsid w:val="001E36D0"/>
    <w:rsid w:val="001E3AA8"/>
    <w:rsid w:val="001E3FA7"/>
    <w:rsid w:val="001E4205"/>
    <w:rsid w:val="001E4636"/>
    <w:rsid w:val="001E4A28"/>
    <w:rsid w:val="001E4A5A"/>
    <w:rsid w:val="001E4A9D"/>
    <w:rsid w:val="001E5192"/>
    <w:rsid w:val="001E578F"/>
    <w:rsid w:val="001E685B"/>
    <w:rsid w:val="001E6C1A"/>
    <w:rsid w:val="001E747A"/>
    <w:rsid w:val="001E7920"/>
    <w:rsid w:val="001F0011"/>
    <w:rsid w:val="001F06E6"/>
    <w:rsid w:val="001F0C3D"/>
    <w:rsid w:val="001F11E4"/>
    <w:rsid w:val="001F189E"/>
    <w:rsid w:val="001F1EDF"/>
    <w:rsid w:val="001F217B"/>
    <w:rsid w:val="001F2E2F"/>
    <w:rsid w:val="001F3A1B"/>
    <w:rsid w:val="001F4631"/>
    <w:rsid w:val="001F4880"/>
    <w:rsid w:val="001F511D"/>
    <w:rsid w:val="001F517B"/>
    <w:rsid w:val="001F5863"/>
    <w:rsid w:val="001F591B"/>
    <w:rsid w:val="001F6364"/>
    <w:rsid w:val="001F6D30"/>
    <w:rsid w:val="001F6FFC"/>
    <w:rsid w:val="002005AF"/>
    <w:rsid w:val="002007A0"/>
    <w:rsid w:val="00200BDE"/>
    <w:rsid w:val="00201602"/>
    <w:rsid w:val="0020174F"/>
    <w:rsid w:val="00201F90"/>
    <w:rsid w:val="002023A1"/>
    <w:rsid w:val="00202512"/>
    <w:rsid w:val="00202607"/>
    <w:rsid w:val="0020264D"/>
    <w:rsid w:val="002027C9"/>
    <w:rsid w:val="00202F23"/>
    <w:rsid w:val="002036A9"/>
    <w:rsid w:val="00203956"/>
    <w:rsid w:val="00204601"/>
    <w:rsid w:val="00204F02"/>
    <w:rsid w:val="00205BE3"/>
    <w:rsid w:val="002062A2"/>
    <w:rsid w:val="002066C0"/>
    <w:rsid w:val="00206F29"/>
    <w:rsid w:val="002076B0"/>
    <w:rsid w:val="0020792B"/>
    <w:rsid w:val="002104F3"/>
    <w:rsid w:val="00210937"/>
    <w:rsid w:val="00210977"/>
    <w:rsid w:val="002109C3"/>
    <w:rsid w:val="002109DA"/>
    <w:rsid w:val="002109DB"/>
    <w:rsid w:val="00210B78"/>
    <w:rsid w:val="00210F86"/>
    <w:rsid w:val="00211294"/>
    <w:rsid w:val="002113FC"/>
    <w:rsid w:val="00211E31"/>
    <w:rsid w:val="0021285A"/>
    <w:rsid w:val="00212D30"/>
    <w:rsid w:val="00212D6A"/>
    <w:rsid w:val="00212DB6"/>
    <w:rsid w:val="00212F9F"/>
    <w:rsid w:val="002137BE"/>
    <w:rsid w:val="002137C3"/>
    <w:rsid w:val="00213835"/>
    <w:rsid w:val="00213FEE"/>
    <w:rsid w:val="00215E11"/>
    <w:rsid w:val="00215EEF"/>
    <w:rsid w:val="00216316"/>
    <w:rsid w:val="002169AC"/>
    <w:rsid w:val="00216AF3"/>
    <w:rsid w:val="00216E78"/>
    <w:rsid w:val="002173DC"/>
    <w:rsid w:val="00217827"/>
    <w:rsid w:val="00217DEA"/>
    <w:rsid w:val="00220C29"/>
    <w:rsid w:val="002218C9"/>
    <w:rsid w:val="00222144"/>
    <w:rsid w:val="0022286C"/>
    <w:rsid w:val="00222883"/>
    <w:rsid w:val="00222C5B"/>
    <w:rsid w:val="00223CE7"/>
    <w:rsid w:val="00223F67"/>
    <w:rsid w:val="00224105"/>
    <w:rsid w:val="0022416E"/>
    <w:rsid w:val="0022464D"/>
    <w:rsid w:val="0022464E"/>
    <w:rsid w:val="002257D8"/>
    <w:rsid w:val="00226354"/>
    <w:rsid w:val="00226475"/>
    <w:rsid w:val="00226C8B"/>
    <w:rsid w:val="00226C97"/>
    <w:rsid w:val="00226D9E"/>
    <w:rsid w:val="00227155"/>
    <w:rsid w:val="002276F6"/>
    <w:rsid w:val="0022781A"/>
    <w:rsid w:val="00227DBD"/>
    <w:rsid w:val="002304E1"/>
    <w:rsid w:val="00230BDA"/>
    <w:rsid w:val="00231E1E"/>
    <w:rsid w:val="00232125"/>
    <w:rsid w:val="00232EA8"/>
    <w:rsid w:val="0023337B"/>
    <w:rsid w:val="00233504"/>
    <w:rsid w:val="0023469E"/>
    <w:rsid w:val="002349C1"/>
    <w:rsid w:val="002349DB"/>
    <w:rsid w:val="002350F0"/>
    <w:rsid w:val="002351DE"/>
    <w:rsid w:val="0023530F"/>
    <w:rsid w:val="002353DF"/>
    <w:rsid w:val="00235540"/>
    <w:rsid w:val="00235BBD"/>
    <w:rsid w:val="00236542"/>
    <w:rsid w:val="002369DD"/>
    <w:rsid w:val="00236A32"/>
    <w:rsid w:val="00236EB2"/>
    <w:rsid w:val="002370DF"/>
    <w:rsid w:val="00237255"/>
    <w:rsid w:val="002375E1"/>
    <w:rsid w:val="00237D44"/>
    <w:rsid w:val="00237F26"/>
    <w:rsid w:val="0024006F"/>
    <w:rsid w:val="00240E29"/>
    <w:rsid w:val="002413EB"/>
    <w:rsid w:val="002419A0"/>
    <w:rsid w:val="00242494"/>
    <w:rsid w:val="002424AF"/>
    <w:rsid w:val="00242FA1"/>
    <w:rsid w:val="00244022"/>
    <w:rsid w:val="00244978"/>
    <w:rsid w:val="00244D41"/>
    <w:rsid w:val="002450CA"/>
    <w:rsid w:val="002452B6"/>
    <w:rsid w:val="00245860"/>
    <w:rsid w:val="0024592D"/>
    <w:rsid w:val="00246298"/>
    <w:rsid w:val="002466AF"/>
    <w:rsid w:val="0024726C"/>
    <w:rsid w:val="002473EA"/>
    <w:rsid w:val="00247AD9"/>
    <w:rsid w:val="00247CCF"/>
    <w:rsid w:val="00250109"/>
    <w:rsid w:val="00250259"/>
    <w:rsid w:val="00250652"/>
    <w:rsid w:val="0025092E"/>
    <w:rsid w:val="00250964"/>
    <w:rsid w:val="0025184F"/>
    <w:rsid w:val="00251A0E"/>
    <w:rsid w:val="0025251E"/>
    <w:rsid w:val="002527DD"/>
    <w:rsid w:val="00252FEC"/>
    <w:rsid w:val="0025302F"/>
    <w:rsid w:val="002546D0"/>
    <w:rsid w:val="002546F7"/>
    <w:rsid w:val="00255130"/>
    <w:rsid w:val="002555D7"/>
    <w:rsid w:val="00255776"/>
    <w:rsid w:val="00256B4A"/>
    <w:rsid w:val="00257530"/>
    <w:rsid w:val="002575F0"/>
    <w:rsid w:val="00257AF3"/>
    <w:rsid w:val="00257D83"/>
    <w:rsid w:val="002608E2"/>
    <w:rsid w:val="002608FA"/>
    <w:rsid w:val="00260F9F"/>
    <w:rsid w:val="002610CE"/>
    <w:rsid w:val="0026159F"/>
    <w:rsid w:val="00261787"/>
    <w:rsid w:val="002617CC"/>
    <w:rsid w:val="00261BF2"/>
    <w:rsid w:val="002626FA"/>
    <w:rsid w:val="0026276D"/>
    <w:rsid w:val="002633D0"/>
    <w:rsid w:val="002634C4"/>
    <w:rsid w:val="002639AB"/>
    <w:rsid w:val="00263A82"/>
    <w:rsid w:val="00263DD7"/>
    <w:rsid w:val="00264D19"/>
    <w:rsid w:val="00266212"/>
    <w:rsid w:val="0026691F"/>
    <w:rsid w:val="0026764E"/>
    <w:rsid w:val="002678ED"/>
    <w:rsid w:val="00267A2E"/>
    <w:rsid w:val="0027039E"/>
    <w:rsid w:val="002706D5"/>
    <w:rsid w:val="00270784"/>
    <w:rsid w:val="00271A5F"/>
    <w:rsid w:val="00272119"/>
    <w:rsid w:val="00272B2D"/>
    <w:rsid w:val="002733C8"/>
    <w:rsid w:val="00273A56"/>
    <w:rsid w:val="00274904"/>
    <w:rsid w:val="00274B69"/>
    <w:rsid w:val="00274C27"/>
    <w:rsid w:val="00274C8D"/>
    <w:rsid w:val="00274F77"/>
    <w:rsid w:val="00275D94"/>
    <w:rsid w:val="00275DC5"/>
    <w:rsid w:val="00275E03"/>
    <w:rsid w:val="0027611A"/>
    <w:rsid w:val="002762C7"/>
    <w:rsid w:val="00276AF0"/>
    <w:rsid w:val="00277328"/>
    <w:rsid w:val="002774C6"/>
    <w:rsid w:val="00280308"/>
    <w:rsid w:val="00280685"/>
    <w:rsid w:val="00280CA2"/>
    <w:rsid w:val="00280F3A"/>
    <w:rsid w:val="00281D6F"/>
    <w:rsid w:val="00281DAD"/>
    <w:rsid w:val="00281DD2"/>
    <w:rsid w:val="002820D9"/>
    <w:rsid w:val="00282DDE"/>
    <w:rsid w:val="0028343E"/>
    <w:rsid w:val="00283A38"/>
    <w:rsid w:val="002844BB"/>
    <w:rsid w:val="002849FA"/>
    <w:rsid w:val="00284DE1"/>
    <w:rsid w:val="0028558B"/>
    <w:rsid w:val="002855F3"/>
    <w:rsid w:val="00285A2D"/>
    <w:rsid w:val="002860B7"/>
    <w:rsid w:val="002864AC"/>
    <w:rsid w:val="002868D0"/>
    <w:rsid w:val="00286E39"/>
    <w:rsid w:val="00286F7E"/>
    <w:rsid w:val="00287575"/>
    <w:rsid w:val="00287C2C"/>
    <w:rsid w:val="00287D02"/>
    <w:rsid w:val="00287E63"/>
    <w:rsid w:val="00287E69"/>
    <w:rsid w:val="00287FF7"/>
    <w:rsid w:val="00290024"/>
    <w:rsid w:val="002906BF"/>
    <w:rsid w:val="00290712"/>
    <w:rsid w:val="00290735"/>
    <w:rsid w:val="00290EB3"/>
    <w:rsid w:val="002912FE"/>
    <w:rsid w:val="00291306"/>
    <w:rsid w:val="002913E3"/>
    <w:rsid w:val="0029169A"/>
    <w:rsid w:val="00291BA8"/>
    <w:rsid w:val="00293189"/>
    <w:rsid w:val="00293C4B"/>
    <w:rsid w:val="00294099"/>
    <w:rsid w:val="002942D1"/>
    <w:rsid w:val="002948C5"/>
    <w:rsid w:val="002948DF"/>
    <w:rsid w:val="002955A0"/>
    <w:rsid w:val="00295C81"/>
    <w:rsid w:val="0029638A"/>
    <w:rsid w:val="0029658C"/>
    <w:rsid w:val="00296B13"/>
    <w:rsid w:val="00296E9B"/>
    <w:rsid w:val="002A0128"/>
    <w:rsid w:val="002A09C4"/>
    <w:rsid w:val="002A13D5"/>
    <w:rsid w:val="002A1655"/>
    <w:rsid w:val="002A1903"/>
    <w:rsid w:val="002A1B20"/>
    <w:rsid w:val="002A1C7F"/>
    <w:rsid w:val="002A1F79"/>
    <w:rsid w:val="002A20DA"/>
    <w:rsid w:val="002A23D5"/>
    <w:rsid w:val="002A26C4"/>
    <w:rsid w:val="002A2A1E"/>
    <w:rsid w:val="002A313A"/>
    <w:rsid w:val="002A32EB"/>
    <w:rsid w:val="002A3322"/>
    <w:rsid w:val="002A3B56"/>
    <w:rsid w:val="002A41F6"/>
    <w:rsid w:val="002A424E"/>
    <w:rsid w:val="002A4A5F"/>
    <w:rsid w:val="002A4D38"/>
    <w:rsid w:val="002A54A4"/>
    <w:rsid w:val="002A5518"/>
    <w:rsid w:val="002A57B1"/>
    <w:rsid w:val="002A6907"/>
    <w:rsid w:val="002A6950"/>
    <w:rsid w:val="002A6E1F"/>
    <w:rsid w:val="002A702C"/>
    <w:rsid w:val="002A7302"/>
    <w:rsid w:val="002A7653"/>
    <w:rsid w:val="002B0658"/>
    <w:rsid w:val="002B1067"/>
    <w:rsid w:val="002B14BF"/>
    <w:rsid w:val="002B216B"/>
    <w:rsid w:val="002B2F0B"/>
    <w:rsid w:val="002B34EB"/>
    <w:rsid w:val="002B383E"/>
    <w:rsid w:val="002B39EC"/>
    <w:rsid w:val="002B3A92"/>
    <w:rsid w:val="002B423F"/>
    <w:rsid w:val="002B4887"/>
    <w:rsid w:val="002B48ED"/>
    <w:rsid w:val="002B493A"/>
    <w:rsid w:val="002B51CA"/>
    <w:rsid w:val="002B533E"/>
    <w:rsid w:val="002B5381"/>
    <w:rsid w:val="002B5B6C"/>
    <w:rsid w:val="002B6081"/>
    <w:rsid w:val="002B6356"/>
    <w:rsid w:val="002B640B"/>
    <w:rsid w:val="002B695D"/>
    <w:rsid w:val="002B7947"/>
    <w:rsid w:val="002B7991"/>
    <w:rsid w:val="002B7F52"/>
    <w:rsid w:val="002C01A3"/>
    <w:rsid w:val="002C07DA"/>
    <w:rsid w:val="002C139C"/>
    <w:rsid w:val="002C1452"/>
    <w:rsid w:val="002C1A78"/>
    <w:rsid w:val="002C1BB4"/>
    <w:rsid w:val="002C2007"/>
    <w:rsid w:val="002C230A"/>
    <w:rsid w:val="002C2ADF"/>
    <w:rsid w:val="002C2B6F"/>
    <w:rsid w:val="002C2CB7"/>
    <w:rsid w:val="002C3791"/>
    <w:rsid w:val="002C3A74"/>
    <w:rsid w:val="002C3CCC"/>
    <w:rsid w:val="002C4039"/>
    <w:rsid w:val="002C4984"/>
    <w:rsid w:val="002C4C95"/>
    <w:rsid w:val="002C4F66"/>
    <w:rsid w:val="002C500B"/>
    <w:rsid w:val="002C523C"/>
    <w:rsid w:val="002C6779"/>
    <w:rsid w:val="002C6A7D"/>
    <w:rsid w:val="002C74D9"/>
    <w:rsid w:val="002C7BBA"/>
    <w:rsid w:val="002C7CD5"/>
    <w:rsid w:val="002D00CD"/>
    <w:rsid w:val="002D0EE3"/>
    <w:rsid w:val="002D1277"/>
    <w:rsid w:val="002D12E2"/>
    <w:rsid w:val="002D1DE6"/>
    <w:rsid w:val="002D1E7A"/>
    <w:rsid w:val="002D3015"/>
    <w:rsid w:val="002D3045"/>
    <w:rsid w:val="002D3671"/>
    <w:rsid w:val="002D3939"/>
    <w:rsid w:val="002D4171"/>
    <w:rsid w:val="002D55FD"/>
    <w:rsid w:val="002D62C1"/>
    <w:rsid w:val="002D65AD"/>
    <w:rsid w:val="002D665B"/>
    <w:rsid w:val="002D6B7F"/>
    <w:rsid w:val="002D6F6E"/>
    <w:rsid w:val="002D7770"/>
    <w:rsid w:val="002D79A9"/>
    <w:rsid w:val="002D79E7"/>
    <w:rsid w:val="002D7FE1"/>
    <w:rsid w:val="002E025B"/>
    <w:rsid w:val="002E0878"/>
    <w:rsid w:val="002E0DE5"/>
    <w:rsid w:val="002E1060"/>
    <w:rsid w:val="002E11D8"/>
    <w:rsid w:val="002E284C"/>
    <w:rsid w:val="002E2B84"/>
    <w:rsid w:val="002E30BA"/>
    <w:rsid w:val="002E31F0"/>
    <w:rsid w:val="002E31FF"/>
    <w:rsid w:val="002E32E8"/>
    <w:rsid w:val="002E355D"/>
    <w:rsid w:val="002E3CB4"/>
    <w:rsid w:val="002E412E"/>
    <w:rsid w:val="002E4867"/>
    <w:rsid w:val="002E4ED4"/>
    <w:rsid w:val="002E5392"/>
    <w:rsid w:val="002E53B4"/>
    <w:rsid w:val="002E58B3"/>
    <w:rsid w:val="002E631F"/>
    <w:rsid w:val="002E742C"/>
    <w:rsid w:val="002E7F09"/>
    <w:rsid w:val="002F0092"/>
    <w:rsid w:val="002F03CC"/>
    <w:rsid w:val="002F1D21"/>
    <w:rsid w:val="002F25A9"/>
    <w:rsid w:val="002F3496"/>
    <w:rsid w:val="002F3994"/>
    <w:rsid w:val="002F434A"/>
    <w:rsid w:val="002F457E"/>
    <w:rsid w:val="002F50C3"/>
    <w:rsid w:val="002F52D0"/>
    <w:rsid w:val="002F5439"/>
    <w:rsid w:val="002F5B06"/>
    <w:rsid w:val="002F5B1E"/>
    <w:rsid w:val="002F5C20"/>
    <w:rsid w:val="002F71CD"/>
    <w:rsid w:val="002F76A7"/>
    <w:rsid w:val="002F76EE"/>
    <w:rsid w:val="002F774A"/>
    <w:rsid w:val="002F7F07"/>
    <w:rsid w:val="003002AA"/>
    <w:rsid w:val="00300826"/>
    <w:rsid w:val="00301322"/>
    <w:rsid w:val="003016C1"/>
    <w:rsid w:val="00301C0F"/>
    <w:rsid w:val="0030207B"/>
    <w:rsid w:val="003024D0"/>
    <w:rsid w:val="0030260F"/>
    <w:rsid w:val="0030264F"/>
    <w:rsid w:val="00302FCD"/>
    <w:rsid w:val="0030329D"/>
    <w:rsid w:val="00303840"/>
    <w:rsid w:val="00303BCF"/>
    <w:rsid w:val="0030452B"/>
    <w:rsid w:val="00304994"/>
    <w:rsid w:val="003051B3"/>
    <w:rsid w:val="00305FA7"/>
    <w:rsid w:val="00306356"/>
    <w:rsid w:val="00306A52"/>
    <w:rsid w:val="00306A69"/>
    <w:rsid w:val="00306E6D"/>
    <w:rsid w:val="00306EBE"/>
    <w:rsid w:val="003072E2"/>
    <w:rsid w:val="0030743A"/>
    <w:rsid w:val="00307A32"/>
    <w:rsid w:val="00307B59"/>
    <w:rsid w:val="003107BC"/>
    <w:rsid w:val="00310824"/>
    <w:rsid w:val="00310B44"/>
    <w:rsid w:val="00310BFB"/>
    <w:rsid w:val="00310C90"/>
    <w:rsid w:val="00310FB7"/>
    <w:rsid w:val="003119A0"/>
    <w:rsid w:val="00311DDE"/>
    <w:rsid w:val="00312613"/>
    <w:rsid w:val="00312951"/>
    <w:rsid w:val="00312969"/>
    <w:rsid w:val="00313F2F"/>
    <w:rsid w:val="003144F8"/>
    <w:rsid w:val="00314946"/>
    <w:rsid w:val="00315034"/>
    <w:rsid w:val="0031505D"/>
    <w:rsid w:val="003156AC"/>
    <w:rsid w:val="00315CD4"/>
    <w:rsid w:val="00315F23"/>
    <w:rsid w:val="0031600C"/>
    <w:rsid w:val="003161E6"/>
    <w:rsid w:val="0031634F"/>
    <w:rsid w:val="00316D23"/>
    <w:rsid w:val="003173A0"/>
    <w:rsid w:val="003178DF"/>
    <w:rsid w:val="00317C4A"/>
    <w:rsid w:val="00317D6C"/>
    <w:rsid w:val="00320321"/>
    <w:rsid w:val="0032098A"/>
    <w:rsid w:val="003211AF"/>
    <w:rsid w:val="003214A6"/>
    <w:rsid w:val="00321894"/>
    <w:rsid w:val="00321944"/>
    <w:rsid w:val="00321DFF"/>
    <w:rsid w:val="00322061"/>
    <w:rsid w:val="0032295F"/>
    <w:rsid w:val="00322A4A"/>
    <w:rsid w:val="00323113"/>
    <w:rsid w:val="0032354A"/>
    <w:rsid w:val="00323784"/>
    <w:rsid w:val="00323BE4"/>
    <w:rsid w:val="00323E48"/>
    <w:rsid w:val="003248AD"/>
    <w:rsid w:val="00324BE1"/>
    <w:rsid w:val="003253DE"/>
    <w:rsid w:val="003254A2"/>
    <w:rsid w:val="003254DE"/>
    <w:rsid w:val="00325B17"/>
    <w:rsid w:val="00325D09"/>
    <w:rsid w:val="00326786"/>
    <w:rsid w:val="00331D99"/>
    <w:rsid w:val="003320D0"/>
    <w:rsid w:val="003329A5"/>
    <w:rsid w:val="0033322E"/>
    <w:rsid w:val="00333600"/>
    <w:rsid w:val="00333756"/>
    <w:rsid w:val="003345F3"/>
    <w:rsid w:val="0033489D"/>
    <w:rsid w:val="00335233"/>
    <w:rsid w:val="00335AAD"/>
    <w:rsid w:val="00335EC2"/>
    <w:rsid w:val="00335ED0"/>
    <w:rsid w:val="003362F5"/>
    <w:rsid w:val="003377ED"/>
    <w:rsid w:val="00337C18"/>
    <w:rsid w:val="00340182"/>
    <w:rsid w:val="00340511"/>
    <w:rsid w:val="0034057F"/>
    <w:rsid w:val="00340792"/>
    <w:rsid w:val="0034084A"/>
    <w:rsid w:val="00340998"/>
    <w:rsid w:val="00340A37"/>
    <w:rsid w:val="00340E23"/>
    <w:rsid w:val="00340E40"/>
    <w:rsid w:val="0034149D"/>
    <w:rsid w:val="003414EB"/>
    <w:rsid w:val="003416E9"/>
    <w:rsid w:val="00341941"/>
    <w:rsid w:val="00341D1E"/>
    <w:rsid w:val="0034263D"/>
    <w:rsid w:val="003427F2"/>
    <w:rsid w:val="003427FC"/>
    <w:rsid w:val="00342845"/>
    <w:rsid w:val="00343065"/>
    <w:rsid w:val="00343425"/>
    <w:rsid w:val="00343582"/>
    <w:rsid w:val="0034378F"/>
    <w:rsid w:val="00343CFF"/>
    <w:rsid w:val="00343F2C"/>
    <w:rsid w:val="00344EF9"/>
    <w:rsid w:val="003452D2"/>
    <w:rsid w:val="0034592A"/>
    <w:rsid w:val="00345F31"/>
    <w:rsid w:val="003477CE"/>
    <w:rsid w:val="003478DD"/>
    <w:rsid w:val="00347AB6"/>
    <w:rsid w:val="00347D5C"/>
    <w:rsid w:val="00350210"/>
    <w:rsid w:val="003502C8"/>
    <w:rsid w:val="003503AC"/>
    <w:rsid w:val="003508BC"/>
    <w:rsid w:val="00350A56"/>
    <w:rsid w:val="00350A79"/>
    <w:rsid w:val="00350AFD"/>
    <w:rsid w:val="00350BE3"/>
    <w:rsid w:val="0035170C"/>
    <w:rsid w:val="00351CC4"/>
    <w:rsid w:val="003528E2"/>
    <w:rsid w:val="00352900"/>
    <w:rsid w:val="00353579"/>
    <w:rsid w:val="0035360A"/>
    <w:rsid w:val="00353DE3"/>
    <w:rsid w:val="003544FD"/>
    <w:rsid w:val="00355113"/>
    <w:rsid w:val="003552D4"/>
    <w:rsid w:val="00357333"/>
    <w:rsid w:val="003573E3"/>
    <w:rsid w:val="0035751C"/>
    <w:rsid w:val="00360389"/>
    <w:rsid w:val="0036145C"/>
    <w:rsid w:val="00361DE1"/>
    <w:rsid w:val="0036201E"/>
    <w:rsid w:val="00362F72"/>
    <w:rsid w:val="00363035"/>
    <w:rsid w:val="0036319E"/>
    <w:rsid w:val="00363565"/>
    <w:rsid w:val="00364208"/>
    <w:rsid w:val="003642CB"/>
    <w:rsid w:val="003644C4"/>
    <w:rsid w:val="00364C93"/>
    <w:rsid w:val="00364ECC"/>
    <w:rsid w:val="003653B1"/>
    <w:rsid w:val="003657A2"/>
    <w:rsid w:val="00365E65"/>
    <w:rsid w:val="00366527"/>
    <w:rsid w:val="00366847"/>
    <w:rsid w:val="00366CDB"/>
    <w:rsid w:val="00366D0C"/>
    <w:rsid w:val="00367950"/>
    <w:rsid w:val="00367A16"/>
    <w:rsid w:val="003701E8"/>
    <w:rsid w:val="003706B4"/>
    <w:rsid w:val="00370A46"/>
    <w:rsid w:val="00370A84"/>
    <w:rsid w:val="003722A0"/>
    <w:rsid w:val="003726A6"/>
    <w:rsid w:val="00372815"/>
    <w:rsid w:val="003728D4"/>
    <w:rsid w:val="00372999"/>
    <w:rsid w:val="00372A8B"/>
    <w:rsid w:val="00372E59"/>
    <w:rsid w:val="003733C2"/>
    <w:rsid w:val="00373721"/>
    <w:rsid w:val="003739AD"/>
    <w:rsid w:val="00374576"/>
    <w:rsid w:val="00374739"/>
    <w:rsid w:val="00374A68"/>
    <w:rsid w:val="00375EE0"/>
    <w:rsid w:val="003762DE"/>
    <w:rsid w:val="0037651A"/>
    <w:rsid w:val="00376978"/>
    <w:rsid w:val="00376CDB"/>
    <w:rsid w:val="003775D6"/>
    <w:rsid w:val="00377B79"/>
    <w:rsid w:val="00377C1C"/>
    <w:rsid w:val="00380475"/>
    <w:rsid w:val="00380A64"/>
    <w:rsid w:val="00380AC3"/>
    <w:rsid w:val="00380C2F"/>
    <w:rsid w:val="00381161"/>
    <w:rsid w:val="0038150E"/>
    <w:rsid w:val="00381ABD"/>
    <w:rsid w:val="00381EDC"/>
    <w:rsid w:val="00383355"/>
    <w:rsid w:val="00383419"/>
    <w:rsid w:val="00383692"/>
    <w:rsid w:val="00384570"/>
    <w:rsid w:val="003847C6"/>
    <w:rsid w:val="00384C82"/>
    <w:rsid w:val="00384E0F"/>
    <w:rsid w:val="00385B0B"/>
    <w:rsid w:val="00385FED"/>
    <w:rsid w:val="003860CB"/>
    <w:rsid w:val="0038629B"/>
    <w:rsid w:val="00386301"/>
    <w:rsid w:val="00386455"/>
    <w:rsid w:val="003864F7"/>
    <w:rsid w:val="00386F95"/>
    <w:rsid w:val="00387664"/>
    <w:rsid w:val="003876E3"/>
    <w:rsid w:val="0038782D"/>
    <w:rsid w:val="003878BE"/>
    <w:rsid w:val="00387C52"/>
    <w:rsid w:val="00387FC2"/>
    <w:rsid w:val="003906F4"/>
    <w:rsid w:val="00391C7D"/>
    <w:rsid w:val="00392CEA"/>
    <w:rsid w:val="00392D16"/>
    <w:rsid w:val="00392EFA"/>
    <w:rsid w:val="003935DF"/>
    <w:rsid w:val="00393D6C"/>
    <w:rsid w:val="0039435C"/>
    <w:rsid w:val="003948BD"/>
    <w:rsid w:val="00395427"/>
    <w:rsid w:val="003959B8"/>
    <w:rsid w:val="00395CF3"/>
    <w:rsid w:val="0039656E"/>
    <w:rsid w:val="00396C0F"/>
    <w:rsid w:val="00396E93"/>
    <w:rsid w:val="003973A2"/>
    <w:rsid w:val="003974E1"/>
    <w:rsid w:val="00397C48"/>
    <w:rsid w:val="003A00C2"/>
    <w:rsid w:val="003A01AF"/>
    <w:rsid w:val="003A082E"/>
    <w:rsid w:val="003A0CF8"/>
    <w:rsid w:val="003A10ED"/>
    <w:rsid w:val="003A1D31"/>
    <w:rsid w:val="003A1D32"/>
    <w:rsid w:val="003A243C"/>
    <w:rsid w:val="003A2507"/>
    <w:rsid w:val="003A27B7"/>
    <w:rsid w:val="003A2B2C"/>
    <w:rsid w:val="003A2B86"/>
    <w:rsid w:val="003A2FBA"/>
    <w:rsid w:val="003A3A43"/>
    <w:rsid w:val="003A3D25"/>
    <w:rsid w:val="003A3DA9"/>
    <w:rsid w:val="003A3FB9"/>
    <w:rsid w:val="003A4BC5"/>
    <w:rsid w:val="003A5048"/>
    <w:rsid w:val="003A5F25"/>
    <w:rsid w:val="003A6072"/>
    <w:rsid w:val="003A697C"/>
    <w:rsid w:val="003A7ADD"/>
    <w:rsid w:val="003B0493"/>
    <w:rsid w:val="003B04B8"/>
    <w:rsid w:val="003B0F66"/>
    <w:rsid w:val="003B112C"/>
    <w:rsid w:val="003B1199"/>
    <w:rsid w:val="003B12A4"/>
    <w:rsid w:val="003B1C7D"/>
    <w:rsid w:val="003B27E3"/>
    <w:rsid w:val="003B2B63"/>
    <w:rsid w:val="003B2D9D"/>
    <w:rsid w:val="003B3D60"/>
    <w:rsid w:val="003B45EC"/>
    <w:rsid w:val="003B4C0C"/>
    <w:rsid w:val="003B51CC"/>
    <w:rsid w:val="003B5BEF"/>
    <w:rsid w:val="003B5F7A"/>
    <w:rsid w:val="003B6271"/>
    <w:rsid w:val="003B67E2"/>
    <w:rsid w:val="003B6A5F"/>
    <w:rsid w:val="003B71C1"/>
    <w:rsid w:val="003B7800"/>
    <w:rsid w:val="003B7CEA"/>
    <w:rsid w:val="003C0221"/>
    <w:rsid w:val="003C0DEE"/>
    <w:rsid w:val="003C0ED6"/>
    <w:rsid w:val="003C0F8D"/>
    <w:rsid w:val="003C1085"/>
    <w:rsid w:val="003C110D"/>
    <w:rsid w:val="003C143A"/>
    <w:rsid w:val="003C1B99"/>
    <w:rsid w:val="003C2260"/>
    <w:rsid w:val="003C25CD"/>
    <w:rsid w:val="003C2C7F"/>
    <w:rsid w:val="003C2F26"/>
    <w:rsid w:val="003C2F40"/>
    <w:rsid w:val="003C410A"/>
    <w:rsid w:val="003C4AA1"/>
    <w:rsid w:val="003C51F4"/>
    <w:rsid w:val="003C5DF7"/>
    <w:rsid w:val="003C6913"/>
    <w:rsid w:val="003C6CC0"/>
    <w:rsid w:val="003C6EDD"/>
    <w:rsid w:val="003C6F1C"/>
    <w:rsid w:val="003C737D"/>
    <w:rsid w:val="003D03D9"/>
    <w:rsid w:val="003D0703"/>
    <w:rsid w:val="003D0E80"/>
    <w:rsid w:val="003D18A7"/>
    <w:rsid w:val="003D1E62"/>
    <w:rsid w:val="003D1EF4"/>
    <w:rsid w:val="003D2B30"/>
    <w:rsid w:val="003D2DDD"/>
    <w:rsid w:val="003D3750"/>
    <w:rsid w:val="003D39E7"/>
    <w:rsid w:val="003D3B68"/>
    <w:rsid w:val="003D4204"/>
    <w:rsid w:val="003D4CDC"/>
    <w:rsid w:val="003D4CFC"/>
    <w:rsid w:val="003D5659"/>
    <w:rsid w:val="003D58C9"/>
    <w:rsid w:val="003D59FF"/>
    <w:rsid w:val="003D743B"/>
    <w:rsid w:val="003D7A5B"/>
    <w:rsid w:val="003D7FDB"/>
    <w:rsid w:val="003E006A"/>
    <w:rsid w:val="003E0509"/>
    <w:rsid w:val="003E0F7E"/>
    <w:rsid w:val="003E15AA"/>
    <w:rsid w:val="003E1AC7"/>
    <w:rsid w:val="003E1B3D"/>
    <w:rsid w:val="003E21D2"/>
    <w:rsid w:val="003E2C8B"/>
    <w:rsid w:val="003E2D1F"/>
    <w:rsid w:val="003E3618"/>
    <w:rsid w:val="003E3C7E"/>
    <w:rsid w:val="003E3FBE"/>
    <w:rsid w:val="003E4514"/>
    <w:rsid w:val="003E520E"/>
    <w:rsid w:val="003E53C7"/>
    <w:rsid w:val="003E5734"/>
    <w:rsid w:val="003E5806"/>
    <w:rsid w:val="003E582B"/>
    <w:rsid w:val="003E58B5"/>
    <w:rsid w:val="003E5D05"/>
    <w:rsid w:val="003E5DE3"/>
    <w:rsid w:val="003E6608"/>
    <w:rsid w:val="003E6A70"/>
    <w:rsid w:val="003E6DA0"/>
    <w:rsid w:val="003E72C2"/>
    <w:rsid w:val="003E7358"/>
    <w:rsid w:val="003F0622"/>
    <w:rsid w:val="003F09EF"/>
    <w:rsid w:val="003F0ADF"/>
    <w:rsid w:val="003F0CD9"/>
    <w:rsid w:val="003F0E7B"/>
    <w:rsid w:val="003F12FE"/>
    <w:rsid w:val="003F1778"/>
    <w:rsid w:val="003F207A"/>
    <w:rsid w:val="003F219C"/>
    <w:rsid w:val="003F291B"/>
    <w:rsid w:val="003F2F6D"/>
    <w:rsid w:val="003F3AA6"/>
    <w:rsid w:val="003F49B9"/>
    <w:rsid w:val="003F4B04"/>
    <w:rsid w:val="003F4FA8"/>
    <w:rsid w:val="003F5EAF"/>
    <w:rsid w:val="003F5EBF"/>
    <w:rsid w:val="003F63F5"/>
    <w:rsid w:val="003F67E5"/>
    <w:rsid w:val="003F684D"/>
    <w:rsid w:val="003F68F1"/>
    <w:rsid w:val="003F77AB"/>
    <w:rsid w:val="004002C6"/>
    <w:rsid w:val="004018C9"/>
    <w:rsid w:val="00401A89"/>
    <w:rsid w:val="0040313E"/>
    <w:rsid w:val="004036C3"/>
    <w:rsid w:val="00403809"/>
    <w:rsid w:val="004039AA"/>
    <w:rsid w:val="00403B98"/>
    <w:rsid w:val="00404998"/>
    <w:rsid w:val="00404ABE"/>
    <w:rsid w:val="00404BA4"/>
    <w:rsid w:val="00404CD4"/>
    <w:rsid w:val="0040540D"/>
    <w:rsid w:val="00405B50"/>
    <w:rsid w:val="00405F09"/>
    <w:rsid w:val="00406033"/>
    <w:rsid w:val="00406FC9"/>
    <w:rsid w:val="004073F2"/>
    <w:rsid w:val="00410459"/>
    <w:rsid w:val="00410BA6"/>
    <w:rsid w:val="00410E77"/>
    <w:rsid w:val="00410EA1"/>
    <w:rsid w:val="00410FAE"/>
    <w:rsid w:val="00411126"/>
    <w:rsid w:val="00411204"/>
    <w:rsid w:val="00411E71"/>
    <w:rsid w:val="00411FC2"/>
    <w:rsid w:val="00412343"/>
    <w:rsid w:val="00412506"/>
    <w:rsid w:val="004127EC"/>
    <w:rsid w:val="004129E1"/>
    <w:rsid w:val="00412D6A"/>
    <w:rsid w:val="0041300A"/>
    <w:rsid w:val="004134A2"/>
    <w:rsid w:val="00413710"/>
    <w:rsid w:val="00413FE3"/>
    <w:rsid w:val="00414477"/>
    <w:rsid w:val="00414680"/>
    <w:rsid w:val="00414CD6"/>
    <w:rsid w:val="0041510A"/>
    <w:rsid w:val="004152D6"/>
    <w:rsid w:val="0041587D"/>
    <w:rsid w:val="00415C21"/>
    <w:rsid w:val="00415EEC"/>
    <w:rsid w:val="0041631C"/>
    <w:rsid w:val="00416AEE"/>
    <w:rsid w:val="004172E2"/>
    <w:rsid w:val="004178EA"/>
    <w:rsid w:val="00417CDF"/>
    <w:rsid w:val="00417D23"/>
    <w:rsid w:val="00420145"/>
    <w:rsid w:val="00420245"/>
    <w:rsid w:val="004206B1"/>
    <w:rsid w:val="004206D7"/>
    <w:rsid w:val="00420B81"/>
    <w:rsid w:val="00420CF7"/>
    <w:rsid w:val="004211C1"/>
    <w:rsid w:val="004217C1"/>
    <w:rsid w:val="004218A4"/>
    <w:rsid w:val="004223EB"/>
    <w:rsid w:val="004226D9"/>
    <w:rsid w:val="004227CD"/>
    <w:rsid w:val="0042367F"/>
    <w:rsid w:val="00424654"/>
    <w:rsid w:val="00424BD1"/>
    <w:rsid w:val="004250B1"/>
    <w:rsid w:val="00425320"/>
    <w:rsid w:val="004257CC"/>
    <w:rsid w:val="004261DE"/>
    <w:rsid w:val="004262B2"/>
    <w:rsid w:val="004263E0"/>
    <w:rsid w:val="0042758D"/>
    <w:rsid w:val="00427E40"/>
    <w:rsid w:val="00427F6A"/>
    <w:rsid w:val="004300B2"/>
    <w:rsid w:val="00430148"/>
    <w:rsid w:val="0043074A"/>
    <w:rsid w:val="004318F0"/>
    <w:rsid w:val="004319DE"/>
    <w:rsid w:val="00431A1C"/>
    <w:rsid w:val="00431DE9"/>
    <w:rsid w:val="00431EF3"/>
    <w:rsid w:val="00432053"/>
    <w:rsid w:val="00432788"/>
    <w:rsid w:val="00432806"/>
    <w:rsid w:val="00432D6D"/>
    <w:rsid w:val="00432F46"/>
    <w:rsid w:val="004335E0"/>
    <w:rsid w:val="00433A73"/>
    <w:rsid w:val="00433F8A"/>
    <w:rsid w:val="0043412D"/>
    <w:rsid w:val="00434BDE"/>
    <w:rsid w:val="00434C39"/>
    <w:rsid w:val="00435491"/>
    <w:rsid w:val="00436B8A"/>
    <w:rsid w:val="00437891"/>
    <w:rsid w:val="00437C69"/>
    <w:rsid w:val="00437D3F"/>
    <w:rsid w:val="004400F1"/>
    <w:rsid w:val="004406AA"/>
    <w:rsid w:val="00440795"/>
    <w:rsid w:val="00440964"/>
    <w:rsid w:val="00440B19"/>
    <w:rsid w:val="00441055"/>
    <w:rsid w:val="004415F2"/>
    <w:rsid w:val="00441AD7"/>
    <w:rsid w:val="00442496"/>
    <w:rsid w:val="00442D7D"/>
    <w:rsid w:val="00443B35"/>
    <w:rsid w:val="00443BC1"/>
    <w:rsid w:val="00443C28"/>
    <w:rsid w:val="00443DA4"/>
    <w:rsid w:val="00443E59"/>
    <w:rsid w:val="0044474C"/>
    <w:rsid w:val="004449C7"/>
    <w:rsid w:val="00444B1C"/>
    <w:rsid w:val="00444FB7"/>
    <w:rsid w:val="00445326"/>
    <w:rsid w:val="00445D2E"/>
    <w:rsid w:val="00445E22"/>
    <w:rsid w:val="00446757"/>
    <w:rsid w:val="00446801"/>
    <w:rsid w:val="004468C6"/>
    <w:rsid w:val="00446AE6"/>
    <w:rsid w:val="00447128"/>
    <w:rsid w:val="00447D47"/>
    <w:rsid w:val="00447DEE"/>
    <w:rsid w:val="00447E2C"/>
    <w:rsid w:val="00447E97"/>
    <w:rsid w:val="00447FDB"/>
    <w:rsid w:val="004503F9"/>
    <w:rsid w:val="004507C5"/>
    <w:rsid w:val="00451AE3"/>
    <w:rsid w:val="00451F6E"/>
    <w:rsid w:val="004525E6"/>
    <w:rsid w:val="004529D9"/>
    <w:rsid w:val="00452C4C"/>
    <w:rsid w:val="00452DA8"/>
    <w:rsid w:val="00453E88"/>
    <w:rsid w:val="004546B9"/>
    <w:rsid w:val="00454B2E"/>
    <w:rsid w:val="0045502B"/>
    <w:rsid w:val="004551C6"/>
    <w:rsid w:val="004559C3"/>
    <w:rsid w:val="00455F81"/>
    <w:rsid w:val="00455FEA"/>
    <w:rsid w:val="0045672E"/>
    <w:rsid w:val="00456D76"/>
    <w:rsid w:val="00456E9B"/>
    <w:rsid w:val="004574DA"/>
    <w:rsid w:val="00457C37"/>
    <w:rsid w:val="0046001B"/>
    <w:rsid w:val="0046134B"/>
    <w:rsid w:val="0046168E"/>
    <w:rsid w:val="00461863"/>
    <w:rsid w:val="004618A8"/>
    <w:rsid w:val="00461CFA"/>
    <w:rsid w:val="00462783"/>
    <w:rsid w:val="004631FD"/>
    <w:rsid w:val="00463431"/>
    <w:rsid w:val="004645FD"/>
    <w:rsid w:val="00465756"/>
    <w:rsid w:val="00465F02"/>
    <w:rsid w:val="00465FA6"/>
    <w:rsid w:val="004664F7"/>
    <w:rsid w:val="00466541"/>
    <w:rsid w:val="00466736"/>
    <w:rsid w:val="00466856"/>
    <w:rsid w:val="00466DBE"/>
    <w:rsid w:val="00470255"/>
    <w:rsid w:val="00470AF9"/>
    <w:rsid w:val="00470C89"/>
    <w:rsid w:val="00471070"/>
    <w:rsid w:val="004710AE"/>
    <w:rsid w:val="004715F9"/>
    <w:rsid w:val="004723BA"/>
    <w:rsid w:val="004726F6"/>
    <w:rsid w:val="00472CCB"/>
    <w:rsid w:val="00472F55"/>
    <w:rsid w:val="004748AD"/>
    <w:rsid w:val="00474EF5"/>
    <w:rsid w:val="00475523"/>
    <w:rsid w:val="00476D97"/>
    <w:rsid w:val="0047731D"/>
    <w:rsid w:val="00477857"/>
    <w:rsid w:val="00477B2D"/>
    <w:rsid w:val="00477C42"/>
    <w:rsid w:val="00477FE6"/>
    <w:rsid w:val="00480619"/>
    <w:rsid w:val="00480F7B"/>
    <w:rsid w:val="004812AB"/>
    <w:rsid w:val="00481980"/>
    <w:rsid w:val="004821AC"/>
    <w:rsid w:val="004824D6"/>
    <w:rsid w:val="004826BE"/>
    <w:rsid w:val="00483F22"/>
    <w:rsid w:val="00484B10"/>
    <w:rsid w:val="00484E68"/>
    <w:rsid w:val="00484FE2"/>
    <w:rsid w:val="0048532B"/>
    <w:rsid w:val="004855B3"/>
    <w:rsid w:val="004859B5"/>
    <w:rsid w:val="0048640F"/>
    <w:rsid w:val="00486631"/>
    <w:rsid w:val="00486D45"/>
    <w:rsid w:val="0048720F"/>
    <w:rsid w:val="00487556"/>
    <w:rsid w:val="004878C1"/>
    <w:rsid w:val="004878C8"/>
    <w:rsid w:val="00487F0A"/>
    <w:rsid w:val="0049077A"/>
    <w:rsid w:val="0049094F"/>
    <w:rsid w:val="00490D68"/>
    <w:rsid w:val="00491650"/>
    <w:rsid w:val="004918C6"/>
    <w:rsid w:val="00491AFA"/>
    <w:rsid w:val="00491FB0"/>
    <w:rsid w:val="004920C3"/>
    <w:rsid w:val="00492AB0"/>
    <w:rsid w:val="00492AEF"/>
    <w:rsid w:val="00493E0C"/>
    <w:rsid w:val="004941AC"/>
    <w:rsid w:val="00494C4F"/>
    <w:rsid w:val="0049524F"/>
    <w:rsid w:val="00495585"/>
    <w:rsid w:val="004966B9"/>
    <w:rsid w:val="0049670F"/>
    <w:rsid w:val="00497622"/>
    <w:rsid w:val="004976C8"/>
    <w:rsid w:val="004A016E"/>
    <w:rsid w:val="004A055E"/>
    <w:rsid w:val="004A06A8"/>
    <w:rsid w:val="004A0B5E"/>
    <w:rsid w:val="004A100C"/>
    <w:rsid w:val="004A10F5"/>
    <w:rsid w:val="004A11C1"/>
    <w:rsid w:val="004A1D44"/>
    <w:rsid w:val="004A2192"/>
    <w:rsid w:val="004A2981"/>
    <w:rsid w:val="004A2D41"/>
    <w:rsid w:val="004A3416"/>
    <w:rsid w:val="004A36DB"/>
    <w:rsid w:val="004A3E70"/>
    <w:rsid w:val="004A3FFC"/>
    <w:rsid w:val="004A4389"/>
    <w:rsid w:val="004A543B"/>
    <w:rsid w:val="004A5D43"/>
    <w:rsid w:val="004A5DC3"/>
    <w:rsid w:val="004A5E35"/>
    <w:rsid w:val="004A5EB7"/>
    <w:rsid w:val="004A6297"/>
    <w:rsid w:val="004A62D1"/>
    <w:rsid w:val="004A6659"/>
    <w:rsid w:val="004A68EB"/>
    <w:rsid w:val="004A7736"/>
    <w:rsid w:val="004B022B"/>
    <w:rsid w:val="004B15E6"/>
    <w:rsid w:val="004B20A9"/>
    <w:rsid w:val="004B23DF"/>
    <w:rsid w:val="004B23E1"/>
    <w:rsid w:val="004B2538"/>
    <w:rsid w:val="004B3E20"/>
    <w:rsid w:val="004B3E54"/>
    <w:rsid w:val="004B425E"/>
    <w:rsid w:val="004B4C22"/>
    <w:rsid w:val="004B52F7"/>
    <w:rsid w:val="004B59A5"/>
    <w:rsid w:val="004B6379"/>
    <w:rsid w:val="004B6585"/>
    <w:rsid w:val="004B678C"/>
    <w:rsid w:val="004B6B85"/>
    <w:rsid w:val="004B6CF5"/>
    <w:rsid w:val="004B6FDC"/>
    <w:rsid w:val="004B7114"/>
    <w:rsid w:val="004B73FA"/>
    <w:rsid w:val="004B74BD"/>
    <w:rsid w:val="004B75AF"/>
    <w:rsid w:val="004B79FB"/>
    <w:rsid w:val="004C032C"/>
    <w:rsid w:val="004C0755"/>
    <w:rsid w:val="004C094C"/>
    <w:rsid w:val="004C0B3D"/>
    <w:rsid w:val="004C0D22"/>
    <w:rsid w:val="004C0DD9"/>
    <w:rsid w:val="004C15AA"/>
    <w:rsid w:val="004C15EE"/>
    <w:rsid w:val="004C17C5"/>
    <w:rsid w:val="004C252F"/>
    <w:rsid w:val="004C2B3A"/>
    <w:rsid w:val="004C32AD"/>
    <w:rsid w:val="004C3BA1"/>
    <w:rsid w:val="004C3E80"/>
    <w:rsid w:val="004C3FA7"/>
    <w:rsid w:val="004C4147"/>
    <w:rsid w:val="004C54FB"/>
    <w:rsid w:val="004C568E"/>
    <w:rsid w:val="004C5B83"/>
    <w:rsid w:val="004C65F3"/>
    <w:rsid w:val="004C6A6C"/>
    <w:rsid w:val="004C6C6C"/>
    <w:rsid w:val="004C700C"/>
    <w:rsid w:val="004C7178"/>
    <w:rsid w:val="004C7457"/>
    <w:rsid w:val="004C75A2"/>
    <w:rsid w:val="004C7CD9"/>
    <w:rsid w:val="004D079D"/>
    <w:rsid w:val="004D089C"/>
    <w:rsid w:val="004D1439"/>
    <w:rsid w:val="004D1606"/>
    <w:rsid w:val="004D17E9"/>
    <w:rsid w:val="004D1ABC"/>
    <w:rsid w:val="004D1BC5"/>
    <w:rsid w:val="004D279D"/>
    <w:rsid w:val="004D2990"/>
    <w:rsid w:val="004D398A"/>
    <w:rsid w:val="004D48DE"/>
    <w:rsid w:val="004D499B"/>
    <w:rsid w:val="004D57EF"/>
    <w:rsid w:val="004D5CBC"/>
    <w:rsid w:val="004D6717"/>
    <w:rsid w:val="004D6E22"/>
    <w:rsid w:val="004D6ECF"/>
    <w:rsid w:val="004D70BB"/>
    <w:rsid w:val="004D772B"/>
    <w:rsid w:val="004E0231"/>
    <w:rsid w:val="004E02AD"/>
    <w:rsid w:val="004E05A6"/>
    <w:rsid w:val="004E0C32"/>
    <w:rsid w:val="004E0FC1"/>
    <w:rsid w:val="004E1021"/>
    <w:rsid w:val="004E1D7D"/>
    <w:rsid w:val="004E2604"/>
    <w:rsid w:val="004E3148"/>
    <w:rsid w:val="004E3A69"/>
    <w:rsid w:val="004E4373"/>
    <w:rsid w:val="004E4683"/>
    <w:rsid w:val="004E552C"/>
    <w:rsid w:val="004E5A32"/>
    <w:rsid w:val="004E5A8D"/>
    <w:rsid w:val="004E6DC7"/>
    <w:rsid w:val="004E70E5"/>
    <w:rsid w:val="004E7688"/>
    <w:rsid w:val="004E778E"/>
    <w:rsid w:val="004E797F"/>
    <w:rsid w:val="004E7DFB"/>
    <w:rsid w:val="004E7F0B"/>
    <w:rsid w:val="004F0938"/>
    <w:rsid w:val="004F09E3"/>
    <w:rsid w:val="004F0C90"/>
    <w:rsid w:val="004F0DF8"/>
    <w:rsid w:val="004F1509"/>
    <w:rsid w:val="004F23F6"/>
    <w:rsid w:val="004F2702"/>
    <w:rsid w:val="004F3696"/>
    <w:rsid w:val="004F3FEA"/>
    <w:rsid w:val="004F5573"/>
    <w:rsid w:val="004F67BE"/>
    <w:rsid w:val="004F6B6F"/>
    <w:rsid w:val="004F6E4C"/>
    <w:rsid w:val="004F7595"/>
    <w:rsid w:val="004F762F"/>
    <w:rsid w:val="004F7A93"/>
    <w:rsid w:val="004F7C74"/>
    <w:rsid w:val="004F7F4D"/>
    <w:rsid w:val="004F7FA7"/>
    <w:rsid w:val="005000F8"/>
    <w:rsid w:val="00500259"/>
    <w:rsid w:val="005008E2"/>
    <w:rsid w:val="00500F6F"/>
    <w:rsid w:val="00501027"/>
    <w:rsid w:val="0050140E"/>
    <w:rsid w:val="005017FC"/>
    <w:rsid w:val="00501C95"/>
    <w:rsid w:val="0050243C"/>
    <w:rsid w:val="0050248D"/>
    <w:rsid w:val="005036D2"/>
    <w:rsid w:val="00503D93"/>
    <w:rsid w:val="00503F3F"/>
    <w:rsid w:val="005043A2"/>
    <w:rsid w:val="0050447F"/>
    <w:rsid w:val="0050476D"/>
    <w:rsid w:val="00504856"/>
    <w:rsid w:val="00504C6B"/>
    <w:rsid w:val="00504E96"/>
    <w:rsid w:val="00505046"/>
    <w:rsid w:val="0050547E"/>
    <w:rsid w:val="005056C5"/>
    <w:rsid w:val="0050659E"/>
    <w:rsid w:val="005069D3"/>
    <w:rsid w:val="0050706B"/>
    <w:rsid w:val="005071CE"/>
    <w:rsid w:val="005076EE"/>
    <w:rsid w:val="005079A2"/>
    <w:rsid w:val="0051008C"/>
    <w:rsid w:val="005105D4"/>
    <w:rsid w:val="00510A9C"/>
    <w:rsid w:val="00510DB2"/>
    <w:rsid w:val="00511063"/>
    <w:rsid w:val="00511D92"/>
    <w:rsid w:val="00512167"/>
    <w:rsid w:val="00512210"/>
    <w:rsid w:val="00512679"/>
    <w:rsid w:val="005129FE"/>
    <w:rsid w:val="00512CC5"/>
    <w:rsid w:val="00512EA6"/>
    <w:rsid w:val="005130A6"/>
    <w:rsid w:val="00513AE2"/>
    <w:rsid w:val="005147F3"/>
    <w:rsid w:val="00514DFD"/>
    <w:rsid w:val="0051548D"/>
    <w:rsid w:val="0051598A"/>
    <w:rsid w:val="00515A27"/>
    <w:rsid w:val="00515D3D"/>
    <w:rsid w:val="0051725C"/>
    <w:rsid w:val="005206A6"/>
    <w:rsid w:val="005209B6"/>
    <w:rsid w:val="00520C5B"/>
    <w:rsid w:val="00521360"/>
    <w:rsid w:val="00521725"/>
    <w:rsid w:val="00521805"/>
    <w:rsid w:val="005221D0"/>
    <w:rsid w:val="005225D5"/>
    <w:rsid w:val="00522FEE"/>
    <w:rsid w:val="005236B1"/>
    <w:rsid w:val="00523A58"/>
    <w:rsid w:val="00523C2F"/>
    <w:rsid w:val="00523F98"/>
    <w:rsid w:val="00524361"/>
    <w:rsid w:val="00524420"/>
    <w:rsid w:val="00524CD9"/>
    <w:rsid w:val="00526253"/>
    <w:rsid w:val="00526583"/>
    <w:rsid w:val="005266DA"/>
    <w:rsid w:val="00526902"/>
    <w:rsid w:val="00527100"/>
    <w:rsid w:val="00527113"/>
    <w:rsid w:val="00527857"/>
    <w:rsid w:val="00530021"/>
    <w:rsid w:val="0053065C"/>
    <w:rsid w:val="005309D3"/>
    <w:rsid w:val="00530C78"/>
    <w:rsid w:val="00531C6A"/>
    <w:rsid w:val="00532E4F"/>
    <w:rsid w:val="0053344D"/>
    <w:rsid w:val="005337B3"/>
    <w:rsid w:val="00534164"/>
    <w:rsid w:val="00534175"/>
    <w:rsid w:val="0053417A"/>
    <w:rsid w:val="005357E7"/>
    <w:rsid w:val="00535914"/>
    <w:rsid w:val="00535BEF"/>
    <w:rsid w:val="00535C8D"/>
    <w:rsid w:val="00535DE9"/>
    <w:rsid w:val="00536FB9"/>
    <w:rsid w:val="005371D2"/>
    <w:rsid w:val="005373A3"/>
    <w:rsid w:val="005373CF"/>
    <w:rsid w:val="005374CE"/>
    <w:rsid w:val="005374F6"/>
    <w:rsid w:val="00537A09"/>
    <w:rsid w:val="005405C0"/>
    <w:rsid w:val="005407BB"/>
    <w:rsid w:val="005408B7"/>
    <w:rsid w:val="00540CB1"/>
    <w:rsid w:val="00542B0C"/>
    <w:rsid w:val="00543999"/>
    <w:rsid w:val="00543BB9"/>
    <w:rsid w:val="005442EF"/>
    <w:rsid w:val="00544915"/>
    <w:rsid w:val="00545446"/>
    <w:rsid w:val="00545DA0"/>
    <w:rsid w:val="0054633D"/>
    <w:rsid w:val="0054659F"/>
    <w:rsid w:val="005470B2"/>
    <w:rsid w:val="005472AA"/>
    <w:rsid w:val="00547319"/>
    <w:rsid w:val="00547F9A"/>
    <w:rsid w:val="00550CDF"/>
    <w:rsid w:val="00550E37"/>
    <w:rsid w:val="00550E9C"/>
    <w:rsid w:val="00550F84"/>
    <w:rsid w:val="005512F0"/>
    <w:rsid w:val="00551674"/>
    <w:rsid w:val="00552943"/>
    <w:rsid w:val="00552A46"/>
    <w:rsid w:val="00552B25"/>
    <w:rsid w:val="00552C2C"/>
    <w:rsid w:val="00552CD9"/>
    <w:rsid w:val="00552EA7"/>
    <w:rsid w:val="00552F66"/>
    <w:rsid w:val="0055376A"/>
    <w:rsid w:val="00553859"/>
    <w:rsid w:val="005539D4"/>
    <w:rsid w:val="00553FFB"/>
    <w:rsid w:val="0055442F"/>
    <w:rsid w:val="005545F9"/>
    <w:rsid w:val="0055478B"/>
    <w:rsid w:val="00554C55"/>
    <w:rsid w:val="00554CAD"/>
    <w:rsid w:val="00554FF7"/>
    <w:rsid w:val="00556329"/>
    <w:rsid w:val="005563B2"/>
    <w:rsid w:val="00557822"/>
    <w:rsid w:val="00557DDD"/>
    <w:rsid w:val="00560362"/>
    <w:rsid w:val="005603C5"/>
    <w:rsid w:val="0056052A"/>
    <w:rsid w:val="00560F2F"/>
    <w:rsid w:val="005618C4"/>
    <w:rsid w:val="005621D7"/>
    <w:rsid w:val="005637F0"/>
    <w:rsid w:val="0056432F"/>
    <w:rsid w:val="00565C04"/>
    <w:rsid w:val="00565C57"/>
    <w:rsid w:val="00565FAE"/>
    <w:rsid w:val="0056633C"/>
    <w:rsid w:val="00566A65"/>
    <w:rsid w:val="00566CD6"/>
    <w:rsid w:val="005670EC"/>
    <w:rsid w:val="005671CE"/>
    <w:rsid w:val="00567247"/>
    <w:rsid w:val="005672FE"/>
    <w:rsid w:val="005674A1"/>
    <w:rsid w:val="00567CD4"/>
    <w:rsid w:val="00567EAE"/>
    <w:rsid w:val="00570305"/>
    <w:rsid w:val="00570B90"/>
    <w:rsid w:val="005711C1"/>
    <w:rsid w:val="00571909"/>
    <w:rsid w:val="00571DEE"/>
    <w:rsid w:val="00572538"/>
    <w:rsid w:val="0057268F"/>
    <w:rsid w:val="005739CB"/>
    <w:rsid w:val="005741EE"/>
    <w:rsid w:val="00574C49"/>
    <w:rsid w:val="00574E20"/>
    <w:rsid w:val="00575571"/>
    <w:rsid w:val="00575810"/>
    <w:rsid w:val="00575831"/>
    <w:rsid w:val="005759E1"/>
    <w:rsid w:val="00575A3A"/>
    <w:rsid w:val="0057610F"/>
    <w:rsid w:val="0057627A"/>
    <w:rsid w:val="00576B72"/>
    <w:rsid w:val="00577B11"/>
    <w:rsid w:val="00577BCB"/>
    <w:rsid w:val="00577FCB"/>
    <w:rsid w:val="00580948"/>
    <w:rsid w:val="00580BEE"/>
    <w:rsid w:val="00580EB8"/>
    <w:rsid w:val="005810F0"/>
    <w:rsid w:val="005815E5"/>
    <w:rsid w:val="005817EB"/>
    <w:rsid w:val="00581AB4"/>
    <w:rsid w:val="00581DCE"/>
    <w:rsid w:val="00582088"/>
    <w:rsid w:val="00582903"/>
    <w:rsid w:val="00582927"/>
    <w:rsid w:val="00582DED"/>
    <w:rsid w:val="00583778"/>
    <w:rsid w:val="00583974"/>
    <w:rsid w:val="00584145"/>
    <w:rsid w:val="0058474D"/>
    <w:rsid w:val="00584F65"/>
    <w:rsid w:val="0058511B"/>
    <w:rsid w:val="00585352"/>
    <w:rsid w:val="005857F2"/>
    <w:rsid w:val="005863D6"/>
    <w:rsid w:val="00586779"/>
    <w:rsid w:val="00586871"/>
    <w:rsid w:val="00586C81"/>
    <w:rsid w:val="0058711F"/>
    <w:rsid w:val="00587187"/>
    <w:rsid w:val="00587D84"/>
    <w:rsid w:val="00587F2F"/>
    <w:rsid w:val="00590143"/>
    <w:rsid w:val="005902BB"/>
    <w:rsid w:val="00590FE9"/>
    <w:rsid w:val="0059221C"/>
    <w:rsid w:val="00592AFA"/>
    <w:rsid w:val="00592D02"/>
    <w:rsid w:val="00593258"/>
    <w:rsid w:val="00593964"/>
    <w:rsid w:val="00593AAF"/>
    <w:rsid w:val="005947FC"/>
    <w:rsid w:val="005949E4"/>
    <w:rsid w:val="00594FBD"/>
    <w:rsid w:val="00595475"/>
    <w:rsid w:val="0059601A"/>
    <w:rsid w:val="00596114"/>
    <w:rsid w:val="005961DD"/>
    <w:rsid w:val="005971FD"/>
    <w:rsid w:val="005974A9"/>
    <w:rsid w:val="005977CF"/>
    <w:rsid w:val="0059786B"/>
    <w:rsid w:val="00597A2F"/>
    <w:rsid w:val="005A01C8"/>
    <w:rsid w:val="005A0E1F"/>
    <w:rsid w:val="005A139E"/>
    <w:rsid w:val="005A181E"/>
    <w:rsid w:val="005A1E04"/>
    <w:rsid w:val="005A1EA2"/>
    <w:rsid w:val="005A2C97"/>
    <w:rsid w:val="005A32B8"/>
    <w:rsid w:val="005A3A52"/>
    <w:rsid w:val="005A3A53"/>
    <w:rsid w:val="005A4EFC"/>
    <w:rsid w:val="005A51CA"/>
    <w:rsid w:val="005A5382"/>
    <w:rsid w:val="005A57C0"/>
    <w:rsid w:val="005A5B29"/>
    <w:rsid w:val="005A5FB0"/>
    <w:rsid w:val="005A6A64"/>
    <w:rsid w:val="005A6BD5"/>
    <w:rsid w:val="005A6E8E"/>
    <w:rsid w:val="005B012D"/>
    <w:rsid w:val="005B03C6"/>
    <w:rsid w:val="005B0751"/>
    <w:rsid w:val="005B09F4"/>
    <w:rsid w:val="005B16D4"/>
    <w:rsid w:val="005B1FB5"/>
    <w:rsid w:val="005B2E67"/>
    <w:rsid w:val="005B369B"/>
    <w:rsid w:val="005B4445"/>
    <w:rsid w:val="005B49A7"/>
    <w:rsid w:val="005B4A41"/>
    <w:rsid w:val="005B50A0"/>
    <w:rsid w:val="005B5721"/>
    <w:rsid w:val="005B6625"/>
    <w:rsid w:val="005B663C"/>
    <w:rsid w:val="005B67D4"/>
    <w:rsid w:val="005B69CB"/>
    <w:rsid w:val="005B7539"/>
    <w:rsid w:val="005B7EFA"/>
    <w:rsid w:val="005C0342"/>
    <w:rsid w:val="005C078D"/>
    <w:rsid w:val="005C09BC"/>
    <w:rsid w:val="005C0C47"/>
    <w:rsid w:val="005C0EC1"/>
    <w:rsid w:val="005C1D4B"/>
    <w:rsid w:val="005C2943"/>
    <w:rsid w:val="005C2DCC"/>
    <w:rsid w:val="005C3523"/>
    <w:rsid w:val="005C3C68"/>
    <w:rsid w:val="005C3E3C"/>
    <w:rsid w:val="005C4236"/>
    <w:rsid w:val="005C4DC2"/>
    <w:rsid w:val="005C4E59"/>
    <w:rsid w:val="005C52BC"/>
    <w:rsid w:val="005C58F5"/>
    <w:rsid w:val="005C5E9A"/>
    <w:rsid w:val="005C665A"/>
    <w:rsid w:val="005C6985"/>
    <w:rsid w:val="005C7474"/>
    <w:rsid w:val="005C7C3D"/>
    <w:rsid w:val="005D00CB"/>
    <w:rsid w:val="005D0B5F"/>
    <w:rsid w:val="005D0C5A"/>
    <w:rsid w:val="005D0C89"/>
    <w:rsid w:val="005D0E39"/>
    <w:rsid w:val="005D1146"/>
    <w:rsid w:val="005D119F"/>
    <w:rsid w:val="005D209E"/>
    <w:rsid w:val="005D285C"/>
    <w:rsid w:val="005D2F5A"/>
    <w:rsid w:val="005D3385"/>
    <w:rsid w:val="005D3792"/>
    <w:rsid w:val="005D3E7B"/>
    <w:rsid w:val="005D440B"/>
    <w:rsid w:val="005D4684"/>
    <w:rsid w:val="005D572F"/>
    <w:rsid w:val="005D5D30"/>
    <w:rsid w:val="005D60EA"/>
    <w:rsid w:val="005D60EC"/>
    <w:rsid w:val="005D6483"/>
    <w:rsid w:val="005D6C78"/>
    <w:rsid w:val="005D7259"/>
    <w:rsid w:val="005D7FA9"/>
    <w:rsid w:val="005E0573"/>
    <w:rsid w:val="005E0C0F"/>
    <w:rsid w:val="005E0F01"/>
    <w:rsid w:val="005E1091"/>
    <w:rsid w:val="005E12D0"/>
    <w:rsid w:val="005E180A"/>
    <w:rsid w:val="005E2516"/>
    <w:rsid w:val="005E25BE"/>
    <w:rsid w:val="005E2903"/>
    <w:rsid w:val="005E3979"/>
    <w:rsid w:val="005E3C52"/>
    <w:rsid w:val="005E3C93"/>
    <w:rsid w:val="005E564B"/>
    <w:rsid w:val="005E5790"/>
    <w:rsid w:val="005E5AD6"/>
    <w:rsid w:val="005E6256"/>
    <w:rsid w:val="005E6427"/>
    <w:rsid w:val="005E6768"/>
    <w:rsid w:val="005E676E"/>
    <w:rsid w:val="005E68AE"/>
    <w:rsid w:val="005E6A1A"/>
    <w:rsid w:val="005E74C8"/>
    <w:rsid w:val="005F0280"/>
    <w:rsid w:val="005F0861"/>
    <w:rsid w:val="005F1166"/>
    <w:rsid w:val="005F129C"/>
    <w:rsid w:val="005F144D"/>
    <w:rsid w:val="005F2099"/>
    <w:rsid w:val="005F303E"/>
    <w:rsid w:val="005F379A"/>
    <w:rsid w:val="005F3B43"/>
    <w:rsid w:val="005F40DD"/>
    <w:rsid w:val="005F4924"/>
    <w:rsid w:val="005F4961"/>
    <w:rsid w:val="005F4D95"/>
    <w:rsid w:val="005F5360"/>
    <w:rsid w:val="005F5732"/>
    <w:rsid w:val="005F5E6B"/>
    <w:rsid w:val="005F5F26"/>
    <w:rsid w:val="005F5F4F"/>
    <w:rsid w:val="005F6C5A"/>
    <w:rsid w:val="00600262"/>
    <w:rsid w:val="00600DE1"/>
    <w:rsid w:val="00600F2C"/>
    <w:rsid w:val="00601601"/>
    <w:rsid w:val="00601657"/>
    <w:rsid w:val="0060190A"/>
    <w:rsid w:val="00601BFE"/>
    <w:rsid w:val="00603FA0"/>
    <w:rsid w:val="0060432B"/>
    <w:rsid w:val="0060456F"/>
    <w:rsid w:val="0060480B"/>
    <w:rsid w:val="006049DE"/>
    <w:rsid w:val="00604A81"/>
    <w:rsid w:val="006053A5"/>
    <w:rsid w:val="00605632"/>
    <w:rsid w:val="0060563B"/>
    <w:rsid w:val="0060651B"/>
    <w:rsid w:val="00606B60"/>
    <w:rsid w:val="00606D3C"/>
    <w:rsid w:val="0060732A"/>
    <w:rsid w:val="0060756F"/>
    <w:rsid w:val="00607FD7"/>
    <w:rsid w:val="006102B4"/>
    <w:rsid w:val="00611677"/>
    <w:rsid w:val="006116A1"/>
    <w:rsid w:val="0061176A"/>
    <w:rsid w:val="0061197D"/>
    <w:rsid w:val="00611B6D"/>
    <w:rsid w:val="006127C9"/>
    <w:rsid w:val="00612A48"/>
    <w:rsid w:val="00612F67"/>
    <w:rsid w:val="006137CA"/>
    <w:rsid w:val="00613DA6"/>
    <w:rsid w:val="006141C4"/>
    <w:rsid w:val="0061433D"/>
    <w:rsid w:val="00614439"/>
    <w:rsid w:val="00614444"/>
    <w:rsid w:val="00614A5B"/>
    <w:rsid w:val="00614F65"/>
    <w:rsid w:val="006151CA"/>
    <w:rsid w:val="00615294"/>
    <w:rsid w:val="00615457"/>
    <w:rsid w:val="00615645"/>
    <w:rsid w:val="00615C26"/>
    <w:rsid w:val="00615CB0"/>
    <w:rsid w:val="00615D31"/>
    <w:rsid w:val="00615F00"/>
    <w:rsid w:val="0061623E"/>
    <w:rsid w:val="00616400"/>
    <w:rsid w:val="0062032D"/>
    <w:rsid w:val="006203EC"/>
    <w:rsid w:val="00620521"/>
    <w:rsid w:val="006205B6"/>
    <w:rsid w:val="006206F5"/>
    <w:rsid w:val="00620AA8"/>
    <w:rsid w:val="0062119A"/>
    <w:rsid w:val="006229BD"/>
    <w:rsid w:val="00623289"/>
    <w:rsid w:val="00623372"/>
    <w:rsid w:val="006241EA"/>
    <w:rsid w:val="0062421D"/>
    <w:rsid w:val="00624D64"/>
    <w:rsid w:val="00624D77"/>
    <w:rsid w:val="00625442"/>
    <w:rsid w:val="006261F5"/>
    <w:rsid w:val="006268E7"/>
    <w:rsid w:val="006269B4"/>
    <w:rsid w:val="0062718A"/>
    <w:rsid w:val="00627E06"/>
    <w:rsid w:val="00627F82"/>
    <w:rsid w:val="00630386"/>
    <w:rsid w:val="0063070B"/>
    <w:rsid w:val="006307E4"/>
    <w:rsid w:val="00630C7D"/>
    <w:rsid w:val="006317B1"/>
    <w:rsid w:val="00631B00"/>
    <w:rsid w:val="00631EEB"/>
    <w:rsid w:val="00632871"/>
    <w:rsid w:val="006330FE"/>
    <w:rsid w:val="00633A4B"/>
    <w:rsid w:val="0063420D"/>
    <w:rsid w:val="00634507"/>
    <w:rsid w:val="00636340"/>
    <w:rsid w:val="00636ADD"/>
    <w:rsid w:val="00636B4B"/>
    <w:rsid w:val="00636D32"/>
    <w:rsid w:val="0063712B"/>
    <w:rsid w:val="006371D7"/>
    <w:rsid w:val="00637D95"/>
    <w:rsid w:val="00637E49"/>
    <w:rsid w:val="00637F3D"/>
    <w:rsid w:val="006403D5"/>
    <w:rsid w:val="00640637"/>
    <w:rsid w:val="006406A7"/>
    <w:rsid w:val="0064076D"/>
    <w:rsid w:val="00640ABD"/>
    <w:rsid w:val="00640DEB"/>
    <w:rsid w:val="00641CE1"/>
    <w:rsid w:val="0064257C"/>
    <w:rsid w:val="0064262F"/>
    <w:rsid w:val="00642B92"/>
    <w:rsid w:val="00642EC7"/>
    <w:rsid w:val="00642F4E"/>
    <w:rsid w:val="00643352"/>
    <w:rsid w:val="006433F0"/>
    <w:rsid w:val="006444D1"/>
    <w:rsid w:val="0064465E"/>
    <w:rsid w:val="00644BD0"/>
    <w:rsid w:val="006457B8"/>
    <w:rsid w:val="006458C0"/>
    <w:rsid w:val="006461EB"/>
    <w:rsid w:val="006463B7"/>
    <w:rsid w:val="00646728"/>
    <w:rsid w:val="00646B3D"/>
    <w:rsid w:val="0065020E"/>
    <w:rsid w:val="00650A08"/>
    <w:rsid w:val="00650CEC"/>
    <w:rsid w:val="00650E7E"/>
    <w:rsid w:val="00651220"/>
    <w:rsid w:val="006515CC"/>
    <w:rsid w:val="00651A9D"/>
    <w:rsid w:val="00651E3F"/>
    <w:rsid w:val="00651F23"/>
    <w:rsid w:val="00651FB3"/>
    <w:rsid w:val="006528FE"/>
    <w:rsid w:val="00652991"/>
    <w:rsid w:val="00653D75"/>
    <w:rsid w:val="00653F86"/>
    <w:rsid w:val="00654085"/>
    <w:rsid w:val="0065442B"/>
    <w:rsid w:val="0065462C"/>
    <w:rsid w:val="006551C7"/>
    <w:rsid w:val="006553F0"/>
    <w:rsid w:val="00655CB7"/>
    <w:rsid w:val="00656D88"/>
    <w:rsid w:val="00657312"/>
    <w:rsid w:val="00657EA3"/>
    <w:rsid w:val="00660122"/>
    <w:rsid w:val="006602BC"/>
    <w:rsid w:val="00660419"/>
    <w:rsid w:val="006604E8"/>
    <w:rsid w:val="00660E2A"/>
    <w:rsid w:val="006627BF"/>
    <w:rsid w:val="00662B3A"/>
    <w:rsid w:val="00663136"/>
    <w:rsid w:val="006631ED"/>
    <w:rsid w:val="006635BA"/>
    <w:rsid w:val="00663718"/>
    <w:rsid w:val="00663F7C"/>
    <w:rsid w:val="00664325"/>
    <w:rsid w:val="00664FAC"/>
    <w:rsid w:val="00665034"/>
    <w:rsid w:val="00665048"/>
    <w:rsid w:val="00665477"/>
    <w:rsid w:val="00665630"/>
    <w:rsid w:val="0066597A"/>
    <w:rsid w:val="00665CA0"/>
    <w:rsid w:val="00665D26"/>
    <w:rsid w:val="00665D29"/>
    <w:rsid w:val="00666384"/>
    <w:rsid w:val="00666880"/>
    <w:rsid w:val="00667AD5"/>
    <w:rsid w:val="00667D50"/>
    <w:rsid w:val="00667D72"/>
    <w:rsid w:val="00667F7A"/>
    <w:rsid w:val="00670058"/>
    <w:rsid w:val="006700FE"/>
    <w:rsid w:val="00670D79"/>
    <w:rsid w:val="00670EFC"/>
    <w:rsid w:val="00670F71"/>
    <w:rsid w:val="006715EC"/>
    <w:rsid w:val="006716C2"/>
    <w:rsid w:val="00671F07"/>
    <w:rsid w:val="006722DD"/>
    <w:rsid w:val="006738E6"/>
    <w:rsid w:val="00673996"/>
    <w:rsid w:val="00673A3F"/>
    <w:rsid w:val="00673DDD"/>
    <w:rsid w:val="00673F16"/>
    <w:rsid w:val="00674155"/>
    <w:rsid w:val="0067436D"/>
    <w:rsid w:val="0067499A"/>
    <w:rsid w:val="00675569"/>
    <w:rsid w:val="00675855"/>
    <w:rsid w:val="00675C21"/>
    <w:rsid w:val="006764E9"/>
    <w:rsid w:val="006766C6"/>
    <w:rsid w:val="006766FF"/>
    <w:rsid w:val="00676A4F"/>
    <w:rsid w:val="00676C2D"/>
    <w:rsid w:val="00680236"/>
    <w:rsid w:val="0068027B"/>
    <w:rsid w:val="00680398"/>
    <w:rsid w:val="00680454"/>
    <w:rsid w:val="0068163E"/>
    <w:rsid w:val="00681F6C"/>
    <w:rsid w:val="0068206B"/>
    <w:rsid w:val="006822B5"/>
    <w:rsid w:val="006823D7"/>
    <w:rsid w:val="0068310B"/>
    <w:rsid w:val="0068336E"/>
    <w:rsid w:val="006835C6"/>
    <w:rsid w:val="00683A4A"/>
    <w:rsid w:val="00683E0E"/>
    <w:rsid w:val="0068406A"/>
    <w:rsid w:val="006845DE"/>
    <w:rsid w:val="00684C94"/>
    <w:rsid w:val="00684EAD"/>
    <w:rsid w:val="00685A3E"/>
    <w:rsid w:val="006872F1"/>
    <w:rsid w:val="00687491"/>
    <w:rsid w:val="00687E59"/>
    <w:rsid w:val="00687E99"/>
    <w:rsid w:val="00687F25"/>
    <w:rsid w:val="006901E8"/>
    <w:rsid w:val="006904D5"/>
    <w:rsid w:val="00690A41"/>
    <w:rsid w:val="00690CCA"/>
    <w:rsid w:val="00691BE0"/>
    <w:rsid w:val="00691E4A"/>
    <w:rsid w:val="00692043"/>
    <w:rsid w:val="006922FE"/>
    <w:rsid w:val="0069294D"/>
    <w:rsid w:val="00692F0E"/>
    <w:rsid w:val="00692FD9"/>
    <w:rsid w:val="00693549"/>
    <w:rsid w:val="006937DB"/>
    <w:rsid w:val="00693ACE"/>
    <w:rsid w:val="00693BBE"/>
    <w:rsid w:val="006944A9"/>
    <w:rsid w:val="00694950"/>
    <w:rsid w:val="006949BB"/>
    <w:rsid w:val="00694E98"/>
    <w:rsid w:val="0069517A"/>
    <w:rsid w:val="00695369"/>
    <w:rsid w:val="0069556E"/>
    <w:rsid w:val="00695CFC"/>
    <w:rsid w:val="00696152"/>
    <w:rsid w:val="00696955"/>
    <w:rsid w:val="00697300"/>
    <w:rsid w:val="0069763A"/>
    <w:rsid w:val="00697BDE"/>
    <w:rsid w:val="006A0438"/>
    <w:rsid w:val="006A0442"/>
    <w:rsid w:val="006A0721"/>
    <w:rsid w:val="006A0CD9"/>
    <w:rsid w:val="006A0E19"/>
    <w:rsid w:val="006A1014"/>
    <w:rsid w:val="006A1AAB"/>
    <w:rsid w:val="006A1B0A"/>
    <w:rsid w:val="006A22CC"/>
    <w:rsid w:val="006A257A"/>
    <w:rsid w:val="006A271F"/>
    <w:rsid w:val="006A2D34"/>
    <w:rsid w:val="006A37F6"/>
    <w:rsid w:val="006A395D"/>
    <w:rsid w:val="006A4180"/>
    <w:rsid w:val="006A45BE"/>
    <w:rsid w:val="006A45CA"/>
    <w:rsid w:val="006A4791"/>
    <w:rsid w:val="006A5E27"/>
    <w:rsid w:val="006A6A39"/>
    <w:rsid w:val="006A6B24"/>
    <w:rsid w:val="006A6E57"/>
    <w:rsid w:val="006A6F55"/>
    <w:rsid w:val="006B0015"/>
    <w:rsid w:val="006B0570"/>
    <w:rsid w:val="006B0817"/>
    <w:rsid w:val="006B16F8"/>
    <w:rsid w:val="006B1716"/>
    <w:rsid w:val="006B1DE0"/>
    <w:rsid w:val="006B24CC"/>
    <w:rsid w:val="006B2500"/>
    <w:rsid w:val="006B2EC9"/>
    <w:rsid w:val="006B34E6"/>
    <w:rsid w:val="006B3830"/>
    <w:rsid w:val="006B3F1F"/>
    <w:rsid w:val="006B3FBA"/>
    <w:rsid w:val="006B5464"/>
    <w:rsid w:val="006B5A68"/>
    <w:rsid w:val="006B6355"/>
    <w:rsid w:val="006B677E"/>
    <w:rsid w:val="006B73AA"/>
    <w:rsid w:val="006B786A"/>
    <w:rsid w:val="006C01ED"/>
    <w:rsid w:val="006C0271"/>
    <w:rsid w:val="006C0746"/>
    <w:rsid w:val="006C0EE4"/>
    <w:rsid w:val="006C180F"/>
    <w:rsid w:val="006C1F00"/>
    <w:rsid w:val="006C2F31"/>
    <w:rsid w:val="006C30CA"/>
    <w:rsid w:val="006C3A7F"/>
    <w:rsid w:val="006C3ACA"/>
    <w:rsid w:val="006C4543"/>
    <w:rsid w:val="006C4E62"/>
    <w:rsid w:val="006C4F9E"/>
    <w:rsid w:val="006C52E6"/>
    <w:rsid w:val="006C56DA"/>
    <w:rsid w:val="006C5BC3"/>
    <w:rsid w:val="006C666D"/>
    <w:rsid w:val="006C6B3C"/>
    <w:rsid w:val="006C6FC7"/>
    <w:rsid w:val="006C73B4"/>
    <w:rsid w:val="006C7939"/>
    <w:rsid w:val="006C7A79"/>
    <w:rsid w:val="006C7F90"/>
    <w:rsid w:val="006C7FC8"/>
    <w:rsid w:val="006D0CD0"/>
    <w:rsid w:val="006D0DD9"/>
    <w:rsid w:val="006D0EC7"/>
    <w:rsid w:val="006D156F"/>
    <w:rsid w:val="006D1968"/>
    <w:rsid w:val="006D1CED"/>
    <w:rsid w:val="006D1F6E"/>
    <w:rsid w:val="006D2361"/>
    <w:rsid w:val="006D2F21"/>
    <w:rsid w:val="006D32F3"/>
    <w:rsid w:val="006D37F7"/>
    <w:rsid w:val="006D393A"/>
    <w:rsid w:val="006D47D2"/>
    <w:rsid w:val="006D49E0"/>
    <w:rsid w:val="006D4C4F"/>
    <w:rsid w:val="006D518A"/>
    <w:rsid w:val="006D55FB"/>
    <w:rsid w:val="006D5E3C"/>
    <w:rsid w:val="006D697E"/>
    <w:rsid w:val="006D69CC"/>
    <w:rsid w:val="006D6C15"/>
    <w:rsid w:val="006D6F1F"/>
    <w:rsid w:val="006D73C5"/>
    <w:rsid w:val="006D781B"/>
    <w:rsid w:val="006D7D69"/>
    <w:rsid w:val="006E01F3"/>
    <w:rsid w:val="006E090C"/>
    <w:rsid w:val="006E0D8A"/>
    <w:rsid w:val="006E14C7"/>
    <w:rsid w:val="006E2098"/>
    <w:rsid w:val="006E29F8"/>
    <w:rsid w:val="006E2BAA"/>
    <w:rsid w:val="006E3C6A"/>
    <w:rsid w:val="006E403C"/>
    <w:rsid w:val="006E4AFE"/>
    <w:rsid w:val="006E4EDA"/>
    <w:rsid w:val="006E5B7B"/>
    <w:rsid w:val="006E5E05"/>
    <w:rsid w:val="006E618B"/>
    <w:rsid w:val="006E65C4"/>
    <w:rsid w:val="006E6A77"/>
    <w:rsid w:val="006E7089"/>
    <w:rsid w:val="006E75A3"/>
    <w:rsid w:val="006E79B5"/>
    <w:rsid w:val="006F0086"/>
    <w:rsid w:val="006F14B6"/>
    <w:rsid w:val="006F15AB"/>
    <w:rsid w:val="006F2160"/>
    <w:rsid w:val="006F21C1"/>
    <w:rsid w:val="006F275A"/>
    <w:rsid w:val="006F29AF"/>
    <w:rsid w:val="006F2ACD"/>
    <w:rsid w:val="006F3305"/>
    <w:rsid w:val="006F3634"/>
    <w:rsid w:val="006F3656"/>
    <w:rsid w:val="006F3669"/>
    <w:rsid w:val="006F3C54"/>
    <w:rsid w:val="006F486C"/>
    <w:rsid w:val="006F5038"/>
    <w:rsid w:val="006F5299"/>
    <w:rsid w:val="006F53A2"/>
    <w:rsid w:val="006F542F"/>
    <w:rsid w:val="006F5AF9"/>
    <w:rsid w:val="006F5BDF"/>
    <w:rsid w:val="006F5D23"/>
    <w:rsid w:val="006F688E"/>
    <w:rsid w:val="006F6D44"/>
    <w:rsid w:val="006F706B"/>
    <w:rsid w:val="006F7073"/>
    <w:rsid w:val="006F738A"/>
    <w:rsid w:val="00700C66"/>
    <w:rsid w:val="00700D28"/>
    <w:rsid w:val="00701524"/>
    <w:rsid w:val="00701B49"/>
    <w:rsid w:val="00701B4A"/>
    <w:rsid w:val="00702225"/>
    <w:rsid w:val="00702F52"/>
    <w:rsid w:val="00703A67"/>
    <w:rsid w:val="00704630"/>
    <w:rsid w:val="007046B2"/>
    <w:rsid w:val="00704942"/>
    <w:rsid w:val="00704C53"/>
    <w:rsid w:val="00704D67"/>
    <w:rsid w:val="007055A7"/>
    <w:rsid w:val="00705786"/>
    <w:rsid w:val="00705A90"/>
    <w:rsid w:val="00705FAE"/>
    <w:rsid w:val="00706156"/>
    <w:rsid w:val="00706825"/>
    <w:rsid w:val="00707193"/>
    <w:rsid w:val="00707270"/>
    <w:rsid w:val="007074DC"/>
    <w:rsid w:val="007075B9"/>
    <w:rsid w:val="00707AF0"/>
    <w:rsid w:val="00707E75"/>
    <w:rsid w:val="00710130"/>
    <w:rsid w:val="007106FB"/>
    <w:rsid w:val="00710746"/>
    <w:rsid w:val="0071119D"/>
    <w:rsid w:val="007114D8"/>
    <w:rsid w:val="007130F1"/>
    <w:rsid w:val="00713A75"/>
    <w:rsid w:val="00713AB5"/>
    <w:rsid w:val="007146F3"/>
    <w:rsid w:val="00714B92"/>
    <w:rsid w:val="00714B9D"/>
    <w:rsid w:val="007152EF"/>
    <w:rsid w:val="00715BF3"/>
    <w:rsid w:val="00715D9F"/>
    <w:rsid w:val="0071602B"/>
    <w:rsid w:val="00716113"/>
    <w:rsid w:val="00716683"/>
    <w:rsid w:val="007169CC"/>
    <w:rsid w:val="00716D86"/>
    <w:rsid w:val="00716E51"/>
    <w:rsid w:val="00716F73"/>
    <w:rsid w:val="007176A4"/>
    <w:rsid w:val="00717714"/>
    <w:rsid w:val="00717D57"/>
    <w:rsid w:val="0072008D"/>
    <w:rsid w:val="00720199"/>
    <w:rsid w:val="007203D1"/>
    <w:rsid w:val="007203F6"/>
    <w:rsid w:val="007205E1"/>
    <w:rsid w:val="007207CC"/>
    <w:rsid w:val="00720B39"/>
    <w:rsid w:val="00722036"/>
    <w:rsid w:val="007225C1"/>
    <w:rsid w:val="0072262F"/>
    <w:rsid w:val="007227E1"/>
    <w:rsid w:val="0072299D"/>
    <w:rsid w:val="007229E8"/>
    <w:rsid w:val="00722FF2"/>
    <w:rsid w:val="007230DF"/>
    <w:rsid w:val="007242D9"/>
    <w:rsid w:val="0072440D"/>
    <w:rsid w:val="00724551"/>
    <w:rsid w:val="0072488A"/>
    <w:rsid w:val="00725D90"/>
    <w:rsid w:val="00726606"/>
    <w:rsid w:val="007269D7"/>
    <w:rsid w:val="007269D8"/>
    <w:rsid w:val="00727235"/>
    <w:rsid w:val="00727381"/>
    <w:rsid w:val="00727EC3"/>
    <w:rsid w:val="00730093"/>
    <w:rsid w:val="0073040C"/>
    <w:rsid w:val="00730840"/>
    <w:rsid w:val="00730B6A"/>
    <w:rsid w:val="00730E26"/>
    <w:rsid w:val="007312D1"/>
    <w:rsid w:val="00731AD7"/>
    <w:rsid w:val="00732439"/>
    <w:rsid w:val="00732814"/>
    <w:rsid w:val="00732C1A"/>
    <w:rsid w:val="00732F7C"/>
    <w:rsid w:val="00733308"/>
    <w:rsid w:val="00733462"/>
    <w:rsid w:val="00733FFC"/>
    <w:rsid w:val="00734552"/>
    <w:rsid w:val="0073477E"/>
    <w:rsid w:val="00734A3C"/>
    <w:rsid w:val="00734BB8"/>
    <w:rsid w:val="0073536C"/>
    <w:rsid w:val="0073563F"/>
    <w:rsid w:val="00735EFE"/>
    <w:rsid w:val="00735F51"/>
    <w:rsid w:val="007362BC"/>
    <w:rsid w:val="007362FF"/>
    <w:rsid w:val="00736305"/>
    <w:rsid w:val="0073643A"/>
    <w:rsid w:val="00736702"/>
    <w:rsid w:val="00736A75"/>
    <w:rsid w:val="0073714A"/>
    <w:rsid w:val="0073767E"/>
    <w:rsid w:val="00737A58"/>
    <w:rsid w:val="00737E12"/>
    <w:rsid w:val="0074162C"/>
    <w:rsid w:val="00742560"/>
    <w:rsid w:val="007425AB"/>
    <w:rsid w:val="0074277D"/>
    <w:rsid w:val="00742B52"/>
    <w:rsid w:val="0074390C"/>
    <w:rsid w:val="00743A50"/>
    <w:rsid w:val="00744009"/>
    <w:rsid w:val="0074467D"/>
    <w:rsid w:val="00744B29"/>
    <w:rsid w:val="00745331"/>
    <w:rsid w:val="00745601"/>
    <w:rsid w:val="00745FA6"/>
    <w:rsid w:val="0074619E"/>
    <w:rsid w:val="0074625A"/>
    <w:rsid w:val="00746931"/>
    <w:rsid w:val="007469DD"/>
    <w:rsid w:val="00750841"/>
    <w:rsid w:val="00750C04"/>
    <w:rsid w:val="007510ED"/>
    <w:rsid w:val="00751492"/>
    <w:rsid w:val="00751589"/>
    <w:rsid w:val="00751B82"/>
    <w:rsid w:val="00751FC7"/>
    <w:rsid w:val="007527E1"/>
    <w:rsid w:val="00752AE0"/>
    <w:rsid w:val="00752CF1"/>
    <w:rsid w:val="0075307D"/>
    <w:rsid w:val="007533A4"/>
    <w:rsid w:val="00753471"/>
    <w:rsid w:val="007535F6"/>
    <w:rsid w:val="0075368F"/>
    <w:rsid w:val="00753AC4"/>
    <w:rsid w:val="00753D46"/>
    <w:rsid w:val="007549F5"/>
    <w:rsid w:val="00754AE8"/>
    <w:rsid w:val="0075523D"/>
    <w:rsid w:val="007563E3"/>
    <w:rsid w:val="00756447"/>
    <w:rsid w:val="00756B95"/>
    <w:rsid w:val="00757489"/>
    <w:rsid w:val="007576D6"/>
    <w:rsid w:val="00757758"/>
    <w:rsid w:val="00760972"/>
    <w:rsid w:val="007614E7"/>
    <w:rsid w:val="007625AA"/>
    <w:rsid w:val="007633AB"/>
    <w:rsid w:val="007637D8"/>
    <w:rsid w:val="007639B8"/>
    <w:rsid w:val="00763CD5"/>
    <w:rsid w:val="007642AA"/>
    <w:rsid w:val="00764E14"/>
    <w:rsid w:val="00765725"/>
    <w:rsid w:val="00765ABE"/>
    <w:rsid w:val="00765D24"/>
    <w:rsid w:val="00765D43"/>
    <w:rsid w:val="007668D0"/>
    <w:rsid w:val="00767077"/>
    <w:rsid w:val="0076728C"/>
    <w:rsid w:val="007676C3"/>
    <w:rsid w:val="007677A6"/>
    <w:rsid w:val="00767893"/>
    <w:rsid w:val="00767BDA"/>
    <w:rsid w:val="00767E83"/>
    <w:rsid w:val="00771368"/>
    <w:rsid w:val="00771BF9"/>
    <w:rsid w:val="00772349"/>
    <w:rsid w:val="007724E3"/>
    <w:rsid w:val="007728EE"/>
    <w:rsid w:val="00772E8B"/>
    <w:rsid w:val="00772FD5"/>
    <w:rsid w:val="0077300D"/>
    <w:rsid w:val="00773202"/>
    <w:rsid w:val="007733D6"/>
    <w:rsid w:val="0077473C"/>
    <w:rsid w:val="0077489A"/>
    <w:rsid w:val="00774B92"/>
    <w:rsid w:val="00774DE2"/>
    <w:rsid w:val="007753C7"/>
    <w:rsid w:val="0077602A"/>
    <w:rsid w:val="007763C3"/>
    <w:rsid w:val="00776439"/>
    <w:rsid w:val="007764E2"/>
    <w:rsid w:val="007767AD"/>
    <w:rsid w:val="00776A64"/>
    <w:rsid w:val="00776B78"/>
    <w:rsid w:val="007771B4"/>
    <w:rsid w:val="0077749A"/>
    <w:rsid w:val="00777545"/>
    <w:rsid w:val="007779FA"/>
    <w:rsid w:val="00777D5F"/>
    <w:rsid w:val="007800F7"/>
    <w:rsid w:val="00780463"/>
    <w:rsid w:val="007805B3"/>
    <w:rsid w:val="00780AA2"/>
    <w:rsid w:val="00780B5F"/>
    <w:rsid w:val="007810D4"/>
    <w:rsid w:val="00781155"/>
    <w:rsid w:val="00781A9E"/>
    <w:rsid w:val="00781E49"/>
    <w:rsid w:val="007823AB"/>
    <w:rsid w:val="00782C36"/>
    <w:rsid w:val="00783199"/>
    <w:rsid w:val="007831ED"/>
    <w:rsid w:val="0078361A"/>
    <w:rsid w:val="007840A2"/>
    <w:rsid w:val="007840D4"/>
    <w:rsid w:val="00784510"/>
    <w:rsid w:val="0078458B"/>
    <w:rsid w:val="0078480C"/>
    <w:rsid w:val="00784F8D"/>
    <w:rsid w:val="0078529C"/>
    <w:rsid w:val="00785494"/>
    <w:rsid w:val="00785696"/>
    <w:rsid w:val="00785B0D"/>
    <w:rsid w:val="00785E32"/>
    <w:rsid w:val="00786BF6"/>
    <w:rsid w:val="00786C1C"/>
    <w:rsid w:val="007874C4"/>
    <w:rsid w:val="00787D48"/>
    <w:rsid w:val="00787DB3"/>
    <w:rsid w:val="007902A0"/>
    <w:rsid w:val="007902D8"/>
    <w:rsid w:val="0079037D"/>
    <w:rsid w:val="00790815"/>
    <w:rsid w:val="007917C1"/>
    <w:rsid w:val="00791B18"/>
    <w:rsid w:val="00792659"/>
    <w:rsid w:val="007927DF"/>
    <w:rsid w:val="00792D8E"/>
    <w:rsid w:val="007931DC"/>
    <w:rsid w:val="00793A43"/>
    <w:rsid w:val="00793DE6"/>
    <w:rsid w:val="00794C63"/>
    <w:rsid w:val="00794F0E"/>
    <w:rsid w:val="00795BF4"/>
    <w:rsid w:val="00795EDB"/>
    <w:rsid w:val="00796095"/>
    <w:rsid w:val="00796280"/>
    <w:rsid w:val="007964A7"/>
    <w:rsid w:val="00796BFA"/>
    <w:rsid w:val="00796C5F"/>
    <w:rsid w:val="0079746E"/>
    <w:rsid w:val="007A007F"/>
    <w:rsid w:val="007A0995"/>
    <w:rsid w:val="007A0DCF"/>
    <w:rsid w:val="007A1097"/>
    <w:rsid w:val="007A1557"/>
    <w:rsid w:val="007A16F6"/>
    <w:rsid w:val="007A176B"/>
    <w:rsid w:val="007A1B7C"/>
    <w:rsid w:val="007A1BFC"/>
    <w:rsid w:val="007A1DC0"/>
    <w:rsid w:val="007A1FA0"/>
    <w:rsid w:val="007A2CA1"/>
    <w:rsid w:val="007A2CB8"/>
    <w:rsid w:val="007A351E"/>
    <w:rsid w:val="007A3557"/>
    <w:rsid w:val="007A3826"/>
    <w:rsid w:val="007A3D33"/>
    <w:rsid w:val="007A46E9"/>
    <w:rsid w:val="007A4B68"/>
    <w:rsid w:val="007A609E"/>
    <w:rsid w:val="007A6B45"/>
    <w:rsid w:val="007A6E06"/>
    <w:rsid w:val="007A6EA4"/>
    <w:rsid w:val="007A6FA9"/>
    <w:rsid w:val="007A6FF6"/>
    <w:rsid w:val="007A7129"/>
    <w:rsid w:val="007A7261"/>
    <w:rsid w:val="007A7326"/>
    <w:rsid w:val="007A7884"/>
    <w:rsid w:val="007A7A41"/>
    <w:rsid w:val="007B081D"/>
    <w:rsid w:val="007B0C90"/>
    <w:rsid w:val="007B0E69"/>
    <w:rsid w:val="007B0F02"/>
    <w:rsid w:val="007B1048"/>
    <w:rsid w:val="007B10F3"/>
    <w:rsid w:val="007B1278"/>
    <w:rsid w:val="007B19AD"/>
    <w:rsid w:val="007B2129"/>
    <w:rsid w:val="007B2193"/>
    <w:rsid w:val="007B286A"/>
    <w:rsid w:val="007B2CD5"/>
    <w:rsid w:val="007B426A"/>
    <w:rsid w:val="007B44C5"/>
    <w:rsid w:val="007B4C68"/>
    <w:rsid w:val="007B522E"/>
    <w:rsid w:val="007B572E"/>
    <w:rsid w:val="007B6727"/>
    <w:rsid w:val="007B7265"/>
    <w:rsid w:val="007B784E"/>
    <w:rsid w:val="007B7A1D"/>
    <w:rsid w:val="007B7DBC"/>
    <w:rsid w:val="007C0040"/>
    <w:rsid w:val="007C0168"/>
    <w:rsid w:val="007C0F14"/>
    <w:rsid w:val="007C189B"/>
    <w:rsid w:val="007C1D84"/>
    <w:rsid w:val="007C1F67"/>
    <w:rsid w:val="007C24ED"/>
    <w:rsid w:val="007C2589"/>
    <w:rsid w:val="007C2F6C"/>
    <w:rsid w:val="007C40E1"/>
    <w:rsid w:val="007C50BD"/>
    <w:rsid w:val="007C5F8C"/>
    <w:rsid w:val="007C648E"/>
    <w:rsid w:val="007C7302"/>
    <w:rsid w:val="007C75E6"/>
    <w:rsid w:val="007C7ED0"/>
    <w:rsid w:val="007D0949"/>
    <w:rsid w:val="007D15CD"/>
    <w:rsid w:val="007D1740"/>
    <w:rsid w:val="007D2D20"/>
    <w:rsid w:val="007D2E53"/>
    <w:rsid w:val="007D2FA7"/>
    <w:rsid w:val="007D3157"/>
    <w:rsid w:val="007D3DCF"/>
    <w:rsid w:val="007D4700"/>
    <w:rsid w:val="007D49E8"/>
    <w:rsid w:val="007D4ED9"/>
    <w:rsid w:val="007D4F51"/>
    <w:rsid w:val="007D4FC0"/>
    <w:rsid w:val="007D56E8"/>
    <w:rsid w:val="007D56EE"/>
    <w:rsid w:val="007D62F3"/>
    <w:rsid w:val="007D6998"/>
    <w:rsid w:val="007D6B09"/>
    <w:rsid w:val="007D6DEF"/>
    <w:rsid w:val="007E09A3"/>
    <w:rsid w:val="007E0E38"/>
    <w:rsid w:val="007E21CA"/>
    <w:rsid w:val="007E226B"/>
    <w:rsid w:val="007E278E"/>
    <w:rsid w:val="007E2C00"/>
    <w:rsid w:val="007E37B9"/>
    <w:rsid w:val="007E39C3"/>
    <w:rsid w:val="007E3D03"/>
    <w:rsid w:val="007E42C0"/>
    <w:rsid w:val="007E530F"/>
    <w:rsid w:val="007E5314"/>
    <w:rsid w:val="007E539C"/>
    <w:rsid w:val="007E5562"/>
    <w:rsid w:val="007E57D7"/>
    <w:rsid w:val="007E5B70"/>
    <w:rsid w:val="007E611A"/>
    <w:rsid w:val="007E62D8"/>
    <w:rsid w:val="007E636A"/>
    <w:rsid w:val="007E6691"/>
    <w:rsid w:val="007E69B4"/>
    <w:rsid w:val="007E6A5D"/>
    <w:rsid w:val="007E6F42"/>
    <w:rsid w:val="007E6F8F"/>
    <w:rsid w:val="007E70E9"/>
    <w:rsid w:val="007E755B"/>
    <w:rsid w:val="007E7671"/>
    <w:rsid w:val="007E7D20"/>
    <w:rsid w:val="007F0FC0"/>
    <w:rsid w:val="007F149E"/>
    <w:rsid w:val="007F151F"/>
    <w:rsid w:val="007F1BF7"/>
    <w:rsid w:val="007F1C57"/>
    <w:rsid w:val="007F220E"/>
    <w:rsid w:val="007F249E"/>
    <w:rsid w:val="007F25A2"/>
    <w:rsid w:val="007F28A4"/>
    <w:rsid w:val="007F30B1"/>
    <w:rsid w:val="007F36B1"/>
    <w:rsid w:val="007F3E26"/>
    <w:rsid w:val="007F4242"/>
    <w:rsid w:val="007F42D4"/>
    <w:rsid w:val="007F4381"/>
    <w:rsid w:val="007F44A0"/>
    <w:rsid w:val="007F4EB0"/>
    <w:rsid w:val="007F500C"/>
    <w:rsid w:val="007F54F1"/>
    <w:rsid w:val="007F5546"/>
    <w:rsid w:val="007F5637"/>
    <w:rsid w:val="007F5682"/>
    <w:rsid w:val="007F595F"/>
    <w:rsid w:val="007F65EC"/>
    <w:rsid w:val="007F68E7"/>
    <w:rsid w:val="007F7118"/>
    <w:rsid w:val="007F78E5"/>
    <w:rsid w:val="00800683"/>
    <w:rsid w:val="008013CC"/>
    <w:rsid w:val="008020B4"/>
    <w:rsid w:val="008020FE"/>
    <w:rsid w:val="0080296F"/>
    <w:rsid w:val="00802ECF"/>
    <w:rsid w:val="00802F14"/>
    <w:rsid w:val="00803922"/>
    <w:rsid w:val="008040B1"/>
    <w:rsid w:val="0080426F"/>
    <w:rsid w:val="00804330"/>
    <w:rsid w:val="008046FA"/>
    <w:rsid w:val="008051E3"/>
    <w:rsid w:val="008052B7"/>
    <w:rsid w:val="0080532A"/>
    <w:rsid w:val="00806307"/>
    <w:rsid w:val="00806F74"/>
    <w:rsid w:val="0080758B"/>
    <w:rsid w:val="00811F2B"/>
    <w:rsid w:val="00812137"/>
    <w:rsid w:val="00812254"/>
    <w:rsid w:val="008122BE"/>
    <w:rsid w:val="00812933"/>
    <w:rsid w:val="00812D2B"/>
    <w:rsid w:val="00812DD3"/>
    <w:rsid w:val="008130E0"/>
    <w:rsid w:val="008144DF"/>
    <w:rsid w:val="00814547"/>
    <w:rsid w:val="008149D1"/>
    <w:rsid w:val="00814CC0"/>
    <w:rsid w:val="008153DE"/>
    <w:rsid w:val="008157AD"/>
    <w:rsid w:val="00815916"/>
    <w:rsid w:val="00816724"/>
    <w:rsid w:val="0081676B"/>
    <w:rsid w:val="008170A8"/>
    <w:rsid w:val="008172DD"/>
    <w:rsid w:val="00817477"/>
    <w:rsid w:val="008179CE"/>
    <w:rsid w:val="00817D03"/>
    <w:rsid w:val="008205D9"/>
    <w:rsid w:val="0082065D"/>
    <w:rsid w:val="008206DD"/>
    <w:rsid w:val="00820EE3"/>
    <w:rsid w:val="0082145B"/>
    <w:rsid w:val="0082195D"/>
    <w:rsid w:val="008219A8"/>
    <w:rsid w:val="00822575"/>
    <w:rsid w:val="008225B4"/>
    <w:rsid w:val="008225F4"/>
    <w:rsid w:val="00822644"/>
    <w:rsid w:val="0082340E"/>
    <w:rsid w:val="0082393C"/>
    <w:rsid w:val="0082398B"/>
    <w:rsid w:val="00824C4F"/>
    <w:rsid w:val="00825BA6"/>
    <w:rsid w:val="00825D56"/>
    <w:rsid w:val="008264B1"/>
    <w:rsid w:val="00826825"/>
    <w:rsid w:val="00826828"/>
    <w:rsid w:val="00826963"/>
    <w:rsid w:val="008269C5"/>
    <w:rsid w:val="00826AE0"/>
    <w:rsid w:val="00826FB2"/>
    <w:rsid w:val="008275E2"/>
    <w:rsid w:val="00827626"/>
    <w:rsid w:val="008279F6"/>
    <w:rsid w:val="00827A13"/>
    <w:rsid w:val="00827D75"/>
    <w:rsid w:val="00830539"/>
    <w:rsid w:val="00830CFF"/>
    <w:rsid w:val="00830E44"/>
    <w:rsid w:val="0083110F"/>
    <w:rsid w:val="00831208"/>
    <w:rsid w:val="008312B1"/>
    <w:rsid w:val="00831791"/>
    <w:rsid w:val="008318ED"/>
    <w:rsid w:val="008328DA"/>
    <w:rsid w:val="008329DC"/>
    <w:rsid w:val="00833AB3"/>
    <w:rsid w:val="00833CEF"/>
    <w:rsid w:val="00834116"/>
    <w:rsid w:val="00834A73"/>
    <w:rsid w:val="00834B01"/>
    <w:rsid w:val="00834BA0"/>
    <w:rsid w:val="00834F1D"/>
    <w:rsid w:val="008358C6"/>
    <w:rsid w:val="00835C91"/>
    <w:rsid w:val="00835CCA"/>
    <w:rsid w:val="008360A0"/>
    <w:rsid w:val="00836A47"/>
    <w:rsid w:val="00836BF1"/>
    <w:rsid w:val="00836FDB"/>
    <w:rsid w:val="0083751C"/>
    <w:rsid w:val="008402BF"/>
    <w:rsid w:val="0084035E"/>
    <w:rsid w:val="00840844"/>
    <w:rsid w:val="0084124F"/>
    <w:rsid w:val="00841DDF"/>
    <w:rsid w:val="00842620"/>
    <w:rsid w:val="0084277A"/>
    <w:rsid w:val="00843C50"/>
    <w:rsid w:val="008442DD"/>
    <w:rsid w:val="008445F0"/>
    <w:rsid w:val="00844F28"/>
    <w:rsid w:val="00845586"/>
    <w:rsid w:val="00845939"/>
    <w:rsid w:val="00845A12"/>
    <w:rsid w:val="00846809"/>
    <w:rsid w:val="0084723C"/>
    <w:rsid w:val="00847894"/>
    <w:rsid w:val="0085052F"/>
    <w:rsid w:val="0085111D"/>
    <w:rsid w:val="00851579"/>
    <w:rsid w:val="008518BD"/>
    <w:rsid w:val="00852255"/>
    <w:rsid w:val="00852401"/>
    <w:rsid w:val="008525D7"/>
    <w:rsid w:val="00852A57"/>
    <w:rsid w:val="00853016"/>
    <w:rsid w:val="0085373B"/>
    <w:rsid w:val="00853A4B"/>
    <w:rsid w:val="00853BB0"/>
    <w:rsid w:val="00854328"/>
    <w:rsid w:val="008558E5"/>
    <w:rsid w:val="00856246"/>
    <w:rsid w:val="00856271"/>
    <w:rsid w:val="0085647A"/>
    <w:rsid w:val="00857051"/>
    <w:rsid w:val="008577F3"/>
    <w:rsid w:val="008603A5"/>
    <w:rsid w:val="008604D7"/>
    <w:rsid w:val="0086054C"/>
    <w:rsid w:val="00860817"/>
    <w:rsid w:val="00861257"/>
    <w:rsid w:val="008616FC"/>
    <w:rsid w:val="00861E9A"/>
    <w:rsid w:val="008628ED"/>
    <w:rsid w:val="00862AD4"/>
    <w:rsid w:val="00863E05"/>
    <w:rsid w:val="00863E6F"/>
    <w:rsid w:val="0086460B"/>
    <w:rsid w:val="00864665"/>
    <w:rsid w:val="008646C0"/>
    <w:rsid w:val="00864766"/>
    <w:rsid w:val="00864B8F"/>
    <w:rsid w:val="00865611"/>
    <w:rsid w:val="00865A6A"/>
    <w:rsid w:val="00865C5D"/>
    <w:rsid w:val="00866C04"/>
    <w:rsid w:val="00867B54"/>
    <w:rsid w:val="00867FCE"/>
    <w:rsid w:val="00870192"/>
    <w:rsid w:val="008701E8"/>
    <w:rsid w:val="00870306"/>
    <w:rsid w:val="0087069E"/>
    <w:rsid w:val="0087119A"/>
    <w:rsid w:val="008711AB"/>
    <w:rsid w:val="0087143A"/>
    <w:rsid w:val="0087156C"/>
    <w:rsid w:val="00871DA2"/>
    <w:rsid w:val="00871F26"/>
    <w:rsid w:val="00871FBA"/>
    <w:rsid w:val="00871FE7"/>
    <w:rsid w:val="0087385E"/>
    <w:rsid w:val="0087394D"/>
    <w:rsid w:val="00873BE4"/>
    <w:rsid w:val="00873F7C"/>
    <w:rsid w:val="0087457C"/>
    <w:rsid w:val="00875004"/>
    <w:rsid w:val="00875692"/>
    <w:rsid w:val="008756BF"/>
    <w:rsid w:val="0087597A"/>
    <w:rsid w:val="00875FB4"/>
    <w:rsid w:val="00876353"/>
    <w:rsid w:val="008768BB"/>
    <w:rsid w:val="00876EEB"/>
    <w:rsid w:val="00877226"/>
    <w:rsid w:val="008773B2"/>
    <w:rsid w:val="00877814"/>
    <w:rsid w:val="00877C74"/>
    <w:rsid w:val="00880247"/>
    <w:rsid w:val="00880830"/>
    <w:rsid w:val="0088098E"/>
    <w:rsid w:val="00880C43"/>
    <w:rsid w:val="00881342"/>
    <w:rsid w:val="00881B76"/>
    <w:rsid w:val="008823DE"/>
    <w:rsid w:val="00882783"/>
    <w:rsid w:val="00882E19"/>
    <w:rsid w:val="00883A54"/>
    <w:rsid w:val="00884180"/>
    <w:rsid w:val="008843EA"/>
    <w:rsid w:val="0088473B"/>
    <w:rsid w:val="00884892"/>
    <w:rsid w:val="00884A13"/>
    <w:rsid w:val="008852C5"/>
    <w:rsid w:val="008861F0"/>
    <w:rsid w:val="00886844"/>
    <w:rsid w:val="0088694C"/>
    <w:rsid w:val="00886B3F"/>
    <w:rsid w:val="00886E61"/>
    <w:rsid w:val="00887242"/>
    <w:rsid w:val="0088745B"/>
    <w:rsid w:val="008913AB"/>
    <w:rsid w:val="008918CE"/>
    <w:rsid w:val="008919C1"/>
    <w:rsid w:val="00891A97"/>
    <w:rsid w:val="008923C6"/>
    <w:rsid w:val="00893060"/>
    <w:rsid w:val="00893BCA"/>
    <w:rsid w:val="008945FC"/>
    <w:rsid w:val="00894683"/>
    <w:rsid w:val="008950C2"/>
    <w:rsid w:val="00896070"/>
    <w:rsid w:val="008964EF"/>
    <w:rsid w:val="00896A72"/>
    <w:rsid w:val="0089724B"/>
    <w:rsid w:val="008A08C7"/>
    <w:rsid w:val="008A0B91"/>
    <w:rsid w:val="008A0BAD"/>
    <w:rsid w:val="008A0D66"/>
    <w:rsid w:val="008A0F06"/>
    <w:rsid w:val="008A2070"/>
    <w:rsid w:val="008A24A1"/>
    <w:rsid w:val="008A2C5D"/>
    <w:rsid w:val="008A3348"/>
    <w:rsid w:val="008A3A29"/>
    <w:rsid w:val="008A4135"/>
    <w:rsid w:val="008A4596"/>
    <w:rsid w:val="008A5703"/>
    <w:rsid w:val="008A58ED"/>
    <w:rsid w:val="008A60F2"/>
    <w:rsid w:val="008A702E"/>
    <w:rsid w:val="008A7094"/>
    <w:rsid w:val="008A71CF"/>
    <w:rsid w:val="008A745D"/>
    <w:rsid w:val="008A76B3"/>
    <w:rsid w:val="008A7A9A"/>
    <w:rsid w:val="008B04AA"/>
    <w:rsid w:val="008B0FBB"/>
    <w:rsid w:val="008B110F"/>
    <w:rsid w:val="008B15AB"/>
    <w:rsid w:val="008B1C85"/>
    <w:rsid w:val="008B2C5E"/>
    <w:rsid w:val="008B2C8D"/>
    <w:rsid w:val="008B3345"/>
    <w:rsid w:val="008B37AC"/>
    <w:rsid w:val="008B37E1"/>
    <w:rsid w:val="008B392D"/>
    <w:rsid w:val="008B3972"/>
    <w:rsid w:val="008B3B66"/>
    <w:rsid w:val="008B4320"/>
    <w:rsid w:val="008B46EE"/>
    <w:rsid w:val="008B4F25"/>
    <w:rsid w:val="008B515A"/>
    <w:rsid w:val="008B59AD"/>
    <w:rsid w:val="008B5F38"/>
    <w:rsid w:val="008B610F"/>
    <w:rsid w:val="008B6308"/>
    <w:rsid w:val="008B6B22"/>
    <w:rsid w:val="008B703E"/>
    <w:rsid w:val="008B71C3"/>
    <w:rsid w:val="008B74A6"/>
    <w:rsid w:val="008B7A12"/>
    <w:rsid w:val="008B7AE7"/>
    <w:rsid w:val="008C0383"/>
    <w:rsid w:val="008C03D5"/>
    <w:rsid w:val="008C0575"/>
    <w:rsid w:val="008C0A3D"/>
    <w:rsid w:val="008C0A5D"/>
    <w:rsid w:val="008C0E05"/>
    <w:rsid w:val="008C123F"/>
    <w:rsid w:val="008C12D6"/>
    <w:rsid w:val="008C1B06"/>
    <w:rsid w:val="008C1E4B"/>
    <w:rsid w:val="008C2C64"/>
    <w:rsid w:val="008C35B8"/>
    <w:rsid w:val="008C3906"/>
    <w:rsid w:val="008C39E8"/>
    <w:rsid w:val="008C3B03"/>
    <w:rsid w:val="008C3E30"/>
    <w:rsid w:val="008C3F4E"/>
    <w:rsid w:val="008C44D6"/>
    <w:rsid w:val="008C52D7"/>
    <w:rsid w:val="008C53D5"/>
    <w:rsid w:val="008C5629"/>
    <w:rsid w:val="008C5C55"/>
    <w:rsid w:val="008C63DD"/>
    <w:rsid w:val="008C64D5"/>
    <w:rsid w:val="008C66F7"/>
    <w:rsid w:val="008C6796"/>
    <w:rsid w:val="008C6A5B"/>
    <w:rsid w:val="008C6C13"/>
    <w:rsid w:val="008C76B8"/>
    <w:rsid w:val="008D03B6"/>
    <w:rsid w:val="008D04B6"/>
    <w:rsid w:val="008D0A6F"/>
    <w:rsid w:val="008D0DD4"/>
    <w:rsid w:val="008D0ED6"/>
    <w:rsid w:val="008D1110"/>
    <w:rsid w:val="008D1155"/>
    <w:rsid w:val="008D1464"/>
    <w:rsid w:val="008D1947"/>
    <w:rsid w:val="008D1D44"/>
    <w:rsid w:val="008D1F7D"/>
    <w:rsid w:val="008D20CF"/>
    <w:rsid w:val="008D226F"/>
    <w:rsid w:val="008D2632"/>
    <w:rsid w:val="008D3162"/>
    <w:rsid w:val="008D349E"/>
    <w:rsid w:val="008D3790"/>
    <w:rsid w:val="008D4319"/>
    <w:rsid w:val="008D45E9"/>
    <w:rsid w:val="008D4762"/>
    <w:rsid w:val="008D481D"/>
    <w:rsid w:val="008D4A30"/>
    <w:rsid w:val="008D4D43"/>
    <w:rsid w:val="008D4DDB"/>
    <w:rsid w:val="008D587F"/>
    <w:rsid w:val="008D61E7"/>
    <w:rsid w:val="008D6374"/>
    <w:rsid w:val="008D6440"/>
    <w:rsid w:val="008D6991"/>
    <w:rsid w:val="008D6B94"/>
    <w:rsid w:val="008D7195"/>
    <w:rsid w:val="008D72A8"/>
    <w:rsid w:val="008D76F7"/>
    <w:rsid w:val="008D78B4"/>
    <w:rsid w:val="008D79BD"/>
    <w:rsid w:val="008D7C43"/>
    <w:rsid w:val="008E1722"/>
    <w:rsid w:val="008E2217"/>
    <w:rsid w:val="008E27CA"/>
    <w:rsid w:val="008E325D"/>
    <w:rsid w:val="008E3E24"/>
    <w:rsid w:val="008E3F31"/>
    <w:rsid w:val="008E4307"/>
    <w:rsid w:val="008E43DC"/>
    <w:rsid w:val="008E4B38"/>
    <w:rsid w:val="008E5026"/>
    <w:rsid w:val="008E56BC"/>
    <w:rsid w:val="008E5AC3"/>
    <w:rsid w:val="008E5D1B"/>
    <w:rsid w:val="008E65D5"/>
    <w:rsid w:val="008E66D6"/>
    <w:rsid w:val="008E6B6F"/>
    <w:rsid w:val="008E727F"/>
    <w:rsid w:val="008E734F"/>
    <w:rsid w:val="008E738B"/>
    <w:rsid w:val="008E7623"/>
    <w:rsid w:val="008E7F0B"/>
    <w:rsid w:val="008E7F29"/>
    <w:rsid w:val="008F0842"/>
    <w:rsid w:val="008F0891"/>
    <w:rsid w:val="008F0D4F"/>
    <w:rsid w:val="008F0E98"/>
    <w:rsid w:val="008F1D8C"/>
    <w:rsid w:val="008F208D"/>
    <w:rsid w:val="008F29D9"/>
    <w:rsid w:val="008F2A14"/>
    <w:rsid w:val="008F2F6C"/>
    <w:rsid w:val="008F309B"/>
    <w:rsid w:val="008F32C7"/>
    <w:rsid w:val="008F3A03"/>
    <w:rsid w:val="008F3EA7"/>
    <w:rsid w:val="008F3F08"/>
    <w:rsid w:val="008F3FA9"/>
    <w:rsid w:val="008F4E34"/>
    <w:rsid w:val="008F530D"/>
    <w:rsid w:val="008F55A5"/>
    <w:rsid w:val="008F5A7F"/>
    <w:rsid w:val="008F5EA8"/>
    <w:rsid w:val="008F6ADC"/>
    <w:rsid w:val="008F7429"/>
    <w:rsid w:val="008F7546"/>
    <w:rsid w:val="008F78FC"/>
    <w:rsid w:val="008F7D90"/>
    <w:rsid w:val="0090179E"/>
    <w:rsid w:val="00901921"/>
    <w:rsid w:val="00901D2D"/>
    <w:rsid w:val="00901E36"/>
    <w:rsid w:val="00902358"/>
    <w:rsid w:val="00903763"/>
    <w:rsid w:val="00903B0D"/>
    <w:rsid w:val="00903B9D"/>
    <w:rsid w:val="00905852"/>
    <w:rsid w:val="00906506"/>
    <w:rsid w:val="0090658F"/>
    <w:rsid w:val="009074E9"/>
    <w:rsid w:val="0090799E"/>
    <w:rsid w:val="00907FAD"/>
    <w:rsid w:val="0091066D"/>
    <w:rsid w:val="0091123F"/>
    <w:rsid w:val="009123CC"/>
    <w:rsid w:val="009127E3"/>
    <w:rsid w:val="00912F25"/>
    <w:rsid w:val="009132B7"/>
    <w:rsid w:val="009136AB"/>
    <w:rsid w:val="00913BE6"/>
    <w:rsid w:val="00914ABB"/>
    <w:rsid w:val="00914BAA"/>
    <w:rsid w:val="00915260"/>
    <w:rsid w:val="00915371"/>
    <w:rsid w:val="009155FC"/>
    <w:rsid w:val="00915B17"/>
    <w:rsid w:val="00916964"/>
    <w:rsid w:val="00916DD9"/>
    <w:rsid w:val="00916E18"/>
    <w:rsid w:val="00917BD7"/>
    <w:rsid w:val="0092006B"/>
    <w:rsid w:val="00920861"/>
    <w:rsid w:val="00920947"/>
    <w:rsid w:val="00920A11"/>
    <w:rsid w:val="00920A4E"/>
    <w:rsid w:val="00920C81"/>
    <w:rsid w:val="009219DB"/>
    <w:rsid w:val="0092214C"/>
    <w:rsid w:val="00922192"/>
    <w:rsid w:val="0092368C"/>
    <w:rsid w:val="00923AB4"/>
    <w:rsid w:val="00923B4C"/>
    <w:rsid w:val="00923EBB"/>
    <w:rsid w:val="00924171"/>
    <w:rsid w:val="00924372"/>
    <w:rsid w:val="009245FD"/>
    <w:rsid w:val="0092479A"/>
    <w:rsid w:val="00925851"/>
    <w:rsid w:val="00926CE7"/>
    <w:rsid w:val="0092735B"/>
    <w:rsid w:val="00927901"/>
    <w:rsid w:val="00927C58"/>
    <w:rsid w:val="009303A4"/>
    <w:rsid w:val="00930581"/>
    <w:rsid w:val="00930B77"/>
    <w:rsid w:val="009311C3"/>
    <w:rsid w:val="00931407"/>
    <w:rsid w:val="00931519"/>
    <w:rsid w:val="00931539"/>
    <w:rsid w:val="0093253E"/>
    <w:rsid w:val="00932BBE"/>
    <w:rsid w:val="00932D6C"/>
    <w:rsid w:val="00932EA1"/>
    <w:rsid w:val="00932EB1"/>
    <w:rsid w:val="009332FE"/>
    <w:rsid w:val="00933BF2"/>
    <w:rsid w:val="00933C54"/>
    <w:rsid w:val="00933C88"/>
    <w:rsid w:val="00934B75"/>
    <w:rsid w:val="00934EFF"/>
    <w:rsid w:val="0093570A"/>
    <w:rsid w:val="009358D0"/>
    <w:rsid w:val="009359A4"/>
    <w:rsid w:val="00935C23"/>
    <w:rsid w:val="0093612D"/>
    <w:rsid w:val="0093641F"/>
    <w:rsid w:val="009367A6"/>
    <w:rsid w:val="00936891"/>
    <w:rsid w:val="009373D3"/>
    <w:rsid w:val="00937AA7"/>
    <w:rsid w:val="00937E63"/>
    <w:rsid w:val="00940260"/>
    <w:rsid w:val="00940314"/>
    <w:rsid w:val="00940603"/>
    <w:rsid w:val="0094082D"/>
    <w:rsid w:val="00940D39"/>
    <w:rsid w:val="009421ED"/>
    <w:rsid w:val="0094289D"/>
    <w:rsid w:val="00943425"/>
    <w:rsid w:val="009435BE"/>
    <w:rsid w:val="00943DCC"/>
    <w:rsid w:val="00944045"/>
    <w:rsid w:val="0094570B"/>
    <w:rsid w:val="00945BAA"/>
    <w:rsid w:val="00945D50"/>
    <w:rsid w:val="0094604F"/>
    <w:rsid w:val="00946300"/>
    <w:rsid w:val="009463A2"/>
    <w:rsid w:val="009465BA"/>
    <w:rsid w:val="00946629"/>
    <w:rsid w:val="0094694A"/>
    <w:rsid w:val="00946B38"/>
    <w:rsid w:val="00946CC2"/>
    <w:rsid w:val="00947513"/>
    <w:rsid w:val="00947954"/>
    <w:rsid w:val="00947BF6"/>
    <w:rsid w:val="00947C3E"/>
    <w:rsid w:val="009502D2"/>
    <w:rsid w:val="009505A8"/>
    <w:rsid w:val="00950B8B"/>
    <w:rsid w:val="0095140A"/>
    <w:rsid w:val="00951EEC"/>
    <w:rsid w:val="009520B3"/>
    <w:rsid w:val="009522F8"/>
    <w:rsid w:val="0095295B"/>
    <w:rsid w:val="009535F4"/>
    <w:rsid w:val="009537D1"/>
    <w:rsid w:val="00953ED4"/>
    <w:rsid w:val="009540B8"/>
    <w:rsid w:val="00954789"/>
    <w:rsid w:val="00954D65"/>
    <w:rsid w:val="00954F3C"/>
    <w:rsid w:val="009551D3"/>
    <w:rsid w:val="009553AD"/>
    <w:rsid w:val="009555A7"/>
    <w:rsid w:val="00955718"/>
    <w:rsid w:val="009560B7"/>
    <w:rsid w:val="009560EA"/>
    <w:rsid w:val="00956ABD"/>
    <w:rsid w:val="00956AC9"/>
    <w:rsid w:val="00956EA9"/>
    <w:rsid w:val="00956EB2"/>
    <w:rsid w:val="009577F7"/>
    <w:rsid w:val="0096003D"/>
    <w:rsid w:val="00960317"/>
    <w:rsid w:val="009603D7"/>
    <w:rsid w:val="00960B31"/>
    <w:rsid w:val="00961262"/>
    <w:rsid w:val="009615B7"/>
    <w:rsid w:val="009617C7"/>
    <w:rsid w:val="009623B0"/>
    <w:rsid w:val="0096245B"/>
    <w:rsid w:val="00962F8D"/>
    <w:rsid w:val="009631DF"/>
    <w:rsid w:val="00963921"/>
    <w:rsid w:val="00963BF4"/>
    <w:rsid w:val="00964253"/>
    <w:rsid w:val="0096466B"/>
    <w:rsid w:val="009647C7"/>
    <w:rsid w:val="009648FC"/>
    <w:rsid w:val="00964A4A"/>
    <w:rsid w:val="00964BCE"/>
    <w:rsid w:val="00965445"/>
    <w:rsid w:val="009659BC"/>
    <w:rsid w:val="00966583"/>
    <w:rsid w:val="00966842"/>
    <w:rsid w:val="009669DB"/>
    <w:rsid w:val="00966D00"/>
    <w:rsid w:val="00966F1A"/>
    <w:rsid w:val="00966F4D"/>
    <w:rsid w:val="0096701E"/>
    <w:rsid w:val="0096731C"/>
    <w:rsid w:val="009677D9"/>
    <w:rsid w:val="00967EF5"/>
    <w:rsid w:val="0097038D"/>
    <w:rsid w:val="0097101B"/>
    <w:rsid w:val="00971DEA"/>
    <w:rsid w:val="00971E8E"/>
    <w:rsid w:val="0097261F"/>
    <w:rsid w:val="009729B8"/>
    <w:rsid w:val="009733D7"/>
    <w:rsid w:val="009734F8"/>
    <w:rsid w:val="00973E43"/>
    <w:rsid w:val="009742EF"/>
    <w:rsid w:val="00974473"/>
    <w:rsid w:val="009744C9"/>
    <w:rsid w:val="00974516"/>
    <w:rsid w:val="00974569"/>
    <w:rsid w:val="009752E4"/>
    <w:rsid w:val="009753C8"/>
    <w:rsid w:val="00975D22"/>
    <w:rsid w:val="00976394"/>
    <w:rsid w:val="00976C65"/>
    <w:rsid w:val="0097723B"/>
    <w:rsid w:val="009773C4"/>
    <w:rsid w:val="009808C6"/>
    <w:rsid w:val="00980945"/>
    <w:rsid w:val="0098095B"/>
    <w:rsid w:val="0098147D"/>
    <w:rsid w:val="00982833"/>
    <w:rsid w:val="00982F9D"/>
    <w:rsid w:val="00983808"/>
    <w:rsid w:val="00983895"/>
    <w:rsid w:val="00983C39"/>
    <w:rsid w:val="00983C7D"/>
    <w:rsid w:val="00983D4A"/>
    <w:rsid w:val="00984A31"/>
    <w:rsid w:val="0098535C"/>
    <w:rsid w:val="00985ACF"/>
    <w:rsid w:val="00986118"/>
    <w:rsid w:val="00986204"/>
    <w:rsid w:val="00986C28"/>
    <w:rsid w:val="009871BD"/>
    <w:rsid w:val="009875C8"/>
    <w:rsid w:val="00987F30"/>
    <w:rsid w:val="009904C6"/>
    <w:rsid w:val="00991580"/>
    <w:rsid w:val="00991881"/>
    <w:rsid w:val="0099193F"/>
    <w:rsid w:val="00991AE4"/>
    <w:rsid w:val="00991CBA"/>
    <w:rsid w:val="009920B6"/>
    <w:rsid w:val="00992A53"/>
    <w:rsid w:val="00992A98"/>
    <w:rsid w:val="00992E8C"/>
    <w:rsid w:val="00992F39"/>
    <w:rsid w:val="0099300E"/>
    <w:rsid w:val="009933ED"/>
    <w:rsid w:val="009937C2"/>
    <w:rsid w:val="0099385B"/>
    <w:rsid w:val="00994445"/>
    <w:rsid w:val="009944BB"/>
    <w:rsid w:val="009948D5"/>
    <w:rsid w:val="009959D6"/>
    <w:rsid w:val="00995C74"/>
    <w:rsid w:val="0099628D"/>
    <w:rsid w:val="0099659D"/>
    <w:rsid w:val="009965E8"/>
    <w:rsid w:val="00996BDB"/>
    <w:rsid w:val="00997340"/>
    <w:rsid w:val="009A0366"/>
    <w:rsid w:val="009A0704"/>
    <w:rsid w:val="009A077B"/>
    <w:rsid w:val="009A0B5D"/>
    <w:rsid w:val="009A0EA0"/>
    <w:rsid w:val="009A139D"/>
    <w:rsid w:val="009A1707"/>
    <w:rsid w:val="009A2D5C"/>
    <w:rsid w:val="009A3535"/>
    <w:rsid w:val="009A3843"/>
    <w:rsid w:val="009A3E1F"/>
    <w:rsid w:val="009A4046"/>
    <w:rsid w:val="009A434B"/>
    <w:rsid w:val="009A5C5C"/>
    <w:rsid w:val="009A60F0"/>
    <w:rsid w:val="009A633D"/>
    <w:rsid w:val="009A6652"/>
    <w:rsid w:val="009A67F8"/>
    <w:rsid w:val="009A682D"/>
    <w:rsid w:val="009A6888"/>
    <w:rsid w:val="009A6AD4"/>
    <w:rsid w:val="009A701B"/>
    <w:rsid w:val="009A7625"/>
    <w:rsid w:val="009A7958"/>
    <w:rsid w:val="009A7CC5"/>
    <w:rsid w:val="009B025B"/>
    <w:rsid w:val="009B0858"/>
    <w:rsid w:val="009B3160"/>
    <w:rsid w:val="009B36B3"/>
    <w:rsid w:val="009B3831"/>
    <w:rsid w:val="009B3CB4"/>
    <w:rsid w:val="009B4038"/>
    <w:rsid w:val="009B431B"/>
    <w:rsid w:val="009B4559"/>
    <w:rsid w:val="009B4913"/>
    <w:rsid w:val="009B4AB6"/>
    <w:rsid w:val="009B4B4A"/>
    <w:rsid w:val="009B4C8E"/>
    <w:rsid w:val="009B5174"/>
    <w:rsid w:val="009B53CC"/>
    <w:rsid w:val="009B584A"/>
    <w:rsid w:val="009B5D26"/>
    <w:rsid w:val="009B6306"/>
    <w:rsid w:val="009B6A29"/>
    <w:rsid w:val="009B6F1F"/>
    <w:rsid w:val="009B788A"/>
    <w:rsid w:val="009C011E"/>
    <w:rsid w:val="009C09BE"/>
    <w:rsid w:val="009C09E4"/>
    <w:rsid w:val="009C1001"/>
    <w:rsid w:val="009C11C9"/>
    <w:rsid w:val="009C14D6"/>
    <w:rsid w:val="009C150C"/>
    <w:rsid w:val="009C173C"/>
    <w:rsid w:val="009C1F4C"/>
    <w:rsid w:val="009C26E7"/>
    <w:rsid w:val="009C29B3"/>
    <w:rsid w:val="009C2A16"/>
    <w:rsid w:val="009C2DA6"/>
    <w:rsid w:val="009C38D3"/>
    <w:rsid w:val="009C41A8"/>
    <w:rsid w:val="009C426D"/>
    <w:rsid w:val="009C48F2"/>
    <w:rsid w:val="009C510B"/>
    <w:rsid w:val="009C619E"/>
    <w:rsid w:val="009C69C9"/>
    <w:rsid w:val="009C743B"/>
    <w:rsid w:val="009C7976"/>
    <w:rsid w:val="009C7B8B"/>
    <w:rsid w:val="009C7ECD"/>
    <w:rsid w:val="009D02C8"/>
    <w:rsid w:val="009D0463"/>
    <w:rsid w:val="009D0B35"/>
    <w:rsid w:val="009D107E"/>
    <w:rsid w:val="009D12E3"/>
    <w:rsid w:val="009D18F4"/>
    <w:rsid w:val="009D1AC7"/>
    <w:rsid w:val="009D1BE1"/>
    <w:rsid w:val="009D1C71"/>
    <w:rsid w:val="009D22F3"/>
    <w:rsid w:val="009D30C6"/>
    <w:rsid w:val="009D340C"/>
    <w:rsid w:val="009D34E6"/>
    <w:rsid w:val="009D3910"/>
    <w:rsid w:val="009D3D19"/>
    <w:rsid w:val="009D3E46"/>
    <w:rsid w:val="009D4419"/>
    <w:rsid w:val="009D44AB"/>
    <w:rsid w:val="009D452C"/>
    <w:rsid w:val="009D46E3"/>
    <w:rsid w:val="009D5981"/>
    <w:rsid w:val="009D5F81"/>
    <w:rsid w:val="009D69BA"/>
    <w:rsid w:val="009D6B01"/>
    <w:rsid w:val="009D6C12"/>
    <w:rsid w:val="009D70B1"/>
    <w:rsid w:val="009D7931"/>
    <w:rsid w:val="009D7C25"/>
    <w:rsid w:val="009D7E98"/>
    <w:rsid w:val="009E025E"/>
    <w:rsid w:val="009E03A7"/>
    <w:rsid w:val="009E0B26"/>
    <w:rsid w:val="009E0DA4"/>
    <w:rsid w:val="009E18BA"/>
    <w:rsid w:val="009E1BDD"/>
    <w:rsid w:val="009E2657"/>
    <w:rsid w:val="009E2665"/>
    <w:rsid w:val="009E2994"/>
    <w:rsid w:val="009E2E14"/>
    <w:rsid w:val="009E357A"/>
    <w:rsid w:val="009E3911"/>
    <w:rsid w:val="009E4D9A"/>
    <w:rsid w:val="009E4E1F"/>
    <w:rsid w:val="009E5120"/>
    <w:rsid w:val="009E5D94"/>
    <w:rsid w:val="009E5DCC"/>
    <w:rsid w:val="009E6093"/>
    <w:rsid w:val="009E6B75"/>
    <w:rsid w:val="009E715F"/>
    <w:rsid w:val="009E764A"/>
    <w:rsid w:val="009E79F8"/>
    <w:rsid w:val="009E7B99"/>
    <w:rsid w:val="009F00CE"/>
    <w:rsid w:val="009F09D7"/>
    <w:rsid w:val="009F0A25"/>
    <w:rsid w:val="009F0EBD"/>
    <w:rsid w:val="009F18C0"/>
    <w:rsid w:val="009F21FE"/>
    <w:rsid w:val="009F2AE0"/>
    <w:rsid w:val="009F2F60"/>
    <w:rsid w:val="009F311E"/>
    <w:rsid w:val="009F33F9"/>
    <w:rsid w:val="009F522D"/>
    <w:rsid w:val="009F5A9C"/>
    <w:rsid w:val="009F6391"/>
    <w:rsid w:val="009F6C12"/>
    <w:rsid w:val="00A00902"/>
    <w:rsid w:val="00A00FC6"/>
    <w:rsid w:val="00A0154E"/>
    <w:rsid w:val="00A021E8"/>
    <w:rsid w:val="00A0347E"/>
    <w:rsid w:val="00A03772"/>
    <w:rsid w:val="00A037D6"/>
    <w:rsid w:val="00A0460A"/>
    <w:rsid w:val="00A04777"/>
    <w:rsid w:val="00A049AE"/>
    <w:rsid w:val="00A049D5"/>
    <w:rsid w:val="00A0502C"/>
    <w:rsid w:val="00A05A2E"/>
    <w:rsid w:val="00A05D5F"/>
    <w:rsid w:val="00A062C5"/>
    <w:rsid w:val="00A064D5"/>
    <w:rsid w:val="00A069DD"/>
    <w:rsid w:val="00A06F4C"/>
    <w:rsid w:val="00A0743F"/>
    <w:rsid w:val="00A07B3A"/>
    <w:rsid w:val="00A07BE8"/>
    <w:rsid w:val="00A07CF0"/>
    <w:rsid w:val="00A1006A"/>
    <w:rsid w:val="00A101B8"/>
    <w:rsid w:val="00A10CF2"/>
    <w:rsid w:val="00A10D50"/>
    <w:rsid w:val="00A10D83"/>
    <w:rsid w:val="00A10F74"/>
    <w:rsid w:val="00A11520"/>
    <w:rsid w:val="00A1170D"/>
    <w:rsid w:val="00A11A51"/>
    <w:rsid w:val="00A11F68"/>
    <w:rsid w:val="00A126B0"/>
    <w:rsid w:val="00A1273C"/>
    <w:rsid w:val="00A128C7"/>
    <w:rsid w:val="00A12FB6"/>
    <w:rsid w:val="00A13261"/>
    <w:rsid w:val="00A1326A"/>
    <w:rsid w:val="00A1378F"/>
    <w:rsid w:val="00A13C86"/>
    <w:rsid w:val="00A144F8"/>
    <w:rsid w:val="00A1480A"/>
    <w:rsid w:val="00A14BC0"/>
    <w:rsid w:val="00A14F81"/>
    <w:rsid w:val="00A15042"/>
    <w:rsid w:val="00A15DD3"/>
    <w:rsid w:val="00A16A88"/>
    <w:rsid w:val="00A16AE2"/>
    <w:rsid w:val="00A16B48"/>
    <w:rsid w:val="00A17DA4"/>
    <w:rsid w:val="00A20093"/>
    <w:rsid w:val="00A206DD"/>
    <w:rsid w:val="00A20B75"/>
    <w:rsid w:val="00A20BE1"/>
    <w:rsid w:val="00A20D87"/>
    <w:rsid w:val="00A20F0F"/>
    <w:rsid w:val="00A21003"/>
    <w:rsid w:val="00A211CC"/>
    <w:rsid w:val="00A213EA"/>
    <w:rsid w:val="00A2142C"/>
    <w:rsid w:val="00A21430"/>
    <w:rsid w:val="00A21645"/>
    <w:rsid w:val="00A21799"/>
    <w:rsid w:val="00A21A16"/>
    <w:rsid w:val="00A21A65"/>
    <w:rsid w:val="00A224B8"/>
    <w:rsid w:val="00A23087"/>
    <w:rsid w:val="00A231A9"/>
    <w:rsid w:val="00A236FD"/>
    <w:rsid w:val="00A23FBD"/>
    <w:rsid w:val="00A243EE"/>
    <w:rsid w:val="00A257BD"/>
    <w:rsid w:val="00A26CD8"/>
    <w:rsid w:val="00A26D02"/>
    <w:rsid w:val="00A27054"/>
    <w:rsid w:val="00A27CD2"/>
    <w:rsid w:val="00A27DE2"/>
    <w:rsid w:val="00A304B1"/>
    <w:rsid w:val="00A30B09"/>
    <w:rsid w:val="00A30DF3"/>
    <w:rsid w:val="00A311B7"/>
    <w:rsid w:val="00A319CE"/>
    <w:rsid w:val="00A31E16"/>
    <w:rsid w:val="00A320E0"/>
    <w:rsid w:val="00A338BA"/>
    <w:rsid w:val="00A34524"/>
    <w:rsid w:val="00A34C65"/>
    <w:rsid w:val="00A353AF"/>
    <w:rsid w:val="00A3598D"/>
    <w:rsid w:val="00A35E54"/>
    <w:rsid w:val="00A3616D"/>
    <w:rsid w:val="00A364E4"/>
    <w:rsid w:val="00A36662"/>
    <w:rsid w:val="00A36A3A"/>
    <w:rsid w:val="00A36C94"/>
    <w:rsid w:val="00A37CEE"/>
    <w:rsid w:val="00A37EA0"/>
    <w:rsid w:val="00A4040A"/>
    <w:rsid w:val="00A4118F"/>
    <w:rsid w:val="00A41E48"/>
    <w:rsid w:val="00A4222F"/>
    <w:rsid w:val="00A428E8"/>
    <w:rsid w:val="00A429CD"/>
    <w:rsid w:val="00A42D41"/>
    <w:rsid w:val="00A433DB"/>
    <w:rsid w:val="00A437E4"/>
    <w:rsid w:val="00A439A9"/>
    <w:rsid w:val="00A43A2B"/>
    <w:rsid w:val="00A444F1"/>
    <w:rsid w:val="00A450DA"/>
    <w:rsid w:val="00A4554A"/>
    <w:rsid w:val="00A4582A"/>
    <w:rsid w:val="00A45ABD"/>
    <w:rsid w:val="00A460B3"/>
    <w:rsid w:val="00A464DA"/>
    <w:rsid w:val="00A467C4"/>
    <w:rsid w:val="00A46D30"/>
    <w:rsid w:val="00A47004"/>
    <w:rsid w:val="00A4704D"/>
    <w:rsid w:val="00A4761C"/>
    <w:rsid w:val="00A476B9"/>
    <w:rsid w:val="00A479D0"/>
    <w:rsid w:val="00A47A05"/>
    <w:rsid w:val="00A47CD9"/>
    <w:rsid w:val="00A50AB8"/>
    <w:rsid w:val="00A512DA"/>
    <w:rsid w:val="00A515F4"/>
    <w:rsid w:val="00A52D96"/>
    <w:rsid w:val="00A52FBD"/>
    <w:rsid w:val="00A53151"/>
    <w:rsid w:val="00A53651"/>
    <w:rsid w:val="00A53898"/>
    <w:rsid w:val="00A53993"/>
    <w:rsid w:val="00A53A98"/>
    <w:rsid w:val="00A53AAE"/>
    <w:rsid w:val="00A53AD9"/>
    <w:rsid w:val="00A53DEE"/>
    <w:rsid w:val="00A53F43"/>
    <w:rsid w:val="00A542F0"/>
    <w:rsid w:val="00A5482B"/>
    <w:rsid w:val="00A549B1"/>
    <w:rsid w:val="00A54A41"/>
    <w:rsid w:val="00A54B74"/>
    <w:rsid w:val="00A55899"/>
    <w:rsid w:val="00A5591F"/>
    <w:rsid w:val="00A55E9D"/>
    <w:rsid w:val="00A562A4"/>
    <w:rsid w:val="00A567FD"/>
    <w:rsid w:val="00A5695F"/>
    <w:rsid w:val="00A56ADF"/>
    <w:rsid w:val="00A57206"/>
    <w:rsid w:val="00A57D26"/>
    <w:rsid w:val="00A57D8C"/>
    <w:rsid w:val="00A6183C"/>
    <w:rsid w:val="00A61E15"/>
    <w:rsid w:val="00A62352"/>
    <w:rsid w:val="00A6291F"/>
    <w:rsid w:val="00A62F77"/>
    <w:rsid w:val="00A630FC"/>
    <w:rsid w:val="00A6367B"/>
    <w:rsid w:val="00A63F2C"/>
    <w:rsid w:val="00A64294"/>
    <w:rsid w:val="00A642EB"/>
    <w:rsid w:val="00A648E0"/>
    <w:rsid w:val="00A64B6F"/>
    <w:rsid w:val="00A656E2"/>
    <w:rsid w:val="00A65791"/>
    <w:rsid w:val="00A658B1"/>
    <w:rsid w:val="00A659CA"/>
    <w:rsid w:val="00A65CF6"/>
    <w:rsid w:val="00A65DD9"/>
    <w:rsid w:val="00A66157"/>
    <w:rsid w:val="00A66454"/>
    <w:rsid w:val="00A66AB9"/>
    <w:rsid w:val="00A67123"/>
    <w:rsid w:val="00A671A1"/>
    <w:rsid w:val="00A7078E"/>
    <w:rsid w:val="00A709F4"/>
    <w:rsid w:val="00A70A71"/>
    <w:rsid w:val="00A70A9F"/>
    <w:rsid w:val="00A70FFA"/>
    <w:rsid w:val="00A7156B"/>
    <w:rsid w:val="00A71AD2"/>
    <w:rsid w:val="00A71C8E"/>
    <w:rsid w:val="00A71ECF"/>
    <w:rsid w:val="00A724FF"/>
    <w:rsid w:val="00A731A8"/>
    <w:rsid w:val="00A74692"/>
    <w:rsid w:val="00A7496B"/>
    <w:rsid w:val="00A7518A"/>
    <w:rsid w:val="00A753CC"/>
    <w:rsid w:val="00A75D99"/>
    <w:rsid w:val="00A774F6"/>
    <w:rsid w:val="00A77BEB"/>
    <w:rsid w:val="00A8005D"/>
    <w:rsid w:val="00A80545"/>
    <w:rsid w:val="00A805C9"/>
    <w:rsid w:val="00A806C6"/>
    <w:rsid w:val="00A80780"/>
    <w:rsid w:val="00A80798"/>
    <w:rsid w:val="00A80852"/>
    <w:rsid w:val="00A809BC"/>
    <w:rsid w:val="00A81008"/>
    <w:rsid w:val="00A81D80"/>
    <w:rsid w:val="00A81ED4"/>
    <w:rsid w:val="00A82657"/>
    <w:rsid w:val="00A8287A"/>
    <w:rsid w:val="00A83402"/>
    <w:rsid w:val="00A8355E"/>
    <w:rsid w:val="00A83669"/>
    <w:rsid w:val="00A837A1"/>
    <w:rsid w:val="00A83888"/>
    <w:rsid w:val="00A83C39"/>
    <w:rsid w:val="00A84AC7"/>
    <w:rsid w:val="00A84D68"/>
    <w:rsid w:val="00A84DA2"/>
    <w:rsid w:val="00A84DEA"/>
    <w:rsid w:val="00A84E8D"/>
    <w:rsid w:val="00A85D77"/>
    <w:rsid w:val="00A85F0B"/>
    <w:rsid w:val="00A86303"/>
    <w:rsid w:val="00A86377"/>
    <w:rsid w:val="00A86DF9"/>
    <w:rsid w:val="00A86FD1"/>
    <w:rsid w:val="00A87403"/>
    <w:rsid w:val="00A8754A"/>
    <w:rsid w:val="00A87ADF"/>
    <w:rsid w:val="00A87ECE"/>
    <w:rsid w:val="00A905F4"/>
    <w:rsid w:val="00A91479"/>
    <w:rsid w:val="00A91683"/>
    <w:rsid w:val="00A91840"/>
    <w:rsid w:val="00A91E29"/>
    <w:rsid w:val="00A91F1F"/>
    <w:rsid w:val="00A93459"/>
    <w:rsid w:val="00A93561"/>
    <w:rsid w:val="00A93613"/>
    <w:rsid w:val="00A93746"/>
    <w:rsid w:val="00A94C3A"/>
    <w:rsid w:val="00A950BA"/>
    <w:rsid w:val="00A95146"/>
    <w:rsid w:val="00A962BF"/>
    <w:rsid w:val="00A96439"/>
    <w:rsid w:val="00A966D8"/>
    <w:rsid w:val="00A97B3A"/>
    <w:rsid w:val="00AA0598"/>
    <w:rsid w:val="00AA0A53"/>
    <w:rsid w:val="00AA0C48"/>
    <w:rsid w:val="00AA0D12"/>
    <w:rsid w:val="00AA0E96"/>
    <w:rsid w:val="00AA17CE"/>
    <w:rsid w:val="00AA1993"/>
    <w:rsid w:val="00AA1A17"/>
    <w:rsid w:val="00AA1C0C"/>
    <w:rsid w:val="00AA1FBA"/>
    <w:rsid w:val="00AA27A6"/>
    <w:rsid w:val="00AA27E1"/>
    <w:rsid w:val="00AA28A4"/>
    <w:rsid w:val="00AA2B23"/>
    <w:rsid w:val="00AA2F46"/>
    <w:rsid w:val="00AA323E"/>
    <w:rsid w:val="00AA3775"/>
    <w:rsid w:val="00AA3CBA"/>
    <w:rsid w:val="00AA3D18"/>
    <w:rsid w:val="00AA3F64"/>
    <w:rsid w:val="00AA3F94"/>
    <w:rsid w:val="00AA4404"/>
    <w:rsid w:val="00AA47FD"/>
    <w:rsid w:val="00AA5145"/>
    <w:rsid w:val="00AA51D5"/>
    <w:rsid w:val="00AA5AE0"/>
    <w:rsid w:val="00AA5AF2"/>
    <w:rsid w:val="00AA5FCF"/>
    <w:rsid w:val="00AA602A"/>
    <w:rsid w:val="00AA6063"/>
    <w:rsid w:val="00AA6086"/>
    <w:rsid w:val="00AA626E"/>
    <w:rsid w:val="00AA645B"/>
    <w:rsid w:val="00AA64FC"/>
    <w:rsid w:val="00AA67C9"/>
    <w:rsid w:val="00AA74D3"/>
    <w:rsid w:val="00AA786D"/>
    <w:rsid w:val="00AA7E32"/>
    <w:rsid w:val="00AA7E3E"/>
    <w:rsid w:val="00AB0085"/>
    <w:rsid w:val="00AB0342"/>
    <w:rsid w:val="00AB0577"/>
    <w:rsid w:val="00AB09C4"/>
    <w:rsid w:val="00AB0AAA"/>
    <w:rsid w:val="00AB10FA"/>
    <w:rsid w:val="00AB1520"/>
    <w:rsid w:val="00AB1DE3"/>
    <w:rsid w:val="00AB20C0"/>
    <w:rsid w:val="00AB20D4"/>
    <w:rsid w:val="00AB2C9D"/>
    <w:rsid w:val="00AB2ED2"/>
    <w:rsid w:val="00AB30BD"/>
    <w:rsid w:val="00AB4F3A"/>
    <w:rsid w:val="00AB50BD"/>
    <w:rsid w:val="00AB557F"/>
    <w:rsid w:val="00AB5D8E"/>
    <w:rsid w:val="00AB718C"/>
    <w:rsid w:val="00AB7277"/>
    <w:rsid w:val="00AB7340"/>
    <w:rsid w:val="00AB7352"/>
    <w:rsid w:val="00AB75E2"/>
    <w:rsid w:val="00AB7698"/>
    <w:rsid w:val="00AC02AB"/>
    <w:rsid w:val="00AC02C6"/>
    <w:rsid w:val="00AC1189"/>
    <w:rsid w:val="00AC1F80"/>
    <w:rsid w:val="00AC1FAD"/>
    <w:rsid w:val="00AC28D1"/>
    <w:rsid w:val="00AC2E1C"/>
    <w:rsid w:val="00AC3693"/>
    <w:rsid w:val="00AC3867"/>
    <w:rsid w:val="00AC3ADD"/>
    <w:rsid w:val="00AC3B95"/>
    <w:rsid w:val="00AC3EC3"/>
    <w:rsid w:val="00AC3FD6"/>
    <w:rsid w:val="00AC44F2"/>
    <w:rsid w:val="00AC4814"/>
    <w:rsid w:val="00AC5320"/>
    <w:rsid w:val="00AC538F"/>
    <w:rsid w:val="00AC5F10"/>
    <w:rsid w:val="00AC6181"/>
    <w:rsid w:val="00AC6C05"/>
    <w:rsid w:val="00AC7B9C"/>
    <w:rsid w:val="00AC7C62"/>
    <w:rsid w:val="00AD025B"/>
    <w:rsid w:val="00AD041B"/>
    <w:rsid w:val="00AD0D73"/>
    <w:rsid w:val="00AD103B"/>
    <w:rsid w:val="00AD1488"/>
    <w:rsid w:val="00AD1CAC"/>
    <w:rsid w:val="00AD242B"/>
    <w:rsid w:val="00AD2A51"/>
    <w:rsid w:val="00AD31AE"/>
    <w:rsid w:val="00AD4045"/>
    <w:rsid w:val="00AD4BCF"/>
    <w:rsid w:val="00AD4E95"/>
    <w:rsid w:val="00AD5256"/>
    <w:rsid w:val="00AD531A"/>
    <w:rsid w:val="00AD5B1C"/>
    <w:rsid w:val="00AD69F2"/>
    <w:rsid w:val="00AD6AB6"/>
    <w:rsid w:val="00AE023C"/>
    <w:rsid w:val="00AE0D91"/>
    <w:rsid w:val="00AE1D24"/>
    <w:rsid w:val="00AE2545"/>
    <w:rsid w:val="00AE2B8B"/>
    <w:rsid w:val="00AE473C"/>
    <w:rsid w:val="00AE481B"/>
    <w:rsid w:val="00AE5829"/>
    <w:rsid w:val="00AE6172"/>
    <w:rsid w:val="00AE632F"/>
    <w:rsid w:val="00AE6774"/>
    <w:rsid w:val="00AE6CA7"/>
    <w:rsid w:val="00AE6E7C"/>
    <w:rsid w:val="00AE7162"/>
    <w:rsid w:val="00AE7282"/>
    <w:rsid w:val="00AE7510"/>
    <w:rsid w:val="00AE7BC1"/>
    <w:rsid w:val="00AE7C54"/>
    <w:rsid w:val="00AF0296"/>
    <w:rsid w:val="00AF06DE"/>
    <w:rsid w:val="00AF0987"/>
    <w:rsid w:val="00AF0B59"/>
    <w:rsid w:val="00AF0BB3"/>
    <w:rsid w:val="00AF0EF8"/>
    <w:rsid w:val="00AF11C3"/>
    <w:rsid w:val="00AF140C"/>
    <w:rsid w:val="00AF1954"/>
    <w:rsid w:val="00AF2655"/>
    <w:rsid w:val="00AF2AAA"/>
    <w:rsid w:val="00AF3419"/>
    <w:rsid w:val="00AF3783"/>
    <w:rsid w:val="00AF3853"/>
    <w:rsid w:val="00AF3B60"/>
    <w:rsid w:val="00AF4262"/>
    <w:rsid w:val="00AF4AD8"/>
    <w:rsid w:val="00AF56A6"/>
    <w:rsid w:val="00AF6601"/>
    <w:rsid w:val="00AF6A39"/>
    <w:rsid w:val="00AF6D59"/>
    <w:rsid w:val="00AF726C"/>
    <w:rsid w:val="00AF7573"/>
    <w:rsid w:val="00AF7586"/>
    <w:rsid w:val="00AF76D2"/>
    <w:rsid w:val="00AF7F0F"/>
    <w:rsid w:val="00B004A8"/>
    <w:rsid w:val="00B00520"/>
    <w:rsid w:val="00B00B51"/>
    <w:rsid w:val="00B01790"/>
    <w:rsid w:val="00B02893"/>
    <w:rsid w:val="00B02C2D"/>
    <w:rsid w:val="00B02CBC"/>
    <w:rsid w:val="00B02E46"/>
    <w:rsid w:val="00B02EF7"/>
    <w:rsid w:val="00B02F75"/>
    <w:rsid w:val="00B031E3"/>
    <w:rsid w:val="00B04E59"/>
    <w:rsid w:val="00B0507B"/>
    <w:rsid w:val="00B05521"/>
    <w:rsid w:val="00B05ADF"/>
    <w:rsid w:val="00B05E97"/>
    <w:rsid w:val="00B06646"/>
    <w:rsid w:val="00B06694"/>
    <w:rsid w:val="00B06846"/>
    <w:rsid w:val="00B06AF8"/>
    <w:rsid w:val="00B06E34"/>
    <w:rsid w:val="00B073FC"/>
    <w:rsid w:val="00B07539"/>
    <w:rsid w:val="00B076C8"/>
    <w:rsid w:val="00B07B71"/>
    <w:rsid w:val="00B07DF4"/>
    <w:rsid w:val="00B07FB8"/>
    <w:rsid w:val="00B10744"/>
    <w:rsid w:val="00B10787"/>
    <w:rsid w:val="00B1080C"/>
    <w:rsid w:val="00B10C26"/>
    <w:rsid w:val="00B11929"/>
    <w:rsid w:val="00B12AD5"/>
    <w:rsid w:val="00B12B37"/>
    <w:rsid w:val="00B132B4"/>
    <w:rsid w:val="00B132D8"/>
    <w:rsid w:val="00B13391"/>
    <w:rsid w:val="00B13D46"/>
    <w:rsid w:val="00B14115"/>
    <w:rsid w:val="00B14328"/>
    <w:rsid w:val="00B16444"/>
    <w:rsid w:val="00B1688E"/>
    <w:rsid w:val="00B16B34"/>
    <w:rsid w:val="00B16E1B"/>
    <w:rsid w:val="00B16E81"/>
    <w:rsid w:val="00B16F20"/>
    <w:rsid w:val="00B1749B"/>
    <w:rsid w:val="00B17776"/>
    <w:rsid w:val="00B17C11"/>
    <w:rsid w:val="00B17C2E"/>
    <w:rsid w:val="00B17C73"/>
    <w:rsid w:val="00B20044"/>
    <w:rsid w:val="00B201A6"/>
    <w:rsid w:val="00B20D6D"/>
    <w:rsid w:val="00B21942"/>
    <w:rsid w:val="00B21B34"/>
    <w:rsid w:val="00B22483"/>
    <w:rsid w:val="00B22731"/>
    <w:rsid w:val="00B22830"/>
    <w:rsid w:val="00B22B66"/>
    <w:rsid w:val="00B22BD0"/>
    <w:rsid w:val="00B235E9"/>
    <w:rsid w:val="00B23C13"/>
    <w:rsid w:val="00B23E5F"/>
    <w:rsid w:val="00B23F98"/>
    <w:rsid w:val="00B24767"/>
    <w:rsid w:val="00B2484E"/>
    <w:rsid w:val="00B248B6"/>
    <w:rsid w:val="00B24A65"/>
    <w:rsid w:val="00B254FF"/>
    <w:rsid w:val="00B255A0"/>
    <w:rsid w:val="00B258E1"/>
    <w:rsid w:val="00B25E5B"/>
    <w:rsid w:val="00B269A6"/>
    <w:rsid w:val="00B27136"/>
    <w:rsid w:val="00B27152"/>
    <w:rsid w:val="00B27200"/>
    <w:rsid w:val="00B30D9D"/>
    <w:rsid w:val="00B30DD6"/>
    <w:rsid w:val="00B30F49"/>
    <w:rsid w:val="00B31813"/>
    <w:rsid w:val="00B31A55"/>
    <w:rsid w:val="00B31D33"/>
    <w:rsid w:val="00B31F88"/>
    <w:rsid w:val="00B32361"/>
    <w:rsid w:val="00B325FC"/>
    <w:rsid w:val="00B32671"/>
    <w:rsid w:val="00B32E8C"/>
    <w:rsid w:val="00B335C8"/>
    <w:rsid w:val="00B335D4"/>
    <w:rsid w:val="00B33C42"/>
    <w:rsid w:val="00B34814"/>
    <w:rsid w:val="00B34B53"/>
    <w:rsid w:val="00B34DA3"/>
    <w:rsid w:val="00B34E5A"/>
    <w:rsid w:val="00B352A0"/>
    <w:rsid w:val="00B352CE"/>
    <w:rsid w:val="00B35339"/>
    <w:rsid w:val="00B3596C"/>
    <w:rsid w:val="00B3608C"/>
    <w:rsid w:val="00B36303"/>
    <w:rsid w:val="00B364F0"/>
    <w:rsid w:val="00B366A8"/>
    <w:rsid w:val="00B40873"/>
    <w:rsid w:val="00B40FFC"/>
    <w:rsid w:val="00B41EB2"/>
    <w:rsid w:val="00B41FD4"/>
    <w:rsid w:val="00B4277E"/>
    <w:rsid w:val="00B42D70"/>
    <w:rsid w:val="00B44734"/>
    <w:rsid w:val="00B44A32"/>
    <w:rsid w:val="00B4558F"/>
    <w:rsid w:val="00B4559D"/>
    <w:rsid w:val="00B45615"/>
    <w:rsid w:val="00B457BF"/>
    <w:rsid w:val="00B45D6D"/>
    <w:rsid w:val="00B460AF"/>
    <w:rsid w:val="00B46508"/>
    <w:rsid w:val="00B46BF7"/>
    <w:rsid w:val="00B471B0"/>
    <w:rsid w:val="00B514CB"/>
    <w:rsid w:val="00B51563"/>
    <w:rsid w:val="00B51B59"/>
    <w:rsid w:val="00B5205D"/>
    <w:rsid w:val="00B52748"/>
    <w:rsid w:val="00B52E4D"/>
    <w:rsid w:val="00B52F34"/>
    <w:rsid w:val="00B5300B"/>
    <w:rsid w:val="00B530B1"/>
    <w:rsid w:val="00B53249"/>
    <w:rsid w:val="00B53560"/>
    <w:rsid w:val="00B53642"/>
    <w:rsid w:val="00B53D1E"/>
    <w:rsid w:val="00B53F85"/>
    <w:rsid w:val="00B54350"/>
    <w:rsid w:val="00B54AFE"/>
    <w:rsid w:val="00B54B14"/>
    <w:rsid w:val="00B54EA1"/>
    <w:rsid w:val="00B55122"/>
    <w:rsid w:val="00B553A8"/>
    <w:rsid w:val="00B553BC"/>
    <w:rsid w:val="00B5576B"/>
    <w:rsid w:val="00B5584A"/>
    <w:rsid w:val="00B55DA8"/>
    <w:rsid w:val="00B561EB"/>
    <w:rsid w:val="00B56366"/>
    <w:rsid w:val="00B5644F"/>
    <w:rsid w:val="00B565CB"/>
    <w:rsid w:val="00B56A4A"/>
    <w:rsid w:val="00B576A6"/>
    <w:rsid w:val="00B57A76"/>
    <w:rsid w:val="00B57BF4"/>
    <w:rsid w:val="00B60135"/>
    <w:rsid w:val="00B619EA"/>
    <w:rsid w:val="00B6243F"/>
    <w:rsid w:val="00B62571"/>
    <w:rsid w:val="00B62889"/>
    <w:rsid w:val="00B62A33"/>
    <w:rsid w:val="00B62D15"/>
    <w:rsid w:val="00B630C4"/>
    <w:rsid w:val="00B63569"/>
    <w:rsid w:val="00B637ED"/>
    <w:rsid w:val="00B64487"/>
    <w:rsid w:val="00B64603"/>
    <w:rsid w:val="00B64736"/>
    <w:rsid w:val="00B64B74"/>
    <w:rsid w:val="00B64EC0"/>
    <w:rsid w:val="00B651D7"/>
    <w:rsid w:val="00B65653"/>
    <w:rsid w:val="00B65964"/>
    <w:rsid w:val="00B6653E"/>
    <w:rsid w:val="00B66BB8"/>
    <w:rsid w:val="00B67A51"/>
    <w:rsid w:val="00B70761"/>
    <w:rsid w:val="00B70951"/>
    <w:rsid w:val="00B70E49"/>
    <w:rsid w:val="00B70FB0"/>
    <w:rsid w:val="00B71021"/>
    <w:rsid w:val="00B7121C"/>
    <w:rsid w:val="00B71332"/>
    <w:rsid w:val="00B71480"/>
    <w:rsid w:val="00B71486"/>
    <w:rsid w:val="00B7179D"/>
    <w:rsid w:val="00B724A9"/>
    <w:rsid w:val="00B73719"/>
    <w:rsid w:val="00B73F25"/>
    <w:rsid w:val="00B73F2D"/>
    <w:rsid w:val="00B7477E"/>
    <w:rsid w:val="00B74B07"/>
    <w:rsid w:val="00B75063"/>
    <w:rsid w:val="00B750AC"/>
    <w:rsid w:val="00B76C31"/>
    <w:rsid w:val="00B76E1F"/>
    <w:rsid w:val="00B775BE"/>
    <w:rsid w:val="00B777C2"/>
    <w:rsid w:val="00B77CAF"/>
    <w:rsid w:val="00B80122"/>
    <w:rsid w:val="00B8067C"/>
    <w:rsid w:val="00B80AA9"/>
    <w:rsid w:val="00B80D0D"/>
    <w:rsid w:val="00B80DE8"/>
    <w:rsid w:val="00B81CBB"/>
    <w:rsid w:val="00B81D02"/>
    <w:rsid w:val="00B81DC3"/>
    <w:rsid w:val="00B828C8"/>
    <w:rsid w:val="00B82EDF"/>
    <w:rsid w:val="00B830B4"/>
    <w:rsid w:val="00B832F2"/>
    <w:rsid w:val="00B8355F"/>
    <w:rsid w:val="00B8362A"/>
    <w:rsid w:val="00B83CCD"/>
    <w:rsid w:val="00B83E8C"/>
    <w:rsid w:val="00B843BE"/>
    <w:rsid w:val="00B84AE8"/>
    <w:rsid w:val="00B84E6E"/>
    <w:rsid w:val="00B85347"/>
    <w:rsid w:val="00B854A3"/>
    <w:rsid w:val="00B86299"/>
    <w:rsid w:val="00B86939"/>
    <w:rsid w:val="00B86C07"/>
    <w:rsid w:val="00B8729B"/>
    <w:rsid w:val="00B87C8D"/>
    <w:rsid w:val="00B90215"/>
    <w:rsid w:val="00B905C5"/>
    <w:rsid w:val="00B90BB1"/>
    <w:rsid w:val="00B90E59"/>
    <w:rsid w:val="00B91288"/>
    <w:rsid w:val="00B914E2"/>
    <w:rsid w:val="00B91819"/>
    <w:rsid w:val="00B91B20"/>
    <w:rsid w:val="00B91B21"/>
    <w:rsid w:val="00B91F29"/>
    <w:rsid w:val="00B923F7"/>
    <w:rsid w:val="00B926B3"/>
    <w:rsid w:val="00B931F8"/>
    <w:rsid w:val="00B938F3"/>
    <w:rsid w:val="00B93956"/>
    <w:rsid w:val="00B9432C"/>
    <w:rsid w:val="00B9487B"/>
    <w:rsid w:val="00B94CA3"/>
    <w:rsid w:val="00B9520D"/>
    <w:rsid w:val="00B9555C"/>
    <w:rsid w:val="00B9560B"/>
    <w:rsid w:val="00B95C2E"/>
    <w:rsid w:val="00B95CAF"/>
    <w:rsid w:val="00B95F62"/>
    <w:rsid w:val="00B96DFF"/>
    <w:rsid w:val="00B9778D"/>
    <w:rsid w:val="00B978A1"/>
    <w:rsid w:val="00B979DE"/>
    <w:rsid w:val="00B97B85"/>
    <w:rsid w:val="00BA07C4"/>
    <w:rsid w:val="00BA187A"/>
    <w:rsid w:val="00BA1E0D"/>
    <w:rsid w:val="00BA2260"/>
    <w:rsid w:val="00BA26B1"/>
    <w:rsid w:val="00BA37BF"/>
    <w:rsid w:val="00BA3840"/>
    <w:rsid w:val="00BA38CB"/>
    <w:rsid w:val="00BA40E3"/>
    <w:rsid w:val="00BA433D"/>
    <w:rsid w:val="00BA4731"/>
    <w:rsid w:val="00BA4A1E"/>
    <w:rsid w:val="00BA4FBB"/>
    <w:rsid w:val="00BA50BF"/>
    <w:rsid w:val="00BA58C6"/>
    <w:rsid w:val="00BA5AE2"/>
    <w:rsid w:val="00BA6138"/>
    <w:rsid w:val="00BA6B38"/>
    <w:rsid w:val="00BA6BA9"/>
    <w:rsid w:val="00BA6D86"/>
    <w:rsid w:val="00BB04B2"/>
    <w:rsid w:val="00BB217C"/>
    <w:rsid w:val="00BB25DD"/>
    <w:rsid w:val="00BB26D6"/>
    <w:rsid w:val="00BB32A7"/>
    <w:rsid w:val="00BB3803"/>
    <w:rsid w:val="00BB3D5A"/>
    <w:rsid w:val="00BB3EF9"/>
    <w:rsid w:val="00BB3FDF"/>
    <w:rsid w:val="00BB4626"/>
    <w:rsid w:val="00BB48C9"/>
    <w:rsid w:val="00BB4A82"/>
    <w:rsid w:val="00BB4F5D"/>
    <w:rsid w:val="00BB4F83"/>
    <w:rsid w:val="00BB61CA"/>
    <w:rsid w:val="00BB627E"/>
    <w:rsid w:val="00BB639B"/>
    <w:rsid w:val="00BB688B"/>
    <w:rsid w:val="00BB6E85"/>
    <w:rsid w:val="00BB6F15"/>
    <w:rsid w:val="00BB734A"/>
    <w:rsid w:val="00BB74F9"/>
    <w:rsid w:val="00BB7A20"/>
    <w:rsid w:val="00BB7AB7"/>
    <w:rsid w:val="00BC04D8"/>
    <w:rsid w:val="00BC0523"/>
    <w:rsid w:val="00BC062E"/>
    <w:rsid w:val="00BC0AEE"/>
    <w:rsid w:val="00BC11B5"/>
    <w:rsid w:val="00BC1994"/>
    <w:rsid w:val="00BC1A0E"/>
    <w:rsid w:val="00BC1FE4"/>
    <w:rsid w:val="00BC28F8"/>
    <w:rsid w:val="00BC2A12"/>
    <w:rsid w:val="00BC2A8F"/>
    <w:rsid w:val="00BC3867"/>
    <w:rsid w:val="00BC3B9C"/>
    <w:rsid w:val="00BC3DDF"/>
    <w:rsid w:val="00BC3EFB"/>
    <w:rsid w:val="00BC4193"/>
    <w:rsid w:val="00BC4744"/>
    <w:rsid w:val="00BC47E6"/>
    <w:rsid w:val="00BC4D74"/>
    <w:rsid w:val="00BC4F7E"/>
    <w:rsid w:val="00BC537C"/>
    <w:rsid w:val="00BC5529"/>
    <w:rsid w:val="00BC5775"/>
    <w:rsid w:val="00BC5985"/>
    <w:rsid w:val="00BC5A60"/>
    <w:rsid w:val="00BC5ACA"/>
    <w:rsid w:val="00BC5B22"/>
    <w:rsid w:val="00BC5B71"/>
    <w:rsid w:val="00BC5DC1"/>
    <w:rsid w:val="00BC5E2D"/>
    <w:rsid w:val="00BC6B6B"/>
    <w:rsid w:val="00BC6DCE"/>
    <w:rsid w:val="00BC75CB"/>
    <w:rsid w:val="00BD0503"/>
    <w:rsid w:val="00BD0FDE"/>
    <w:rsid w:val="00BD1665"/>
    <w:rsid w:val="00BD1A18"/>
    <w:rsid w:val="00BD2262"/>
    <w:rsid w:val="00BD254B"/>
    <w:rsid w:val="00BD2624"/>
    <w:rsid w:val="00BD2C7F"/>
    <w:rsid w:val="00BD2D42"/>
    <w:rsid w:val="00BD4617"/>
    <w:rsid w:val="00BD4728"/>
    <w:rsid w:val="00BD483B"/>
    <w:rsid w:val="00BD493F"/>
    <w:rsid w:val="00BD4C6C"/>
    <w:rsid w:val="00BD5142"/>
    <w:rsid w:val="00BD5C07"/>
    <w:rsid w:val="00BD5C60"/>
    <w:rsid w:val="00BD6231"/>
    <w:rsid w:val="00BD624E"/>
    <w:rsid w:val="00BD67E0"/>
    <w:rsid w:val="00BD683C"/>
    <w:rsid w:val="00BD6A34"/>
    <w:rsid w:val="00BD6EAA"/>
    <w:rsid w:val="00BD6EB7"/>
    <w:rsid w:val="00BD6F99"/>
    <w:rsid w:val="00BD7596"/>
    <w:rsid w:val="00BD7C07"/>
    <w:rsid w:val="00BE06AE"/>
    <w:rsid w:val="00BE09C1"/>
    <w:rsid w:val="00BE0D13"/>
    <w:rsid w:val="00BE0E5D"/>
    <w:rsid w:val="00BE183C"/>
    <w:rsid w:val="00BE2202"/>
    <w:rsid w:val="00BE2EA7"/>
    <w:rsid w:val="00BE3135"/>
    <w:rsid w:val="00BE3582"/>
    <w:rsid w:val="00BE3880"/>
    <w:rsid w:val="00BE3B75"/>
    <w:rsid w:val="00BE4068"/>
    <w:rsid w:val="00BE430A"/>
    <w:rsid w:val="00BE46D9"/>
    <w:rsid w:val="00BE4962"/>
    <w:rsid w:val="00BE4E35"/>
    <w:rsid w:val="00BE4FBA"/>
    <w:rsid w:val="00BE4FC6"/>
    <w:rsid w:val="00BE50C8"/>
    <w:rsid w:val="00BE54A5"/>
    <w:rsid w:val="00BE68FE"/>
    <w:rsid w:val="00BE6988"/>
    <w:rsid w:val="00BE6AB2"/>
    <w:rsid w:val="00BE6AFF"/>
    <w:rsid w:val="00BE6CB4"/>
    <w:rsid w:val="00BE6E01"/>
    <w:rsid w:val="00BE7006"/>
    <w:rsid w:val="00BE75C4"/>
    <w:rsid w:val="00BE7B77"/>
    <w:rsid w:val="00BF0558"/>
    <w:rsid w:val="00BF097B"/>
    <w:rsid w:val="00BF0AB2"/>
    <w:rsid w:val="00BF0DF9"/>
    <w:rsid w:val="00BF14D1"/>
    <w:rsid w:val="00BF17D0"/>
    <w:rsid w:val="00BF1D94"/>
    <w:rsid w:val="00BF38EE"/>
    <w:rsid w:val="00BF39B5"/>
    <w:rsid w:val="00BF3BED"/>
    <w:rsid w:val="00BF4F56"/>
    <w:rsid w:val="00BF4FAB"/>
    <w:rsid w:val="00BF5ABE"/>
    <w:rsid w:val="00BF5CC0"/>
    <w:rsid w:val="00BF7440"/>
    <w:rsid w:val="00BF7A9E"/>
    <w:rsid w:val="00C0017A"/>
    <w:rsid w:val="00C00532"/>
    <w:rsid w:val="00C01D67"/>
    <w:rsid w:val="00C023DA"/>
    <w:rsid w:val="00C02582"/>
    <w:rsid w:val="00C03451"/>
    <w:rsid w:val="00C0394C"/>
    <w:rsid w:val="00C03DF9"/>
    <w:rsid w:val="00C04035"/>
    <w:rsid w:val="00C047FE"/>
    <w:rsid w:val="00C04C43"/>
    <w:rsid w:val="00C04EE8"/>
    <w:rsid w:val="00C05A87"/>
    <w:rsid w:val="00C05FBC"/>
    <w:rsid w:val="00C0609C"/>
    <w:rsid w:val="00C061E2"/>
    <w:rsid w:val="00C06494"/>
    <w:rsid w:val="00C06B08"/>
    <w:rsid w:val="00C06F56"/>
    <w:rsid w:val="00C06F62"/>
    <w:rsid w:val="00C07375"/>
    <w:rsid w:val="00C07648"/>
    <w:rsid w:val="00C07B33"/>
    <w:rsid w:val="00C07D0B"/>
    <w:rsid w:val="00C07D55"/>
    <w:rsid w:val="00C1019B"/>
    <w:rsid w:val="00C101D5"/>
    <w:rsid w:val="00C10456"/>
    <w:rsid w:val="00C108B5"/>
    <w:rsid w:val="00C10CE8"/>
    <w:rsid w:val="00C10E59"/>
    <w:rsid w:val="00C11807"/>
    <w:rsid w:val="00C11A06"/>
    <w:rsid w:val="00C11B3E"/>
    <w:rsid w:val="00C1222F"/>
    <w:rsid w:val="00C12A0B"/>
    <w:rsid w:val="00C1374C"/>
    <w:rsid w:val="00C13EED"/>
    <w:rsid w:val="00C141EF"/>
    <w:rsid w:val="00C14651"/>
    <w:rsid w:val="00C146D8"/>
    <w:rsid w:val="00C1508E"/>
    <w:rsid w:val="00C15359"/>
    <w:rsid w:val="00C1539E"/>
    <w:rsid w:val="00C15D25"/>
    <w:rsid w:val="00C16374"/>
    <w:rsid w:val="00C16C99"/>
    <w:rsid w:val="00C17192"/>
    <w:rsid w:val="00C1754B"/>
    <w:rsid w:val="00C2003C"/>
    <w:rsid w:val="00C20433"/>
    <w:rsid w:val="00C2043F"/>
    <w:rsid w:val="00C20A35"/>
    <w:rsid w:val="00C21071"/>
    <w:rsid w:val="00C210AE"/>
    <w:rsid w:val="00C2121B"/>
    <w:rsid w:val="00C21335"/>
    <w:rsid w:val="00C216D8"/>
    <w:rsid w:val="00C217B8"/>
    <w:rsid w:val="00C21D12"/>
    <w:rsid w:val="00C21D60"/>
    <w:rsid w:val="00C21DC2"/>
    <w:rsid w:val="00C21DC7"/>
    <w:rsid w:val="00C2269C"/>
    <w:rsid w:val="00C22C41"/>
    <w:rsid w:val="00C23014"/>
    <w:rsid w:val="00C23298"/>
    <w:rsid w:val="00C2336A"/>
    <w:rsid w:val="00C233A1"/>
    <w:rsid w:val="00C237F2"/>
    <w:rsid w:val="00C23DA8"/>
    <w:rsid w:val="00C2462F"/>
    <w:rsid w:val="00C2477C"/>
    <w:rsid w:val="00C24C36"/>
    <w:rsid w:val="00C24DAB"/>
    <w:rsid w:val="00C24E27"/>
    <w:rsid w:val="00C25D09"/>
    <w:rsid w:val="00C260CB"/>
    <w:rsid w:val="00C26DD7"/>
    <w:rsid w:val="00C26ECC"/>
    <w:rsid w:val="00C2712B"/>
    <w:rsid w:val="00C27220"/>
    <w:rsid w:val="00C30424"/>
    <w:rsid w:val="00C307E2"/>
    <w:rsid w:val="00C30F0B"/>
    <w:rsid w:val="00C3149A"/>
    <w:rsid w:val="00C31A2E"/>
    <w:rsid w:val="00C31A74"/>
    <w:rsid w:val="00C31ED5"/>
    <w:rsid w:val="00C32159"/>
    <w:rsid w:val="00C32474"/>
    <w:rsid w:val="00C32B6E"/>
    <w:rsid w:val="00C3329D"/>
    <w:rsid w:val="00C33447"/>
    <w:rsid w:val="00C33F61"/>
    <w:rsid w:val="00C34A24"/>
    <w:rsid w:val="00C34BD9"/>
    <w:rsid w:val="00C350BD"/>
    <w:rsid w:val="00C35CAE"/>
    <w:rsid w:val="00C35D3B"/>
    <w:rsid w:val="00C36E79"/>
    <w:rsid w:val="00C370D0"/>
    <w:rsid w:val="00C37C95"/>
    <w:rsid w:val="00C40069"/>
    <w:rsid w:val="00C4032C"/>
    <w:rsid w:val="00C40C80"/>
    <w:rsid w:val="00C4157D"/>
    <w:rsid w:val="00C41EFE"/>
    <w:rsid w:val="00C427D6"/>
    <w:rsid w:val="00C42BB7"/>
    <w:rsid w:val="00C42D8B"/>
    <w:rsid w:val="00C431E9"/>
    <w:rsid w:val="00C43A5C"/>
    <w:rsid w:val="00C43AB3"/>
    <w:rsid w:val="00C43BC4"/>
    <w:rsid w:val="00C43DC1"/>
    <w:rsid w:val="00C43DFE"/>
    <w:rsid w:val="00C43E0A"/>
    <w:rsid w:val="00C4419F"/>
    <w:rsid w:val="00C4438D"/>
    <w:rsid w:val="00C44D58"/>
    <w:rsid w:val="00C44F91"/>
    <w:rsid w:val="00C456AD"/>
    <w:rsid w:val="00C45EBB"/>
    <w:rsid w:val="00C45F4E"/>
    <w:rsid w:val="00C46629"/>
    <w:rsid w:val="00C47150"/>
    <w:rsid w:val="00C500A1"/>
    <w:rsid w:val="00C50DB2"/>
    <w:rsid w:val="00C50F69"/>
    <w:rsid w:val="00C51372"/>
    <w:rsid w:val="00C52B4B"/>
    <w:rsid w:val="00C52F0D"/>
    <w:rsid w:val="00C536A6"/>
    <w:rsid w:val="00C5398F"/>
    <w:rsid w:val="00C54594"/>
    <w:rsid w:val="00C54AF1"/>
    <w:rsid w:val="00C54DFA"/>
    <w:rsid w:val="00C55A5A"/>
    <w:rsid w:val="00C55A73"/>
    <w:rsid w:val="00C56440"/>
    <w:rsid w:val="00C565C0"/>
    <w:rsid w:val="00C566D3"/>
    <w:rsid w:val="00C56800"/>
    <w:rsid w:val="00C57058"/>
    <w:rsid w:val="00C57BE4"/>
    <w:rsid w:val="00C57C30"/>
    <w:rsid w:val="00C60586"/>
    <w:rsid w:val="00C60924"/>
    <w:rsid w:val="00C6098E"/>
    <w:rsid w:val="00C612AC"/>
    <w:rsid w:val="00C616A3"/>
    <w:rsid w:val="00C61C5C"/>
    <w:rsid w:val="00C61D97"/>
    <w:rsid w:val="00C6274D"/>
    <w:rsid w:val="00C6283A"/>
    <w:rsid w:val="00C62E40"/>
    <w:rsid w:val="00C63A3E"/>
    <w:rsid w:val="00C63C97"/>
    <w:rsid w:val="00C63F68"/>
    <w:rsid w:val="00C6413F"/>
    <w:rsid w:val="00C6434A"/>
    <w:rsid w:val="00C64EAA"/>
    <w:rsid w:val="00C64F5C"/>
    <w:rsid w:val="00C64FBF"/>
    <w:rsid w:val="00C6558A"/>
    <w:rsid w:val="00C663BA"/>
    <w:rsid w:val="00C66405"/>
    <w:rsid w:val="00C66D87"/>
    <w:rsid w:val="00C66F2B"/>
    <w:rsid w:val="00C671F1"/>
    <w:rsid w:val="00C701E3"/>
    <w:rsid w:val="00C70E10"/>
    <w:rsid w:val="00C71383"/>
    <w:rsid w:val="00C71886"/>
    <w:rsid w:val="00C71925"/>
    <w:rsid w:val="00C71AF5"/>
    <w:rsid w:val="00C71B82"/>
    <w:rsid w:val="00C71DF8"/>
    <w:rsid w:val="00C7285F"/>
    <w:rsid w:val="00C73419"/>
    <w:rsid w:val="00C734AA"/>
    <w:rsid w:val="00C73549"/>
    <w:rsid w:val="00C73812"/>
    <w:rsid w:val="00C73B4A"/>
    <w:rsid w:val="00C73D34"/>
    <w:rsid w:val="00C73DDD"/>
    <w:rsid w:val="00C74116"/>
    <w:rsid w:val="00C7502A"/>
    <w:rsid w:val="00C757C0"/>
    <w:rsid w:val="00C75A41"/>
    <w:rsid w:val="00C75A97"/>
    <w:rsid w:val="00C75D5F"/>
    <w:rsid w:val="00C76346"/>
    <w:rsid w:val="00C76FC2"/>
    <w:rsid w:val="00C77A1A"/>
    <w:rsid w:val="00C77B91"/>
    <w:rsid w:val="00C80274"/>
    <w:rsid w:val="00C815E0"/>
    <w:rsid w:val="00C81C35"/>
    <w:rsid w:val="00C82128"/>
    <w:rsid w:val="00C822CC"/>
    <w:rsid w:val="00C826FA"/>
    <w:rsid w:val="00C836A3"/>
    <w:rsid w:val="00C83E49"/>
    <w:rsid w:val="00C83E8D"/>
    <w:rsid w:val="00C83F95"/>
    <w:rsid w:val="00C8422E"/>
    <w:rsid w:val="00C8430F"/>
    <w:rsid w:val="00C845C2"/>
    <w:rsid w:val="00C8467F"/>
    <w:rsid w:val="00C85842"/>
    <w:rsid w:val="00C8698F"/>
    <w:rsid w:val="00C86DF3"/>
    <w:rsid w:val="00C87CD5"/>
    <w:rsid w:val="00C9086D"/>
    <w:rsid w:val="00C90A5A"/>
    <w:rsid w:val="00C90DA2"/>
    <w:rsid w:val="00C91ED2"/>
    <w:rsid w:val="00C92D13"/>
    <w:rsid w:val="00C93359"/>
    <w:rsid w:val="00C9345D"/>
    <w:rsid w:val="00C934CA"/>
    <w:rsid w:val="00C93B22"/>
    <w:rsid w:val="00C93E05"/>
    <w:rsid w:val="00C93E6B"/>
    <w:rsid w:val="00C93E77"/>
    <w:rsid w:val="00C93F1C"/>
    <w:rsid w:val="00C941F6"/>
    <w:rsid w:val="00C945A9"/>
    <w:rsid w:val="00C94842"/>
    <w:rsid w:val="00C94992"/>
    <w:rsid w:val="00C94C4E"/>
    <w:rsid w:val="00C94D7F"/>
    <w:rsid w:val="00C95553"/>
    <w:rsid w:val="00C9577E"/>
    <w:rsid w:val="00C959AA"/>
    <w:rsid w:val="00C95B24"/>
    <w:rsid w:val="00C95EA1"/>
    <w:rsid w:val="00C95EA9"/>
    <w:rsid w:val="00C96329"/>
    <w:rsid w:val="00C97EBB"/>
    <w:rsid w:val="00CA03EE"/>
    <w:rsid w:val="00CA0A02"/>
    <w:rsid w:val="00CA0B91"/>
    <w:rsid w:val="00CA1B9B"/>
    <w:rsid w:val="00CA1C34"/>
    <w:rsid w:val="00CA1DC6"/>
    <w:rsid w:val="00CA1E39"/>
    <w:rsid w:val="00CA208D"/>
    <w:rsid w:val="00CA2370"/>
    <w:rsid w:val="00CA38AD"/>
    <w:rsid w:val="00CA4200"/>
    <w:rsid w:val="00CA446E"/>
    <w:rsid w:val="00CA4783"/>
    <w:rsid w:val="00CA5023"/>
    <w:rsid w:val="00CA58FD"/>
    <w:rsid w:val="00CA5DAE"/>
    <w:rsid w:val="00CA5E58"/>
    <w:rsid w:val="00CA5EDB"/>
    <w:rsid w:val="00CA651F"/>
    <w:rsid w:val="00CA7074"/>
    <w:rsid w:val="00CA7398"/>
    <w:rsid w:val="00CA7BBF"/>
    <w:rsid w:val="00CB0589"/>
    <w:rsid w:val="00CB0A32"/>
    <w:rsid w:val="00CB0BAE"/>
    <w:rsid w:val="00CB0FFC"/>
    <w:rsid w:val="00CB1041"/>
    <w:rsid w:val="00CB1449"/>
    <w:rsid w:val="00CB1A20"/>
    <w:rsid w:val="00CB29D6"/>
    <w:rsid w:val="00CB37B1"/>
    <w:rsid w:val="00CB4055"/>
    <w:rsid w:val="00CB48A4"/>
    <w:rsid w:val="00CB49CA"/>
    <w:rsid w:val="00CB4B21"/>
    <w:rsid w:val="00CB4B35"/>
    <w:rsid w:val="00CB5C98"/>
    <w:rsid w:val="00CB5F64"/>
    <w:rsid w:val="00CB617B"/>
    <w:rsid w:val="00CB6631"/>
    <w:rsid w:val="00CB67E6"/>
    <w:rsid w:val="00CB6928"/>
    <w:rsid w:val="00CB7186"/>
    <w:rsid w:val="00CB7732"/>
    <w:rsid w:val="00CC061E"/>
    <w:rsid w:val="00CC0C62"/>
    <w:rsid w:val="00CC0D57"/>
    <w:rsid w:val="00CC2701"/>
    <w:rsid w:val="00CC2B31"/>
    <w:rsid w:val="00CC3166"/>
    <w:rsid w:val="00CC31C0"/>
    <w:rsid w:val="00CC31E3"/>
    <w:rsid w:val="00CC36FF"/>
    <w:rsid w:val="00CC3CCD"/>
    <w:rsid w:val="00CC3F64"/>
    <w:rsid w:val="00CC457C"/>
    <w:rsid w:val="00CC4B85"/>
    <w:rsid w:val="00CC4F99"/>
    <w:rsid w:val="00CC5247"/>
    <w:rsid w:val="00CC5AE9"/>
    <w:rsid w:val="00CC5DDF"/>
    <w:rsid w:val="00CC62BE"/>
    <w:rsid w:val="00CC6EA7"/>
    <w:rsid w:val="00CC6EB4"/>
    <w:rsid w:val="00CC745B"/>
    <w:rsid w:val="00CC7AC1"/>
    <w:rsid w:val="00CC7E75"/>
    <w:rsid w:val="00CD06F2"/>
    <w:rsid w:val="00CD0979"/>
    <w:rsid w:val="00CD10E2"/>
    <w:rsid w:val="00CD1A2C"/>
    <w:rsid w:val="00CD1D8E"/>
    <w:rsid w:val="00CD1E9C"/>
    <w:rsid w:val="00CD20F4"/>
    <w:rsid w:val="00CD2E9F"/>
    <w:rsid w:val="00CD30B1"/>
    <w:rsid w:val="00CD343E"/>
    <w:rsid w:val="00CD3B80"/>
    <w:rsid w:val="00CD3D47"/>
    <w:rsid w:val="00CD4699"/>
    <w:rsid w:val="00CD4767"/>
    <w:rsid w:val="00CD4E5F"/>
    <w:rsid w:val="00CD5090"/>
    <w:rsid w:val="00CD53A3"/>
    <w:rsid w:val="00CD61D1"/>
    <w:rsid w:val="00CD69DD"/>
    <w:rsid w:val="00CD69ED"/>
    <w:rsid w:val="00CD6AA8"/>
    <w:rsid w:val="00CD754D"/>
    <w:rsid w:val="00CD7C0F"/>
    <w:rsid w:val="00CD7F7F"/>
    <w:rsid w:val="00CE0192"/>
    <w:rsid w:val="00CE0FC3"/>
    <w:rsid w:val="00CE1272"/>
    <w:rsid w:val="00CE144F"/>
    <w:rsid w:val="00CE1DED"/>
    <w:rsid w:val="00CE1F63"/>
    <w:rsid w:val="00CE2606"/>
    <w:rsid w:val="00CE2B88"/>
    <w:rsid w:val="00CE2D3F"/>
    <w:rsid w:val="00CE2F6B"/>
    <w:rsid w:val="00CE3456"/>
    <w:rsid w:val="00CE351A"/>
    <w:rsid w:val="00CE3C76"/>
    <w:rsid w:val="00CE402D"/>
    <w:rsid w:val="00CE460E"/>
    <w:rsid w:val="00CE46A7"/>
    <w:rsid w:val="00CE4F12"/>
    <w:rsid w:val="00CE4F96"/>
    <w:rsid w:val="00CE5D16"/>
    <w:rsid w:val="00CE5F14"/>
    <w:rsid w:val="00CE6686"/>
    <w:rsid w:val="00CE69F3"/>
    <w:rsid w:val="00CE727D"/>
    <w:rsid w:val="00CE7BE5"/>
    <w:rsid w:val="00CF00EE"/>
    <w:rsid w:val="00CF043A"/>
    <w:rsid w:val="00CF1198"/>
    <w:rsid w:val="00CF12DD"/>
    <w:rsid w:val="00CF144E"/>
    <w:rsid w:val="00CF1A3D"/>
    <w:rsid w:val="00CF1DBC"/>
    <w:rsid w:val="00CF2274"/>
    <w:rsid w:val="00CF254B"/>
    <w:rsid w:val="00CF2C2F"/>
    <w:rsid w:val="00CF30E3"/>
    <w:rsid w:val="00CF35E0"/>
    <w:rsid w:val="00CF3653"/>
    <w:rsid w:val="00CF380C"/>
    <w:rsid w:val="00CF38A1"/>
    <w:rsid w:val="00CF3FDB"/>
    <w:rsid w:val="00CF446D"/>
    <w:rsid w:val="00CF455C"/>
    <w:rsid w:val="00CF4942"/>
    <w:rsid w:val="00CF4D0C"/>
    <w:rsid w:val="00CF5681"/>
    <w:rsid w:val="00CF623B"/>
    <w:rsid w:val="00CF7290"/>
    <w:rsid w:val="00CF79AB"/>
    <w:rsid w:val="00D006E0"/>
    <w:rsid w:val="00D0071E"/>
    <w:rsid w:val="00D007E1"/>
    <w:rsid w:val="00D0160F"/>
    <w:rsid w:val="00D027A7"/>
    <w:rsid w:val="00D029CD"/>
    <w:rsid w:val="00D02D18"/>
    <w:rsid w:val="00D02F95"/>
    <w:rsid w:val="00D03F2E"/>
    <w:rsid w:val="00D04493"/>
    <w:rsid w:val="00D04F54"/>
    <w:rsid w:val="00D05143"/>
    <w:rsid w:val="00D051DD"/>
    <w:rsid w:val="00D055B6"/>
    <w:rsid w:val="00D057BB"/>
    <w:rsid w:val="00D0580D"/>
    <w:rsid w:val="00D05FF9"/>
    <w:rsid w:val="00D060C6"/>
    <w:rsid w:val="00D06327"/>
    <w:rsid w:val="00D07926"/>
    <w:rsid w:val="00D07F8B"/>
    <w:rsid w:val="00D104CC"/>
    <w:rsid w:val="00D10CCE"/>
    <w:rsid w:val="00D10D4F"/>
    <w:rsid w:val="00D1138D"/>
    <w:rsid w:val="00D11C37"/>
    <w:rsid w:val="00D11F25"/>
    <w:rsid w:val="00D12113"/>
    <w:rsid w:val="00D12760"/>
    <w:rsid w:val="00D12A96"/>
    <w:rsid w:val="00D1315F"/>
    <w:rsid w:val="00D13ACC"/>
    <w:rsid w:val="00D13AFD"/>
    <w:rsid w:val="00D13CBA"/>
    <w:rsid w:val="00D14097"/>
    <w:rsid w:val="00D14196"/>
    <w:rsid w:val="00D142A6"/>
    <w:rsid w:val="00D143BC"/>
    <w:rsid w:val="00D14F9F"/>
    <w:rsid w:val="00D154CA"/>
    <w:rsid w:val="00D1565E"/>
    <w:rsid w:val="00D157F6"/>
    <w:rsid w:val="00D15B02"/>
    <w:rsid w:val="00D1610B"/>
    <w:rsid w:val="00D16BC5"/>
    <w:rsid w:val="00D16C1C"/>
    <w:rsid w:val="00D171BC"/>
    <w:rsid w:val="00D20605"/>
    <w:rsid w:val="00D20F94"/>
    <w:rsid w:val="00D21129"/>
    <w:rsid w:val="00D21732"/>
    <w:rsid w:val="00D21D7C"/>
    <w:rsid w:val="00D2207D"/>
    <w:rsid w:val="00D22571"/>
    <w:rsid w:val="00D2279D"/>
    <w:rsid w:val="00D22FBD"/>
    <w:rsid w:val="00D237BA"/>
    <w:rsid w:val="00D237C0"/>
    <w:rsid w:val="00D23EAF"/>
    <w:rsid w:val="00D24228"/>
    <w:rsid w:val="00D247DB"/>
    <w:rsid w:val="00D24804"/>
    <w:rsid w:val="00D255E4"/>
    <w:rsid w:val="00D25BFA"/>
    <w:rsid w:val="00D25EFE"/>
    <w:rsid w:val="00D25F3F"/>
    <w:rsid w:val="00D2603C"/>
    <w:rsid w:val="00D26496"/>
    <w:rsid w:val="00D26501"/>
    <w:rsid w:val="00D26D61"/>
    <w:rsid w:val="00D2711F"/>
    <w:rsid w:val="00D27622"/>
    <w:rsid w:val="00D27B0D"/>
    <w:rsid w:val="00D305A6"/>
    <w:rsid w:val="00D31B06"/>
    <w:rsid w:val="00D31E22"/>
    <w:rsid w:val="00D324AD"/>
    <w:rsid w:val="00D3262F"/>
    <w:rsid w:val="00D3281C"/>
    <w:rsid w:val="00D329B9"/>
    <w:rsid w:val="00D32E2A"/>
    <w:rsid w:val="00D330BA"/>
    <w:rsid w:val="00D33500"/>
    <w:rsid w:val="00D33A98"/>
    <w:rsid w:val="00D33C5C"/>
    <w:rsid w:val="00D3420E"/>
    <w:rsid w:val="00D34361"/>
    <w:rsid w:val="00D34542"/>
    <w:rsid w:val="00D355CC"/>
    <w:rsid w:val="00D35D57"/>
    <w:rsid w:val="00D362BF"/>
    <w:rsid w:val="00D368C6"/>
    <w:rsid w:val="00D3701D"/>
    <w:rsid w:val="00D3712B"/>
    <w:rsid w:val="00D3741F"/>
    <w:rsid w:val="00D401C2"/>
    <w:rsid w:val="00D408C2"/>
    <w:rsid w:val="00D40A2C"/>
    <w:rsid w:val="00D418DA"/>
    <w:rsid w:val="00D418E8"/>
    <w:rsid w:val="00D41B26"/>
    <w:rsid w:val="00D41B4F"/>
    <w:rsid w:val="00D420D5"/>
    <w:rsid w:val="00D42326"/>
    <w:rsid w:val="00D42367"/>
    <w:rsid w:val="00D42A35"/>
    <w:rsid w:val="00D42F93"/>
    <w:rsid w:val="00D42FC4"/>
    <w:rsid w:val="00D43AF0"/>
    <w:rsid w:val="00D43F24"/>
    <w:rsid w:val="00D44142"/>
    <w:rsid w:val="00D443DC"/>
    <w:rsid w:val="00D44A26"/>
    <w:rsid w:val="00D45783"/>
    <w:rsid w:val="00D45A0E"/>
    <w:rsid w:val="00D4600D"/>
    <w:rsid w:val="00D463D7"/>
    <w:rsid w:val="00D46800"/>
    <w:rsid w:val="00D47A19"/>
    <w:rsid w:val="00D50096"/>
    <w:rsid w:val="00D50229"/>
    <w:rsid w:val="00D5072E"/>
    <w:rsid w:val="00D50DB1"/>
    <w:rsid w:val="00D51537"/>
    <w:rsid w:val="00D516BB"/>
    <w:rsid w:val="00D517E1"/>
    <w:rsid w:val="00D51930"/>
    <w:rsid w:val="00D51B3A"/>
    <w:rsid w:val="00D51BA8"/>
    <w:rsid w:val="00D51D0A"/>
    <w:rsid w:val="00D52173"/>
    <w:rsid w:val="00D5222F"/>
    <w:rsid w:val="00D526B4"/>
    <w:rsid w:val="00D52970"/>
    <w:rsid w:val="00D52B81"/>
    <w:rsid w:val="00D53423"/>
    <w:rsid w:val="00D5378F"/>
    <w:rsid w:val="00D53CC1"/>
    <w:rsid w:val="00D54A7A"/>
    <w:rsid w:val="00D54E60"/>
    <w:rsid w:val="00D5540C"/>
    <w:rsid w:val="00D55667"/>
    <w:rsid w:val="00D55795"/>
    <w:rsid w:val="00D56217"/>
    <w:rsid w:val="00D56D09"/>
    <w:rsid w:val="00D571A4"/>
    <w:rsid w:val="00D57A1F"/>
    <w:rsid w:val="00D57A2B"/>
    <w:rsid w:val="00D57A5D"/>
    <w:rsid w:val="00D61C45"/>
    <w:rsid w:val="00D62082"/>
    <w:rsid w:val="00D62088"/>
    <w:rsid w:val="00D62163"/>
    <w:rsid w:val="00D62352"/>
    <w:rsid w:val="00D62527"/>
    <w:rsid w:val="00D62ADD"/>
    <w:rsid w:val="00D6306B"/>
    <w:rsid w:val="00D644CD"/>
    <w:rsid w:val="00D64750"/>
    <w:rsid w:val="00D656EC"/>
    <w:rsid w:val="00D65EA2"/>
    <w:rsid w:val="00D667D1"/>
    <w:rsid w:val="00D66AE8"/>
    <w:rsid w:val="00D66D32"/>
    <w:rsid w:val="00D66F8A"/>
    <w:rsid w:val="00D67141"/>
    <w:rsid w:val="00D671FC"/>
    <w:rsid w:val="00D67591"/>
    <w:rsid w:val="00D70380"/>
    <w:rsid w:val="00D70E50"/>
    <w:rsid w:val="00D71188"/>
    <w:rsid w:val="00D713F3"/>
    <w:rsid w:val="00D71878"/>
    <w:rsid w:val="00D72280"/>
    <w:rsid w:val="00D72359"/>
    <w:rsid w:val="00D727C0"/>
    <w:rsid w:val="00D73731"/>
    <w:rsid w:val="00D74230"/>
    <w:rsid w:val="00D7444A"/>
    <w:rsid w:val="00D74E3E"/>
    <w:rsid w:val="00D74F82"/>
    <w:rsid w:val="00D75C86"/>
    <w:rsid w:val="00D75E5A"/>
    <w:rsid w:val="00D76586"/>
    <w:rsid w:val="00D76883"/>
    <w:rsid w:val="00D76E4F"/>
    <w:rsid w:val="00D77404"/>
    <w:rsid w:val="00D775E5"/>
    <w:rsid w:val="00D77863"/>
    <w:rsid w:val="00D77A0F"/>
    <w:rsid w:val="00D77CF1"/>
    <w:rsid w:val="00D803A1"/>
    <w:rsid w:val="00D80420"/>
    <w:rsid w:val="00D805F4"/>
    <w:rsid w:val="00D80818"/>
    <w:rsid w:val="00D80D96"/>
    <w:rsid w:val="00D80E5D"/>
    <w:rsid w:val="00D810D4"/>
    <w:rsid w:val="00D81414"/>
    <w:rsid w:val="00D81FE8"/>
    <w:rsid w:val="00D82AF6"/>
    <w:rsid w:val="00D833AD"/>
    <w:rsid w:val="00D83A5B"/>
    <w:rsid w:val="00D83DB8"/>
    <w:rsid w:val="00D84BBA"/>
    <w:rsid w:val="00D850E6"/>
    <w:rsid w:val="00D85C3E"/>
    <w:rsid w:val="00D85C97"/>
    <w:rsid w:val="00D86671"/>
    <w:rsid w:val="00D86A7F"/>
    <w:rsid w:val="00D86B02"/>
    <w:rsid w:val="00D87602"/>
    <w:rsid w:val="00D87B18"/>
    <w:rsid w:val="00D90F8E"/>
    <w:rsid w:val="00D9103F"/>
    <w:rsid w:val="00D914BF"/>
    <w:rsid w:val="00D916CA"/>
    <w:rsid w:val="00D919F0"/>
    <w:rsid w:val="00D91B0E"/>
    <w:rsid w:val="00D91FC9"/>
    <w:rsid w:val="00D92781"/>
    <w:rsid w:val="00D92BF0"/>
    <w:rsid w:val="00D92E27"/>
    <w:rsid w:val="00D93109"/>
    <w:rsid w:val="00D9356A"/>
    <w:rsid w:val="00D9390C"/>
    <w:rsid w:val="00D93A88"/>
    <w:rsid w:val="00D93CE9"/>
    <w:rsid w:val="00D94DC4"/>
    <w:rsid w:val="00D94E75"/>
    <w:rsid w:val="00D950B5"/>
    <w:rsid w:val="00D95AD6"/>
    <w:rsid w:val="00D960EE"/>
    <w:rsid w:val="00D967C3"/>
    <w:rsid w:val="00D96B5B"/>
    <w:rsid w:val="00DA0698"/>
    <w:rsid w:val="00DA0CCC"/>
    <w:rsid w:val="00DA0CDE"/>
    <w:rsid w:val="00DA183D"/>
    <w:rsid w:val="00DA1C50"/>
    <w:rsid w:val="00DA1DD7"/>
    <w:rsid w:val="00DA2439"/>
    <w:rsid w:val="00DA2C4C"/>
    <w:rsid w:val="00DA2E06"/>
    <w:rsid w:val="00DA2F36"/>
    <w:rsid w:val="00DA2F91"/>
    <w:rsid w:val="00DA2FB7"/>
    <w:rsid w:val="00DA30AC"/>
    <w:rsid w:val="00DA3A27"/>
    <w:rsid w:val="00DA3D5D"/>
    <w:rsid w:val="00DA4334"/>
    <w:rsid w:val="00DA4BF3"/>
    <w:rsid w:val="00DA4C11"/>
    <w:rsid w:val="00DA4C8A"/>
    <w:rsid w:val="00DA4E25"/>
    <w:rsid w:val="00DA5555"/>
    <w:rsid w:val="00DA5C0C"/>
    <w:rsid w:val="00DA610C"/>
    <w:rsid w:val="00DA614B"/>
    <w:rsid w:val="00DA61F0"/>
    <w:rsid w:val="00DA6212"/>
    <w:rsid w:val="00DA69FC"/>
    <w:rsid w:val="00DA6A2F"/>
    <w:rsid w:val="00DA6C9C"/>
    <w:rsid w:val="00DA7387"/>
    <w:rsid w:val="00DA799A"/>
    <w:rsid w:val="00DA7F07"/>
    <w:rsid w:val="00DB023F"/>
    <w:rsid w:val="00DB04AD"/>
    <w:rsid w:val="00DB04B9"/>
    <w:rsid w:val="00DB0DE2"/>
    <w:rsid w:val="00DB105D"/>
    <w:rsid w:val="00DB1C83"/>
    <w:rsid w:val="00DB1CC9"/>
    <w:rsid w:val="00DB2917"/>
    <w:rsid w:val="00DB2953"/>
    <w:rsid w:val="00DB35D4"/>
    <w:rsid w:val="00DB4015"/>
    <w:rsid w:val="00DB405F"/>
    <w:rsid w:val="00DB4E9C"/>
    <w:rsid w:val="00DB5653"/>
    <w:rsid w:val="00DB5FDF"/>
    <w:rsid w:val="00DB66EC"/>
    <w:rsid w:val="00DB7410"/>
    <w:rsid w:val="00DB7B85"/>
    <w:rsid w:val="00DB7DF8"/>
    <w:rsid w:val="00DC0015"/>
    <w:rsid w:val="00DC0DC1"/>
    <w:rsid w:val="00DC1507"/>
    <w:rsid w:val="00DC1659"/>
    <w:rsid w:val="00DC1740"/>
    <w:rsid w:val="00DC1B21"/>
    <w:rsid w:val="00DC228B"/>
    <w:rsid w:val="00DC255E"/>
    <w:rsid w:val="00DC25A8"/>
    <w:rsid w:val="00DC29E2"/>
    <w:rsid w:val="00DC33C1"/>
    <w:rsid w:val="00DC3D02"/>
    <w:rsid w:val="00DC42B3"/>
    <w:rsid w:val="00DC42D2"/>
    <w:rsid w:val="00DC4899"/>
    <w:rsid w:val="00DC489D"/>
    <w:rsid w:val="00DC4CB9"/>
    <w:rsid w:val="00DC51A6"/>
    <w:rsid w:val="00DC5574"/>
    <w:rsid w:val="00DC55F7"/>
    <w:rsid w:val="00DC55FE"/>
    <w:rsid w:val="00DC59BE"/>
    <w:rsid w:val="00DC5FEA"/>
    <w:rsid w:val="00DC60B0"/>
    <w:rsid w:val="00DC65CF"/>
    <w:rsid w:val="00DC6B85"/>
    <w:rsid w:val="00DC6FDC"/>
    <w:rsid w:val="00DC7ED1"/>
    <w:rsid w:val="00DD096C"/>
    <w:rsid w:val="00DD14B2"/>
    <w:rsid w:val="00DD1A1D"/>
    <w:rsid w:val="00DD2DA7"/>
    <w:rsid w:val="00DD2F78"/>
    <w:rsid w:val="00DD38A7"/>
    <w:rsid w:val="00DD43EC"/>
    <w:rsid w:val="00DD4CC7"/>
    <w:rsid w:val="00DD4EAE"/>
    <w:rsid w:val="00DD51A0"/>
    <w:rsid w:val="00DD60F7"/>
    <w:rsid w:val="00DD6B3E"/>
    <w:rsid w:val="00DD6D21"/>
    <w:rsid w:val="00DD6F9F"/>
    <w:rsid w:val="00DD7317"/>
    <w:rsid w:val="00DD7645"/>
    <w:rsid w:val="00DD7B64"/>
    <w:rsid w:val="00DD7F4D"/>
    <w:rsid w:val="00DE02A5"/>
    <w:rsid w:val="00DE04A5"/>
    <w:rsid w:val="00DE0522"/>
    <w:rsid w:val="00DE0598"/>
    <w:rsid w:val="00DE0C0E"/>
    <w:rsid w:val="00DE1302"/>
    <w:rsid w:val="00DE131D"/>
    <w:rsid w:val="00DE1A21"/>
    <w:rsid w:val="00DE1E15"/>
    <w:rsid w:val="00DE1EF9"/>
    <w:rsid w:val="00DE3ABC"/>
    <w:rsid w:val="00DE4678"/>
    <w:rsid w:val="00DE46CF"/>
    <w:rsid w:val="00DE476A"/>
    <w:rsid w:val="00DE549D"/>
    <w:rsid w:val="00DE566A"/>
    <w:rsid w:val="00DE574A"/>
    <w:rsid w:val="00DE5AA3"/>
    <w:rsid w:val="00DE70B5"/>
    <w:rsid w:val="00DE7687"/>
    <w:rsid w:val="00DE76C2"/>
    <w:rsid w:val="00DE7C44"/>
    <w:rsid w:val="00DF00B8"/>
    <w:rsid w:val="00DF00EA"/>
    <w:rsid w:val="00DF05A5"/>
    <w:rsid w:val="00DF090C"/>
    <w:rsid w:val="00DF0C21"/>
    <w:rsid w:val="00DF136B"/>
    <w:rsid w:val="00DF1560"/>
    <w:rsid w:val="00DF16C4"/>
    <w:rsid w:val="00DF1E24"/>
    <w:rsid w:val="00DF21C9"/>
    <w:rsid w:val="00DF2AC7"/>
    <w:rsid w:val="00DF367A"/>
    <w:rsid w:val="00DF3749"/>
    <w:rsid w:val="00DF3786"/>
    <w:rsid w:val="00DF3F41"/>
    <w:rsid w:val="00DF43BA"/>
    <w:rsid w:val="00DF47A2"/>
    <w:rsid w:val="00DF4D28"/>
    <w:rsid w:val="00DF4F54"/>
    <w:rsid w:val="00DF50C2"/>
    <w:rsid w:val="00DF5B6C"/>
    <w:rsid w:val="00DF5BA5"/>
    <w:rsid w:val="00DF5BC1"/>
    <w:rsid w:val="00DF5D7E"/>
    <w:rsid w:val="00DF5E00"/>
    <w:rsid w:val="00DF5E69"/>
    <w:rsid w:val="00DF6F96"/>
    <w:rsid w:val="00DF75EF"/>
    <w:rsid w:val="00DF7732"/>
    <w:rsid w:val="00DF780A"/>
    <w:rsid w:val="00DF78C6"/>
    <w:rsid w:val="00DF7EA1"/>
    <w:rsid w:val="00E0018B"/>
    <w:rsid w:val="00E0029C"/>
    <w:rsid w:val="00E00801"/>
    <w:rsid w:val="00E00D77"/>
    <w:rsid w:val="00E0245F"/>
    <w:rsid w:val="00E02669"/>
    <w:rsid w:val="00E02AB6"/>
    <w:rsid w:val="00E03579"/>
    <w:rsid w:val="00E04AD6"/>
    <w:rsid w:val="00E05CFC"/>
    <w:rsid w:val="00E06684"/>
    <w:rsid w:val="00E06789"/>
    <w:rsid w:val="00E067DF"/>
    <w:rsid w:val="00E06C89"/>
    <w:rsid w:val="00E06EE3"/>
    <w:rsid w:val="00E075F2"/>
    <w:rsid w:val="00E07767"/>
    <w:rsid w:val="00E0789D"/>
    <w:rsid w:val="00E078BB"/>
    <w:rsid w:val="00E07A30"/>
    <w:rsid w:val="00E10116"/>
    <w:rsid w:val="00E1033A"/>
    <w:rsid w:val="00E11177"/>
    <w:rsid w:val="00E11514"/>
    <w:rsid w:val="00E11C15"/>
    <w:rsid w:val="00E124CB"/>
    <w:rsid w:val="00E12A4F"/>
    <w:rsid w:val="00E12D4A"/>
    <w:rsid w:val="00E13227"/>
    <w:rsid w:val="00E133F7"/>
    <w:rsid w:val="00E13DEB"/>
    <w:rsid w:val="00E140ED"/>
    <w:rsid w:val="00E14218"/>
    <w:rsid w:val="00E14521"/>
    <w:rsid w:val="00E161E2"/>
    <w:rsid w:val="00E16A77"/>
    <w:rsid w:val="00E17175"/>
    <w:rsid w:val="00E17479"/>
    <w:rsid w:val="00E175DB"/>
    <w:rsid w:val="00E208A9"/>
    <w:rsid w:val="00E21867"/>
    <w:rsid w:val="00E233AE"/>
    <w:rsid w:val="00E234ED"/>
    <w:rsid w:val="00E239B0"/>
    <w:rsid w:val="00E23F8C"/>
    <w:rsid w:val="00E244BB"/>
    <w:rsid w:val="00E24EE9"/>
    <w:rsid w:val="00E252FE"/>
    <w:rsid w:val="00E25678"/>
    <w:rsid w:val="00E25E18"/>
    <w:rsid w:val="00E25FDB"/>
    <w:rsid w:val="00E2652D"/>
    <w:rsid w:val="00E26691"/>
    <w:rsid w:val="00E26C52"/>
    <w:rsid w:val="00E26EE6"/>
    <w:rsid w:val="00E26FC0"/>
    <w:rsid w:val="00E26FE9"/>
    <w:rsid w:val="00E27490"/>
    <w:rsid w:val="00E2793C"/>
    <w:rsid w:val="00E27A5A"/>
    <w:rsid w:val="00E31738"/>
    <w:rsid w:val="00E318FA"/>
    <w:rsid w:val="00E31D57"/>
    <w:rsid w:val="00E32454"/>
    <w:rsid w:val="00E32585"/>
    <w:rsid w:val="00E32716"/>
    <w:rsid w:val="00E32D5E"/>
    <w:rsid w:val="00E32FCE"/>
    <w:rsid w:val="00E33790"/>
    <w:rsid w:val="00E340FF"/>
    <w:rsid w:val="00E34C1D"/>
    <w:rsid w:val="00E34D6C"/>
    <w:rsid w:val="00E35538"/>
    <w:rsid w:val="00E3561D"/>
    <w:rsid w:val="00E35DD2"/>
    <w:rsid w:val="00E363E3"/>
    <w:rsid w:val="00E3684D"/>
    <w:rsid w:val="00E368B6"/>
    <w:rsid w:val="00E36AFD"/>
    <w:rsid w:val="00E36B7B"/>
    <w:rsid w:val="00E36FCE"/>
    <w:rsid w:val="00E371C5"/>
    <w:rsid w:val="00E3732B"/>
    <w:rsid w:val="00E37C5D"/>
    <w:rsid w:val="00E37CCB"/>
    <w:rsid w:val="00E37E2B"/>
    <w:rsid w:val="00E406F7"/>
    <w:rsid w:val="00E40818"/>
    <w:rsid w:val="00E40CC0"/>
    <w:rsid w:val="00E40F41"/>
    <w:rsid w:val="00E4103E"/>
    <w:rsid w:val="00E4163B"/>
    <w:rsid w:val="00E42689"/>
    <w:rsid w:val="00E42A33"/>
    <w:rsid w:val="00E42BA9"/>
    <w:rsid w:val="00E43109"/>
    <w:rsid w:val="00E432FE"/>
    <w:rsid w:val="00E433D5"/>
    <w:rsid w:val="00E434D0"/>
    <w:rsid w:val="00E43B6C"/>
    <w:rsid w:val="00E43D46"/>
    <w:rsid w:val="00E43D60"/>
    <w:rsid w:val="00E43D99"/>
    <w:rsid w:val="00E43DB6"/>
    <w:rsid w:val="00E43FA4"/>
    <w:rsid w:val="00E452F2"/>
    <w:rsid w:val="00E4531C"/>
    <w:rsid w:val="00E45CE3"/>
    <w:rsid w:val="00E45E66"/>
    <w:rsid w:val="00E45E99"/>
    <w:rsid w:val="00E46527"/>
    <w:rsid w:val="00E4674F"/>
    <w:rsid w:val="00E46BC3"/>
    <w:rsid w:val="00E46BEE"/>
    <w:rsid w:val="00E46C01"/>
    <w:rsid w:val="00E46CB1"/>
    <w:rsid w:val="00E46D56"/>
    <w:rsid w:val="00E46E4A"/>
    <w:rsid w:val="00E470E4"/>
    <w:rsid w:val="00E47118"/>
    <w:rsid w:val="00E47661"/>
    <w:rsid w:val="00E4766E"/>
    <w:rsid w:val="00E476CC"/>
    <w:rsid w:val="00E47B7D"/>
    <w:rsid w:val="00E501EB"/>
    <w:rsid w:val="00E50DCA"/>
    <w:rsid w:val="00E51168"/>
    <w:rsid w:val="00E52285"/>
    <w:rsid w:val="00E5236D"/>
    <w:rsid w:val="00E5283C"/>
    <w:rsid w:val="00E52FA5"/>
    <w:rsid w:val="00E535C5"/>
    <w:rsid w:val="00E53E1A"/>
    <w:rsid w:val="00E53E6E"/>
    <w:rsid w:val="00E54733"/>
    <w:rsid w:val="00E54E18"/>
    <w:rsid w:val="00E55283"/>
    <w:rsid w:val="00E552EC"/>
    <w:rsid w:val="00E55441"/>
    <w:rsid w:val="00E559A6"/>
    <w:rsid w:val="00E5612D"/>
    <w:rsid w:val="00E566E8"/>
    <w:rsid w:val="00E56C9D"/>
    <w:rsid w:val="00E56E08"/>
    <w:rsid w:val="00E57429"/>
    <w:rsid w:val="00E57FF2"/>
    <w:rsid w:val="00E60622"/>
    <w:rsid w:val="00E60FD5"/>
    <w:rsid w:val="00E6123A"/>
    <w:rsid w:val="00E62D8E"/>
    <w:rsid w:val="00E63162"/>
    <w:rsid w:val="00E634C5"/>
    <w:rsid w:val="00E63DAE"/>
    <w:rsid w:val="00E64A8B"/>
    <w:rsid w:val="00E64C86"/>
    <w:rsid w:val="00E6563C"/>
    <w:rsid w:val="00E6593F"/>
    <w:rsid w:val="00E65EE7"/>
    <w:rsid w:val="00E66AD8"/>
    <w:rsid w:val="00E67082"/>
    <w:rsid w:val="00E67367"/>
    <w:rsid w:val="00E675FC"/>
    <w:rsid w:val="00E70BB1"/>
    <w:rsid w:val="00E70E6C"/>
    <w:rsid w:val="00E70FBB"/>
    <w:rsid w:val="00E712D3"/>
    <w:rsid w:val="00E713FB"/>
    <w:rsid w:val="00E71A54"/>
    <w:rsid w:val="00E71F8D"/>
    <w:rsid w:val="00E7231E"/>
    <w:rsid w:val="00E738D1"/>
    <w:rsid w:val="00E73C9D"/>
    <w:rsid w:val="00E74125"/>
    <w:rsid w:val="00E7419B"/>
    <w:rsid w:val="00E7489C"/>
    <w:rsid w:val="00E758EE"/>
    <w:rsid w:val="00E763C2"/>
    <w:rsid w:val="00E76757"/>
    <w:rsid w:val="00E774DF"/>
    <w:rsid w:val="00E7754F"/>
    <w:rsid w:val="00E776B3"/>
    <w:rsid w:val="00E77B39"/>
    <w:rsid w:val="00E8073F"/>
    <w:rsid w:val="00E80989"/>
    <w:rsid w:val="00E809D0"/>
    <w:rsid w:val="00E80A15"/>
    <w:rsid w:val="00E80D77"/>
    <w:rsid w:val="00E820F6"/>
    <w:rsid w:val="00E82176"/>
    <w:rsid w:val="00E8264F"/>
    <w:rsid w:val="00E82F4E"/>
    <w:rsid w:val="00E832D2"/>
    <w:rsid w:val="00E833A5"/>
    <w:rsid w:val="00E83419"/>
    <w:rsid w:val="00E8364B"/>
    <w:rsid w:val="00E836A2"/>
    <w:rsid w:val="00E837F3"/>
    <w:rsid w:val="00E83804"/>
    <w:rsid w:val="00E84476"/>
    <w:rsid w:val="00E84923"/>
    <w:rsid w:val="00E86342"/>
    <w:rsid w:val="00E864F3"/>
    <w:rsid w:val="00E8690A"/>
    <w:rsid w:val="00E86BC0"/>
    <w:rsid w:val="00E86C89"/>
    <w:rsid w:val="00E86E8E"/>
    <w:rsid w:val="00E87209"/>
    <w:rsid w:val="00E877E8"/>
    <w:rsid w:val="00E87E1D"/>
    <w:rsid w:val="00E87F1A"/>
    <w:rsid w:val="00E905AF"/>
    <w:rsid w:val="00E906E9"/>
    <w:rsid w:val="00E90E06"/>
    <w:rsid w:val="00E91341"/>
    <w:rsid w:val="00E916C0"/>
    <w:rsid w:val="00E91F60"/>
    <w:rsid w:val="00E9227F"/>
    <w:rsid w:val="00E926B9"/>
    <w:rsid w:val="00E926F1"/>
    <w:rsid w:val="00E9288E"/>
    <w:rsid w:val="00E929E4"/>
    <w:rsid w:val="00E92ACD"/>
    <w:rsid w:val="00E92B44"/>
    <w:rsid w:val="00E92B86"/>
    <w:rsid w:val="00E92CDA"/>
    <w:rsid w:val="00E93770"/>
    <w:rsid w:val="00E93AAD"/>
    <w:rsid w:val="00E9401F"/>
    <w:rsid w:val="00E9462C"/>
    <w:rsid w:val="00E948AA"/>
    <w:rsid w:val="00E94C6E"/>
    <w:rsid w:val="00E94E2B"/>
    <w:rsid w:val="00E95299"/>
    <w:rsid w:val="00E95412"/>
    <w:rsid w:val="00E955CC"/>
    <w:rsid w:val="00E95B2C"/>
    <w:rsid w:val="00E962F0"/>
    <w:rsid w:val="00E96654"/>
    <w:rsid w:val="00E97442"/>
    <w:rsid w:val="00E974E5"/>
    <w:rsid w:val="00E97512"/>
    <w:rsid w:val="00E9766B"/>
    <w:rsid w:val="00E97722"/>
    <w:rsid w:val="00EA0190"/>
    <w:rsid w:val="00EA0778"/>
    <w:rsid w:val="00EA0D03"/>
    <w:rsid w:val="00EA0D92"/>
    <w:rsid w:val="00EA1754"/>
    <w:rsid w:val="00EA1765"/>
    <w:rsid w:val="00EA292A"/>
    <w:rsid w:val="00EA2977"/>
    <w:rsid w:val="00EA3219"/>
    <w:rsid w:val="00EA39E3"/>
    <w:rsid w:val="00EA3B3D"/>
    <w:rsid w:val="00EA3CCA"/>
    <w:rsid w:val="00EA458A"/>
    <w:rsid w:val="00EA53EB"/>
    <w:rsid w:val="00EA5C06"/>
    <w:rsid w:val="00EA5DC7"/>
    <w:rsid w:val="00EA6396"/>
    <w:rsid w:val="00EA66AE"/>
    <w:rsid w:val="00EA6930"/>
    <w:rsid w:val="00EA71F6"/>
    <w:rsid w:val="00EA76BD"/>
    <w:rsid w:val="00EA77A8"/>
    <w:rsid w:val="00EA7809"/>
    <w:rsid w:val="00EA7ACE"/>
    <w:rsid w:val="00EB0280"/>
    <w:rsid w:val="00EB03EC"/>
    <w:rsid w:val="00EB11C5"/>
    <w:rsid w:val="00EB132D"/>
    <w:rsid w:val="00EB170F"/>
    <w:rsid w:val="00EB176E"/>
    <w:rsid w:val="00EB2390"/>
    <w:rsid w:val="00EB246F"/>
    <w:rsid w:val="00EB2653"/>
    <w:rsid w:val="00EB2C1E"/>
    <w:rsid w:val="00EB317E"/>
    <w:rsid w:val="00EB32E7"/>
    <w:rsid w:val="00EB35DD"/>
    <w:rsid w:val="00EB3645"/>
    <w:rsid w:val="00EB3A12"/>
    <w:rsid w:val="00EB3A18"/>
    <w:rsid w:val="00EB3DB4"/>
    <w:rsid w:val="00EB3E6D"/>
    <w:rsid w:val="00EB3EAD"/>
    <w:rsid w:val="00EB5592"/>
    <w:rsid w:val="00EB55ED"/>
    <w:rsid w:val="00EB5B89"/>
    <w:rsid w:val="00EB7499"/>
    <w:rsid w:val="00EB7601"/>
    <w:rsid w:val="00EB787A"/>
    <w:rsid w:val="00EB7A4B"/>
    <w:rsid w:val="00EC0842"/>
    <w:rsid w:val="00EC106B"/>
    <w:rsid w:val="00EC1610"/>
    <w:rsid w:val="00EC1B0D"/>
    <w:rsid w:val="00EC1CB3"/>
    <w:rsid w:val="00EC1DDD"/>
    <w:rsid w:val="00EC1F7E"/>
    <w:rsid w:val="00EC2091"/>
    <w:rsid w:val="00EC2A32"/>
    <w:rsid w:val="00EC37A5"/>
    <w:rsid w:val="00EC3833"/>
    <w:rsid w:val="00EC393E"/>
    <w:rsid w:val="00EC4244"/>
    <w:rsid w:val="00EC4590"/>
    <w:rsid w:val="00EC47DD"/>
    <w:rsid w:val="00EC4D5F"/>
    <w:rsid w:val="00EC537C"/>
    <w:rsid w:val="00EC5A05"/>
    <w:rsid w:val="00EC5A53"/>
    <w:rsid w:val="00EC5AC0"/>
    <w:rsid w:val="00EC5DF7"/>
    <w:rsid w:val="00EC634A"/>
    <w:rsid w:val="00EC6638"/>
    <w:rsid w:val="00EC70BD"/>
    <w:rsid w:val="00EC7138"/>
    <w:rsid w:val="00EC78AA"/>
    <w:rsid w:val="00ED0AF8"/>
    <w:rsid w:val="00ED1462"/>
    <w:rsid w:val="00ED16FA"/>
    <w:rsid w:val="00ED1710"/>
    <w:rsid w:val="00ED2C54"/>
    <w:rsid w:val="00ED2CC6"/>
    <w:rsid w:val="00ED2F98"/>
    <w:rsid w:val="00ED3322"/>
    <w:rsid w:val="00ED3B45"/>
    <w:rsid w:val="00ED54A9"/>
    <w:rsid w:val="00ED58EA"/>
    <w:rsid w:val="00ED5CE8"/>
    <w:rsid w:val="00ED6107"/>
    <w:rsid w:val="00ED6428"/>
    <w:rsid w:val="00ED70CA"/>
    <w:rsid w:val="00ED74C0"/>
    <w:rsid w:val="00ED77C1"/>
    <w:rsid w:val="00ED7943"/>
    <w:rsid w:val="00ED7B59"/>
    <w:rsid w:val="00ED7D6C"/>
    <w:rsid w:val="00EE04F6"/>
    <w:rsid w:val="00EE18A7"/>
    <w:rsid w:val="00EE1F32"/>
    <w:rsid w:val="00EE2394"/>
    <w:rsid w:val="00EE2815"/>
    <w:rsid w:val="00EE3214"/>
    <w:rsid w:val="00EE3A1E"/>
    <w:rsid w:val="00EE3BC7"/>
    <w:rsid w:val="00EE3E46"/>
    <w:rsid w:val="00EE41F2"/>
    <w:rsid w:val="00EE4668"/>
    <w:rsid w:val="00EE4BB8"/>
    <w:rsid w:val="00EE4FCC"/>
    <w:rsid w:val="00EE5160"/>
    <w:rsid w:val="00EE51C7"/>
    <w:rsid w:val="00EE59FA"/>
    <w:rsid w:val="00EE5BB7"/>
    <w:rsid w:val="00EE5CCA"/>
    <w:rsid w:val="00EE602A"/>
    <w:rsid w:val="00EE6ACC"/>
    <w:rsid w:val="00EE6CD7"/>
    <w:rsid w:val="00EE6D58"/>
    <w:rsid w:val="00EE7765"/>
    <w:rsid w:val="00EE7A12"/>
    <w:rsid w:val="00EE7DE7"/>
    <w:rsid w:val="00EF0C8B"/>
    <w:rsid w:val="00EF0D4B"/>
    <w:rsid w:val="00EF1372"/>
    <w:rsid w:val="00EF198A"/>
    <w:rsid w:val="00EF1BAB"/>
    <w:rsid w:val="00EF1BDB"/>
    <w:rsid w:val="00EF1C5F"/>
    <w:rsid w:val="00EF1F16"/>
    <w:rsid w:val="00EF2539"/>
    <w:rsid w:val="00EF2751"/>
    <w:rsid w:val="00EF28B3"/>
    <w:rsid w:val="00EF2EA1"/>
    <w:rsid w:val="00EF41FE"/>
    <w:rsid w:val="00EF538A"/>
    <w:rsid w:val="00EF5480"/>
    <w:rsid w:val="00EF5F89"/>
    <w:rsid w:val="00EF6766"/>
    <w:rsid w:val="00EF713A"/>
    <w:rsid w:val="00EF7319"/>
    <w:rsid w:val="00EF7BE6"/>
    <w:rsid w:val="00EF7BFE"/>
    <w:rsid w:val="00EF7EBD"/>
    <w:rsid w:val="00EF7F0E"/>
    <w:rsid w:val="00EF7F17"/>
    <w:rsid w:val="00EF7FEA"/>
    <w:rsid w:val="00F000F7"/>
    <w:rsid w:val="00F002DA"/>
    <w:rsid w:val="00F00623"/>
    <w:rsid w:val="00F00C73"/>
    <w:rsid w:val="00F01D3E"/>
    <w:rsid w:val="00F01DBA"/>
    <w:rsid w:val="00F02411"/>
    <w:rsid w:val="00F0253B"/>
    <w:rsid w:val="00F02669"/>
    <w:rsid w:val="00F02C85"/>
    <w:rsid w:val="00F03BFD"/>
    <w:rsid w:val="00F03C27"/>
    <w:rsid w:val="00F0508A"/>
    <w:rsid w:val="00F0533C"/>
    <w:rsid w:val="00F05514"/>
    <w:rsid w:val="00F059C8"/>
    <w:rsid w:val="00F05CD6"/>
    <w:rsid w:val="00F06576"/>
    <w:rsid w:val="00F069F8"/>
    <w:rsid w:val="00F06DD0"/>
    <w:rsid w:val="00F0740E"/>
    <w:rsid w:val="00F07552"/>
    <w:rsid w:val="00F1006E"/>
    <w:rsid w:val="00F10609"/>
    <w:rsid w:val="00F11262"/>
    <w:rsid w:val="00F1139F"/>
    <w:rsid w:val="00F11580"/>
    <w:rsid w:val="00F116FA"/>
    <w:rsid w:val="00F1181A"/>
    <w:rsid w:val="00F1227D"/>
    <w:rsid w:val="00F1247F"/>
    <w:rsid w:val="00F126E6"/>
    <w:rsid w:val="00F127E5"/>
    <w:rsid w:val="00F12C9E"/>
    <w:rsid w:val="00F13371"/>
    <w:rsid w:val="00F136B6"/>
    <w:rsid w:val="00F13A9B"/>
    <w:rsid w:val="00F13BE2"/>
    <w:rsid w:val="00F14575"/>
    <w:rsid w:val="00F147DC"/>
    <w:rsid w:val="00F14D8C"/>
    <w:rsid w:val="00F15293"/>
    <w:rsid w:val="00F15929"/>
    <w:rsid w:val="00F1598E"/>
    <w:rsid w:val="00F16261"/>
    <w:rsid w:val="00F16809"/>
    <w:rsid w:val="00F16898"/>
    <w:rsid w:val="00F1699E"/>
    <w:rsid w:val="00F16E02"/>
    <w:rsid w:val="00F17857"/>
    <w:rsid w:val="00F17E51"/>
    <w:rsid w:val="00F20113"/>
    <w:rsid w:val="00F204D5"/>
    <w:rsid w:val="00F20756"/>
    <w:rsid w:val="00F20CFC"/>
    <w:rsid w:val="00F20FE3"/>
    <w:rsid w:val="00F210E9"/>
    <w:rsid w:val="00F215B7"/>
    <w:rsid w:val="00F21B32"/>
    <w:rsid w:val="00F21FDF"/>
    <w:rsid w:val="00F227AB"/>
    <w:rsid w:val="00F22C74"/>
    <w:rsid w:val="00F22CFD"/>
    <w:rsid w:val="00F22D48"/>
    <w:rsid w:val="00F231A9"/>
    <w:rsid w:val="00F23395"/>
    <w:rsid w:val="00F23798"/>
    <w:rsid w:val="00F238B8"/>
    <w:rsid w:val="00F24EB9"/>
    <w:rsid w:val="00F24F50"/>
    <w:rsid w:val="00F24FE0"/>
    <w:rsid w:val="00F25391"/>
    <w:rsid w:val="00F25D62"/>
    <w:rsid w:val="00F260AA"/>
    <w:rsid w:val="00F26296"/>
    <w:rsid w:val="00F262D3"/>
    <w:rsid w:val="00F26E27"/>
    <w:rsid w:val="00F271F0"/>
    <w:rsid w:val="00F27324"/>
    <w:rsid w:val="00F30AE8"/>
    <w:rsid w:val="00F3108D"/>
    <w:rsid w:val="00F31F90"/>
    <w:rsid w:val="00F31F95"/>
    <w:rsid w:val="00F322D3"/>
    <w:rsid w:val="00F3246E"/>
    <w:rsid w:val="00F32E53"/>
    <w:rsid w:val="00F32F6E"/>
    <w:rsid w:val="00F33C81"/>
    <w:rsid w:val="00F34339"/>
    <w:rsid w:val="00F343DF"/>
    <w:rsid w:val="00F34D6C"/>
    <w:rsid w:val="00F35121"/>
    <w:rsid w:val="00F35169"/>
    <w:rsid w:val="00F3532E"/>
    <w:rsid w:val="00F358BA"/>
    <w:rsid w:val="00F35E89"/>
    <w:rsid w:val="00F35F4B"/>
    <w:rsid w:val="00F36113"/>
    <w:rsid w:val="00F36215"/>
    <w:rsid w:val="00F3682B"/>
    <w:rsid w:val="00F3773E"/>
    <w:rsid w:val="00F37E65"/>
    <w:rsid w:val="00F403B2"/>
    <w:rsid w:val="00F40607"/>
    <w:rsid w:val="00F40E5A"/>
    <w:rsid w:val="00F42377"/>
    <w:rsid w:val="00F423FE"/>
    <w:rsid w:val="00F425D5"/>
    <w:rsid w:val="00F426C4"/>
    <w:rsid w:val="00F42C9A"/>
    <w:rsid w:val="00F4408C"/>
    <w:rsid w:val="00F441C9"/>
    <w:rsid w:val="00F44298"/>
    <w:rsid w:val="00F44F29"/>
    <w:rsid w:val="00F461B2"/>
    <w:rsid w:val="00F46315"/>
    <w:rsid w:val="00F465CB"/>
    <w:rsid w:val="00F476D5"/>
    <w:rsid w:val="00F476D7"/>
    <w:rsid w:val="00F5019E"/>
    <w:rsid w:val="00F5023F"/>
    <w:rsid w:val="00F513E9"/>
    <w:rsid w:val="00F515EB"/>
    <w:rsid w:val="00F5178C"/>
    <w:rsid w:val="00F519FA"/>
    <w:rsid w:val="00F51D2F"/>
    <w:rsid w:val="00F51F6F"/>
    <w:rsid w:val="00F5242F"/>
    <w:rsid w:val="00F5254B"/>
    <w:rsid w:val="00F52FE8"/>
    <w:rsid w:val="00F535FC"/>
    <w:rsid w:val="00F54633"/>
    <w:rsid w:val="00F54700"/>
    <w:rsid w:val="00F54A6F"/>
    <w:rsid w:val="00F54EF9"/>
    <w:rsid w:val="00F554AB"/>
    <w:rsid w:val="00F5627B"/>
    <w:rsid w:val="00F567A3"/>
    <w:rsid w:val="00F571F7"/>
    <w:rsid w:val="00F57797"/>
    <w:rsid w:val="00F57968"/>
    <w:rsid w:val="00F57AC0"/>
    <w:rsid w:val="00F6085C"/>
    <w:rsid w:val="00F60996"/>
    <w:rsid w:val="00F6178F"/>
    <w:rsid w:val="00F61A78"/>
    <w:rsid w:val="00F62079"/>
    <w:rsid w:val="00F628A6"/>
    <w:rsid w:val="00F6294F"/>
    <w:rsid w:val="00F62C13"/>
    <w:rsid w:val="00F63051"/>
    <w:rsid w:val="00F63296"/>
    <w:rsid w:val="00F63A7F"/>
    <w:rsid w:val="00F63BEC"/>
    <w:rsid w:val="00F63D6A"/>
    <w:rsid w:val="00F640BA"/>
    <w:rsid w:val="00F64794"/>
    <w:rsid w:val="00F647E4"/>
    <w:rsid w:val="00F64AC9"/>
    <w:rsid w:val="00F64BF3"/>
    <w:rsid w:val="00F64FBF"/>
    <w:rsid w:val="00F6544F"/>
    <w:rsid w:val="00F65536"/>
    <w:rsid w:val="00F655D2"/>
    <w:rsid w:val="00F65ED1"/>
    <w:rsid w:val="00F667E8"/>
    <w:rsid w:val="00F66823"/>
    <w:rsid w:val="00F66B85"/>
    <w:rsid w:val="00F66D01"/>
    <w:rsid w:val="00F67044"/>
    <w:rsid w:val="00F679FD"/>
    <w:rsid w:val="00F7179C"/>
    <w:rsid w:val="00F7325C"/>
    <w:rsid w:val="00F737E4"/>
    <w:rsid w:val="00F742C9"/>
    <w:rsid w:val="00F7495E"/>
    <w:rsid w:val="00F74E47"/>
    <w:rsid w:val="00F754F8"/>
    <w:rsid w:val="00F75AB5"/>
    <w:rsid w:val="00F75BC4"/>
    <w:rsid w:val="00F76105"/>
    <w:rsid w:val="00F76256"/>
    <w:rsid w:val="00F7633E"/>
    <w:rsid w:val="00F76921"/>
    <w:rsid w:val="00F76E23"/>
    <w:rsid w:val="00F76EDE"/>
    <w:rsid w:val="00F771B1"/>
    <w:rsid w:val="00F77785"/>
    <w:rsid w:val="00F80369"/>
    <w:rsid w:val="00F808C4"/>
    <w:rsid w:val="00F81359"/>
    <w:rsid w:val="00F81625"/>
    <w:rsid w:val="00F81712"/>
    <w:rsid w:val="00F81EFD"/>
    <w:rsid w:val="00F827B7"/>
    <w:rsid w:val="00F82CF5"/>
    <w:rsid w:val="00F8335C"/>
    <w:rsid w:val="00F8345E"/>
    <w:rsid w:val="00F837F7"/>
    <w:rsid w:val="00F83A1D"/>
    <w:rsid w:val="00F8428D"/>
    <w:rsid w:val="00F848A8"/>
    <w:rsid w:val="00F84D07"/>
    <w:rsid w:val="00F84DAF"/>
    <w:rsid w:val="00F84FDD"/>
    <w:rsid w:val="00F85C1C"/>
    <w:rsid w:val="00F85DC4"/>
    <w:rsid w:val="00F86F98"/>
    <w:rsid w:val="00F8714D"/>
    <w:rsid w:val="00F87784"/>
    <w:rsid w:val="00F87A7F"/>
    <w:rsid w:val="00F87CB5"/>
    <w:rsid w:val="00F904C2"/>
    <w:rsid w:val="00F90E3A"/>
    <w:rsid w:val="00F91232"/>
    <w:rsid w:val="00F913EA"/>
    <w:rsid w:val="00F917D0"/>
    <w:rsid w:val="00F91C15"/>
    <w:rsid w:val="00F9269A"/>
    <w:rsid w:val="00F92C56"/>
    <w:rsid w:val="00F92CA3"/>
    <w:rsid w:val="00F92CE1"/>
    <w:rsid w:val="00F92F8D"/>
    <w:rsid w:val="00F92FB1"/>
    <w:rsid w:val="00F93528"/>
    <w:rsid w:val="00F93A08"/>
    <w:rsid w:val="00F93A3E"/>
    <w:rsid w:val="00F93B7D"/>
    <w:rsid w:val="00F9455D"/>
    <w:rsid w:val="00F9588E"/>
    <w:rsid w:val="00F96424"/>
    <w:rsid w:val="00F96617"/>
    <w:rsid w:val="00F96FC1"/>
    <w:rsid w:val="00F9745A"/>
    <w:rsid w:val="00F979BD"/>
    <w:rsid w:val="00F97B0A"/>
    <w:rsid w:val="00F97F28"/>
    <w:rsid w:val="00FA0017"/>
    <w:rsid w:val="00FA0CB2"/>
    <w:rsid w:val="00FA0D5E"/>
    <w:rsid w:val="00FA1071"/>
    <w:rsid w:val="00FA113D"/>
    <w:rsid w:val="00FA140F"/>
    <w:rsid w:val="00FA1718"/>
    <w:rsid w:val="00FA1BD0"/>
    <w:rsid w:val="00FA27AC"/>
    <w:rsid w:val="00FA28E3"/>
    <w:rsid w:val="00FA2DB7"/>
    <w:rsid w:val="00FA2F84"/>
    <w:rsid w:val="00FA3231"/>
    <w:rsid w:val="00FA49F0"/>
    <w:rsid w:val="00FA4E41"/>
    <w:rsid w:val="00FA5123"/>
    <w:rsid w:val="00FA52A7"/>
    <w:rsid w:val="00FA5AE2"/>
    <w:rsid w:val="00FA5B63"/>
    <w:rsid w:val="00FA625A"/>
    <w:rsid w:val="00FA703A"/>
    <w:rsid w:val="00FA760C"/>
    <w:rsid w:val="00FB02E2"/>
    <w:rsid w:val="00FB1004"/>
    <w:rsid w:val="00FB1721"/>
    <w:rsid w:val="00FB195B"/>
    <w:rsid w:val="00FB1C33"/>
    <w:rsid w:val="00FB23F5"/>
    <w:rsid w:val="00FB24D4"/>
    <w:rsid w:val="00FB27A7"/>
    <w:rsid w:val="00FB2DE4"/>
    <w:rsid w:val="00FB310B"/>
    <w:rsid w:val="00FB36E3"/>
    <w:rsid w:val="00FB4CDC"/>
    <w:rsid w:val="00FB51E6"/>
    <w:rsid w:val="00FB5747"/>
    <w:rsid w:val="00FB5761"/>
    <w:rsid w:val="00FB5F85"/>
    <w:rsid w:val="00FB640F"/>
    <w:rsid w:val="00FB66AF"/>
    <w:rsid w:val="00FB6AC4"/>
    <w:rsid w:val="00FB77AD"/>
    <w:rsid w:val="00FB7A3F"/>
    <w:rsid w:val="00FB7D56"/>
    <w:rsid w:val="00FC0263"/>
    <w:rsid w:val="00FC03F6"/>
    <w:rsid w:val="00FC0912"/>
    <w:rsid w:val="00FC129C"/>
    <w:rsid w:val="00FC1836"/>
    <w:rsid w:val="00FC1B78"/>
    <w:rsid w:val="00FC1CE7"/>
    <w:rsid w:val="00FC1DCC"/>
    <w:rsid w:val="00FC238C"/>
    <w:rsid w:val="00FC320B"/>
    <w:rsid w:val="00FC3513"/>
    <w:rsid w:val="00FC418D"/>
    <w:rsid w:val="00FC42C7"/>
    <w:rsid w:val="00FC44EC"/>
    <w:rsid w:val="00FC4B62"/>
    <w:rsid w:val="00FC4B9A"/>
    <w:rsid w:val="00FC5915"/>
    <w:rsid w:val="00FC5B88"/>
    <w:rsid w:val="00FC69E7"/>
    <w:rsid w:val="00FC6AD5"/>
    <w:rsid w:val="00FC6DBF"/>
    <w:rsid w:val="00FC7CE0"/>
    <w:rsid w:val="00FD0661"/>
    <w:rsid w:val="00FD0AE2"/>
    <w:rsid w:val="00FD0C5A"/>
    <w:rsid w:val="00FD0F43"/>
    <w:rsid w:val="00FD14A2"/>
    <w:rsid w:val="00FD16CE"/>
    <w:rsid w:val="00FD1C2D"/>
    <w:rsid w:val="00FD28AD"/>
    <w:rsid w:val="00FD330B"/>
    <w:rsid w:val="00FD330E"/>
    <w:rsid w:val="00FD342B"/>
    <w:rsid w:val="00FD36E5"/>
    <w:rsid w:val="00FD382A"/>
    <w:rsid w:val="00FD3AEC"/>
    <w:rsid w:val="00FD3B5F"/>
    <w:rsid w:val="00FD41C6"/>
    <w:rsid w:val="00FD4963"/>
    <w:rsid w:val="00FD4E60"/>
    <w:rsid w:val="00FD51D7"/>
    <w:rsid w:val="00FD5293"/>
    <w:rsid w:val="00FD52CA"/>
    <w:rsid w:val="00FD594C"/>
    <w:rsid w:val="00FD6125"/>
    <w:rsid w:val="00FD613D"/>
    <w:rsid w:val="00FD6995"/>
    <w:rsid w:val="00FD7BD8"/>
    <w:rsid w:val="00FE02E5"/>
    <w:rsid w:val="00FE0608"/>
    <w:rsid w:val="00FE0B14"/>
    <w:rsid w:val="00FE0D72"/>
    <w:rsid w:val="00FE0FE0"/>
    <w:rsid w:val="00FE11E5"/>
    <w:rsid w:val="00FE14A5"/>
    <w:rsid w:val="00FE1717"/>
    <w:rsid w:val="00FE2167"/>
    <w:rsid w:val="00FE24C4"/>
    <w:rsid w:val="00FE273D"/>
    <w:rsid w:val="00FE2E94"/>
    <w:rsid w:val="00FE393D"/>
    <w:rsid w:val="00FE4BC8"/>
    <w:rsid w:val="00FE4FD3"/>
    <w:rsid w:val="00FE4FF3"/>
    <w:rsid w:val="00FE541A"/>
    <w:rsid w:val="00FE5862"/>
    <w:rsid w:val="00FE5922"/>
    <w:rsid w:val="00FE6257"/>
    <w:rsid w:val="00FE6815"/>
    <w:rsid w:val="00FE6C4D"/>
    <w:rsid w:val="00FE7174"/>
    <w:rsid w:val="00FE7476"/>
    <w:rsid w:val="00FE7E22"/>
    <w:rsid w:val="00FE7F19"/>
    <w:rsid w:val="00FF0176"/>
    <w:rsid w:val="00FF0449"/>
    <w:rsid w:val="00FF05CB"/>
    <w:rsid w:val="00FF0B5F"/>
    <w:rsid w:val="00FF0F88"/>
    <w:rsid w:val="00FF1185"/>
    <w:rsid w:val="00FF15FD"/>
    <w:rsid w:val="00FF2D46"/>
    <w:rsid w:val="00FF3799"/>
    <w:rsid w:val="00FF3A45"/>
    <w:rsid w:val="00FF40B4"/>
    <w:rsid w:val="00FF49A5"/>
    <w:rsid w:val="00FF49E5"/>
    <w:rsid w:val="00FF4B08"/>
    <w:rsid w:val="00FF6065"/>
    <w:rsid w:val="00FF64DC"/>
    <w:rsid w:val="00FF6ABD"/>
    <w:rsid w:val="00FF760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CA9F2"/>
  <w15:chartTrackingRefBased/>
  <w15:docId w15:val="{0CFA97F4-190C-4F17-900A-27765DCF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393D"/>
    <w:pPr>
      <w:widowControl w:val="0"/>
      <w:spacing w:line="30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87ADF"/>
    <w:pPr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5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49670F"/>
    <w:pPr>
      <w:numPr>
        <w:numId w:val="26"/>
      </w:numPr>
      <w:spacing w:beforeLines="100" w:before="100" w:afterLines="100" w:after="100" w:line="240" w:lineRule="auto"/>
      <w:ind w:firstLineChars="0" w:firstLine="0"/>
      <w:jc w:val="center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49670F"/>
    <w:pPr>
      <w:spacing w:beforeLines="100" w:before="100" w:afterLines="100" w:after="100" w:line="240" w:lineRule="auto"/>
      <w:jc w:val="left"/>
      <w:outlineLvl w:val="2"/>
    </w:pPr>
    <w:rPr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503AC"/>
    <w:pPr>
      <w:spacing w:beforeLines="100" w:before="100" w:afterLines="100" w:after="100" w:line="240" w:lineRule="auto"/>
      <w:ind w:firstLineChars="0" w:firstLine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87ADF"/>
    <w:rPr>
      <w:rFonts w:eastAsia="黑体"/>
      <w:b/>
      <w:bCs/>
      <w:kern w:val="44"/>
      <w:sz w:val="56"/>
      <w:szCs w:val="44"/>
    </w:rPr>
  </w:style>
  <w:style w:type="paragraph" w:styleId="a4">
    <w:name w:val="List Paragraph"/>
    <w:basedOn w:val="a0"/>
    <w:uiPriority w:val="34"/>
    <w:qFormat/>
    <w:rsid w:val="000B0E65"/>
    <w:pPr>
      <w:ind w:firstLine="420"/>
    </w:pPr>
  </w:style>
  <w:style w:type="character" w:customStyle="1" w:styleId="20">
    <w:name w:val="标题 2 字符"/>
    <w:basedOn w:val="a1"/>
    <w:link w:val="2"/>
    <w:uiPriority w:val="9"/>
    <w:rsid w:val="0049670F"/>
    <w:rPr>
      <w:rFonts w:asciiTheme="majorHAnsi" w:eastAsia="黑体" w:hAnsiTheme="majorHAnsi" w:cstheme="majorBidi"/>
      <w:b/>
      <w:bCs/>
      <w:sz w:val="32"/>
      <w:szCs w:val="32"/>
    </w:rPr>
  </w:style>
  <w:style w:type="character" w:styleId="a5">
    <w:name w:val="Placeholder Text"/>
    <w:basedOn w:val="a1"/>
    <w:uiPriority w:val="99"/>
    <w:semiHidden/>
    <w:rsid w:val="000E5C8A"/>
    <w:rPr>
      <w:color w:val="808080"/>
    </w:rPr>
  </w:style>
  <w:style w:type="character" w:styleId="a6">
    <w:name w:val="Book Title"/>
    <w:basedOn w:val="a1"/>
    <w:uiPriority w:val="33"/>
    <w:qFormat/>
    <w:rsid w:val="006766FF"/>
    <w:rPr>
      <w:b/>
      <w:bCs/>
      <w:i/>
      <w:iCs/>
      <w:spacing w:val="5"/>
    </w:rPr>
  </w:style>
  <w:style w:type="numbering" w:customStyle="1" w:styleId="a">
    <w:name w:val="擦考文献"/>
    <w:basedOn w:val="a3"/>
    <w:uiPriority w:val="99"/>
    <w:rsid w:val="006766FF"/>
    <w:pPr>
      <w:numPr>
        <w:numId w:val="2"/>
      </w:numPr>
    </w:pPr>
  </w:style>
  <w:style w:type="paragraph" w:customStyle="1" w:styleId="a7">
    <w:name w:val="参考文献"/>
    <w:basedOn w:val="a8"/>
    <w:link w:val="a9"/>
    <w:qFormat/>
    <w:rsid w:val="008312B1"/>
    <w:pPr>
      <w:spacing w:before="0" w:after="0"/>
      <w:ind w:left="198" w:right="862"/>
      <w:jc w:val="left"/>
    </w:pPr>
    <w:rPr>
      <w:rFonts w:eastAsia="楷体"/>
      <w:i w:val="0"/>
    </w:rPr>
  </w:style>
  <w:style w:type="character" w:customStyle="1" w:styleId="a9">
    <w:name w:val="参考文献 字符"/>
    <w:basedOn w:val="a1"/>
    <w:link w:val="a7"/>
    <w:rsid w:val="008312B1"/>
    <w:rPr>
      <w:rFonts w:eastAsia="楷体"/>
      <w:iCs/>
      <w:color w:val="404040" w:themeColor="text1" w:themeTint="BF"/>
    </w:rPr>
  </w:style>
  <w:style w:type="paragraph" w:styleId="aa">
    <w:name w:val="List"/>
    <w:basedOn w:val="a0"/>
    <w:uiPriority w:val="99"/>
    <w:semiHidden/>
    <w:unhideWhenUsed/>
    <w:rsid w:val="006766FF"/>
    <w:pPr>
      <w:ind w:left="200" w:hangingChars="200" w:hanging="200"/>
      <w:contextualSpacing/>
    </w:pPr>
  </w:style>
  <w:style w:type="paragraph" w:styleId="a8">
    <w:name w:val="Quote"/>
    <w:basedOn w:val="a0"/>
    <w:next w:val="a0"/>
    <w:link w:val="ab"/>
    <w:uiPriority w:val="29"/>
    <w:qFormat/>
    <w:rsid w:val="006766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1"/>
    <w:link w:val="a8"/>
    <w:uiPriority w:val="29"/>
    <w:rsid w:val="006766FF"/>
    <w:rPr>
      <w:rFonts w:eastAsia="宋体"/>
      <w:i/>
      <w:iCs/>
      <w:color w:val="404040" w:themeColor="text1" w:themeTint="BF"/>
    </w:rPr>
  </w:style>
  <w:style w:type="character" w:customStyle="1" w:styleId="30">
    <w:name w:val="标题 3 字符"/>
    <w:basedOn w:val="a1"/>
    <w:link w:val="3"/>
    <w:uiPriority w:val="9"/>
    <w:rsid w:val="0049670F"/>
    <w:rPr>
      <w:bCs/>
      <w:sz w:val="28"/>
      <w:szCs w:val="32"/>
    </w:rPr>
  </w:style>
  <w:style w:type="paragraph" w:styleId="ac">
    <w:name w:val="footnote text"/>
    <w:basedOn w:val="a0"/>
    <w:link w:val="ad"/>
    <w:uiPriority w:val="99"/>
    <w:unhideWhenUsed/>
    <w:rsid w:val="00414CD6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1"/>
    <w:link w:val="ac"/>
    <w:uiPriority w:val="99"/>
    <w:rsid w:val="00414CD6"/>
    <w:rPr>
      <w:rFonts w:eastAsia="宋体"/>
      <w:sz w:val="18"/>
      <w:szCs w:val="18"/>
    </w:rPr>
  </w:style>
  <w:style w:type="character" w:styleId="ae">
    <w:name w:val="footnote reference"/>
    <w:basedOn w:val="a1"/>
    <w:uiPriority w:val="99"/>
    <w:semiHidden/>
    <w:unhideWhenUsed/>
    <w:rsid w:val="00414CD6"/>
    <w:rPr>
      <w:vertAlign w:val="superscript"/>
    </w:rPr>
  </w:style>
  <w:style w:type="paragraph" w:customStyle="1" w:styleId="af">
    <w:name w:val="图表名称"/>
    <w:basedOn w:val="a0"/>
    <w:link w:val="af0"/>
    <w:qFormat/>
    <w:rsid w:val="00F35F4B"/>
    <w:pPr>
      <w:ind w:firstLineChars="0" w:firstLine="0"/>
      <w:jc w:val="center"/>
    </w:pPr>
    <w:rPr>
      <w:rFonts w:eastAsia="黑体"/>
      <w:sz w:val="21"/>
    </w:rPr>
  </w:style>
  <w:style w:type="table" w:styleId="af1">
    <w:name w:val="Table Grid"/>
    <w:basedOn w:val="a2"/>
    <w:uiPriority w:val="39"/>
    <w:rsid w:val="00090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图表名称 字符"/>
    <w:basedOn w:val="a1"/>
    <w:link w:val="af"/>
    <w:rsid w:val="00F35F4B"/>
    <w:rPr>
      <w:rFonts w:eastAsia="黑体"/>
      <w:sz w:val="21"/>
    </w:rPr>
  </w:style>
  <w:style w:type="paragraph" w:customStyle="1" w:styleId="af2">
    <w:name w:val="公式"/>
    <w:basedOn w:val="a0"/>
    <w:link w:val="af3"/>
    <w:qFormat/>
    <w:rsid w:val="00EB317E"/>
    <w:pPr>
      <w:tabs>
        <w:tab w:val="left" w:pos="3360"/>
        <w:tab w:val="left" w:pos="9120"/>
      </w:tabs>
      <w:ind w:firstLine="480"/>
    </w:pPr>
    <w:rPr>
      <w:sz w:val="30"/>
    </w:rPr>
  </w:style>
  <w:style w:type="character" w:customStyle="1" w:styleId="af3">
    <w:name w:val="公式 字符"/>
    <w:basedOn w:val="a1"/>
    <w:link w:val="af2"/>
    <w:rsid w:val="00EB317E"/>
    <w:rPr>
      <w:sz w:val="30"/>
    </w:rPr>
  </w:style>
  <w:style w:type="character" w:customStyle="1" w:styleId="40">
    <w:name w:val="标题 4 字符"/>
    <w:basedOn w:val="a1"/>
    <w:link w:val="4"/>
    <w:uiPriority w:val="9"/>
    <w:rsid w:val="003503AC"/>
    <w:rPr>
      <w:rFonts w:eastAsia="黑体" w:cstheme="majorBidi"/>
      <w:b/>
      <w:bCs/>
      <w:szCs w:val="28"/>
    </w:rPr>
  </w:style>
  <w:style w:type="character" w:styleId="af4">
    <w:name w:val="Hyperlink"/>
    <w:basedOn w:val="a1"/>
    <w:uiPriority w:val="99"/>
    <w:unhideWhenUsed/>
    <w:rsid w:val="00444B1C"/>
    <w:rPr>
      <w:color w:val="0563C1"/>
      <w:u w:val="single"/>
    </w:rPr>
  </w:style>
  <w:style w:type="character" w:styleId="af5">
    <w:name w:val="FollowedHyperlink"/>
    <w:basedOn w:val="a1"/>
    <w:uiPriority w:val="99"/>
    <w:semiHidden/>
    <w:unhideWhenUsed/>
    <w:rsid w:val="00444B1C"/>
    <w:rPr>
      <w:color w:val="954F72"/>
      <w:u w:val="single"/>
    </w:rPr>
  </w:style>
  <w:style w:type="paragraph" w:customStyle="1" w:styleId="msonormal0">
    <w:name w:val="msonormal"/>
    <w:basedOn w:val="a0"/>
    <w:rsid w:val="00444B1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font5">
    <w:name w:val="font5"/>
    <w:basedOn w:val="a0"/>
    <w:rsid w:val="00444B1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6">
    <w:name w:val="xl66"/>
    <w:basedOn w:val="a0"/>
    <w:rsid w:val="00444B1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67">
    <w:name w:val="xl67"/>
    <w:basedOn w:val="a0"/>
    <w:rsid w:val="00444B1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68">
    <w:name w:val="xl68"/>
    <w:basedOn w:val="a0"/>
    <w:rsid w:val="00444B1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styleId="TOC">
    <w:name w:val="TOC Heading"/>
    <w:basedOn w:val="1"/>
    <w:next w:val="a0"/>
    <w:uiPriority w:val="39"/>
    <w:unhideWhenUsed/>
    <w:qFormat/>
    <w:rsid w:val="00532E4F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532E4F"/>
  </w:style>
  <w:style w:type="paragraph" w:styleId="TOC2">
    <w:name w:val="toc 2"/>
    <w:basedOn w:val="a0"/>
    <w:next w:val="a0"/>
    <w:autoRedefine/>
    <w:uiPriority w:val="39"/>
    <w:unhideWhenUsed/>
    <w:rsid w:val="00532E4F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532E4F"/>
    <w:pPr>
      <w:ind w:leftChars="400" w:left="840"/>
    </w:pPr>
  </w:style>
  <w:style w:type="paragraph" w:styleId="af6">
    <w:name w:val="Subtitle"/>
    <w:basedOn w:val="a0"/>
    <w:next w:val="a0"/>
    <w:link w:val="af7"/>
    <w:uiPriority w:val="11"/>
    <w:qFormat/>
    <w:rsid w:val="00A35E54"/>
    <w:pPr>
      <w:spacing w:before="240" w:after="60" w:line="312" w:lineRule="auto"/>
      <w:jc w:val="right"/>
      <w:outlineLvl w:val="1"/>
    </w:pPr>
    <w:rPr>
      <w:rFonts w:asciiTheme="minorHAnsi" w:hAnsiTheme="minorHAnsi" w:cstheme="minorBidi"/>
      <w:b/>
      <w:bCs/>
      <w:kern w:val="28"/>
      <w:szCs w:val="32"/>
    </w:rPr>
  </w:style>
  <w:style w:type="character" w:customStyle="1" w:styleId="af7">
    <w:name w:val="副标题 字符"/>
    <w:basedOn w:val="a1"/>
    <w:link w:val="af6"/>
    <w:uiPriority w:val="11"/>
    <w:rsid w:val="00A35E54"/>
    <w:rPr>
      <w:rFonts w:asciiTheme="minorHAnsi" w:hAnsiTheme="minorHAnsi" w:cstheme="minorBidi"/>
      <w:b/>
      <w:bCs/>
      <w:kern w:val="28"/>
      <w:szCs w:val="32"/>
    </w:rPr>
  </w:style>
  <w:style w:type="paragraph" w:styleId="af8">
    <w:name w:val="header"/>
    <w:basedOn w:val="a0"/>
    <w:link w:val="af9"/>
    <w:uiPriority w:val="99"/>
    <w:unhideWhenUsed/>
    <w:rsid w:val="00960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960B31"/>
    <w:rPr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960B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960B31"/>
    <w:rPr>
      <w:sz w:val="18"/>
      <w:szCs w:val="18"/>
    </w:rPr>
  </w:style>
  <w:style w:type="paragraph" w:customStyle="1" w:styleId="xl69">
    <w:name w:val="xl69"/>
    <w:basedOn w:val="a0"/>
    <w:rsid w:val="00E32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70">
    <w:name w:val="xl70"/>
    <w:basedOn w:val="a0"/>
    <w:rsid w:val="00E32FC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1">
    <w:name w:val="xl71"/>
    <w:basedOn w:val="a0"/>
    <w:rsid w:val="00E32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2">
    <w:name w:val="xl72"/>
    <w:basedOn w:val="a0"/>
    <w:rsid w:val="00E32FCE"/>
    <w:pPr>
      <w:widowControl/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3">
    <w:name w:val="xl73"/>
    <w:basedOn w:val="a0"/>
    <w:rsid w:val="00E32FCE"/>
    <w:pPr>
      <w:widowControl/>
      <w:pBdr>
        <w:bottom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4">
    <w:name w:val="xl74"/>
    <w:basedOn w:val="a0"/>
    <w:rsid w:val="00E32FCE"/>
    <w:pPr>
      <w:widowControl/>
      <w:pBdr>
        <w:bottom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styleId="afc">
    <w:name w:val="endnote text"/>
    <w:basedOn w:val="a0"/>
    <w:link w:val="afd"/>
    <w:uiPriority w:val="99"/>
    <w:semiHidden/>
    <w:unhideWhenUsed/>
    <w:rsid w:val="00BE4E35"/>
    <w:pPr>
      <w:snapToGrid w:val="0"/>
      <w:jc w:val="left"/>
    </w:pPr>
  </w:style>
  <w:style w:type="character" w:customStyle="1" w:styleId="afd">
    <w:name w:val="尾注文本 字符"/>
    <w:basedOn w:val="a1"/>
    <w:link w:val="afc"/>
    <w:uiPriority w:val="99"/>
    <w:semiHidden/>
    <w:rsid w:val="00BE4E35"/>
  </w:style>
  <w:style w:type="character" w:styleId="afe">
    <w:name w:val="endnote reference"/>
    <w:basedOn w:val="a1"/>
    <w:uiPriority w:val="99"/>
    <w:semiHidden/>
    <w:unhideWhenUsed/>
    <w:rsid w:val="00BE4E35"/>
    <w:rPr>
      <w:vertAlign w:val="superscript"/>
    </w:rPr>
  </w:style>
  <w:style w:type="paragraph" w:customStyle="1" w:styleId="aff">
    <w:name w:val="图片标题"/>
    <w:basedOn w:val="a0"/>
    <w:link w:val="Char"/>
    <w:qFormat/>
    <w:rsid w:val="00F35F4B"/>
    <w:pPr>
      <w:spacing w:line="240" w:lineRule="auto"/>
      <w:ind w:firstLineChars="0" w:firstLine="0"/>
      <w:jc w:val="center"/>
    </w:pPr>
    <w:rPr>
      <w:rFonts w:asciiTheme="minorHAnsi" w:eastAsia="黑体" w:hAnsiTheme="minorHAnsi" w:cstheme="minorBidi"/>
      <w:sz w:val="21"/>
      <w:szCs w:val="22"/>
    </w:rPr>
  </w:style>
  <w:style w:type="character" w:customStyle="1" w:styleId="Char">
    <w:name w:val="图片标题 Char"/>
    <w:basedOn w:val="a1"/>
    <w:link w:val="aff"/>
    <w:rsid w:val="00F35F4B"/>
    <w:rPr>
      <w:rFonts w:asciiTheme="minorHAnsi" w:eastAsia="黑体" w:hAnsiTheme="minorHAnsi" w:cstheme="minorBidi"/>
      <w:sz w:val="21"/>
      <w:szCs w:val="22"/>
    </w:rPr>
  </w:style>
  <w:style w:type="paragraph" w:customStyle="1" w:styleId="aff0">
    <w:name w:val="摘要"/>
    <w:basedOn w:val="a0"/>
    <w:link w:val="aff1"/>
    <w:qFormat/>
    <w:rsid w:val="00432F46"/>
    <w:pPr>
      <w:spacing w:line="312" w:lineRule="auto"/>
    </w:pPr>
    <w:rPr>
      <w:rFonts w:eastAsia="楷体" w:cstheme="minorBidi"/>
      <w:szCs w:val="22"/>
    </w:rPr>
  </w:style>
  <w:style w:type="character" w:customStyle="1" w:styleId="aff1">
    <w:name w:val="摘要 字符"/>
    <w:basedOn w:val="a1"/>
    <w:link w:val="aff0"/>
    <w:rsid w:val="00432F46"/>
    <w:rPr>
      <w:rFonts w:eastAsia="楷体" w:cstheme="minorBidi"/>
      <w:szCs w:val="22"/>
    </w:rPr>
  </w:style>
  <w:style w:type="paragraph" w:customStyle="1" w:styleId="aff2">
    <w:name w:val="脚注"/>
    <w:basedOn w:val="a0"/>
    <w:link w:val="aff3"/>
    <w:qFormat/>
    <w:rsid w:val="00714B9D"/>
    <w:pPr>
      <w:spacing w:line="240" w:lineRule="auto"/>
    </w:pPr>
    <w:rPr>
      <w:rFonts w:eastAsia="楷体" w:cstheme="minorBidi"/>
      <w:sz w:val="18"/>
      <w:szCs w:val="22"/>
    </w:rPr>
  </w:style>
  <w:style w:type="character" w:customStyle="1" w:styleId="aff3">
    <w:name w:val="脚注 字符"/>
    <w:basedOn w:val="a1"/>
    <w:link w:val="aff2"/>
    <w:rsid w:val="00714B9D"/>
    <w:rPr>
      <w:rFonts w:eastAsia="楷体" w:cstheme="minorBidi"/>
      <w:sz w:val="18"/>
      <w:szCs w:val="22"/>
    </w:rPr>
  </w:style>
  <w:style w:type="table" w:styleId="11">
    <w:name w:val="Plain Table 1"/>
    <w:basedOn w:val="a2"/>
    <w:uiPriority w:val="41"/>
    <w:rsid w:val="005E12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2"/>
    <w:uiPriority w:val="43"/>
    <w:rsid w:val="003C4AA1"/>
    <w:rPr>
      <w:rFonts w:asciiTheme="minorHAnsi" w:eastAsiaTheme="minorEastAsia" w:hAnsiTheme="minorHAnsi" w:cstheme="minorBidi"/>
      <w:sz w:val="21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f4">
    <w:name w:val="annotation reference"/>
    <w:basedOn w:val="a1"/>
    <w:uiPriority w:val="99"/>
    <w:semiHidden/>
    <w:unhideWhenUsed/>
    <w:rsid w:val="000332F5"/>
    <w:rPr>
      <w:sz w:val="21"/>
      <w:szCs w:val="21"/>
    </w:rPr>
  </w:style>
  <w:style w:type="paragraph" w:styleId="aff5">
    <w:name w:val="annotation text"/>
    <w:basedOn w:val="a0"/>
    <w:link w:val="aff6"/>
    <w:uiPriority w:val="99"/>
    <w:semiHidden/>
    <w:unhideWhenUsed/>
    <w:rsid w:val="000332F5"/>
    <w:pPr>
      <w:jc w:val="left"/>
    </w:pPr>
  </w:style>
  <w:style w:type="character" w:customStyle="1" w:styleId="aff6">
    <w:name w:val="批注文字 字符"/>
    <w:basedOn w:val="a1"/>
    <w:link w:val="aff5"/>
    <w:uiPriority w:val="99"/>
    <w:semiHidden/>
    <w:rsid w:val="000332F5"/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0332F5"/>
    <w:rPr>
      <w:b/>
      <w:bCs/>
    </w:rPr>
  </w:style>
  <w:style w:type="character" w:customStyle="1" w:styleId="aff8">
    <w:name w:val="批注主题 字符"/>
    <w:basedOn w:val="aff6"/>
    <w:link w:val="aff7"/>
    <w:uiPriority w:val="99"/>
    <w:semiHidden/>
    <w:rsid w:val="000332F5"/>
    <w:rPr>
      <w:b/>
      <w:bCs/>
    </w:rPr>
  </w:style>
  <w:style w:type="paragraph" w:styleId="aff9">
    <w:name w:val="Balloon Text"/>
    <w:basedOn w:val="a0"/>
    <w:link w:val="affa"/>
    <w:uiPriority w:val="99"/>
    <w:semiHidden/>
    <w:unhideWhenUsed/>
    <w:rsid w:val="000332F5"/>
    <w:pPr>
      <w:spacing w:line="240" w:lineRule="auto"/>
    </w:pPr>
    <w:rPr>
      <w:sz w:val="18"/>
      <w:szCs w:val="18"/>
    </w:rPr>
  </w:style>
  <w:style w:type="character" w:customStyle="1" w:styleId="affa">
    <w:name w:val="批注框文本 字符"/>
    <w:basedOn w:val="a1"/>
    <w:link w:val="aff9"/>
    <w:uiPriority w:val="99"/>
    <w:semiHidden/>
    <w:rsid w:val="000332F5"/>
    <w:rPr>
      <w:sz w:val="18"/>
      <w:szCs w:val="18"/>
    </w:rPr>
  </w:style>
  <w:style w:type="character" w:styleId="affb">
    <w:name w:val="Unresolved Mention"/>
    <w:basedOn w:val="a1"/>
    <w:uiPriority w:val="99"/>
    <w:semiHidden/>
    <w:unhideWhenUsed/>
    <w:rsid w:val="001633EE"/>
    <w:rPr>
      <w:color w:val="605E5C"/>
      <w:shd w:val="clear" w:color="auto" w:fill="E1DFDD"/>
    </w:rPr>
  </w:style>
  <w:style w:type="paragraph" w:styleId="affc">
    <w:name w:val="Normal (Web)"/>
    <w:basedOn w:val="a0"/>
    <w:uiPriority w:val="99"/>
    <w:semiHidden/>
    <w:unhideWhenUsed/>
    <w:rsid w:val="00636B4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fd">
    <w:name w:val="No Spacing"/>
    <w:uiPriority w:val="1"/>
    <w:qFormat/>
    <w:rsid w:val="00A10CF2"/>
    <w:pPr>
      <w:widowControl w:val="0"/>
      <w:ind w:firstLineChars="200" w:firstLine="2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ker\Documents\&#33258;&#23450;&#20041;%20Office%20&#27169;&#26495;\&#35770;&#25991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F778E-8040-45DD-8E94-D36D145A2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论文模板.dotm</Template>
  <TotalTime>689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Wang</dc:creator>
  <cp:keywords/>
  <dc:description/>
  <cp:lastModifiedBy>Wang Juncker</cp:lastModifiedBy>
  <cp:revision>70</cp:revision>
  <cp:lastPrinted>2019-04-30T14:28:00Z</cp:lastPrinted>
  <dcterms:created xsi:type="dcterms:W3CDTF">2020-07-16T08:19:00Z</dcterms:created>
  <dcterms:modified xsi:type="dcterms:W3CDTF">2020-09-11T09:13:00Z</dcterms:modified>
</cp:coreProperties>
</file>