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0772F" w14:textId="52918E0A" w:rsidR="00E46C01" w:rsidRDefault="00F5019E" w:rsidP="00E46C01">
      <w:pPr>
        <w:pStyle w:val="1"/>
        <w:ind w:firstLine="883"/>
      </w:pPr>
      <w:r>
        <w:rPr>
          <w:rFonts w:hint="eastAsia"/>
        </w:rPr>
        <w:t>会议记录</w:t>
      </w:r>
    </w:p>
    <w:p w14:paraId="75756DA4" w14:textId="6A828205" w:rsidR="005C4E59" w:rsidRDefault="00A05D5F" w:rsidP="007A6E06">
      <w:pPr>
        <w:ind w:firstLine="480"/>
      </w:pPr>
      <w:r>
        <w:rPr>
          <w:rFonts w:hint="eastAsia"/>
        </w:rPr>
        <w:t>日期：</w:t>
      </w:r>
      <w:r w:rsidRPr="00A05D5F">
        <w:rPr>
          <w:rFonts w:hint="eastAsia"/>
        </w:rPr>
        <w:t>2020</w:t>
      </w:r>
      <w:r w:rsidRPr="00A05D5F">
        <w:rPr>
          <w:rFonts w:hint="eastAsia"/>
        </w:rPr>
        <w:t>年</w:t>
      </w:r>
      <w:r w:rsidR="003016C1">
        <w:t>8</w:t>
      </w:r>
      <w:r w:rsidRPr="00A05D5F">
        <w:rPr>
          <w:rFonts w:hint="eastAsia"/>
        </w:rPr>
        <w:t>月</w:t>
      </w:r>
      <w:r w:rsidRPr="00A05D5F">
        <w:rPr>
          <w:rFonts w:hint="eastAsia"/>
        </w:rPr>
        <w:t>1</w:t>
      </w:r>
      <w:r w:rsidRPr="00A05D5F">
        <w:rPr>
          <w:rFonts w:hint="eastAsia"/>
        </w:rPr>
        <w:t>日</w:t>
      </w:r>
    </w:p>
    <w:p w14:paraId="108EAEDA" w14:textId="72972AD3" w:rsidR="00A05D5F" w:rsidRDefault="00A05D5F" w:rsidP="007A6E06">
      <w:pPr>
        <w:ind w:firstLine="480"/>
      </w:pPr>
      <w:r>
        <w:rPr>
          <w:rFonts w:hint="eastAsia"/>
        </w:rPr>
        <w:t>时间：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-</w:t>
      </w:r>
      <w:r>
        <w:t>21</w:t>
      </w:r>
      <w:r>
        <w:rPr>
          <w:rFonts w:hint="eastAsia"/>
        </w:rPr>
        <w:t>:</w:t>
      </w:r>
      <w:r>
        <w:t>00</w:t>
      </w:r>
    </w:p>
    <w:p w14:paraId="2C52D671" w14:textId="008C519E" w:rsidR="00A05D5F" w:rsidRDefault="00A05D5F" w:rsidP="007A6E06">
      <w:pPr>
        <w:ind w:firstLine="480"/>
      </w:pPr>
      <w:r>
        <w:rPr>
          <w:rFonts w:hint="eastAsia"/>
        </w:rPr>
        <w:t>地点：腾讯会议</w:t>
      </w:r>
      <w:r>
        <w:rPr>
          <w:rFonts w:hint="eastAsia"/>
        </w:rPr>
        <w:t xml:space="preserve"> </w:t>
      </w:r>
      <w:r w:rsidR="003016C1">
        <w:t>657 860 969</w:t>
      </w:r>
    </w:p>
    <w:p w14:paraId="22A3D4F7" w14:textId="295A6900" w:rsidR="00A05D5F" w:rsidRDefault="00A05D5F" w:rsidP="007A6E06">
      <w:pPr>
        <w:ind w:firstLine="480"/>
      </w:pPr>
      <w:r>
        <w:rPr>
          <w:rFonts w:hint="eastAsia"/>
        </w:rPr>
        <w:t>主持人：齐昊</w:t>
      </w:r>
      <w:r>
        <w:rPr>
          <w:rFonts w:hint="eastAsia"/>
        </w:rPr>
        <w:t xml:space="preserve"> </w:t>
      </w:r>
      <w:r>
        <w:rPr>
          <w:rFonts w:hint="eastAsia"/>
        </w:rPr>
        <w:t>副教授</w:t>
      </w:r>
    </w:p>
    <w:p w14:paraId="0C7AF3FA" w14:textId="55DC84A9" w:rsidR="00A05D5F" w:rsidRDefault="00A05D5F" w:rsidP="007A6E06">
      <w:pPr>
        <w:ind w:firstLine="480"/>
      </w:pPr>
      <w:r>
        <w:rPr>
          <w:rFonts w:hint="eastAsia"/>
        </w:rPr>
        <w:t>记录人：王小军</w:t>
      </w:r>
    </w:p>
    <w:p w14:paraId="07DA2FD9" w14:textId="4DF622A5" w:rsidR="00A05D5F" w:rsidRDefault="00A05D5F" w:rsidP="007A6E06">
      <w:pPr>
        <w:ind w:firstLine="480"/>
      </w:pPr>
      <w:r>
        <w:rPr>
          <w:rFonts w:hint="eastAsia"/>
        </w:rPr>
        <w:t>出席人：陈世家、唐英涵、姚欣铭、陈可心、鲁一恒、杨周娴、盖嘉诺</w:t>
      </w:r>
    </w:p>
    <w:p w14:paraId="038DDD86" w14:textId="22241140" w:rsidR="00A05D5F" w:rsidRDefault="00A05D5F" w:rsidP="007A6E06">
      <w:pPr>
        <w:ind w:firstLine="480"/>
      </w:pPr>
      <w:r>
        <w:rPr>
          <w:rFonts w:hint="eastAsia"/>
        </w:rPr>
        <w:t>缺席者：无</w:t>
      </w:r>
    </w:p>
    <w:p w14:paraId="5CB67EC4" w14:textId="2223D239" w:rsidR="00A05D5F" w:rsidRDefault="00A05D5F" w:rsidP="007A6E06">
      <w:pPr>
        <w:ind w:firstLine="480"/>
      </w:pPr>
      <w:r>
        <w:rPr>
          <w:rFonts w:hint="eastAsia"/>
        </w:rPr>
        <w:t>会议主题：</w:t>
      </w:r>
    </w:p>
    <w:p w14:paraId="66526701" w14:textId="2E553A60" w:rsidR="00A05D5F" w:rsidRDefault="00A05D5F" w:rsidP="007A6E06">
      <w:pPr>
        <w:ind w:firstLine="480"/>
      </w:pPr>
      <w:r>
        <w:rPr>
          <w:rFonts w:hint="eastAsia"/>
        </w:rPr>
        <w:t>会议内容：</w:t>
      </w:r>
    </w:p>
    <w:p w14:paraId="4554A7BC" w14:textId="35B04A4D" w:rsidR="003016C1" w:rsidRPr="009D30C6" w:rsidRDefault="003016C1" w:rsidP="00350A56">
      <w:pPr>
        <w:ind w:firstLine="480"/>
        <w:rPr>
          <w:rFonts w:hint="eastAsia"/>
        </w:rPr>
      </w:pPr>
      <w:r>
        <w:rPr>
          <w:rFonts w:hint="eastAsia"/>
        </w:rPr>
        <w:t>齐昊老师首先介绍一个包含家庭式和经营式的二元小农经济模型</w:t>
      </w:r>
    </w:p>
    <w:p w14:paraId="3C6D205F" w14:textId="250115DB" w:rsidR="00A8005D" w:rsidRPr="003016C1" w:rsidRDefault="003016C1" w:rsidP="00A8005D">
      <w:pPr>
        <w:ind w:firstLine="480"/>
        <w:rPr>
          <w:rFonts w:hint="eastAsia"/>
        </w:rPr>
      </w:pPr>
      <w:r>
        <w:rPr>
          <w:rFonts w:hint="eastAsia"/>
        </w:rPr>
        <w:t>二元经济，当代工人家庭也存在非工资劳动。比如劳动力再生产，既可以雇保姆，也可以拜托家中老人帮忙带孩子</w:t>
      </w:r>
      <w:r w:rsidR="00350A56">
        <w:rPr>
          <w:rFonts w:hint="eastAsia"/>
        </w:rPr>
        <w:t>。</w:t>
      </w:r>
    </w:p>
    <w:p w14:paraId="3D9B677A" w14:textId="785BD152" w:rsidR="00370A84" w:rsidRDefault="00370A84" w:rsidP="007A6E06">
      <w:pPr>
        <w:ind w:firstLine="480"/>
      </w:pPr>
    </w:p>
    <w:p w14:paraId="757A350A" w14:textId="2855E2C9" w:rsidR="005373A3" w:rsidRPr="00A8005D" w:rsidRDefault="005373A3" w:rsidP="007A6E06">
      <w:pPr>
        <w:ind w:firstLine="480"/>
        <w:rPr>
          <w:rFonts w:hint="eastAsia"/>
        </w:rPr>
      </w:pPr>
      <w:r>
        <w:rPr>
          <w:rFonts w:hint="eastAsia"/>
        </w:rPr>
        <w:t>做读书笔记需要注意的几个方面：作者的观点——如何用证据证实自己的观点——</w:t>
      </w:r>
    </w:p>
    <w:sectPr w:rsidR="005373A3" w:rsidRPr="00A8005D" w:rsidSect="004E6D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decimalEnclosedCircle"/>
        <w:numRestart w:val="eachPage"/>
      </w:footnotePr>
      <w:endnotePr>
        <w:numFmt w:val="decimal"/>
      </w:endnotePr>
      <w:pgSz w:w="11906" w:h="16838"/>
      <w:pgMar w:top="1134" w:right="851" w:bottom="1134" w:left="851" w:header="851" w:footer="992" w:gutter="284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F82B3" w14:textId="77777777" w:rsidR="00C37C95" w:rsidRDefault="00C37C95" w:rsidP="00414CD6">
      <w:pPr>
        <w:spacing w:line="240" w:lineRule="auto"/>
        <w:ind w:firstLine="480"/>
      </w:pPr>
    </w:p>
  </w:endnote>
  <w:endnote w:type="continuationSeparator" w:id="0">
    <w:p w14:paraId="1797ADA2" w14:textId="77777777" w:rsidR="00C37C95" w:rsidRDefault="00C37C95" w:rsidP="00414CD6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A0B6F" w14:textId="77777777" w:rsidR="00E95B2C" w:rsidRDefault="00E95B2C">
    <w:pPr>
      <w:pStyle w:val="af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F2F5D" w14:textId="77777777" w:rsidR="00E95B2C" w:rsidRPr="004172E2" w:rsidRDefault="00E95B2C" w:rsidP="004172E2">
    <w:pPr>
      <w:ind w:left="480"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A3685" w14:textId="77777777" w:rsidR="00E95B2C" w:rsidRDefault="00E95B2C">
    <w:pPr>
      <w:pStyle w:val="af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22F6C" w14:textId="77777777" w:rsidR="00C37C95" w:rsidRDefault="00C37C95" w:rsidP="00414CD6">
      <w:pPr>
        <w:spacing w:line="240" w:lineRule="auto"/>
        <w:ind w:firstLine="480"/>
      </w:pPr>
      <w:r>
        <w:separator/>
      </w:r>
    </w:p>
  </w:footnote>
  <w:footnote w:type="continuationSeparator" w:id="0">
    <w:p w14:paraId="6A519210" w14:textId="77777777" w:rsidR="00C37C95" w:rsidRDefault="00C37C95" w:rsidP="00414CD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7885F" w14:textId="77777777" w:rsidR="00E95B2C" w:rsidRDefault="00E95B2C">
    <w:pPr>
      <w:pStyle w:val="af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3E3A1" w14:textId="77777777" w:rsidR="00E95B2C" w:rsidRPr="004172E2" w:rsidRDefault="00E95B2C" w:rsidP="004172E2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19BDC" w14:textId="77777777" w:rsidR="00E95B2C" w:rsidRDefault="00E95B2C">
    <w:pPr>
      <w:pStyle w:val="af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50376"/>
    <w:multiLevelType w:val="multilevel"/>
    <w:tmpl w:val="C91000CC"/>
    <w:lvl w:ilvl="0">
      <w:start w:val="1"/>
      <w:numFmt w:val="decimal"/>
      <w:lvlText w:val="图4-%1 "/>
      <w:lvlJc w:val="left"/>
      <w:pPr>
        <w:ind w:left="0" w:firstLine="0"/>
      </w:pPr>
      <w:rPr>
        <w:rFonts w:hint="eastAsia"/>
        <w:sz w:val="18"/>
      </w:rPr>
    </w:lvl>
    <w:lvl w:ilvl="1">
      <w:start w:val="1"/>
      <w:numFmt w:val="decimal"/>
      <w:lvlText w:val="图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图%4-%5"/>
      <w:lvlJc w:val="left"/>
      <w:pPr>
        <w:ind w:left="0" w:firstLine="0"/>
      </w:pPr>
      <w:rPr>
        <w:rFonts w:hint="eastAsia"/>
        <w:sz w:val="1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0ED0FF2"/>
    <w:multiLevelType w:val="hybridMultilevel"/>
    <w:tmpl w:val="E0A22116"/>
    <w:lvl w:ilvl="0" w:tplc="DA4AC632">
      <w:start w:val="1"/>
      <w:numFmt w:val="japaneseCounting"/>
      <w:lvlText w:val="（%1）"/>
      <w:lvlJc w:val="left"/>
      <w:pPr>
        <w:ind w:left="1441" w:hanging="87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13957E32"/>
    <w:multiLevelType w:val="hybridMultilevel"/>
    <w:tmpl w:val="48DEC1A2"/>
    <w:lvl w:ilvl="0" w:tplc="0A28FFA6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76007F"/>
    <w:multiLevelType w:val="multilevel"/>
    <w:tmpl w:val="039E447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2.2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F292B93"/>
    <w:multiLevelType w:val="multilevel"/>
    <w:tmpl w:val="23D4C0F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  "/>
      <w:lvlJc w:val="left"/>
      <w:pPr>
        <w:ind w:left="0" w:firstLine="425"/>
      </w:pPr>
      <w:rPr>
        <w:rFonts w:ascii="Times New Roman" w:hAnsi="Times New Roman" w:hint="default"/>
      </w:rPr>
    </w:lvl>
    <w:lvl w:ilvl="2">
      <w:start w:val="1"/>
      <w:numFmt w:val="decimal"/>
      <w:lvlText w:val="%1.%2 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63C032E"/>
    <w:multiLevelType w:val="hybridMultilevel"/>
    <w:tmpl w:val="B5A2B668"/>
    <w:lvl w:ilvl="0" w:tplc="4E069AD0">
      <w:start w:val="1"/>
      <w:numFmt w:val="japaneseCounting"/>
      <w:lvlText w:val="（%1）"/>
      <w:lvlJc w:val="left"/>
      <w:pPr>
        <w:ind w:left="1441" w:hanging="87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6" w15:restartNumberingAfterBreak="0">
    <w:nsid w:val="26B3533C"/>
    <w:multiLevelType w:val="multilevel"/>
    <w:tmpl w:val="95184A20"/>
    <w:lvl w:ilvl="0">
      <w:start w:val="1"/>
      <w:numFmt w:val="none"/>
      <w:lvlText w:val="(一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27BD3161"/>
    <w:multiLevelType w:val="multilevel"/>
    <w:tmpl w:val="7CCE91E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lvlText w:val="%2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2.2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B2D09AD"/>
    <w:multiLevelType w:val="multilevel"/>
    <w:tmpl w:val="EF78641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5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5.3.%4 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C794EB9"/>
    <w:multiLevelType w:val="multilevel"/>
    <w:tmpl w:val="0150DA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3.3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2E343F29"/>
    <w:multiLevelType w:val="multilevel"/>
    <w:tmpl w:val="0409001D"/>
    <w:numStyleLink w:val="a"/>
  </w:abstractNum>
  <w:abstractNum w:abstractNumId="11" w15:restartNumberingAfterBreak="0">
    <w:nsid w:val="32AC2922"/>
    <w:multiLevelType w:val="multilevel"/>
    <w:tmpl w:val="94C257E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5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5.%3.%4 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91A5F06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eastAsia="宋体" w:hint="eastAsia"/>
        <w:b w:val="0"/>
        <w:i w:val="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0F81CE2"/>
    <w:multiLevelType w:val="multilevel"/>
    <w:tmpl w:val="9BFEF20E"/>
    <w:lvl w:ilvl="0">
      <w:start w:val="1"/>
      <w:numFmt w:val="decimal"/>
      <w:lvlText w:val="图5-%1 "/>
      <w:lvlJc w:val="left"/>
      <w:pPr>
        <w:ind w:left="0" w:firstLine="0"/>
      </w:pPr>
      <w:rPr>
        <w:rFonts w:hint="eastAsia"/>
        <w:sz w:val="18"/>
      </w:rPr>
    </w:lvl>
    <w:lvl w:ilvl="1">
      <w:start w:val="1"/>
      <w:numFmt w:val="decimal"/>
      <w:lvlText w:val="图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图%4-%5"/>
      <w:lvlJc w:val="left"/>
      <w:pPr>
        <w:ind w:left="0" w:firstLine="0"/>
      </w:pPr>
      <w:rPr>
        <w:rFonts w:hint="eastAsia"/>
        <w:sz w:val="1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46253461"/>
    <w:multiLevelType w:val="multilevel"/>
    <w:tmpl w:val="EB2803C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2.2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DD76EA0"/>
    <w:multiLevelType w:val="multilevel"/>
    <w:tmpl w:val="BFB2A1EE"/>
    <w:lvl w:ilvl="0">
      <w:start w:val="1"/>
      <w:numFmt w:val="decimal"/>
      <w:lvlText w:val="图1-%1 "/>
      <w:lvlJc w:val="left"/>
      <w:pPr>
        <w:ind w:left="0" w:firstLine="0"/>
      </w:pPr>
      <w:rPr>
        <w:rFonts w:hint="eastAsia"/>
        <w:sz w:val="18"/>
      </w:rPr>
    </w:lvl>
    <w:lvl w:ilvl="1">
      <w:start w:val="1"/>
      <w:numFmt w:val="decimal"/>
      <w:lvlText w:val="图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图%4-%5"/>
      <w:lvlJc w:val="left"/>
      <w:pPr>
        <w:ind w:left="0" w:firstLine="0"/>
      </w:pPr>
      <w:rPr>
        <w:rFonts w:hint="eastAsia"/>
        <w:sz w:val="1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4E1C3B8A"/>
    <w:multiLevelType w:val="multilevel"/>
    <w:tmpl w:val="64407D0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  "/>
      <w:lvlJc w:val="left"/>
      <w:pPr>
        <w:ind w:left="0" w:firstLine="425"/>
      </w:pPr>
      <w:rPr>
        <w:rFonts w:ascii="Times New Roman" w:hAnsi="Times New Roman" w:hint="default"/>
      </w:rPr>
    </w:lvl>
    <w:lvl w:ilvl="2">
      <w:start w:val="1"/>
      <w:numFmt w:val="decimal"/>
      <w:suff w:val="space"/>
      <w:lvlText w:val="2.%3  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529738AA"/>
    <w:multiLevelType w:val="hybridMultilevel"/>
    <w:tmpl w:val="CCC4FF4E"/>
    <w:lvl w:ilvl="0" w:tplc="B8AE6CD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54F71D2"/>
    <w:multiLevelType w:val="multilevel"/>
    <w:tmpl w:val="21DEA1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5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5B035E6D"/>
    <w:multiLevelType w:val="multilevel"/>
    <w:tmpl w:val="F08846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  "/>
      <w:lvlJc w:val="left"/>
      <w:pPr>
        <w:ind w:left="0" w:firstLine="425"/>
      </w:pPr>
      <w:rPr>
        <w:rFonts w:ascii="Times New Roman" w:hAnsi="Times New Roman" w:hint="default"/>
      </w:rPr>
    </w:lvl>
    <w:lvl w:ilvl="2">
      <w:start w:val="1"/>
      <w:numFmt w:val="decimal"/>
      <w:suff w:val="space"/>
      <w:lvlText w:val="5.%3  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606677FF"/>
    <w:multiLevelType w:val="hybridMultilevel"/>
    <w:tmpl w:val="0A048DC0"/>
    <w:lvl w:ilvl="0" w:tplc="D15A23A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CA5E45"/>
    <w:multiLevelType w:val="multilevel"/>
    <w:tmpl w:val="E0A8353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  "/>
      <w:lvlJc w:val="left"/>
      <w:pPr>
        <w:ind w:left="0" w:firstLine="425"/>
      </w:pPr>
      <w:rPr>
        <w:rFonts w:ascii="Times New Roman" w:hAnsi="Times New Roman" w:hint="default"/>
      </w:rPr>
    </w:lvl>
    <w:lvl w:ilvl="2">
      <w:start w:val="1"/>
      <w:numFmt w:val="decimal"/>
      <w:suff w:val="space"/>
      <w:lvlText w:val="3.%3  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3E6332D"/>
    <w:multiLevelType w:val="multilevel"/>
    <w:tmpl w:val="D7743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2.1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766708B"/>
    <w:multiLevelType w:val="multilevel"/>
    <w:tmpl w:val="CC5EC584"/>
    <w:lvl w:ilvl="0">
      <w:start w:val="1"/>
      <w:numFmt w:val="decimal"/>
      <w:lvlText w:val="图5-%1 "/>
      <w:lvlJc w:val="left"/>
      <w:pPr>
        <w:ind w:left="0" w:firstLine="0"/>
      </w:pPr>
      <w:rPr>
        <w:rFonts w:hint="eastAsia"/>
        <w:sz w:val="18"/>
      </w:rPr>
    </w:lvl>
    <w:lvl w:ilvl="1">
      <w:start w:val="1"/>
      <w:numFmt w:val="decimal"/>
      <w:lvlText w:val="图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图%4-%5"/>
      <w:lvlJc w:val="left"/>
      <w:pPr>
        <w:ind w:left="0" w:firstLine="0"/>
      </w:pPr>
      <w:rPr>
        <w:rFonts w:hint="eastAsia"/>
        <w:sz w:val="1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686536C6"/>
    <w:multiLevelType w:val="multilevel"/>
    <w:tmpl w:val="3C3C3F46"/>
    <w:lvl w:ilvl="0">
      <w:start w:val="1"/>
      <w:numFmt w:val="decimal"/>
      <w:lvlText w:val="表5-%1 "/>
      <w:lvlJc w:val="left"/>
      <w:pPr>
        <w:ind w:left="0" w:firstLine="0"/>
      </w:pPr>
      <w:rPr>
        <w:rFonts w:hint="eastAsia"/>
        <w:sz w:val="18"/>
      </w:rPr>
    </w:lvl>
    <w:lvl w:ilvl="1">
      <w:start w:val="1"/>
      <w:numFmt w:val="decimal"/>
      <w:lvlText w:val="图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图%4-%5"/>
      <w:lvlJc w:val="left"/>
      <w:pPr>
        <w:ind w:left="0" w:firstLine="0"/>
      </w:pPr>
      <w:rPr>
        <w:rFonts w:hint="eastAsia"/>
        <w:sz w:val="1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D7D241A"/>
    <w:multiLevelType w:val="hybridMultilevel"/>
    <w:tmpl w:val="9B243358"/>
    <w:lvl w:ilvl="0" w:tplc="F6D888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E016897"/>
    <w:multiLevelType w:val="hybridMultilevel"/>
    <w:tmpl w:val="8BC8F6A4"/>
    <w:lvl w:ilvl="0" w:tplc="756AC58E">
      <w:start w:val="1"/>
      <w:numFmt w:val="japaneseCounting"/>
      <w:lvlText w:val="（%1）"/>
      <w:lvlJc w:val="left"/>
      <w:pPr>
        <w:ind w:left="1206" w:hanging="72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E3778FB"/>
    <w:multiLevelType w:val="multilevel"/>
    <w:tmpl w:val="9412252A"/>
    <w:lvl w:ilvl="0">
      <w:start w:val="1"/>
      <w:numFmt w:val="decimal"/>
      <w:lvlText w:val="表4-%1 "/>
      <w:lvlJc w:val="left"/>
      <w:pPr>
        <w:ind w:left="0" w:firstLine="0"/>
      </w:pPr>
      <w:rPr>
        <w:rFonts w:hint="eastAsia"/>
        <w:sz w:val="18"/>
      </w:rPr>
    </w:lvl>
    <w:lvl w:ilvl="1">
      <w:start w:val="1"/>
      <w:numFmt w:val="decimal"/>
      <w:lvlText w:val="图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图%4-%5"/>
      <w:lvlJc w:val="left"/>
      <w:pPr>
        <w:ind w:left="0" w:firstLine="0"/>
      </w:pPr>
      <w:rPr>
        <w:rFonts w:hint="eastAsia"/>
        <w:sz w:val="18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8" w15:restartNumberingAfterBreak="0">
    <w:nsid w:val="710219D5"/>
    <w:multiLevelType w:val="multilevel"/>
    <w:tmpl w:val="EA08BED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6.2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29D3146"/>
    <w:multiLevelType w:val="multilevel"/>
    <w:tmpl w:val="E076C1A8"/>
    <w:lvl w:ilvl="0">
      <w:start w:val="1"/>
      <w:numFmt w:val="decimal"/>
      <w:lvlText w:val="图2-%1 "/>
      <w:lvlJc w:val="left"/>
      <w:pPr>
        <w:ind w:left="0" w:firstLine="0"/>
      </w:pPr>
      <w:rPr>
        <w:rFonts w:hint="eastAsia"/>
        <w:sz w:val="18"/>
      </w:rPr>
    </w:lvl>
    <w:lvl w:ilvl="1">
      <w:start w:val="1"/>
      <w:numFmt w:val="decimal"/>
      <w:lvlText w:val="图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图%4-%5"/>
      <w:lvlJc w:val="left"/>
      <w:pPr>
        <w:ind w:left="0" w:firstLine="0"/>
      </w:pPr>
      <w:rPr>
        <w:rFonts w:hint="eastAsia"/>
        <w:sz w:val="1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72A44E7C"/>
    <w:multiLevelType w:val="multilevel"/>
    <w:tmpl w:val="C91000CC"/>
    <w:lvl w:ilvl="0">
      <w:start w:val="1"/>
      <w:numFmt w:val="decimal"/>
      <w:lvlText w:val="图4-%1 "/>
      <w:lvlJc w:val="left"/>
      <w:pPr>
        <w:ind w:left="0" w:firstLine="0"/>
      </w:pPr>
      <w:rPr>
        <w:rFonts w:hint="eastAsia"/>
        <w:sz w:val="18"/>
      </w:rPr>
    </w:lvl>
    <w:lvl w:ilvl="1">
      <w:start w:val="1"/>
      <w:numFmt w:val="decimal"/>
      <w:lvlText w:val="图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图%4-%5"/>
      <w:lvlJc w:val="left"/>
      <w:pPr>
        <w:ind w:left="0" w:firstLine="0"/>
      </w:pPr>
      <w:rPr>
        <w:rFonts w:hint="eastAsia"/>
        <w:sz w:val="1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 w15:restartNumberingAfterBreak="0">
    <w:nsid w:val="7A3C24F4"/>
    <w:multiLevelType w:val="multilevel"/>
    <w:tmpl w:val="122C73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  "/>
      <w:lvlJc w:val="left"/>
      <w:pPr>
        <w:ind w:left="0" w:firstLine="425"/>
      </w:pPr>
      <w:rPr>
        <w:rFonts w:ascii="Times New Roman" w:hAnsi="Times New Roman" w:hint="default"/>
      </w:rPr>
    </w:lvl>
    <w:lvl w:ilvl="2">
      <w:start w:val="1"/>
      <w:numFmt w:val="decimal"/>
      <w:suff w:val="space"/>
      <w:lvlText w:val="6.%3  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7"/>
  </w:num>
  <w:num w:numId="2">
    <w:abstractNumId w:val="12"/>
  </w:num>
  <w:num w:numId="3">
    <w:abstractNumId w:val="10"/>
  </w:num>
  <w:num w:numId="4">
    <w:abstractNumId w:val="20"/>
  </w:num>
  <w:num w:numId="5">
    <w:abstractNumId w:val="4"/>
  </w:num>
  <w:num w:numId="6">
    <w:abstractNumId w:val="16"/>
  </w:num>
  <w:num w:numId="7">
    <w:abstractNumId w:val="21"/>
  </w:num>
  <w:num w:numId="8">
    <w:abstractNumId w:val="19"/>
  </w:num>
  <w:num w:numId="9">
    <w:abstractNumId w:val="31"/>
  </w:num>
  <w:num w:numId="10">
    <w:abstractNumId w:val="9"/>
  </w:num>
  <w:num w:numId="11">
    <w:abstractNumId w:val="28"/>
  </w:num>
  <w:num w:numId="12">
    <w:abstractNumId w:val="18"/>
  </w:num>
  <w:num w:numId="13">
    <w:abstractNumId w:val="11"/>
  </w:num>
  <w:num w:numId="14">
    <w:abstractNumId w:val="8"/>
  </w:num>
  <w:num w:numId="15">
    <w:abstractNumId w:val="22"/>
  </w:num>
  <w:num w:numId="16">
    <w:abstractNumId w:val="15"/>
  </w:num>
  <w:num w:numId="17">
    <w:abstractNumId w:val="29"/>
  </w:num>
  <w:num w:numId="18">
    <w:abstractNumId w:val="0"/>
  </w:num>
  <w:num w:numId="19">
    <w:abstractNumId w:val="13"/>
  </w:num>
  <w:num w:numId="20">
    <w:abstractNumId w:val="27"/>
  </w:num>
  <w:num w:numId="21">
    <w:abstractNumId w:val="24"/>
  </w:num>
  <w:num w:numId="22">
    <w:abstractNumId w:val="23"/>
  </w:num>
  <w:num w:numId="23">
    <w:abstractNumId w:val="14"/>
  </w:num>
  <w:num w:numId="24">
    <w:abstractNumId w:val="3"/>
  </w:num>
  <w:num w:numId="25">
    <w:abstractNumId w:val="7"/>
  </w:num>
  <w:num w:numId="26">
    <w:abstractNumId w:val="2"/>
  </w:num>
  <w:num w:numId="27">
    <w:abstractNumId w:val="6"/>
  </w:num>
  <w:num w:numId="28">
    <w:abstractNumId w:val="6"/>
  </w:num>
  <w:num w:numId="29">
    <w:abstractNumId w:val="6"/>
    <w:lvlOverride w:ilvl="0">
      <w:lvl w:ilvl="0">
        <w:start w:val="1"/>
        <w:numFmt w:val="none"/>
        <w:lvlText w:val="(一)"/>
        <w:lvlJc w:val="left"/>
        <w:pPr>
          <w:ind w:left="840" w:hanging="420"/>
        </w:pPr>
        <w:rPr>
          <w:rFonts w:hint="eastAsia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30">
    <w:abstractNumId w:val="30"/>
  </w:num>
  <w:num w:numId="31">
    <w:abstractNumId w:val="1"/>
  </w:num>
  <w:num w:numId="32">
    <w:abstractNumId w:val="5"/>
  </w:num>
  <w:num w:numId="33">
    <w:abstractNumId w:val="2"/>
    <w:lvlOverride w:ilvl="0">
      <w:startOverride w:val="1"/>
    </w:lvlOverride>
  </w:num>
  <w:num w:numId="34">
    <w:abstractNumId w:val="26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doNotDisplayPageBoundaries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EC"/>
    <w:rsid w:val="000001B0"/>
    <w:rsid w:val="00000896"/>
    <w:rsid w:val="00000983"/>
    <w:rsid w:val="00000A85"/>
    <w:rsid w:val="00001AD5"/>
    <w:rsid w:val="000027E0"/>
    <w:rsid w:val="00002B9D"/>
    <w:rsid w:val="00002BA9"/>
    <w:rsid w:val="00002D71"/>
    <w:rsid w:val="0000304A"/>
    <w:rsid w:val="000031D0"/>
    <w:rsid w:val="00003467"/>
    <w:rsid w:val="00003882"/>
    <w:rsid w:val="00003B1A"/>
    <w:rsid w:val="00004488"/>
    <w:rsid w:val="000045AD"/>
    <w:rsid w:val="00004AEC"/>
    <w:rsid w:val="00005377"/>
    <w:rsid w:val="000057D9"/>
    <w:rsid w:val="00005B86"/>
    <w:rsid w:val="00005C85"/>
    <w:rsid w:val="00006038"/>
    <w:rsid w:val="000061CB"/>
    <w:rsid w:val="000063CF"/>
    <w:rsid w:val="00006500"/>
    <w:rsid w:val="00006557"/>
    <w:rsid w:val="00006A0C"/>
    <w:rsid w:val="00006E0C"/>
    <w:rsid w:val="00006FB5"/>
    <w:rsid w:val="00006FBC"/>
    <w:rsid w:val="000079C5"/>
    <w:rsid w:val="00007A04"/>
    <w:rsid w:val="00007E07"/>
    <w:rsid w:val="00010476"/>
    <w:rsid w:val="000105CC"/>
    <w:rsid w:val="0001074E"/>
    <w:rsid w:val="000107AC"/>
    <w:rsid w:val="00012D02"/>
    <w:rsid w:val="00012FFB"/>
    <w:rsid w:val="00013163"/>
    <w:rsid w:val="00013D3C"/>
    <w:rsid w:val="000141D4"/>
    <w:rsid w:val="000144D7"/>
    <w:rsid w:val="000144F2"/>
    <w:rsid w:val="000148F4"/>
    <w:rsid w:val="00014A28"/>
    <w:rsid w:val="00014F11"/>
    <w:rsid w:val="00014FED"/>
    <w:rsid w:val="00015ACF"/>
    <w:rsid w:val="00015D5C"/>
    <w:rsid w:val="00015EA0"/>
    <w:rsid w:val="00016D5E"/>
    <w:rsid w:val="00017052"/>
    <w:rsid w:val="000170D4"/>
    <w:rsid w:val="000174E5"/>
    <w:rsid w:val="0002006F"/>
    <w:rsid w:val="000204C4"/>
    <w:rsid w:val="000206D7"/>
    <w:rsid w:val="00021339"/>
    <w:rsid w:val="00021346"/>
    <w:rsid w:val="00021796"/>
    <w:rsid w:val="00022321"/>
    <w:rsid w:val="0002253E"/>
    <w:rsid w:val="00022815"/>
    <w:rsid w:val="00024004"/>
    <w:rsid w:val="00024317"/>
    <w:rsid w:val="000248EB"/>
    <w:rsid w:val="000251E9"/>
    <w:rsid w:val="00025AA8"/>
    <w:rsid w:val="00026ED1"/>
    <w:rsid w:val="0003042C"/>
    <w:rsid w:val="00030804"/>
    <w:rsid w:val="00031273"/>
    <w:rsid w:val="00031327"/>
    <w:rsid w:val="0003136B"/>
    <w:rsid w:val="000314D7"/>
    <w:rsid w:val="0003150E"/>
    <w:rsid w:val="00031E16"/>
    <w:rsid w:val="0003327F"/>
    <w:rsid w:val="000332F5"/>
    <w:rsid w:val="00034B3D"/>
    <w:rsid w:val="00034CEF"/>
    <w:rsid w:val="000361A5"/>
    <w:rsid w:val="00036E19"/>
    <w:rsid w:val="00037C03"/>
    <w:rsid w:val="00040290"/>
    <w:rsid w:val="000409FC"/>
    <w:rsid w:val="00041134"/>
    <w:rsid w:val="00041147"/>
    <w:rsid w:val="00041563"/>
    <w:rsid w:val="0004187A"/>
    <w:rsid w:val="00041911"/>
    <w:rsid w:val="000425DE"/>
    <w:rsid w:val="0004267D"/>
    <w:rsid w:val="00042698"/>
    <w:rsid w:val="0004275E"/>
    <w:rsid w:val="0004357B"/>
    <w:rsid w:val="000439A1"/>
    <w:rsid w:val="00044140"/>
    <w:rsid w:val="0004476C"/>
    <w:rsid w:val="00044900"/>
    <w:rsid w:val="0004596B"/>
    <w:rsid w:val="00045AD0"/>
    <w:rsid w:val="00046186"/>
    <w:rsid w:val="0004747B"/>
    <w:rsid w:val="000478CE"/>
    <w:rsid w:val="000478D5"/>
    <w:rsid w:val="000479F2"/>
    <w:rsid w:val="00050EDC"/>
    <w:rsid w:val="00051B7E"/>
    <w:rsid w:val="000525C4"/>
    <w:rsid w:val="00052989"/>
    <w:rsid w:val="00052CEF"/>
    <w:rsid w:val="000533EB"/>
    <w:rsid w:val="00053502"/>
    <w:rsid w:val="000535A9"/>
    <w:rsid w:val="000537A3"/>
    <w:rsid w:val="00053A9F"/>
    <w:rsid w:val="00053D7C"/>
    <w:rsid w:val="00055066"/>
    <w:rsid w:val="000551B3"/>
    <w:rsid w:val="000551B6"/>
    <w:rsid w:val="00055366"/>
    <w:rsid w:val="0005542B"/>
    <w:rsid w:val="00055A4B"/>
    <w:rsid w:val="00055DF5"/>
    <w:rsid w:val="00055EAC"/>
    <w:rsid w:val="000563F0"/>
    <w:rsid w:val="00056583"/>
    <w:rsid w:val="00056C05"/>
    <w:rsid w:val="00056C33"/>
    <w:rsid w:val="00056D31"/>
    <w:rsid w:val="00057810"/>
    <w:rsid w:val="000610BB"/>
    <w:rsid w:val="00062060"/>
    <w:rsid w:val="00062B5D"/>
    <w:rsid w:val="00063116"/>
    <w:rsid w:val="00064734"/>
    <w:rsid w:val="00064FA1"/>
    <w:rsid w:val="00065088"/>
    <w:rsid w:val="000652FC"/>
    <w:rsid w:val="00065408"/>
    <w:rsid w:val="000655A1"/>
    <w:rsid w:val="00065AD0"/>
    <w:rsid w:val="00066A6A"/>
    <w:rsid w:val="000675E3"/>
    <w:rsid w:val="000678BC"/>
    <w:rsid w:val="00067D4E"/>
    <w:rsid w:val="00070576"/>
    <w:rsid w:val="0007058F"/>
    <w:rsid w:val="00070692"/>
    <w:rsid w:val="0007080F"/>
    <w:rsid w:val="0007122F"/>
    <w:rsid w:val="000723EA"/>
    <w:rsid w:val="00072CB4"/>
    <w:rsid w:val="00072F43"/>
    <w:rsid w:val="00073288"/>
    <w:rsid w:val="00073D31"/>
    <w:rsid w:val="00074155"/>
    <w:rsid w:val="00074344"/>
    <w:rsid w:val="000748C8"/>
    <w:rsid w:val="00075276"/>
    <w:rsid w:val="00076336"/>
    <w:rsid w:val="000764BF"/>
    <w:rsid w:val="0007653C"/>
    <w:rsid w:val="00076CFA"/>
    <w:rsid w:val="00080444"/>
    <w:rsid w:val="00080B98"/>
    <w:rsid w:val="000810B2"/>
    <w:rsid w:val="000811E1"/>
    <w:rsid w:val="00081908"/>
    <w:rsid w:val="0008194D"/>
    <w:rsid w:val="00081DD9"/>
    <w:rsid w:val="00081EAD"/>
    <w:rsid w:val="00082112"/>
    <w:rsid w:val="00085369"/>
    <w:rsid w:val="0008560F"/>
    <w:rsid w:val="00085961"/>
    <w:rsid w:val="00085AE5"/>
    <w:rsid w:val="00085E5D"/>
    <w:rsid w:val="00086479"/>
    <w:rsid w:val="0008696F"/>
    <w:rsid w:val="00087865"/>
    <w:rsid w:val="0009076D"/>
    <w:rsid w:val="00090A32"/>
    <w:rsid w:val="00090DF1"/>
    <w:rsid w:val="00091015"/>
    <w:rsid w:val="0009128A"/>
    <w:rsid w:val="000915A1"/>
    <w:rsid w:val="00091E80"/>
    <w:rsid w:val="00091F5A"/>
    <w:rsid w:val="00092083"/>
    <w:rsid w:val="00092241"/>
    <w:rsid w:val="000927F7"/>
    <w:rsid w:val="00092A22"/>
    <w:rsid w:val="00093083"/>
    <w:rsid w:val="00093234"/>
    <w:rsid w:val="0009366E"/>
    <w:rsid w:val="00093825"/>
    <w:rsid w:val="00093E84"/>
    <w:rsid w:val="00093FB9"/>
    <w:rsid w:val="000941B8"/>
    <w:rsid w:val="00094851"/>
    <w:rsid w:val="00094894"/>
    <w:rsid w:val="00094A3F"/>
    <w:rsid w:val="00095027"/>
    <w:rsid w:val="0009552E"/>
    <w:rsid w:val="000957BB"/>
    <w:rsid w:val="000958FB"/>
    <w:rsid w:val="000962BD"/>
    <w:rsid w:val="0009793D"/>
    <w:rsid w:val="00097A0A"/>
    <w:rsid w:val="00097F05"/>
    <w:rsid w:val="000A0162"/>
    <w:rsid w:val="000A0387"/>
    <w:rsid w:val="000A03FE"/>
    <w:rsid w:val="000A055D"/>
    <w:rsid w:val="000A0D25"/>
    <w:rsid w:val="000A12FE"/>
    <w:rsid w:val="000A16C1"/>
    <w:rsid w:val="000A19D3"/>
    <w:rsid w:val="000A1C53"/>
    <w:rsid w:val="000A1FAD"/>
    <w:rsid w:val="000A20CF"/>
    <w:rsid w:val="000A269E"/>
    <w:rsid w:val="000A31BE"/>
    <w:rsid w:val="000A332C"/>
    <w:rsid w:val="000A3396"/>
    <w:rsid w:val="000A3597"/>
    <w:rsid w:val="000A398B"/>
    <w:rsid w:val="000A3B43"/>
    <w:rsid w:val="000A3C60"/>
    <w:rsid w:val="000A3D70"/>
    <w:rsid w:val="000A3EB4"/>
    <w:rsid w:val="000A4243"/>
    <w:rsid w:val="000A4428"/>
    <w:rsid w:val="000A47C0"/>
    <w:rsid w:val="000A4FFE"/>
    <w:rsid w:val="000A5718"/>
    <w:rsid w:val="000A58B8"/>
    <w:rsid w:val="000A5E53"/>
    <w:rsid w:val="000A62A6"/>
    <w:rsid w:val="000A6CAC"/>
    <w:rsid w:val="000A6D37"/>
    <w:rsid w:val="000A710C"/>
    <w:rsid w:val="000B087B"/>
    <w:rsid w:val="000B0E65"/>
    <w:rsid w:val="000B1270"/>
    <w:rsid w:val="000B1B65"/>
    <w:rsid w:val="000B1FEB"/>
    <w:rsid w:val="000B2026"/>
    <w:rsid w:val="000B2AD5"/>
    <w:rsid w:val="000B2D84"/>
    <w:rsid w:val="000B34D2"/>
    <w:rsid w:val="000B34F6"/>
    <w:rsid w:val="000B3B91"/>
    <w:rsid w:val="000B402E"/>
    <w:rsid w:val="000B4527"/>
    <w:rsid w:val="000B4DB5"/>
    <w:rsid w:val="000B5179"/>
    <w:rsid w:val="000B51D7"/>
    <w:rsid w:val="000B553F"/>
    <w:rsid w:val="000B558B"/>
    <w:rsid w:val="000B5AE6"/>
    <w:rsid w:val="000B5BF9"/>
    <w:rsid w:val="000B60B8"/>
    <w:rsid w:val="000B631E"/>
    <w:rsid w:val="000B6FDA"/>
    <w:rsid w:val="000B7180"/>
    <w:rsid w:val="000B7492"/>
    <w:rsid w:val="000B755F"/>
    <w:rsid w:val="000B7E3D"/>
    <w:rsid w:val="000C028B"/>
    <w:rsid w:val="000C064E"/>
    <w:rsid w:val="000C0679"/>
    <w:rsid w:val="000C1CD6"/>
    <w:rsid w:val="000C1D6B"/>
    <w:rsid w:val="000C1F3E"/>
    <w:rsid w:val="000C22A8"/>
    <w:rsid w:val="000C24A3"/>
    <w:rsid w:val="000C279F"/>
    <w:rsid w:val="000C2C14"/>
    <w:rsid w:val="000C2DC8"/>
    <w:rsid w:val="000C2E89"/>
    <w:rsid w:val="000C2E8F"/>
    <w:rsid w:val="000C2F9C"/>
    <w:rsid w:val="000C35AF"/>
    <w:rsid w:val="000C3661"/>
    <w:rsid w:val="000C38A3"/>
    <w:rsid w:val="000C4723"/>
    <w:rsid w:val="000C4AE4"/>
    <w:rsid w:val="000C5257"/>
    <w:rsid w:val="000C537F"/>
    <w:rsid w:val="000C59BB"/>
    <w:rsid w:val="000C758F"/>
    <w:rsid w:val="000C771A"/>
    <w:rsid w:val="000C78A8"/>
    <w:rsid w:val="000C79EF"/>
    <w:rsid w:val="000C7AD0"/>
    <w:rsid w:val="000C7F98"/>
    <w:rsid w:val="000D01FA"/>
    <w:rsid w:val="000D09D8"/>
    <w:rsid w:val="000D0A42"/>
    <w:rsid w:val="000D0B3B"/>
    <w:rsid w:val="000D0EE5"/>
    <w:rsid w:val="000D1472"/>
    <w:rsid w:val="000D15CA"/>
    <w:rsid w:val="000D1CC5"/>
    <w:rsid w:val="000D241D"/>
    <w:rsid w:val="000D2623"/>
    <w:rsid w:val="000D2AFC"/>
    <w:rsid w:val="000D2F7F"/>
    <w:rsid w:val="000D3D2B"/>
    <w:rsid w:val="000D4EAE"/>
    <w:rsid w:val="000D4F6B"/>
    <w:rsid w:val="000D5462"/>
    <w:rsid w:val="000D56F6"/>
    <w:rsid w:val="000D5BA0"/>
    <w:rsid w:val="000D5D96"/>
    <w:rsid w:val="000D5E1B"/>
    <w:rsid w:val="000D63EA"/>
    <w:rsid w:val="000D6858"/>
    <w:rsid w:val="000D6F90"/>
    <w:rsid w:val="000D73E1"/>
    <w:rsid w:val="000D77B4"/>
    <w:rsid w:val="000E019E"/>
    <w:rsid w:val="000E08EE"/>
    <w:rsid w:val="000E0953"/>
    <w:rsid w:val="000E0985"/>
    <w:rsid w:val="000E0AFC"/>
    <w:rsid w:val="000E0F42"/>
    <w:rsid w:val="000E1965"/>
    <w:rsid w:val="000E1CAD"/>
    <w:rsid w:val="000E3C02"/>
    <w:rsid w:val="000E3DE9"/>
    <w:rsid w:val="000E42C8"/>
    <w:rsid w:val="000E480D"/>
    <w:rsid w:val="000E4EA4"/>
    <w:rsid w:val="000E505D"/>
    <w:rsid w:val="000E51EB"/>
    <w:rsid w:val="000E561E"/>
    <w:rsid w:val="000E580E"/>
    <w:rsid w:val="000E5C8A"/>
    <w:rsid w:val="000E6223"/>
    <w:rsid w:val="000E623F"/>
    <w:rsid w:val="000E641A"/>
    <w:rsid w:val="000E6834"/>
    <w:rsid w:val="000E6B06"/>
    <w:rsid w:val="000E6D5B"/>
    <w:rsid w:val="000E73A9"/>
    <w:rsid w:val="000E78D8"/>
    <w:rsid w:val="000E7AF9"/>
    <w:rsid w:val="000E7D6B"/>
    <w:rsid w:val="000F0728"/>
    <w:rsid w:val="000F0DC9"/>
    <w:rsid w:val="000F1336"/>
    <w:rsid w:val="000F199F"/>
    <w:rsid w:val="000F1F75"/>
    <w:rsid w:val="000F321A"/>
    <w:rsid w:val="000F3315"/>
    <w:rsid w:val="000F3A3E"/>
    <w:rsid w:val="000F3C76"/>
    <w:rsid w:val="000F52C1"/>
    <w:rsid w:val="000F5AFB"/>
    <w:rsid w:val="000F5B12"/>
    <w:rsid w:val="000F5B54"/>
    <w:rsid w:val="000F5C44"/>
    <w:rsid w:val="000F5C5C"/>
    <w:rsid w:val="000F5F1C"/>
    <w:rsid w:val="000F6A4D"/>
    <w:rsid w:val="000F75DF"/>
    <w:rsid w:val="000F7FA5"/>
    <w:rsid w:val="001002EB"/>
    <w:rsid w:val="00100ECE"/>
    <w:rsid w:val="0010147C"/>
    <w:rsid w:val="00101897"/>
    <w:rsid w:val="001018F7"/>
    <w:rsid w:val="00101B9A"/>
    <w:rsid w:val="00101D79"/>
    <w:rsid w:val="00102026"/>
    <w:rsid w:val="00102103"/>
    <w:rsid w:val="00102171"/>
    <w:rsid w:val="001025AE"/>
    <w:rsid w:val="001029F3"/>
    <w:rsid w:val="00103097"/>
    <w:rsid w:val="0010330F"/>
    <w:rsid w:val="00104573"/>
    <w:rsid w:val="00104A86"/>
    <w:rsid w:val="001052E0"/>
    <w:rsid w:val="00105F46"/>
    <w:rsid w:val="001061EE"/>
    <w:rsid w:val="00106313"/>
    <w:rsid w:val="00106680"/>
    <w:rsid w:val="00106C1D"/>
    <w:rsid w:val="001072E2"/>
    <w:rsid w:val="00107502"/>
    <w:rsid w:val="00107613"/>
    <w:rsid w:val="00107930"/>
    <w:rsid w:val="00107ADC"/>
    <w:rsid w:val="001101F7"/>
    <w:rsid w:val="0011055A"/>
    <w:rsid w:val="001106D8"/>
    <w:rsid w:val="00111D3B"/>
    <w:rsid w:val="00111D94"/>
    <w:rsid w:val="00111E31"/>
    <w:rsid w:val="00111F2B"/>
    <w:rsid w:val="001126EB"/>
    <w:rsid w:val="00112850"/>
    <w:rsid w:val="00112EDD"/>
    <w:rsid w:val="001132F2"/>
    <w:rsid w:val="00113396"/>
    <w:rsid w:val="0011340D"/>
    <w:rsid w:val="00113708"/>
    <w:rsid w:val="0011408B"/>
    <w:rsid w:val="00114179"/>
    <w:rsid w:val="001143C2"/>
    <w:rsid w:val="0011488E"/>
    <w:rsid w:val="00114A49"/>
    <w:rsid w:val="001168F2"/>
    <w:rsid w:val="00117249"/>
    <w:rsid w:val="0011769C"/>
    <w:rsid w:val="00117DC5"/>
    <w:rsid w:val="00120CEA"/>
    <w:rsid w:val="00121501"/>
    <w:rsid w:val="001219CE"/>
    <w:rsid w:val="00121F87"/>
    <w:rsid w:val="0012257B"/>
    <w:rsid w:val="00122E3D"/>
    <w:rsid w:val="001230E7"/>
    <w:rsid w:val="00123F2E"/>
    <w:rsid w:val="0012451D"/>
    <w:rsid w:val="001246AD"/>
    <w:rsid w:val="001249E6"/>
    <w:rsid w:val="00124AB5"/>
    <w:rsid w:val="00125FB8"/>
    <w:rsid w:val="001266C2"/>
    <w:rsid w:val="00126E97"/>
    <w:rsid w:val="0013005E"/>
    <w:rsid w:val="00130276"/>
    <w:rsid w:val="001303AD"/>
    <w:rsid w:val="00130B42"/>
    <w:rsid w:val="00131007"/>
    <w:rsid w:val="001315A6"/>
    <w:rsid w:val="00131C62"/>
    <w:rsid w:val="00131E75"/>
    <w:rsid w:val="00132162"/>
    <w:rsid w:val="0013237C"/>
    <w:rsid w:val="0013257A"/>
    <w:rsid w:val="001325E5"/>
    <w:rsid w:val="00132638"/>
    <w:rsid w:val="001327C8"/>
    <w:rsid w:val="00132B60"/>
    <w:rsid w:val="00132DDF"/>
    <w:rsid w:val="00132DF2"/>
    <w:rsid w:val="00132F06"/>
    <w:rsid w:val="00133402"/>
    <w:rsid w:val="0013351D"/>
    <w:rsid w:val="00133851"/>
    <w:rsid w:val="00133AA7"/>
    <w:rsid w:val="00133E7E"/>
    <w:rsid w:val="00133FBF"/>
    <w:rsid w:val="001340BB"/>
    <w:rsid w:val="001342BA"/>
    <w:rsid w:val="0013436C"/>
    <w:rsid w:val="001344F5"/>
    <w:rsid w:val="00134B41"/>
    <w:rsid w:val="00134CD5"/>
    <w:rsid w:val="00134ECC"/>
    <w:rsid w:val="00135133"/>
    <w:rsid w:val="001353E8"/>
    <w:rsid w:val="00135BD5"/>
    <w:rsid w:val="00135D74"/>
    <w:rsid w:val="001364A7"/>
    <w:rsid w:val="00136B0F"/>
    <w:rsid w:val="00137668"/>
    <w:rsid w:val="001378AE"/>
    <w:rsid w:val="00140B25"/>
    <w:rsid w:val="00140E53"/>
    <w:rsid w:val="001418D7"/>
    <w:rsid w:val="00141922"/>
    <w:rsid w:val="00141E35"/>
    <w:rsid w:val="00142DB1"/>
    <w:rsid w:val="00142F62"/>
    <w:rsid w:val="00143C54"/>
    <w:rsid w:val="001441AF"/>
    <w:rsid w:val="00144586"/>
    <w:rsid w:val="00144785"/>
    <w:rsid w:val="00144BAA"/>
    <w:rsid w:val="00145199"/>
    <w:rsid w:val="001453F8"/>
    <w:rsid w:val="00145553"/>
    <w:rsid w:val="00145866"/>
    <w:rsid w:val="00145F61"/>
    <w:rsid w:val="00145FFF"/>
    <w:rsid w:val="00146482"/>
    <w:rsid w:val="00146994"/>
    <w:rsid w:val="00146F84"/>
    <w:rsid w:val="001475F9"/>
    <w:rsid w:val="0014780A"/>
    <w:rsid w:val="00147BFC"/>
    <w:rsid w:val="001519F7"/>
    <w:rsid w:val="00152493"/>
    <w:rsid w:val="00152D9C"/>
    <w:rsid w:val="001534AD"/>
    <w:rsid w:val="001534B7"/>
    <w:rsid w:val="001534CD"/>
    <w:rsid w:val="001539C9"/>
    <w:rsid w:val="0015464A"/>
    <w:rsid w:val="00154839"/>
    <w:rsid w:val="001550AE"/>
    <w:rsid w:val="001555BE"/>
    <w:rsid w:val="001555F2"/>
    <w:rsid w:val="00155E99"/>
    <w:rsid w:val="00156996"/>
    <w:rsid w:val="00156A80"/>
    <w:rsid w:val="00157FB5"/>
    <w:rsid w:val="00161408"/>
    <w:rsid w:val="00161CCA"/>
    <w:rsid w:val="00161E4D"/>
    <w:rsid w:val="0016263D"/>
    <w:rsid w:val="00162653"/>
    <w:rsid w:val="00162BC5"/>
    <w:rsid w:val="001633EE"/>
    <w:rsid w:val="00163513"/>
    <w:rsid w:val="001638E7"/>
    <w:rsid w:val="00163C84"/>
    <w:rsid w:val="001646E9"/>
    <w:rsid w:val="0016496D"/>
    <w:rsid w:val="001658D6"/>
    <w:rsid w:val="00166D45"/>
    <w:rsid w:val="00166D70"/>
    <w:rsid w:val="0016740B"/>
    <w:rsid w:val="00167532"/>
    <w:rsid w:val="00167A3F"/>
    <w:rsid w:val="00167FB4"/>
    <w:rsid w:val="00170437"/>
    <w:rsid w:val="00170531"/>
    <w:rsid w:val="00170CB9"/>
    <w:rsid w:val="001712C2"/>
    <w:rsid w:val="00171306"/>
    <w:rsid w:val="0017183F"/>
    <w:rsid w:val="00171FE5"/>
    <w:rsid w:val="00172188"/>
    <w:rsid w:val="00172252"/>
    <w:rsid w:val="00172B0B"/>
    <w:rsid w:val="00172EC3"/>
    <w:rsid w:val="00174231"/>
    <w:rsid w:val="00174284"/>
    <w:rsid w:val="00174678"/>
    <w:rsid w:val="00174840"/>
    <w:rsid w:val="00174BB0"/>
    <w:rsid w:val="0017500E"/>
    <w:rsid w:val="0017503D"/>
    <w:rsid w:val="00175055"/>
    <w:rsid w:val="00175ECB"/>
    <w:rsid w:val="001762D3"/>
    <w:rsid w:val="00176718"/>
    <w:rsid w:val="001770E3"/>
    <w:rsid w:val="00177935"/>
    <w:rsid w:val="00177D7D"/>
    <w:rsid w:val="00180257"/>
    <w:rsid w:val="00180755"/>
    <w:rsid w:val="001809E4"/>
    <w:rsid w:val="00180E2F"/>
    <w:rsid w:val="00180F46"/>
    <w:rsid w:val="0018123C"/>
    <w:rsid w:val="0018133B"/>
    <w:rsid w:val="00181F4D"/>
    <w:rsid w:val="001821C3"/>
    <w:rsid w:val="00182C24"/>
    <w:rsid w:val="0018391D"/>
    <w:rsid w:val="00183C87"/>
    <w:rsid w:val="00183D2D"/>
    <w:rsid w:val="00184035"/>
    <w:rsid w:val="00184448"/>
    <w:rsid w:val="0018474C"/>
    <w:rsid w:val="00184BE0"/>
    <w:rsid w:val="00185288"/>
    <w:rsid w:val="00185403"/>
    <w:rsid w:val="0018550D"/>
    <w:rsid w:val="00185B07"/>
    <w:rsid w:val="00186082"/>
    <w:rsid w:val="001869ED"/>
    <w:rsid w:val="00187D0A"/>
    <w:rsid w:val="00187E2B"/>
    <w:rsid w:val="00187FC1"/>
    <w:rsid w:val="001902EA"/>
    <w:rsid w:val="001909AB"/>
    <w:rsid w:val="00191720"/>
    <w:rsid w:val="00191AF9"/>
    <w:rsid w:val="00191F8A"/>
    <w:rsid w:val="00191FB0"/>
    <w:rsid w:val="00192604"/>
    <w:rsid w:val="001931BD"/>
    <w:rsid w:val="0019327A"/>
    <w:rsid w:val="00194028"/>
    <w:rsid w:val="00194098"/>
    <w:rsid w:val="00194429"/>
    <w:rsid w:val="0019499E"/>
    <w:rsid w:val="00194E2D"/>
    <w:rsid w:val="001954FF"/>
    <w:rsid w:val="0019560E"/>
    <w:rsid w:val="00195668"/>
    <w:rsid w:val="00195B52"/>
    <w:rsid w:val="00196ABF"/>
    <w:rsid w:val="00196CBC"/>
    <w:rsid w:val="00196DD3"/>
    <w:rsid w:val="0019779F"/>
    <w:rsid w:val="001978EB"/>
    <w:rsid w:val="00197F07"/>
    <w:rsid w:val="001A0ACC"/>
    <w:rsid w:val="001A0CF8"/>
    <w:rsid w:val="001A0D69"/>
    <w:rsid w:val="001A1554"/>
    <w:rsid w:val="001A1647"/>
    <w:rsid w:val="001A17E1"/>
    <w:rsid w:val="001A1891"/>
    <w:rsid w:val="001A217D"/>
    <w:rsid w:val="001A246B"/>
    <w:rsid w:val="001A272B"/>
    <w:rsid w:val="001A2B49"/>
    <w:rsid w:val="001A2B62"/>
    <w:rsid w:val="001A300D"/>
    <w:rsid w:val="001A31BE"/>
    <w:rsid w:val="001A3852"/>
    <w:rsid w:val="001A3FC9"/>
    <w:rsid w:val="001A4BDF"/>
    <w:rsid w:val="001A4C51"/>
    <w:rsid w:val="001A5132"/>
    <w:rsid w:val="001A5665"/>
    <w:rsid w:val="001A572D"/>
    <w:rsid w:val="001A6551"/>
    <w:rsid w:val="001A68DC"/>
    <w:rsid w:val="001A7D8C"/>
    <w:rsid w:val="001B0202"/>
    <w:rsid w:val="001B03B6"/>
    <w:rsid w:val="001B0747"/>
    <w:rsid w:val="001B0B96"/>
    <w:rsid w:val="001B141F"/>
    <w:rsid w:val="001B19C9"/>
    <w:rsid w:val="001B1D65"/>
    <w:rsid w:val="001B2B61"/>
    <w:rsid w:val="001B2D83"/>
    <w:rsid w:val="001B37AE"/>
    <w:rsid w:val="001B4354"/>
    <w:rsid w:val="001B43D7"/>
    <w:rsid w:val="001B46E3"/>
    <w:rsid w:val="001B4875"/>
    <w:rsid w:val="001B5E86"/>
    <w:rsid w:val="001B5FAB"/>
    <w:rsid w:val="001B63D3"/>
    <w:rsid w:val="001B79DF"/>
    <w:rsid w:val="001B7A75"/>
    <w:rsid w:val="001B7B5D"/>
    <w:rsid w:val="001C07A8"/>
    <w:rsid w:val="001C0EB5"/>
    <w:rsid w:val="001C1A33"/>
    <w:rsid w:val="001C1A34"/>
    <w:rsid w:val="001C1A8C"/>
    <w:rsid w:val="001C1B27"/>
    <w:rsid w:val="001C2568"/>
    <w:rsid w:val="001C29A7"/>
    <w:rsid w:val="001C2B79"/>
    <w:rsid w:val="001C2CD8"/>
    <w:rsid w:val="001C3517"/>
    <w:rsid w:val="001C3612"/>
    <w:rsid w:val="001C3A7E"/>
    <w:rsid w:val="001C3B03"/>
    <w:rsid w:val="001C3B93"/>
    <w:rsid w:val="001C3D3E"/>
    <w:rsid w:val="001C3DC9"/>
    <w:rsid w:val="001C3E66"/>
    <w:rsid w:val="001C4015"/>
    <w:rsid w:val="001C490A"/>
    <w:rsid w:val="001C53B1"/>
    <w:rsid w:val="001C5732"/>
    <w:rsid w:val="001C5840"/>
    <w:rsid w:val="001C5F1C"/>
    <w:rsid w:val="001C5F7F"/>
    <w:rsid w:val="001C7838"/>
    <w:rsid w:val="001C7F83"/>
    <w:rsid w:val="001D045B"/>
    <w:rsid w:val="001D04ED"/>
    <w:rsid w:val="001D1100"/>
    <w:rsid w:val="001D111D"/>
    <w:rsid w:val="001D120F"/>
    <w:rsid w:val="001D15FB"/>
    <w:rsid w:val="001D162C"/>
    <w:rsid w:val="001D17C4"/>
    <w:rsid w:val="001D17F5"/>
    <w:rsid w:val="001D1E92"/>
    <w:rsid w:val="001D234A"/>
    <w:rsid w:val="001D2709"/>
    <w:rsid w:val="001D2FF9"/>
    <w:rsid w:val="001D3252"/>
    <w:rsid w:val="001D334D"/>
    <w:rsid w:val="001D40AA"/>
    <w:rsid w:val="001D42B0"/>
    <w:rsid w:val="001D46BB"/>
    <w:rsid w:val="001D4715"/>
    <w:rsid w:val="001D4767"/>
    <w:rsid w:val="001D49C9"/>
    <w:rsid w:val="001D5069"/>
    <w:rsid w:val="001D56DF"/>
    <w:rsid w:val="001D6B5B"/>
    <w:rsid w:val="001D7044"/>
    <w:rsid w:val="001D742C"/>
    <w:rsid w:val="001D7DE0"/>
    <w:rsid w:val="001E0221"/>
    <w:rsid w:val="001E0797"/>
    <w:rsid w:val="001E1419"/>
    <w:rsid w:val="001E1A2E"/>
    <w:rsid w:val="001E1D5A"/>
    <w:rsid w:val="001E26FB"/>
    <w:rsid w:val="001E3046"/>
    <w:rsid w:val="001E36D0"/>
    <w:rsid w:val="001E3AA8"/>
    <w:rsid w:val="001E3FA7"/>
    <w:rsid w:val="001E4205"/>
    <w:rsid w:val="001E4636"/>
    <w:rsid w:val="001E4A28"/>
    <w:rsid w:val="001E4A5A"/>
    <w:rsid w:val="001E4A9D"/>
    <w:rsid w:val="001E5192"/>
    <w:rsid w:val="001E578F"/>
    <w:rsid w:val="001E685B"/>
    <w:rsid w:val="001E6C1A"/>
    <w:rsid w:val="001E747A"/>
    <w:rsid w:val="001E7920"/>
    <w:rsid w:val="001F0011"/>
    <w:rsid w:val="001F06E6"/>
    <w:rsid w:val="001F0C3D"/>
    <w:rsid w:val="001F11E4"/>
    <w:rsid w:val="001F189E"/>
    <w:rsid w:val="001F1EDF"/>
    <w:rsid w:val="001F217B"/>
    <w:rsid w:val="001F2E2F"/>
    <w:rsid w:val="001F3A1B"/>
    <w:rsid w:val="001F4631"/>
    <w:rsid w:val="001F4880"/>
    <w:rsid w:val="001F511D"/>
    <w:rsid w:val="001F517B"/>
    <w:rsid w:val="001F5863"/>
    <w:rsid w:val="001F591B"/>
    <w:rsid w:val="001F6D30"/>
    <w:rsid w:val="001F6FFC"/>
    <w:rsid w:val="002005AF"/>
    <w:rsid w:val="002007A0"/>
    <w:rsid w:val="00200BDE"/>
    <w:rsid w:val="00201602"/>
    <w:rsid w:val="0020174F"/>
    <w:rsid w:val="00201F90"/>
    <w:rsid w:val="002023A1"/>
    <w:rsid w:val="00202512"/>
    <w:rsid w:val="00202607"/>
    <w:rsid w:val="0020264D"/>
    <w:rsid w:val="002027C9"/>
    <w:rsid w:val="00202F23"/>
    <w:rsid w:val="002036A9"/>
    <w:rsid w:val="00203956"/>
    <w:rsid w:val="00204601"/>
    <w:rsid w:val="00204F02"/>
    <w:rsid w:val="00205BE3"/>
    <w:rsid w:val="002062A2"/>
    <w:rsid w:val="002066C0"/>
    <w:rsid w:val="00206F29"/>
    <w:rsid w:val="002076B0"/>
    <w:rsid w:val="0020792B"/>
    <w:rsid w:val="002104F3"/>
    <w:rsid w:val="00210937"/>
    <w:rsid w:val="00210977"/>
    <w:rsid w:val="002109C3"/>
    <w:rsid w:val="002109DA"/>
    <w:rsid w:val="002109DB"/>
    <w:rsid w:val="00210B78"/>
    <w:rsid w:val="00210F86"/>
    <w:rsid w:val="00211294"/>
    <w:rsid w:val="002113FC"/>
    <w:rsid w:val="00211E31"/>
    <w:rsid w:val="0021285A"/>
    <w:rsid w:val="00212D30"/>
    <w:rsid w:val="00212D6A"/>
    <w:rsid w:val="00212DB6"/>
    <w:rsid w:val="00212F9F"/>
    <w:rsid w:val="002137BE"/>
    <w:rsid w:val="002137C3"/>
    <w:rsid w:val="00213835"/>
    <w:rsid w:val="00213FEE"/>
    <w:rsid w:val="00215E11"/>
    <w:rsid w:val="00215EEF"/>
    <w:rsid w:val="00216316"/>
    <w:rsid w:val="002169AC"/>
    <w:rsid w:val="00216AF3"/>
    <w:rsid w:val="00216E78"/>
    <w:rsid w:val="002173DC"/>
    <w:rsid w:val="00217827"/>
    <w:rsid w:val="00217DEA"/>
    <w:rsid w:val="00220C29"/>
    <w:rsid w:val="002218C9"/>
    <w:rsid w:val="00222144"/>
    <w:rsid w:val="0022286C"/>
    <w:rsid w:val="00222883"/>
    <w:rsid w:val="00222C5B"/>
    <w:rsid w:val="00223CE7"/>
    <w:rsid w:val="00223F67"/>
    <w:rsid w:val="00224105"/>
    <w:rsid w:val="0022416E"/>
    <w:rsid w:val="0022464D"/>
    <w:rsid w:val="0022464E"/>
    <w:rsid w:val="002257D8"/>
    <w:rsid w:val="00226354"/>
    <w:rsid w:val="00226475"/>
    <w:rsid w:val="00226C8B"/>
    <w:rsid w:val="00226C97"/>
    <w:rsid w:val="00226D9E"/>
    <w:rsid w:val="00227155"/>
    <w:rsid w:val="002276F6"/>
    <w:rsid w:val="0022781A"/>
    <w:rsid w:val="00227DBD"/>
    <w:rsid w:val="002304E1"/>
    <w:rsid w:val="00230BDA"/>
    <w:rsid w:val="00231E1E"/>
    <w:rsid w:val="00232125"/>
    <w:rsid w:val="00232EA8"/>
    <w:rsid w:val="0023337B"/>
    <w:rsid w:val="00233504"/>
    <w:rsid w:val="0023469E"/>
    <w:rsid w:val="002349C1"/>
    <w:rsid w:val="002349DB"/>
    <w:rsid w:val="002350F0"/>
    <w:rsid w:val="002351DE"/>
    <w:rsid w:val="0023530F"/>
    <w:rsid w:val="002353DF"/>
    <w:rsid w:val="00235540"/>
    <w:rsid w:val="00235BBD"/>
    <w:rsid w:val="00236542"/>
    <w:rsid w:val="002369DD"/>
    <w:rsid w:val="00236A32"/>
    <w:rsid w:val="00236EB2"/>
    <w:rsid w:val="002370DF"/>
    <w:rsid w:val="00237255"/>
    <w:rsid w:val="002375E1"/>
    <w:rsid w:val="00237D44"/>
    <w:rsid w:val="00237F26"/>
    <w:rsid w:val="0024006F"/>
    <w:rsid w:val="00240E29"/>
    <w:rsid w:val="002413EB"/>
    <w:rsid w:val="002419A0"/>
    <w:rsid w:val="00242494"/>
    <w:rsid w:val="002424AF"/>
    <w:rsid w:val="00242FA1"/>
    <w:rsid w:val="00244022"/>
    <w:rsid w:val="00244978"/>
    <w:rsid w:val="00244D41"/>
    <w:rsid w:val="002450CA"/>
    <w:rsid w:val="002452B6"/>
    <w:rsid w:val="00245860"/>
    <w:rsid w:val="0024592D"/>
    <w:rsid w:val="00246298"/>
    <w:rsid w:val="002466AF"/>
    <w:rsid w:val="0024726C"/>
    <w:rsid w:val="002473EA"/>
    <w:rsid w:val="00247AD9"/>
    <w:rsid w:val="00247CCF"/>
    <w:rsid w:val="00250109"/>
    <w:rsid w:val="00250259"/>
    <w:rsid w:val="00250652"/>
    <w:rsid w:val="0025092E"/>
    <w:rsid w:val="00250964"/>
    <w:rsid w:val="0025184F"/>
    <w:rsid w:val="00251A0E"/>
    <w:rsid w:val="0025251E"/>
    <w:rsid w:val="002527DD"/>
    <w:rsid w:val="00252FEC"/>
    <w:rsid w:val="0025302F"/>
    <w:rsid w:val="002546D0"/>
    <w:rsid w:val="002546F7"/>
    <w:rsid w:val="00255130"/>
    <w:rsid w:val="002555D7"/>
    <w:rsid w:val="00255776"/>
    <w:rsid w:val="00256B4A"/>
    <w:rsid w:val="00257530"/>
    <w:rsid w:val="002575F0"/>
    <w:rsid w:val="00257AF3"/>
    <w:rsid w:val="00257D83"/>
    <w:rsid w:val="002608E2"/>
    <w:rsid w:val="002608FA"/>
    <w:rsid w:val="00260F9F"/>
    <w:rsid w:val="002610CE"/>
    <w:rsid w:val="0026159F"/>
    <w:rsid w:val="00261787"/>
    <w:rsid w:val="002617CC"/>
    <w:rsid w:val="00261BF2"/>
    <w:rsid w:val="002626FA"/>
    <w:rsid w:val="0026276D"/>
    <w:rsid w:val="002633D0"/>
    <w:rsid w:val="002634C4"/>
    <w:rsid w:val="002639AB"/>
    <w:rsid w:val="00263A82"/>
    <w:rsid w:val="00263DD7"/>
    <w:rsid w:val="00264D19"/>
    <w:rsid w:val="00266212"/>
    <w:rsid w:val="0026691F"/>
    <w:rsid w:val="0026764E"/>
    <w:rsid w:val="002678ED"/>
    <w:rsid w:val="00267A2E"/>
    <w:rsid w:val="0027039E"/>
    <w:rsid w:val="002706D5"/>
    <w:rsid w:val="00270784"/>
    <w:rsid w:val="00271A5F"/>
    <w:rsid w:val="00272119"/>
    <w:rsid w:val="00272B2D"/>
    <w:rsid w:val="002733C8"/>
    <w:rsid w:val="00273A56"/>
    <w:rsid w:val="00274904"/>
    <w:rsid w:val="00274B69"/>
    <w:rsid w:val="00274C27"/>
    <w:rsid w:val="00274C8D"/>
    <w:rsid w:val="00274F77"/>
    <w:rsid w:val="00275D94"/>
    <w:rsid w:val="00275DC5"/>
    <w:rsid w:val="00275E03"/>
    <w:rsid w:val="002762C7"/>
    <w:rsid w:val="00276AF0"/>
    <w:rsid w:val="00277328"/>
    <w:rsid w:val="002774C6"/>
    <w:rsid w:val="00280308"/>
    <w:rsid w:val="00280685"/>
    <w:rsid w:val="00280CA2"/>
    <w:rsid w:val="00280F3A"/>
    <w:rsid w:val="00281D6F"/>
    <w:rsid w:val="00281DAD"/>
    <w:rsid w:val="00281DD2"/>
    <w:rsid w:val="002820D9"/>
    <w:rsid w:val="00282DDE"/>
    <w:rsid w:val="0028343E"/>
    <w:rsid w:val="00283A38"/>
    <w:rsid w:val="002844BB"/>
    <w:rsid w:val="002849FA"/>
    <w:rsid w:val="00284DE1"/>
    <w:rsid w:val="0028558B"/>
    <w:rsid w:val="002855F3"/>
    <w:rsid w:val="00285A2D"/>
    <w:rsid w:val="002860B7"/>
    <w:rsid w:val="002864AC"/>
    <w:rsid w:val="002868D0"/>
    <w:rsid w:val="00286E39"/>
    <w:rsid w:val="00286F7E"/>
    <w:rsid w:val="00287575"/>
    <w:rsid w:val="00287C2C"/>
    <w:rsid w:val="00287D02"/>
    <w:rsid w:val="00287E63"/>
    <w:rsid w:val="00287E69"/>
    <w:rsid w:val="00287FF7"/>
    <w:rsid w:val="00290024"/>
    <w:rsid w:val="002906BF"/>
    <w:rsid w:val="00290712"/>
    <w:rsid w:val="00290735"/>
    <w:rsid w:val="00290EB3"/>
    <w:rsid w:val="002912FE"/>
    <w:rsid w:val="00291306"/>
    <w:rsid w:val="002913E3"/>
    <w:rsid w:val="0029169A"/>
    <w:rsid w:val="00291BA8"/>
    <w:rsid w:val="00293189"/>
    <w:rsid w:val="00293C4B"/>
    <w:rsid w:val="00294099"/>
    <w:rsid w:val="002942D1"/>
    <w:rsid w:val="002948C5"/>
    <w:rsid w:val="002948DF"/>
    <w:rsid w:val="002955A0"/>
    <w:rsid w:val="00295C81"/>
    <w:rsid w:val="0029638A"/>
    <w:rsid w:val="0029658C"/>
    <w:rsid w:val="00296B13"/>
    <w:rsid w:val="00296E9B"/>
    <w:rsid w:val="002A0128"/>
    <w:rsid w:val="002A09C4"/>
    <w:rsid w:val="002A13D5"/>
    <w:rsid w:val="002A1655"/>
    <w:rsid w:val="002A1903"/>
    <w:rsid w:val="002A1B20"/>
    <w:rsid w:val="002A1C7F"/>
    <w:rsid w:val="002A1F79"/>
    <w:rsid w:val="002A20DA"/>
    <w:rsid w:val="002A23D5"/>
    <w:rsid w:val="002A26C4"/>
    <w:rsid w:val="002A2A1E"/>
    <w:rsid w:val="002A313A"/>
    <w:rsid w:val="002A32EB"/>
    <w:rsid w:val="002A3322"/>
    <w:rsid w:val="002A3B56"/>
    <w:rsid w:val="002A41F6"/>
    <w:rsid w:val="002A424E"/>
    <w:rsid w:val="002A4A5F"/>
    <w:rsid w:val="002A4D38"/>
    <w:rsid w:val="002A54A4"/>
    <w:rsid w:val="002A5518"/>
    <w:rsid w:val="002A57B1"/>
    <w:rsid w:val="002A6907"/>
    <w:rsid w:val="002A6950"/>
    <w:rsid w:val="002A6E1F"/>
    <w:rsid w:val="002A702C"/>
    <w:rsid w:val="002A7302"/>
    <w:rsid w:val="002A7653"/>
    <w:rsid w:val="002B0658"/>
    <w:rsid w:val="002B1067"/>
    <w:rsid w:val="002B14BF"/>
    <w:rsid w:val="002B216B"/>
    <w:rsid w:val="002B2F0B"/>
    <w:rsid w:val="002B34EB"/>
    <w:rsid w:val="002B383E"/>
    <w:rsid w:val="002B39EC"/>
    <w:rsid w:val="002B3A92"/>
    <w:rsid w:val="002B423F"/>
    <w:rsid w:val="002B4887"/>
    <w:rsid w:val="002B48ED"/>
    <w:rsid w:val="002B493A"/>
    <w:rsid w:val="002B51CA"/>
    <w:rsid w:val="002B533E"/>
    <w:rsid w:val="002B5381"/>
    <w:rsid w:val="002B5B6C"/>
    <w:rsid w:val="002B6081"/>
    <w:rsid w:val="002B6356"/>
    <w:rsid w:val="002B640B"/>
    <w:rsid w:val="002B695D"/>
    <w:rsid w:val="002B7947"/>
    <w:rsid w:val="002B7991"/>
    <w:rsid w:val="002B7F52"/>
    <w:rsid w:val="002C01A3"/>
    <w:rsid w:val="002C07DA"/>
    <w:rsid w:val="002C139C"/>
    <w:rsid w:val="002C1452"/>
    <w:rsid w:val="002C1A78"/>
    <w:rsid w:val="002C1BB4"/>
    <w:rsid w:val="002C2007"/>
    <w:rsid w:val="002C230A"/>
    <w:rsid w:val="002C2ADF"/>
    <w:rsid w:val="002C2B6F"/>
    <w:rsid w:val="002C2CB7"/>
    <w:rsid w:val="002C3791"/>
    <w:rsid w:val="002C3A74"/>
    <w:rsid w:val="002C3CCC"/>
    <w:rsid w:val="002C4039"/>
    <w:rsid w:val="002C4984"/>
    <w:rsid w:val="002C4C95"/>
    <w:rsid w:val="002C4F66"/>
    <w:rsid w:val="002C500B"/>
    <w:rsid w:val="002C523C"/>
    <w:rsid w:val="002C6779"/>
    <w:rsid w:val="002C6A7D"/>
    <w:rsid w:val="002C74D9"/>
    <w:rsid w:val="002C7BBA"/>
    <w:rsid w:val="002C7CD5"/>
    <w:rsid w:val="002D00CD"/>
    <w:rsid w:val="002D0EE3"/>
    <w:rsid w:val="002D1277"/>
    <w:rsid w:val="002D12E2"/>
    <w:rsid w:val="002D1DE6"/>
    <w:rsid w:val="002D1E7A"/>
    <w:rsid w:val="002D3015"/>
    <w:rsid w:val="002D3045"/>
    <w:rsid w:val="002D3671"/>
    <w:rsid w:val="002D3939"/>
    <w:rsid w:val="002D4171"/>
    <w:rsid w:val="002D55FD"/>
    <w:rsid w:val="002D62C1"/>
    <w:rsid w:val="002D65AD"/>
    <w:rsid w:val="002D665B"/>
    <w:rsid w:val="002D6B7F"/>
    <w:rsid w:val="002D6F6E"/>
    <w:rsid w:val="002D7770"/>
    <w:rsid w:val="002D79A9"/>
    <w:rsid w:val="002D79E7"/>
    <w:rsid w:val="002D7FE1"/>
    <w:rsid w:val="002E025B"/>
    <w:rsid w:val="002E0878"/>
    <w:rsid w:val="002E0DE5"/>
    <w:rsid w:val="002E1060"/>
    <w:rsid w:val="002E11D8"/>
    <w:rsid w:val="002E284C"/>
    <w:rsid w:val="002E2B84"/>
    <w:rsid w:val="002E30BA"/>
    <w:rsid w:val="002E31F0"/>
    <w:rsid w:val="002E31FF"/>
    <w:rsid w:val="002E32E8"/>
    <w:rsid w:val="002E355D"/>
    <w:rsid w:val="002E3CB4"/>
    <w:rsid w:val="002E412E"/>
    <w:rsid w:val="002E4867"/>
    <w:rsid w:val="002E4ED4"/>
    <w:rsid w:val="002E5392"/>
    <w:rsid w:val="002E53B4"/>
    <w:rsid w:val="002E58B3"/>
    <w:rsid w:val="002E631F"/>
    <w:rsid w:val="002E742C"/>
    <w:rsid w:val="002E7F09"/>
    <w:rsid w:val="002F0092"/>
    <w:rsid w:val="002F03CC"/>
    <w:rsid w:val="002F1D21"/>
    <w:rsid w:val="002F25A9"/>
    <w:rsid w:val="002F3496"/>
    <w:rsid w:val="002F3994"/>
    <w:rsid w:val="002F434A"/>
    <w:rsid w:val="002F457E"/>
    <w:rsid w:val="002F50C3"/>
    <w:rsid w:val="002F52D0"/>
    <w:rsid w:val="002F5439"/>
    <w:rsid w:val="002F5B06"/>
    <w:rsid w:val="002F5B1E"/>
    <w:rsid w:val="002F5C20"/>
    <w:rsid w:val="002F71CD"/>
    <w:rsid w:val="002F76A7"/>
    <w:rsid w:val="002F76EE"/>
    <w:rsid w:val="002F774A"/>
    <w:rsid w:val="002F7F07"/>
    <w:rsid w:val="003002AA"/>
    <w:rsid w:val="00300826"/>
    <w:rsid w:val="00301322"/>
    <w:rsid w:val="003016C1"/>
    <w:rsid w:val="00301C0F"/>
    <w:rsid w:val="0030207B"/>
    <w:rsid w:val="003024D0"/>
    <w:rsid w:val="0030260F"/>
    <w:rsid w:val="0030264F"/>
    <w:rsid w:val="00302FCD"/>
    <w:rsid w:val="0030329D"/>
    <w:rsid w:val="00303840"/>
    <w:rsid w:val="00303BCF"/>
    <w:rsid w:val="0030452B"/>
    <w:rsid w:val="00304994"/>
    <w:rsid w:val="003051B3"/>
    <w:rsid w:val="00305FA7"/>
    <w:rsid w:val="00306356"/>
    <w:rsid w:val="00306A52"/>
    <w:rsid w:val="00306A69"/>
    <w:rsid w:val="00306E6D"/>
    <w:rsid w:val="00306EBE"/>
    <w:rsid w:val="003072E2"/>
    <w:rsid w:val="0030743A"/>
    <w:rsid w:val="00307A32"/>
    <w:rsid w:val="00307B59"/>
    <w:rsid w:val="003107BC"/>
    <w:rsid w:val="00310824"/>
    <w:rsid w:val="00310B44"/>
    <w:rsid w:val="00310BFB"/>
    <w:rsid w:val="00310C90"/>
    <w:rsid w:val="00310FB7"/>
    <w:rsid w:val="003119A0"/>
    <w:rsid w:val="00311DDE"/>
    <w:rsid w:val="00312613"/>
    <w:rsid w:val="00312951"/>
    <w:rsid w:val="00312969"/>
    <w:rsid w:val="00313F2F"/>
    <w:rsid w:val="003144F8"/>
    <w:rsid w:val="00314946"/>
    <w:rsid w:val="00315034"/>
    <w:rsid w:val="0031505D"/>
    <w:rsid w:val="003156AC"/>
    <w:rsid w:val="00315CD4"/>
    <w:rsid w:val="00315F23"/>
    <w:rsid w:val="0031600C"/>
    <w:rsid w:val="003161E6"/>
    <w:rsid w:val="0031634F"/>
    <w:rsid w:val="00316D23"/>
    <w:rsid w:val="003173A0"/>
    <w:rsid w:val="003178DF"/>
    <w:rsid w:val="00317C4A"/>
    <w:rsid w:val="00317D6C"/>
    <w:rsid w:val="00320321"/>
    <w:rsid w:val="0032098A"/>
    <w:rsid w:val="003211AF"/>
    <w:rsid w:val="003214A6"/>
    <w:rsid w:val="00321894"/>
    <w:rsid w:val="00321944"/>
    <w:rsid w:val="00321DFF"/>
    <w:rsid w:val="00322061"/>
    <w:rsid w:val="0032295F"/>
    <w:rsid w:val="00322A4A"/>
    <w:rsid w:val="00323113"/>
    <w:rsid w:val="0032354A"/>
    <w:rsid w:val="00323784"/>
    <w:rsid w:val="00323BE4"/>
    <w:rsid w:val="00323E48"/>
    <w:rsid w:val="003248AD"/>
    <w:rsid w:val="00324BE1"/>
    <w:rsid w:val="003253DE"/>
    <w:rsid w:val="003254A2"/>
    <w:rsid w:val="003254DE"/>
    <w:rsid w:val="00325B17"/>
    <w:rsid w:val="00325D09"/>
    <w:rsid w:val="00326786"/>
    <w:rsid w:val="00331D99"/>
    <w:rsid w:val="003320D0"/>
    <w:rsid w:val="003329A5"/>
    <w:rsid w:val="0033322E"/>
    <w:rsid w:val="00333600"/>
    <w:rsid w:val="00333756"/>
    <w:rsid w:val="003345F3"/>
    <w:rsid w:val="0033489D"/>
    <w:rsid w:val="00335233"/>
    <w:rsid w:val="00335AAD"/>
    <w:rsid w:val="00335EC2"/>
    <w:rsid w:val="00335ED0"/>
    <w:rsid w:val="003362F5"/>
    <w:rsid w:val="003377ED"/>
    <w:rsid w:val="00340182"/>
    <w:rsid w:val="00340511"/>
    <w:rsid w:val="0034057F"/>
    <w:rsid w:val="00340792"/>
    <w:rsid w:val="0034084A"/>
    <w:rsid w:val="00340998"/>
    <w:rsid w:val="00340A37"/>
    <w:rsid w:val="00340E23"/>
    <w:rsid w:val="00340E40"/>
    <w:rsid w:val="0034149D"/>
    <w:rsid w:val="003414EB"/>
    <w:rsid w:val="003416E9"/>
    <w:rsid w:val="00341941"/>
    <w:rsid w:val="00341D1E"/>
    <w:rsid w:val="0034263D"/>
    <w:rsid w:val="003427F2"/>
    <w:rsid w:val="003427FC"/>
    <w:rsid w:val="00342845"/>
    <w:rsid w:val="00343065"/>
    <w:rsid w:val="00343425"/>
    <w:rsid w:val="00343582"/>
    <w:rsid w:val="0034378F"/>
    <w:rsid w:val="00343CFF"/>
    <w:rsid w:val="00343F2C"/>
    <w:rsid w:val="00344EF9"/>
    <w:rsid w:val="003452D2"/>
    <w:rsid w:val="0034592A"/>
    <w:rsid w:val="00345F31"/>
    <w:rsid w:val="003477CE"/>
    <w:rsid w:val="003478DD"/>
    <w:rsid w:val="00347AB6"/>
    <w:rsid w:val="00347D5C"/>
    <w:rsid w:val="00350210"/>
    <w:rsid w:val="003502C8"/>
    <w:rsid w:val="003503AC"/>
    <w:rsid w:val="003508BC"/>
    <w:rsid w:val="00350A56"/>
    <w:rsid w:val="00350A79"/>
    <w:rsid w:val="00350AFD"/>
    <w:rsid w:val="00350BE3"/>
    <w:rsid w:val="0035170C"/>
    <w:rsid w:val="00351CC4"/>
    <w:rsid w:val="003528E2"/>
    <w:rsid w:val="00352900"/>
    <w:rsid w:val="00353579"/>
    <w:rsid w:val="0035360A"/>
    <w:rsid w:val="00353DE3"/>
    <w:rsid w:val="003544FD"/>
    <w:rsid w:val="00355113"/>
    <w:rsid w:val="003552D4"/>
    <w:rsid w:val="00357333"/>
    <w:rsid w:val="003573E3"/>
    <w:rsid w:val="0035751C"/>
    <w:rsid w:val="00360389"/>
    <w:rsid w:val="0036145C"/>
    <w:rsid w:val="00361DE1"/>
    <w:rsid w:val="0036201E"/>
    <w:rsid w:val="00362F72"/>
    <w:rsid w:val="00363035"/>
    <w:rsid w:val="0036319E"/>
    <w:rsid w:val="00363565"/>
    <w:rsid w:val="00364208"/>
    <w:rsid w:val="003642CB"/>
    <w:rsid w:val="003644C4"/>
    <w:rsid w:val="00364C93"/>
    <w:rsid w:val="00364ECC"/>
    <w:rsid w:val="003653B1"/>
    <w:rsid w:val="003657A2"/>
    <w:rsid w:val="00365E65"/>
    <w:rsid w:val="00366527"/>
    <w:rsid w:val="00366847"/>
    <w:rsid w:val="00366CDB"/>
    <w:rsid w:val="00366D0C"/>
    <w:rsid w:val="00367950"/>
    <w:rsid w:val="00367A16"/>
    <w:rsid w:val="003701E8"/>
    <w:rsid w:val="003706B4"/>
    <w:rsid w:val="00370A46"/>
    <w:rsid w:val="00370A84"/>
    <w:rsid w:val="003722A0"/>
    <w:rsid w:val="003726A6"/>
    <w:rsid w:val="00372815"/>
    <w:rsid w:val="003728D4"/>
    <w:rsid w:val="00372999"/>
    <w:rsid w:val="00372A8B"/>
    <w:rsid w:val="00372E59"/>
    <w:rsid w:val="003733C2"/>
    <w:rsid w:val="00373721"/>
    <w:rsid w:val="003739AD"/>
    <w:rsid w:val="00374576"/>
    <w:rsid w:val="00374739"/>
    <w:rsid w:val="00374A68"/>
    <w:rsid w:val="00375EE0"/>
    <w:rsid w:val="003762DE"/>
    <w:rsid w:val="0037651A"/>
    <w:rsid w:val="00376978"/>
    <w:rsid w:val="00376CDB"/>
    <w:rsid w:val="003775D6"/>
    <w:rsid w:val="00377B79"/>
    <w:rsid w:val="00377C1C"/>
    <w:rsid w:val="00380475"/>
    <w:rsid w:val="00380A64"/>
    <w:rsid w:val="00380AC3"/>
    <w:rsid w:val="00380C2F"/>
    <w:rsid w:val="00381161"/>
    <w:rsid w:val="0038150E"/>
    <w:rsid w:val="00381ABD"/>
    <w:rsid w:val="00381EDC"/>
    <w:rsid w:val="00383355"/>
    <w:rsid w:val="00383419"/>
    <w:rsid w:val="00383692"/>
    <w:rsid w:val="00384570"/>
    <w:rsid w:val="003847C6"/>
    <w:rsid w:val="00384C82"/>
    <w:rsid w:val="00384E0F"/>
    <w:rsid w:val="00385B0B"/>
    <w:rsid w:val="00385FED"/>
    <w:rsid w:val="003860CB"/>
    <w:rsid w:val="0038629B"/>
    <w:rsid w:val="00386301"/>
    <w:rsid w:val="00386455"/>
    <w:rsid w:val="003864F7"/>
    <w:rsid w:val="00386F95"/>
    <w:rsid w:val="00387664"/>
    <w:rsid w:val="003876E3"/>
    <w:rsid w:val="0038782D"/>
    <w:rsid w:val="003878BE"/>
    <w:rsid w:val="00387C52"/>
    <w:rsid w:val="00387FC2"/>
    <w:rsid w:val="003906F4"/>
    <w:rsid w:val="00391C7D"/>
    <w:rsid w:val="00392CEA"/>
    <w:rsid w:val="00392D16"/>
    <w:rsid w:val="00392EFA"/>
    <w:rsid w:val="003935DF"/>
    <w:rsid w:val="00393D6C"/>
    <w:rsid w:val="0039435C"/>
    <w:rsid w:val="003948BD"/>
    <w:rsid w:val="00395427"/>
    <w:rsid w:val="003959B8"/>
    <w:rsid w:val="00395CF3"/>
    <w:rsid w:val="0039656E"/>
    <w:rsid w:val="00396C0F"/>
    <w:rsid w:val="00396E93"/>
    <w:rsid w:val="003973A2"/>
    <w:rsid w:val="003974E1"/>
    <w:rsid w:val="00397C48"/>
    <w:rsid w:val="003A00C2"/>
    <w:rsid w:val="003A01AF"/>
    <w:rsid w:val="003A082E"/>
    <w:rsid w:val="003A0CF8"/>
    <w:rsid w:val="003A10ED"/>
    <w:rsid w:val="003A1D31"/>
    <w:rsid w:val="003A1D32"/>
    <w:rsid w:val="003A243C"/>
    <w:rsid w:val="003A2507"/>
    <w:rsid w:val="003A27B7"/>
    <w:rsid w:val="003A2B2C"/>
    <w:rsid w:val="003A2B86"/>
    <w:rsid w:val="003A2FBA"/>
    <w:rsid w:val="003A3A43"/>
    <w:rsid w:val="003A3D25"/>
    <w:rsid w:val="003A3DA9"/>
    <w:rsid w:val="003A3FB9"/>
    <w:rsid w:val="003A4BC5"/>
    <w:rsid w:val="003A5048"/>
    <w:rsid w:val="003A5F25"/>
    <w:rsid w:val="003A6072"/>
    <w:rsid w:val="003A697C"/>
    <w:rsid w:val="003A7ADD"/>
    <w:rsid w:val="003B0493"/>
    <w:rsid w:val="003B04B8"/>
    <w:rsid w:val="003B0F66"/>
    <w:rsid w:val="003B112C"/>
    <w:rsid w:val="003B1199"/>
    <w:rsid w:val="003B12A4"/>
    <w:rsid w:val="003B1C7D"/>
    <w:rsid w:val="003B27E3"/>
    <w:rsid w:val="003B2B63"/>
    <w:rsid w:val="003B2D9D"/>
    <w:rsid w:val="003B3D60"/>
    <w:rsid w:val="003B4C0C"/>
    <w:rsid w:val="003B51CC"/>
    <w:rsid w:val="003B5BEF"/>
    <w:rsid w:val="003B5F7A"/>
    <w:rsid w:val="003B6271"/>
    <w:rsid w:val="003B67E2"/>
    <w:rsid w:val="003B6A5F"/>
    <w:rsid w:val="003B71C1"/>
    <w:rsid w:val="003B7800"/>
    <w:rsid w:val="003B7CEA"/>
    <w:rsid w:val="003C0221"/>
    <w:rsid w:val="003C0DEE"/>
    <w:rsid w:val="003C0ED6"/>
    <w:rsid w:val="003C0F8D"/>
    <w:rsid w:val="003C1085"/>
    <w:rsid w:val="003C110D"/>
    <w:rsid w:val="003C143A"/>
    <w:rsid w:val="003C1B99"/>
    <w:rsid w:val="003C2260"/>
    <w:rsid w:val="003C25CD"/>
    <w:rsid w:val="003C2C7F"/>
    <w:rsid w:val="003C2F26"/>
    <w:rsid w:val="003C2F40"/>
    <w:rsid w:val="003C410A"/>
    <w:rsid w:val="003C4AA1"/>
    <w:rsid w:val="003C51F4"/>
    <w:rsid w:val="003C5DF7"/>
    <w:rsid w:val="003C6913"/>
    <w:rsid w:val="003C6CC0"/>
    <w:rsid w:val="003C6EDD"/>
    <w:rsid w:val="003C6F1C"/>
    <w:rsid w:val="003C737D"/>
    <w:rsid w:val="003D03D9"/>
    <w:rsid w:val="003D0703"/>
    <w:rsid w:val="003D0E80"/>
    <w:rsid w:val="003D18A7"/>
    <w:rsid w:val="003D1E62"/>
    <w:rsid w:val="003D1EF4"/>
    <w:rsid w:val="003D2B30"/>
    <w:rsid w:val="003D2DDD"/>
    <w:rsid w:val="003D3750"/>
    <w:rsid w:val="003D39E7"/>
    <w:rsid w:val="003D3B68"/>
    <w:rsid w:val="003D4204"/>
    <w:rsid w:val="003D4CDC"/>
    <w:rsid w:val="003D4CFC"/>
    <w:rsid w:val="003D5659"/>
    <w:rsid w:val="003D58C9"/>
    <w:rsid w:val="003D59FF"/>
    <w:rsid w:val="003D743B"/>
    <w:rsid w:val="003D7A5B"/>
    <w:rsid w:val="003D7FDB"/>
    <w:rsid w:val="003E006A"/>
    <w:rsid w:val="003E0509"/>
    <w:rsid w:val="003E0F7E"/>
    <w:rsid w:val="003E15AA"/>
    <w:rsid w:val="003E1AC7"/>
    <w:rsid w:val="003E1B3D"/>
    <w:rsid w:val="003E21D2"/>
    <w:rsid w:val="003E2C8B"/>
    <w:rsid w:val="003E2D1F"/>
    <w:rsid w:val="003E3618"/>
    <w:rsid w:val="003E3C7E"/>
    <w:rsid w:val="003E3FBE"/>
    <w:rsid w:val="003E4514"/>
    <w:rsid w:val="003E520E"/>
    <w:rsid w:val="003E53C7"/>
    <w:rsid w:val="003E5734"/>
    <w:rsid w:val="003E5806"/>
    <w:rsid w:val="003E582B"/>
    <w:rsid w:val="003E58B5"/>
    <w:rsid w:val="003E5DE3"/>
    <w:rsid w:val="003E6608"/>
    <w:rsid w:val="003E6A70"/>
    <w:rsid w:val="003E6DA0"/>
    <w:rsid w:val="003E72C2"/>
    <w:rsid w:val="003E7358"/>
    <w:rsid w:val="003F0622"/>
    <w:rsid w:val="003F09EF"/>
    <w:rsid w:val="003F0ADF"/>
    <w:rsid w:val="003F0CD9"/>
    <w:rsid w:val="003F0E7B"/>
    <w:rsid w:val="003F12FE"/>
    <w:rsid w:val="003F1778"/>
    <w:rsid w:val="003F207A"/>
    <w:rsid w:val="003F219C"/>
    <w:rsid w:val="003F291B"/>
    <w:rsid w:val="003F2F6D"/>
    <w:rsid w:val="003F3AA6"/>
    <w:rsid w:val="003F49B9"/>
    <w:rsid w:val="003F4B04"/>
    <w:rsid w:val="003F4FA8"/>
    <w:rsid w:val="003F5EAF"/>
    <w:rsid w:val="003F5EBF"/>
    <w:rsid w:val="003F63F5"/>
    <w:rsid w:val="003F67E5"/>
    <w:rsid w:val="003F684D"/>
    <w:rsid w:val="003F68F1"/>
    <w:rsid w:val="003F77AB"/>
    <w:rsid w:val="004002C6"/>
    <w:rsid w:val="004018C9"/>
    <w:rsid w:val="00401A89"/>
    <w:rsid w:val="0040313E"/>
    <w:rsid w:val="00403809"/>
    <w:rsid w:val="004039AA"/>
    <w:rsid w:val="00403B98"/>
    <w:rsid w:val="00404998"/>
    <w:rsid w:val="00404ABE"/>
    <w:rsid w:val="00404BA4"/>
    <w:rsid w:val="00404CD4"/>
    <w:rsid w:val="0040540D"/>
    <w:rsid w:val="00405B50"/>
    <w:rsid w:val="00405F09"/>
    <w:rsid w:val="00406033"/>
    <w:rsid w:val="00406FC9"/>
    <w:rsid w:val="004073F2"/>
    <w:rsid w:val="00410459"/>
    <w:rsid w:val="00410BA6"/>
    <w:rsid w:val="00410E77"/>
    <w:rsid w:val="00410EA1"/>
    <w:rsid w:val="00410FAE"/>
    <w:rsid w:val="00411126"/>
    <w:rsid w:val="00411204"/>
    <w:rsid w:val="00411E71"/>
    <w:rsid w:val="00411FC2"/>
    <w:rsid w:val="00412343"/>
    <w:rsid w:val="00412506"/>
    <w:rsid w:val="004127EC"/>
    <w:rsid w:val="004129E1"/>
    <w:rsid w:val="00412D6A"/>
    <w:rsid w:val="0041300A"/>
    <w:rsid w:val="004134A2"/>
    <w:rsid w:val="00413710"/>
    <w:rsid w:val="00413FE3"/>
    <w:rsid w:val="00414477"/>
    <w:rsid w:val="00414CD6"/>
    <w:rsid w:val="0041510A"/>
    <w:rsid w:val="004152D6"/>
    <w:rsid w:val="0041587D"/>
    <w:rsid w:val="00415C21"/>
    <w:rsid w:val="00415EEC"/>
    <w:rsid w:val="0041631C"/>
    <w:rsid w:val="00416AEE"/>
    <w:rsid w:val="004172E2"/>
    <w:rsid w:val="004178EA"/>
    <w:rsid w:val="00417CDF"/>
    <w:rsid w:val="00417D23"/>
    <w:rsid w:val="00420145"/>
    <w:rsid w:val="00420245"/>
    <w:rsid w:val="004206B1"/>
    <w:rsid w:val="004206D7"/>
    <w:rsid w:val="00420B81"/>
    <w:rsid w:val="00420CF7"/>
    <w:rsid w:val="004211C1"/>
    <w:rsid w:val="004217C1"/>
    <w:rsid w:val="004218A4"/>
    <w:rsid w:val="004223EB"/>
    <w:rsid w:val="004226D9"/>
    <w:rsid w:val="004227CD"/>
    <w:rsid w:val="0042367F"/>
    <w:rsid w:val="00424654"/>
    <w:rsid w:val="00424BD1"/>
    <w:rsid w:val="00425320"/>
    <w:rsid w:val="004257CC"/>
    <w:rsid w:val="004261DE"/>
    <w:rsid w:val="004262B2"/>
    <w:rsid w:val="004263E0"/>
    <w:rsid w:val="0042758D"/>
    <w:rsid w:val="00427E40"/>
    <w:rsid w:val="00427F6A"/>
    <w:rsid w:val="004300B2"/>
    <w:rsid w:val="00430148"/>
    <w:rsid w:val="0043074A"/>
    <w:rsid w:val="004318F0"/>
    <w:rsid w:val="004319DE"/>
    <w:rsid w:val="00431A1C"/>
    <w:rsid w:val="00431DE9"/>
    <w:rsid w:val="00431EF3"/>
    <w:rsid w:val="00432053"/>
    <w:rsid w:val="00432788"/>
    <w:rsid w:val="00432806"/>
    <w:rsid w:val="00432D6D"/>
    <w:rsid w:val="00432F46"/>
    <w:rsid w:val="004335E0"/>
    <w:rsid w:val="00433A73"/>
    <w:rsid w:val="00433F8A"/>
    <w:rsid w:val="0043412D"/>
    <w:rsid w:val="00434BDE"/>
    <w:rsid w:val="00434C39"/>
    <w:rsid w:val="00435491"/>
    <w:rsid w:val="00436B8A"/>
    <w:rsid w:val="00437891"/>
    <w:rsid w:val="00437C69"/>
    <w:rsid w:val="00437D3F"/>
    <w:rsid w:val="004400F1"/>
    <w:rsid w:val="004406AA"/>
    <w:rsid w:val="00440795"/>
    <w:rsid w:val="00440964"/>
    <w:rsid w:val="00440B19"/>
    <w:rsid w:val="00441055"/>
    <w:rsid w:val="004415F2"/>
    <w:rsid w:val="00441AD7"/>
    <w:rsid w:val="00442496"/>
    <w:rsid w:val="00442D7D"/>
    <w:rsid w:val="00443B35"/>
    <w:rsid w:val="00443BC1"/>
    <w:rsid w:val="00443C28"/>
    <w:rsid w:val="00443DA4"/>
    <w:rsid w:val="00443E59"/>
    <w:rsid w:val="0044474C"/>
    <w:rsid w:val="004449C7"/>
    <w:rsid w:val="00444B1C"/>
    <w:rsid w:val="00444FB7"/>
    <w:rsid w:val="00445326"/>
    <w:rsid w:val="00445D2E"/>
    <w:rsid w:val="00445E22"/>
    <w:rsid w:val="00446757"/>
    <w:rsid w:val="00446801"/>
    <w:rsid w:val="004468C6"/>
    <w:rsid w:val="00446AE6"/>
    <w:rsid w:val="00447128"/>
    <w:rsid w:val="00447D47"/>
    <w:rsid w:val="00447DEE"/>
    <w:rsid w:val="00447E2C"/>
    <w:rsid w:val="00447E97"/>
    <w:rsid w:val="00447FDB"/>
    <w:rsid w:val="004503F9"/>
    <w:rsid w:val="004507C5"/>
    <w:rsid w:val="00451AE3"/>
    <w:rsid w:val="00451F6E"/>
    <w:rsid w:val="004525E6"/>
    <w:rsid w:val="004529D9"/>
    <w:rsid w:val="00452C4C"/>
    <w:rsid w:val="00452DA8"/>
    <w:rsid w:val="00453E88"/>
    <w:rsid w:val="004546B9"/>
    <w:rsid w:val="00454B2E"/>
    <w:rsid w:val="0045502B"/>
    <w:rsid w:val="004551C6"/>
    <w:rsid w:val="004559C3"/>
    <w:rsid w:val="00455F81"/>
    <w:rsid w:val="00455FEA"/>
    <w:rsid w:val="0045672E"/>
    <w:rsid w:val="00456D76"/>
    <w:rsid w:val="00456E9B"/>
    <w:rsid w:val="004574DA"/>
    <w:rsid w:val="00457C37"/>
    <w:rsid w:val="0046001B"/>
    <w:rsid w:val="0046134B"/>
    <w:rsid w:val="0046168E"/>
    <w:rsid w:val="00461863"/>
    <w:rsid w:val="004618A8"/>
    <w:rsid w:val="00461CFA"/>
    <w:rsid w:val="00462783"/>
    <w:rsid w:val="004631FD"/>
    <w:rsid w:val="00463431"/>
    <w:rsid w:val="004645FD"/>
    <w:rsid w:val="00465756"/>
    <w:rsid w:val="00465F02"/>
    <w:rsid w:val="00465FA6"/>
    <w:rsid w:val="004664F7"/>
    <w:rsid w:val="00466541"/>
    <w:rsid w:val="00466736"/>
    <w:rsid w:val="00466856"/>
    <w:rsid w:val="00466DBE"/>
    <w:rsid w:val="00470255"/>
    <w:rsid w:val="00470AF9"/>
    <w:rsid w:val="00470C89"/>
    <w:rsid w:val="00471070"/>
    <w:rsid w:val="004710AE"/>
    <w:rsid w:val="004715F9"/>
    <w:rsid w:val="004723BA"/>
    <w:rsid w:val="004726F6"/>
    <w:rsid w:val="00472CCB"/>
    <w:rsid w:val="00472F55"/>
    <w:rsid w:val="004748AD"/>
    <w:rsid w:val="00474EF5"/>
    <w:rsid w:val="00475523"/>
    <w:rsid w:val="00476D97"/>
    <w:rsid w:val="0047731D"/>
    <w:rsid w:val="00477857"/>
    <w:rsid w:val="00477B2D"/>
    <w:rsid w:val="00477C42"/>
    <w:rsid w:val="00477FE6"/>
    <w:rsid w:val="00480619"/>
    <w:rsid w:val="00480F7B"/>
    <w:rsid w:val="004812AB"/>
    <w:rsid w:val="00481980"/>
    <w:rsid w:val="004821AC"/>
    <w:rsid w:val="004824D6"/>
    <w:rsid w:val="004826BE"/>
    <w:rsid w:val="00483F22"/>
    <w:rsid w:val="00484B10"/>
    <w:rsid w:val="00484E68"/>
    <w:rsid w:val="00484FE2"/>
    <w:rsid w:val="0048532B"/>
    <w:rsid w:val="004855B3"/>
    <w:rsid w:val="004859B5"/>
    <w:rsid w:val="0048640F"/>
    <w:rsid w:val="00486631"/>
    <w:rsid w:val="00486D45"/>
    <w:rsid w:val="0048720F"/>
    <w:rsid w:val="00487556"/>
    <w:rsid w:val="004878C1"/>
    <w:rsid w:val="004878C8"/>
    <w:rsid w:val="00487F0A"/>
    <w:rsid w:val="0049077A"/>
    <w:rsid w:val="0049094F"/>
    <w:rsid w:val="00490D68"/>
    <w:rsid w:val="00491650"/>
    <w:rsid w:val="004918C6"/>
    <w:rsid w:val="00491AFA"/>
    <w:rsid w:val="00491FB0"/>
    <w:rsid w:val="004920C3"/>
    <w:rsid w:val="00492AB0"/>
    <w:rsid w:val="00492AEF"/>
    <w:rsid w:val="00493E0C"/>
    <w:rsid w:val="004941AC"/>
    <w:rsid w:val="00494C4F"/>
    <w:rsid w:val="0049524F"/>
    <w:rsid w:val="00495585"/>
    <w:rsid w:val="004966B9"/>
    <w:rsid w:val="0049670F"/>
    <w:rsid w:val="00497622"/>
    <w:rsid w:val="004976C8"/>
    <w:rsid w:val="004A016E"/>
    <w:rsid w:val="004A055E"/>
    <w:rsid w:val="004A06A8"/>
    <w:rsid w:val="004A0B5E"/>
    <w:rsid w:val="004A100C"/>
    <w:rsid w:val="004A10F5"/>
    <w:rsid w:val="004A11C1"/>
    <w:rsid w:val="004A1D44"/>
    <w:rsid w:val="004A2192"/>
    <w:rsid w:val="004A2981"/>
    <w:rsid w:val="004A2D41"/>
    <w:rsid w:val="004A3416"/>
    <w:rsid w:val="004A36DB"/>
    <w:rsid w:val="004A3E70"/>
    <w:rsid w:val="004A3FFC"/>
    <w:rsid w:val="004A4389"/>
    <w:rsid w:val="004A543B"/>
    <w:rsid w:val="004A5D43"/>
    <w:rsid w:val="004A5DC3"/>
    <w:rsid w:val="004A5E35"/>
    <w:rsid w:val="004A5EB7"/>
    <w:rsid w:val="004A6297"/>
    <w:rsid w:val="004A62D1"/>
    <w:rsid w:val="004A6659"/>
    <w:rsid w:val="004A68EB"/>
    <w:rsid w:val="004A7736"/>
    <w:rsid w:val="004B022B"/>
    <w:rsid w:val="004B15E6"/>
    <w:rsid w:val="004B20A9"/>
    <w:rsid w:val="004B23DF"/>
    <w:rsid w:val="004B23E1"/>
    <w:rsid w:val="004B2538"/>
    <w:rsid w:val="004B3E20"/>
    <w:rsid w:val="004B3E54"/>
    <w:rsid w:val="004B425E"/>
    <w:rsid w:val="004B4C22"/>
    <w:rsid w:val="004B52F7"/>
    <w:rsid w:val="004B59A5"/>
    <w:rsid w:val="004B6379"/>
    <w:rsid w:val="004B6585"/>
    <w:rsid w:val="004B678C"/>
    <w:rsid w:val="004B6B85"/>
    <w:rsid w:val="004B6CF5"/>
    <w:rsid w:val="004B6FDC"/>
    <w:rsid w:val="004B7114"/>
    <w:rsid w:val="004B73FA"/>
    <w:rsid w:val="004B74BD"/>
    <w:rsid w:val="004B75AF"/>
    <w:rsid w:val="004B79FB"/>
    <w:rsid w:val="004C032C"/>
    <w:rsid w:val="004C0755"/>
    <w:rsid w:val="004C094C"/>
    <w:rsid w:val="004C0B3D"/>
    <w:rsid w:val="004C0D22"/>
    <w:rsid w:val="004C0DD9"/>
    <w:rsid w:val="004C15AA"/>
    <w:rsid w:val="004C15EE"/>
    <w:rsid w:val="004C17C5"/>
    <w:rsid w:val="004C252F"/>
    <w:rsid w:val="004C2B3A"/>
    <w:rsid w:val="004C32AD"/>
    <w:rsid w:val="004C3BA1"/>
    <w:rsid w:val="004C3E80"/>
    <w:rsid w:val="004C3FA7"/>
    <w:rsid w:val="004C4147"/>
    <w:rsid w:val="004C54FB"/>
    <w:rsid w:val="004C568E"/>
    <w:rsid w:val="004C5B83"/>
    <w:rsid w:val="004C65F3"/>
    <w:rsid w:val="004C6A6C"/>
    <w:rsid w:val="004C6C6C"/>
    <w:rsid w:val="004C700C"/>
    <w:rsid w:val="004C7178"/>
    <w:rsid w:val="004C7457"/>
    <w:rsid w:val="004C75A2"/>
    <w:rsid w:val="004C7CD9"/>
    <w:rsid w:val="004D079D"/>
    <w:rsid w:val="004D089C"/>
    <w:rsid w:val="004D1439"/>
    <w:rsid w:val="004D1606"/>
    <w:rsid w:val="004D17E9"/>
    <w:rsid w:val="004D1ABC"/>
    <w:rsid w:val="004D1BC5"/>
    <w:rsid w:val="004D279D"/>
    <w:rsid w:val="004D2990"/>
    <w:rsid w:val="004D398A"/>
    <w:rsid w:val="004D48DE"/>
    <w:rsid w:val="004D499B"/>
    <w:rsid w:val="004D57EF"/>
    <w:rsid w:val="004D5CBC"/>
    <w:rsid w:val="004D6717"/>
    <w:rsid w:val="004D6E22"/>
    <w:rsid w:val="004D6ECF"/>
    <w:rsid w:val="004D70BB"/>
    <w:rsid w:val="004D772B"/>
    <w:rsid w:val="004E0231"/>
    <w:rsid w:val="004E02AD"/>
    <w:rsid w:val="004E05A6"/>
    <w:rsid w:val="004E0C32"/>
    <w:rsid w:val="004E0FC1"/>
    <w:rsid w:val="004E1021"/>
    <w:rsid w:val="004E1D7D"/>
    <w:rsid w:val="004E2604"/>
    <w:rsid w:val="004E3148"/>
    <w:rsid w:val="004E3A69"/>
    <w:rsid w:val="004E4373"/>
    <w:rsid w:val="004E4683"/>
    <w:rsid w:val="004E552C"/>
    <w:rsid w:val="004E5A32"/>
    <w:rsid w:val="004E5A8D"/>
    <w:rsid w:val="004E6DC7"/>
    <w:rsid w:val="004E70E5"/>
    <w:rsid w:val="004E7688"/>
    <w:rsid w:val="004E778E"/>
    <w:rsid w:val="004E797F"/>
    <w:rsid w:val="004E7DFB"/>
    <w:rsid w:val="004E7F0B"/>
    <w:rsid w:val="004F0938"/>
    <w:rsid w:val="004F09E3"/>
    <w:rsid w:val="004F0C90"/>
    <w:rsid w:val="004F0DF8"/>
    <w:rsid w:val="004F1509"/>
    <w:rsid w:val="004F23F6"/>
    <w:rsid w:val="004F2702"/>
    <w:rsid w:val="004F3696"/>
    <w:rsid w:val="004F3FEA"/>
    <w:rsid w:val="004F5573"/>
    <w:rsid w:val="004F67BE"/>
    <w:rsid w:val="004F6B6F"/>
    <w:rsid w:val="004F6E4C"/>
    <w:rsid w:val="004F7595"/>
    <w:rsid w:val="004F762F"/>
    <w:rsid w:val="004F7A93"/>
    <w:rsid w:val="004F7C74"/>
    <w:rsid w:val="004F7F4D"/>
    <w:rsid w:val="004F7FA7"/>
    <w:rsid w:val="005000F8"/>
    <w:rsid w:val="00500259"/>
    <w:rsid w:val="005008E2"/>
    <w:rsid w:val="00500F6F"/>
    <w:rsid w:val="00501027"/>
    <w:rsid w:val="0050140E"/>
    <w:rsid w:val="005017FC"/>
    <w:rsid w:val="00501C95"/>
    <w:rsid w:val="0050243C"/>
    <w:rsid w:val="0050248D"/>
    <w:rsid w:val="005036D2"/>
    <w:rsid w:val="00503D93"/>
    <w:rsid w:val="00503F3F"/>
    <w:rsid w:val="005043A2"/>
    <w:rsid w:val="0050447F"/>
    <w:rsid w:val="0050476D"/>
    <w:rsid w:val="00504856"/>
    <w:rsid w:val="00504C6B"/>
    <w:rsid w:val="00504E96"/>
    <w:rsid w:val="0050547E"/>
    <w:rsid w:val="005056C5"/>
    <w:rsid w:val="0050659E"/>
    <w:rsid w:val="005069D3"/>
    <w:rsid w:val="0050706B"/>
    <w:rsid w:val="005071CE"/>
    <w:rsid w:val="005076EE"/>
    <w:rsid w:val="005079A2"/>
    <w:rsid w:val="0051008C"/>
    <w:rsid w:val="005105D4"/>
    <w:rsid w:val="00510A9C"/>
    <w:rsid w:val="00510DB2"/>
    <w:rsid w:val="00511063"/>
    <w:rsid w:val="00511D92"/>
    <w:rsid w:val="00512167"/>
    <w:rsid w:val="00512210"/>
    <w:rsid w:val="00512679"/>
    <w:rsid w:val="005129FE"/>
    <w:rsid w:val="00512CC5"/>
    <w:rsid w:val="00512EA6"/>
    <w:rsid w:val="005130A6"/>
    <w:rsid w:val="00513AE2"/>
    <w:rsid w:val="005147F3"/>
    <w:rsid w:val="00514DFD"/>
    <w:rsid w:val="0051548D"/>
    <w:rsid w:val="0051598A"/>
    <w:rsid w:val="00515A27"/>
    <w:rsid w:val="00515D3D"/>
    <w:rsid w:val="0051725C"/>
    <w:rsid w:val="005206A6"/>
    <w:rsid w:val="005209B6"/>
    <w:rsid w:val="00520C5B"/>
    <w:rsid w:val="00521360"/>
    <w:rsid w:val="00521725"/>
    <w:rsid w:val="005221D0"/>
    <w:rsid w:val="005225D5"/>
    <w:rsid w:val="00522FEE"/>
    <w:rsid w:val="005236B1"/>
    <w:rsid w:val="00523A58"/>
    <w:rsid w:val="00523C2F"/>
    <w:rsid w:val="00523F98"/>
    <w:rsid w:val="00524361"/>
    <w:rsid w:val="00524420"/>
    <w:rsid w:val="00524CD9"/>
    <w:rsid w:val="00526253"/>
    <w:rsid w:val="00526583"/>
    <w:rsid w:val="005266DA"/>
    <w:rsid w:val="00526902"/>
    <w:rsid w:val="00527100"/>
    <w:rsid w:val="00527113"/>
    <w:rsid w:val="00527857"/>
    <w:rsid w:val="00530021"/>
    <w:rsid w:val="0053065C"/>
    <w:rsid w:val="005309D3"/>
    <w:rsid w:val="00530C78"/>
    <w:rsid w:val="00531C6A"/>
    <w:rsid w:val="00532E4F"/>
    <w:rsid w:val="0053344D"/>
    <w:rsid w:val="005337B3"/>
    <w:rsid w:val="00534164"/>
    <w:rsid w:val="00534175"/>
    <w:rsid w:val="0053417A"/>
    <w:rsid w:val="005357E7"/>
    <w:rsid w:val="00535914"/>
    <w:rsid w:val="00535BEF"/>
    <w:rsid w:val="00535C8D"/>
    <w:rsid w:val="00535DE9"/>
    <w:rsid w:val="00536FB9"/>
    <w:rsid w:val="005371D2"/>
    <w:rsid w:val="005373A3"/>
    <w:rsid w:val="005373CF"/>
    <w:rsid w:val="005374CE"/>
    <w:rsid w:val="005374F6"/>
    <w:rsid w:val="00537A09"/>
    <w:rsid w:val="005405C0"/>
    <w:rsid w:val="005407BB"/>
    <w:rsid w:val="005408B7"/>
    <w:rsid w:val="00540CB1"/>
    <w:rsid w:val="00542B0C"/>
    <w:rsid w:val="00543999"/>
    <w:rsid w:val="00543BB9"/>
    <w:rsid w:val="005442EF"/>
    <w:rsid w:val="00544915"/>
    <w:rsid w:val="00545446"/>
    <w:rsid w:val="00545DA0"/>
    <w:rsid w:val="0054633D"/>
    <w:rsid w:val="0054659F"/>
    <w:rsid w:val="005470B2"/>
    <w:rsid w:val="005472AA"/>
    <w:rsid w:val="00547319"/>
    <w:rsid w:val="00547F9A"/>
    <w:rsid w:val="00550CDF"/>
    <w:rsid w:val="00550E37"/>
    <w:rsid w:val="00550E9C"/>
    <w:rsid w:val="00550F84"/>
    <w:rsid w:val="005512F0"/>
    <w:rsid w:val="00551674"/>
    <w:rsid w:val="00552943"/>
    <w:rsid w:val="00552A46"/>
    <w:rsid w:val="00552B25"/>
    <w:rsid w:val="00552C2C"/>
    <w:rsid w:val="00552CD9"/>
    <w:rsid w:val="00552EA7"/>
    <w:rsid w:val="00552F66"/>
    <w:rsid w:val="0055376A"/>
    <w:rsid w:val="00553859"/>
    <w:rsid w:val="005539D4"/>
    <w:rsid w:val="00553FFB"/>
    <w:rsid w:val="0055442F"/>
    <w:rsid w:val="005545F9"/>
    <w:rsid w:val="0055478B"/>
    <w:rsid w:val="00554C55"/>
    <w:rsid w:val="00554CAD"/>
    <w:rsid w:val="00554FF7"/>
    <w:rsid w:val="00556329"/>
    <w:rsid w:val="005563B2"/>
    <w:rsid w:val="00557822"/>
    <w:rsid w:val="00557DDD"/>
    <w:rsid w:val="00560362"/>
    <w:rsid w:val="005603C5"/>
    <w:rsid w:val="0056052A"/>
    <w:rsid w:val="00560F2F"/>
    <w:rsid w:val="005618C4"/>
    <w:rsid w:val="005621D7"/>
    <w:rsid w:val="005637F0"/>
    <w:rsid w:val="0056432F"/>
    <w:rsid w:val="00565C04"/>
    <w:rsid w:val="00565C57"/>
    <w:rsid w:val="00565FAE"/>
    <w:rsid w:val="0056633C"/>
    <w:rsid w:val="00566A65"/>
    <w:rsid w:val="00566CD6"/>
    <w:rsid w:val="005670EC"/>
    <w:rsid w:val="005671CE"/>
    <w:rsid w:val="00567247"/>
    <w:rsid w:val="005672FE"/>
    <w:rsid w:val="005674A1"/>
    <w:rsid w:val="00567CD4"/>
    <w:rsid w:val="00567EAE"/>
    <w:rsid w:val="00570305"/>
    <w:rsid w:val="00570B90"/>
    <w:rsid w:val="005711C1"/>
    <w:rsid w:val="00571909"/>
    <w:rsid w:val="00571DEE"/>
    <w:rsid w:val="00572538"/>
    <w:rsid w:val="0057268F"/>
    <w:rsid w:val="005739CB"/>
    <w:rsid w:val="005741EE"/>
    <w:rsid w:val="00574C49"/>
    <w:rsid w:val="00574E20"/>
    <w:rsid w:val="00575571"/>
    <w:rsid w:val="00575810"/>
    <w:rsid w:val="00575831"/>
    <w:rsid w:val="005759E1"/>
    <w:rsid w:val="00575A3A"/>
    <w:rsid w:val="0057610F"/>
    <w:rsid w:val="0057627A"/>
    <w:rsid w:val="00576B72"/>
    <w:rsid w:val="00577B11"/>
    <w:rsid w:val="00577BCB"/>
    <w:rsid w:val="00577FCB"/>
    <w:rsid w:val="00580948"/>
    <w:rsid w:val="00580BEE"/>
    <w:rsid w:val="00580EB8"/>
    <w:rsid w:val="005810F0"/>
    <w:rsid w:val="005815E5"/>
    <w:rsid w:val="005817EB"/>
    <w:rsid w:val="00581AB4"/>
    <w:rsid w:val="00581DCE"/>
    <w:rsid w:val="00582088"/>
    <w:rsid w:val="00582903"/>
    <w:rsid w:val="00582927"/>
    <w:rsid w:val="00582DED"/>
    <w:rsid w:val="00583778"/>
    <w:rsid w:val="00583974"/>
    <w:rsid w:val="00584145"/>
    <w:rsid w:val="0058474D"/>
    <w:rsid w:val="00584F65"/>
    <w:rsid w:val="0058511B"/>
    <w:rsid w:val="00585352"/>
    <w:rsid w:val="005857F2"/>
    <w:rsid w:val="005863D6"/>
    <w:rsid w:val="00586779"/>
    <w:rsid w:val="00586871"/>
    <w:rsid w:val="00586C81"/>
    <w:rsid w:val="0058711F"/>
    <w:rsid w:val="00587187"/>
    <w:rsid w:val="00587D84"/>
    <w:rsid w:val="00587F2F"/>
    <w:rsid w:val="00590143"/>
    <w:rsid w:val="005902BB"/>
    <w:rsid w:val="00590FE9"/>
    <w:rsid w:val="0059221C"/>
    <w:rsid w:val="00592AFA"/>
    <w:rsid w:val="00592D02"/>
    <w:rsid w:val="00593258"/>
    <w:rsid w:val="00593964"/>
    <w:rsid w:val="00593AAF"/>
    <w:rsid w:val="005947FC"/>
    <w:rsid w:val="005949E4"/>
    <w:rsid w:val="00594FBD"/>
    <w:rsid w:val="00595475"/>
    <w:rsid w:val="0059601A"/>
    <w:rsid w:val="00596114"/>
    <w:rsid w:val="005961DD"/>
    <w:rsid w:val="005971FD"/>
    <w:rsid w:val="005974A9"/>
    <w:rsid w:val="005977CF"/>
    <w:rsid w:val="0059786B"/>
    <w:rsid w:val="00597A2F"/>
    <w:rsid w:val="005A01C8"/>
    <w:rsid w:val="005A0E1F"/>
    <w:rsid w:val="005A139E"/>
    <w:rsid w:val="005A181E"/>
    <w:rsid w:val="005A1E04"/>
    <w:rsid w:val="005A1EA2"/>
    <w:rsid w:val="005A2C97"/>
    <w:rsid w:val="005A32B8"/>
    <w:rsid w:val="005A3A52"/>
    <w:rsid w:val="005A3A53"/>
    <w:rsid w:val="005A4EFC"/>
    <w:rsid w:val="005A51CA"/>
    <w:rsid w:val="005A5382"/>
    <w:rsid w:val="005A57C0"/>
    <w:rsid w:val="005A5B29"/>
    <w:rsid w:val="005A5FB0"/>
    <w:rsid w:val="005A6A64"/>
    <w:rsid w:val="005A6BD5"/>
    <w:rsid w:val="005A6E8E"/>
    <w:rsid w:val="005B012D"/>
    <w:rsid w:val="005B03C6"/>
    <w:rsid w:val="005B0751"/>
    <w:rsid w:val="005B09F4"/>
    <w:rsid w:val="005B16D4"/>
    <w:rsid w:val="005B1FB5"/>
    <w:rsid w:val="005B2E67"/>
    <w:rsid w:val="005B369B"/>
    <w:rsid w:val="005B4445"/>
    <w:rsid w:val="005B49A7"/>
    <w:rsid w:val="005B4A41"/>
    <w:rsid w:val="005B50A0"/>
    <w:rsid w:val="005B5721"/>
    <w:rsid w:val="005B6625"/>
    <w:rsid w:val="005B663C"/>
    <w:rsid w:val="005B67D4"/>
    <w:rsid w:val="005B69CB"/>
    <w:rsid w:val="005B7539"/>
    <w:rsid w:val="005B7EFA"/>
    <w:rsid w:val="005C0342"/>
    <w:rsid w:val="005C078D"/>
    <w:rsid w:val="005C09BC"/>
    <w:rsid w:val="005C0C47"/>
    <w:rsid w:val="005C0EC1"/>
    <w:rsid w:val="005C1D4B"/>
    <w:rsid w:val="005C2943"/>
    <w:rsid w:val="005C2DCC"/>
    <w:rsid w:val="005C3523"/>
    <w:rsid w:val="005C3C68"/>
    <w:rsid w:val="005C3E3C"/>
    <w:rsid w:val="005C4236"/>
    <w:rsid w:val="005C4DC2"/>
    <w:rsid w:val="005C4E59"/>
    <w:rsid w:val="005C52BC"/>
    <w:rsid w:val="005C58F5"/>
    <w:rsid w:val="005C5E9A"/>
    <w:rsid w:val="005C665A"/>
    <w:rsid w:val="005C6985"/>
    <w:rsid w:val="005C7474"/>
    <w:rsid w:val="005C7C3D"/>
    <w:rsid w:val="005D00CB"/>
    <w:rsid w:val="005D0B5F"/>
    <w:rsid w:val="005D0C5A"/>
    <w:rsid w:val="005D0C89"/>
    <w:rsid w:val="005D0E39"/>
    <w:rsid w:val="005D1146"/>
    <w:rsid w:val="005D119F"/>
    <w:rsid w:val="005D209E"/>
    <w:rsid w:val="005D285C"/>
    <w:rsid w:val="005D2F5A"/>
    <w:rsid w:val="005D3385"/>
    <w:rsid w:val="005D3792"/>
    <w:rsid w:val="005D3E7B"/>
    <w:rsid w:val="005D440B"/>
    <w:rsid w:val="005D4684"/>
    <w:rsid w:val="005D572F"/>
    <w:rsid w:val="005D5D30"/>
    <w:rsid w:val="005D60EA"/>
    <w:rsid w:val="005D60EC"/>
    <w:rsid w:val="005D6483"/>
    <w:rsid w:val="005D6C78"/>
    <w:rsid w:val="005D7259"/>
    <w:rsid w:val="005D7FA9"/>
    <w:rsid w:val="005E0573"/>
    <w:rsid w:val="005E0C0F"/>
    <w:rsid w:val="005E0F01"/>
    <w:rsid w:val="005E1091"/>
    <w:rsid w:val="005E12D0"/>
    <w:rsid w:val="005E180A"/>
    <w:rsid w:val="005E2516"/>
    <w:rsid w:val="005E25BE"/>
    <w:rsid w:val="005E2903"/>
    <w:rsid w:val="005E3979"/>
    <w:rsid w:val="005E3C52"/>
    <w:rsid w:val="005E3C93"/>
    <w:rsid w:val="005E564B"/>
    <w:rsid w:val="005E5790"/>
    <w:rsid w:val="005E5AD6"/>
    <w:rsid w:val="005E6256"/>
    <w:rsid w:val="005E6427"/>
    <w:rsid w:val="005E6768"/>
    <w:rsid w:val="005E676E"/>
    <w:rsid w:val="005E68AE"/>
    <w:rsid w:val="005E6A1A"/>
    <w:rsid w:val="005E74C8"/>
    <w:rsid w:val="005F0280"/>
    <w:rsid w:val="005F0861"/>
    <w:rsid w:val="005F1166"/>
    <w:rsid w:val="005F129C"/>
    <w:rsid w:val="005F144D"/>
    <w:rsid w:val="005F2099"/>
    <w:rsid w:val="005F303E"/>
    <w:rsid w:val="005F379A"/>
    <w:rsid w:val="005F3B43"/>
    <w:rsid w:val="005F40DD"/>
    <w:rsid w:val="005F4924"/>
    <w:rsid w:val="005F4961"/>
    <w:rsid w:val="005F4D95"/>
    <w:rsid w:val="005F5360"/>
    <w:rsid w:val="005F5732"/>
    <w:rsid w:val="005F5E6B"/>
    <w:rsid w:val="005F5F26"/>
    <w:rsid w:val="005F5F4F"/>
    <w:rsid w:val="005F6C5A"/>
    <w:rsid w:val="00600262"/>
    <w:rsid w:val="00600DE1"/>
    <w:rsid w:val="00600F2C"/>
    <w:rsid w:val="00601601"/>
    <w:rsid w:val="00601657"/>
    <w:rsid w:val="0060190A"/>
    <w:rsid w:val="00601BFE"/>
    <w:rsid w:val="00603FA0"/>
    <w:rsid w:val="0060432B"/>
    <w:rsid w:val="0060456F"/>
    <w:rsid w:val="0060480B"/>
    <w:rsid w:val="006049DE"/>
    <w:rsid w:val="00604A81"/>
    <w:rsid w:val="006053A5"/>
    <w:rsid w:val="00605632"/>
    <w:rsid w:val="0060563B"/>
    <w:rsid w:val="0060651B"/>
    <w:rsid w:val="00606B60"/>
    <w:rsid w:val="00606D3C"/>
    <w:rsid w:val="0060732A"/>
    <w:rsid w:val="0060756F"/>
    <w:rsid w:val="00607FD7"/>
    <w:rsid w:val="006102B4"/>
    <w:rsid w:val="00611677"/>
    <w:rsid w:val="006116A1"/>
    <w:rsid w:val="0061176A"/>
    <w:rsid w:val="0061197D"/>
    <w:rsid w:val="00611B6D"/>
    <w:rsid w:val="006127C9"/>
    <w:rsid w:val="00612A48"/>
    <w:rsid w:val="00612F67"/>
    <w:rsid w:val="006137CA"/>
    <w:rsid w:val="00613DA6"/>
    <w:rsid w:val="006141C4"/>
    <w:rsid w:val="0061433D"/>
    <w:rsid w:val="00614439"/>
    <w:rsid w:val="00614444"/>
    <w:rsid w:val="00614A5B"/>
    <w:rsid w:val="00614F65"/>
    <w:rsid w:val="006151CA"/>
    <w:rsid w:val="00615294"/>
    <w:rsid w:val="00615457"/>
    <w:rsid w:val="00615645"/>
    <w:rsid w:val="00615C26"/>
    <w:rsid w:val="00615CB0"/>
    <w:rsid w:val="00615D31"/>
    <w:rsid w:val="00615F00"/>
    <w:rsid w:val="0061623E"/>
    <w:rsid w:val="00616400"/>
    <w:rsid w:val="0062032D"/>
    <w:rsid w:val="006203EC"/>
    <w:rsid w:val="00620521"/>
    <w:rsid w:val="006205B6"/>
    <w:rsid w:val="006206F5"/>
    <w:rsid w:val="00620AA8"/>
    <w:rsid w:val="0062119A"/>
    <w:rsid w:val="006229BD"/>
    <w:rsid w:val="00623289"/>
    <w:rsid w:val="00623372"/>
    <w:rsid w:val="006241EA"/>
    <w:rsid w:val="0062421D"/>
    <w:rsid w:val="00624D64"/>
    <w:rsid w:val="00624D77"/>
    <w:rsid w:val="00625442"/>
    <w:rsid w:val="006261F5"/>
    <w:rsid w:val="006268E7"/>
    <w:rsid w:val="006269B4"/>
    <w:rsid w:val="0062718A"/>
    <w:rsid w:val="00627E06"/>
    <w:rsid w:val="00627F82"/>
    <w:rsid w:val="00630386"/>
    <w:rsid w:val="0063070B"/>
    <w:rsid w:val="006307E4"/>
    <w:rsid w:val="00630C7D"/>
    <w:rsid w:val="006317B1"/>
    <w:rsid w:val="00631B00"/>
    <w:rsid w:val="00631EEB"/>
    <w:rsid w:val="00632871"/>
    <w:rsid w:val="006330FE"/>
    <w:rsid w:val="00633A4B"/>
    <w:rsid w:val="0063420D"/>
    <w:rsid w:val="00634507"/>
    <w:rsid w:val="00636340"/>
    <w:rsid w:val="00636ADD"/>
    <w:rsid w:val="00636B4B"/>
    <w:rsid w:val="00636D32"/>
    <w:rsid w:val="0063712B"/>
    <w:rsid w:val="006371D7"/>
    <w:rsid w:val="00637D95"/>
    <w:rsid w:val="00637E49"/>
    <w:rsid w:val="00637F3D"/>
    <w:rsid w:val="006403D5"/>
    <w:rsid w:val="00640637"/>
    <w:rsid w:val="0064076D"/>
    <w:rsid w:val="00640ABD"/>
    <w:rsid w:val="00640DEB"/>
    <w:rsid w:val="00641CE1"/>
    <w:rsid w:val="0064257C"/>
    <w:rsid w:val="0064262F"/>
    <w:rsid w:val="00642B92"/>
    <w:rsid w:val="00642EC7"/>
    <w:rsid w:val="00642F4E"/>
    <w:rsid w:val="00643352"/>
    <w:rsid w:val="006433F0"/>
    <w:rsid w:val="006444D1"/>
    <w:rsid w:val="0064465E"/>
    <w:rsid w:val="00644BD0"/>
    <w:rsid w:val="006457B8"/>
    <w:rsid w:val="006458C0"/>
    <w:rsid w:val="006461EB"/>
    <w:rsid w:val="006463B7"/>
    <w:rsid w:val="00646728"/>
    <w:rsid w:val="00646B3D"/>
    <w:rsid w:val="0065020E"/>
    <w:rsid w:val="00650A08"/>
    <w:rsid w:val="00650CEC"/>
    <w:rsid w:val="00650E7E"/>
    <w:rsid w:val="00651220"/>
    <w:rsid w:val="006515CC"/>
    <w:rsid w:val="00651A9D"/>
    <w:rsid w:val="00651E3F"/>
    <w:rsid w:val="00651F23"/>
    <w:rsid w:val="00651FB3"/>
    <w:rsid w:val="006528FE"/>
    <w:rsid w:val="00652991"/>
    <w:rsid w:val="00653D75"/>
    <w:rsid w:val="00653F86"/>
    <w:rsid w:val="00654085"/>
    <w:rsid w:val="0065462C"/>
    <w:rsid w:val="006551C7"/>
    <w:rsid w:val="006553F0"/>
    <w:rsid w:val="00655CB7"/>
    <w:rsid w:val="00656D88"/>
    <w:rsid w:val="00657312"/>
    <w:rsid w:val="00657EA3"/>
    <w:rsid w:val="00660122"/>
    <w:rsid w:val="006602BC"/>
    <w:rsid w:val="00660419"/>
    <w:rsid w:val="006604E8"/>
    <w:rsid w:val="00660E2A"/>
    <w:rsid w:val="006627BF"/>
    <w:rsid w:val="00662B3A"/>
    <w:rsid w:val="00663136"/>
    <w:rsid w:val="006631ED"/>
    <w:rsid w:val="006635BA"/>
    <w:rsid w:val="00663718"/>
    <w:rsid w:val="00663F7C"/>
    <w:rsid w:val="00664325"/>
    <w:rsid w:val="00664FAC"/>
    <w:rsid w:val="00665034"/>
    <w:rsid w:val="00665048"/>
    <w:rsid w:val="00665477"/>
    <w:rsid w:val="00665630"/>
    <w:rsid w:val="0066597A"/>
    <w:rsid w:val="00665CA0"/>
    <w:rsid w:val="00665D26"/>
    <w:rsid w:val="00665D29"/>
    <w:rsid w:val="00666384"/>
    <w:rsid w:val="00666880"/>
    <w:rsid w:val="00667AD5"/>
    <w:rsid w:val="00667D50"/>
    <w:rsid w:val="00667D72"/>
    <w:rsid w:val="00667F7A"/>
    <w:rsid w:val="00670058"/>
    <w:rsid w:val="006700FE"/>
    <w:rsid w:val="00670D79"/>
    <w:rsid w:val="00670EFC"/>
    <w:rsid w:val="00670F71"/>
    <w:rsid w:val="006715EC"/>
    <w:rsid w:val="006716C2"/>
    <w:rsid w:val="00671F07"/>
    <w:rsid w:val="006722DD"/>
    <w:rsid w:val="006738E6"/>
    <w:rsid w:val="00673996"/>
    <w:rsid w:val="00673A3F"/>
    <w:rsid w:val="00673DDD"/>
    <w:rsid w:val="00673F16"/>
    <w:rsid w:val="00674155"/>
    <w:rsid w:val="0067436D"/>
    <w:rsid w:val="0067499A"/>
    <w:rsid w:val="00675569"/>
    <w:rsid w:val="00675855"/>
    <w:rsid w:val="00675C21"/>
    <w:rsid w:val="006764E9"/>
    <w:rsid w:val="006766C6"/>
    <w:rsid w:val="006766FF"/>
    <w:rsid w:val="00676A4F"/>
    <w:rsid w:val="00676C2D"/>
    <w:rsid w:val="00680236"/>
    <w:rsid w:val="0068027B"/>
    <w:rsid w:val="00680398"/>
    <w:rsid w:val="00680454"/>
    <w:rsid w:val="0068163E"/>
    <w:rsid w:val="00681F6C"/>
    <w:rsid w:val="0068206B"/>
    <w:rsid w:val="006822B5"/>
    <w:rsid w:val="006823D7"/>
    <w:rsid w:val="0068310B"/>
    <w:rsid w:val="0068336E"/>
    <w:rsid w:val="006835C6"/>
    <w:rsid w:val="00683A4A"/>
    <w:rsid w:val="00683E0E"/>
    <w:rsid w:val="0068406A"/>
    <w:rsid w:val="006845DE"/>
    <w:rsid w:val="00684C94"/>
    <w:rsid w:val="00684EAD"/>
    <w:rsid w:val="00685A3E"/>
    <w:rsid w:val="006872F1"/>
    <w:rsid w:val="00687491"/>
    <w:rsid w:val="00687E59"/>
    <w:rsid w:val="00687E99"/>
    <w:rsid w:val="00687F25"/>
    <w:rsid w:val="006901E8"/>
    <w:rsid w:val="006904D5"/>
    <w:rsid w:val="00690A41"/>
    <w:rsid w:val="00690CCA"/>
    <w:rsid w:val="00691BE0"/>
    <w:rsid w:val="00691E4A"/>
    <w:rsid w:val="00692043"/>
    <w:rsid w:val="006922FE"/>
    <w:rsid w:val="0069294D"/>
    <w:rsid w:val="00692F0E"/>
    <w:rsid w:val="00692FD9"/>
    <w:rsid w:val="00693549"/>
    <w:rsid w:val="006937DB"/>
    <w:rsid w:val="00693ACE"/>
    <w:rsid w:val="00693BBE"/>
    <w:rsid w:val="006944A9"/>
    <w:rsid w:val="00694950"/>
    <w:rsid w:val="006949BB"/>
    <w:rsid w:val="00694E98"/>
    <w:rsid w:val="0069517A"/>
    <w:rsid w:val="00695369"/>
    <w:rsid w:val="0069556E"/>
    <w:rsid w:val="00695CFC"/>
    <w:rsid w:val="00696152"/>
    <w:rsid w:val="00696955"/>
    <w:rsid w:val="00697300"/>
    <w:rsid w:val="0069763A"/>
    <w:rsid w:val="00697BDE"/>
    <w:rsid w:val="006A0438"/>
    <w:rsid w:val="006A0442"/>
    <w:rsid w:val="006A0721"/>
    <w:rsid w:val="006A0CD9"/>
    <w:rsid w:val="006A0E19"/>
    <w:rsid w:val="006A1014"/>
    <w:rsid w:val="006A1AAB"/>
    <w:rsid w:val="006A1B0A"/>
    <w:rsid w:val="006A22CC"/>
    <w:rsid w:val="006A257A"/>
    <w:rsid w:val="006A271F"/>
    <w:rsid w:val="006A2D34"/>
    <w:rsid w:val="006A37F6"/>
    <w:rsid w:val="006A395D"/>
    <w:rsid w:val="006A4180"/>
    <w:rsid w:val="006A45BE"/>
    <w:rsid w:val="006A45CA"/>
    <w:rsid w:val="006A4791"/>
    <w:rsid w:val="006A5E27"/>
    <w:rsid w:val="006A6A39"/>
    <w:rsid w:val="006A6B24"/>
    <w:rsid w:val="006A6E57"/>
    <w:rsid w:val="006A6F55"/>
    <w:rsid w:val="006B0015"/>
    <w:rsid w:val="006B0570"/>
    <w:rsid w:val="006B0817"/>
    <w:rsid w:val="006B16F8"/>
    <w:rsid w:val="006B1716"/>
    <w:rsid w:val="006B1DE0"/>
    <w:rsid w:val="006B24CC"/>
    <w:rsid w:val="006B2500"/>
    <w:rsid w:val="006B2EC9"/>
    <w:rsid w:val="006B34E6"/>
    <w:rsid w:val="006B3830"/>
    <w:rsid w:val="006B3F1F"/>
    <w:rsid w:val="006B3FBA"/>
    <w:rsid w:val="006B5464"/>
    <w:rsid w:val="006B5A68"/>
    <w:rsid w:val="006B6355"/>
    <w:rsid w:val="006B677E"/>
    <w:rsid w:val="006B73AA"/>
    <w:rsid w:val="006B786A"/>
    <w:rsid w:val="006C01ED"/>
    <w:rsid w:val="006C0271"/>
    <w:rsid w:val="006C0746"/>
    <w:rsid w:val="006C0EE4"/>
    <w:rsid w:val="006C180F"/>
    <w:rsid w:val="006C1F00"/>
    <w:rsid w:val="006C2F31"/>
    <w:rsid w:val="006C30CA"/>
    <w:rsid w:val="006C3ACA"/>
    <w:rsid w:val="006C4543"/>
    <w:rsid w:val="006C4E62"/>
    <w:rsid w:val="006C4F9E"/>
    <w:rsid w:val="006C52E6"/>
    <w:rsid w:val="006C56DA"/>
    <w:rsid w:val="006C5BC3"/>
    <w:rsid w:val="006C666D"/>
    <w:rsid w:val="006C6B3C"/>
    <w:rsid w:val="006C6FC7"/>
    <w:rsid w:val="006C73B4"/>
    <w:rsid w:val="006C7939"/>
    <w:rsid w:val="006C7A79"/>
    <w:rsid w:val="006C7F90"/>
    <w:rsid w:val="006C7FC8"/>
    <w:rsid w:val="006D0CD0"/>
    <w:rsid w:val="006D0DD9"/>
    <w:rsid w:val="006D0EC7"/>
    <w:rsid w:val="006D156F"/>
    <w:rsid w:val="006D1968"/>
    <w:rsid w:val="006D1CED"/>
    <w:rsid w:val="006D1F6E"/>
    <w:rsid w:val="006D2361"/>
    <w:rsid w:val="006D2F21"/>
    <w:rsid w:val="006D32F3"/>
    <w:rsid w:val="006D37F7"/>
    <w:rsid w:val="006D393A"/>
    <w:rsid w:val="006D47D2"/>
    <w:rsid w:val="006D49E0"/>
    <w:rsid w:val="006D4C4F"/>
    <w:rsid w:val="006D518A"/>
    <w:rsid w:val="006D55FB"/>
    <w:rsid w:val="006D5E3C"/>
    <w:rsid w:val="006D697E"/>
    <w:rsid w:val="006D69CC"/>
    <w:rsid w:val="006D6C15"/>
    <w:rsid w:val="006D6F1F"/>
    <w:rsid w:val="006D73C5"/>
    <w:rsid w:val="006D781B"/>
    <w:rsid w:val="006D7D69"/>
    <w:rsid w:val="006E01F3"/>
    <w:rsid w:val="006E090C"/>
    <w:rsid w:val="006E0D8A"/>
    <w:rsid w:val="006E14C7"/>
    <w:rsid w:val="006E2098"/>
    <w:rsid w:val="006E29F8"/>
    <w:rsid w:val="006E2BAA"/>
    <w:rsid w:val="006E3C6A"/>
    <w:rsid w:val="006E403C"/>
    <w:rsid w:val="006E4AFE"/>
    <w:rsid w:val="006E4EDA"/>
    <w:rsid w:val="006E5B7B"/>
    <w:rsid w:val="006E5E05"/>
    <w:rsid w:val="006E618B"/>
    <w:rsid w:val="006E65C4"/>
    <w:rsid w:val="006E6A77"/>
    <w:rsid w:val="006E7089"/>
    <w:rsid w:val="006E75A3"/>
    <w:rsid w:val="006E79B5"/>
    <w:rsid w:val="006F0086"/>
    <w:rsid w:val="006F14B6"/>
    <w:rsid w:val="006F15AB"/>
    <w:rsid w:val="006F2160"/>
    <w:rsid w:val="006F21C1"/>
    <w:rsid w:val="006F275A"/>
    <w:rsid w:val="006F29AF"/>
    <w:rsid w:val="006F2ACD"/>
    <w:rsid w:val="006F3305"/>
    <w:rsid w:val="006F3634"/>
    <w:rsid w:val="006F3656"/>
    <w:rsid w:val="006F3669"/>
    <w:rsid w:val="006F3C54"/>
    <w:rsid w:val="006F486C"/>
    <w:rsid w:val="006F5038"/>
    <w:rsid w:val="006F5299"/>
    <w:rsid w:val="006F53A2"/>
    <w:rsid w:val="006F542F"/>
    <w:rsid w:val="006F5AF9"/>
    <w:rsid w:val="006F5BDF"/>
    <w:rsid w:val="006F5D23"/>
    <w:rsid w:val="006F688E"/>
    <w:rsid w:val="006F6D44"/>
    <w:rsid w:val="006F706B"/>
    <w:rsid w:val="006F7073"/>
    <w:rsid w:val="006F738A"/>
    <w:rsid w:val="00700C66"/>
    <w:rsid w:val="00700D28"/>
    <w:rsid w:val="00701524"/>
    <w:rsid w:val="00701B49"/>
    <w:rsid w:val="00701B4A"/>
    <w:rsid w:val="00702225"/>
    <w:rsid w:val="00702F52"/>
    <w:rsid w:val="00703A67"/>
    <w:rsid w:val="00704630"/>
    <w:rsid w:val="007046B2"/>
    <w:rsid w:val="00704942"/>
    <w:rsid w:val="00704C53"/>
    <w:rsid w:val="00704D67"/>
    <w:rsid w:val="007055A7"/>
    <w:rsid w:val="00705786"/>
    <w:rsid w:val="00705A90"/>
    <w:rsid w:val="00705FAE"/>
    <w:rsid w:val="00706156"/>
    <w:rsid w:val="00706825"/>
    <w:rsid w:val="00707193"/>
    <w:rsid w:val="00707270"/>
    <w:rsid w:val="007074DC"/>
    <w:rsid w:val="007075B9"/>
    <w:rsid w:val="00707AF0"/>
    <w:rsid w:val="00707E75"/>
    <w:rsid w:val="00710130"/>
    <w:rsid w:val="007106FB"/>
    <w:rsid w:val="00710746"/>
    <w:rsid w:val="0071119D"/>
    <w:rsid w:val="007114D8"/>
    <w:rsid w:val="007130F1"/>
    <w:rsid w:val="00713A75"/>
    <w:rsid w:val="00713AB5"/>
    <w:rsid w:val="007146F3"/>
    <w:rsid w:val="00714B92"/>
    <w:rsid w:val="00714B9D"/>
    <w:rsid w:val="007152EF"/>
    <w:rsid w:val="00715BF3"/>
    <w:rsid w:val="00715D9F"/>
    <w:rsid w:val="0071602B"/>
    <w:rsid w:val="00716113"/>
    <w:rsid w:val="00716683"/>
    <w:rsid w:val="007169CC"/>
    <w:rsid w:val="00716D86"/>
    <w:rsid w:val="00716E51"/>
    <w:rsid w:val="00716F73"/>
    <w:rsid w:val="007176A4"/>
    <w:rsid w:val="00717714"/>
    <w:rsid w:val="00717D57"/>
    <w:rsid w:val="0072008D"/>
    <w:rsid w:val="00720199"/>
    <w:rsid w:val="007203D1"/>
    <w:rsid w:val="007203F6"/>
    <w:rsid w:val="007205E1"/>
    <w:rsid w:val="007207CC"/>
    <w:rsid w:val="00720B39"/>
    <w:rsid w:val="00722036"/>
    <w:rsid w:val="007225C1"/>
    <w:rsid w:val="0072262F"/>
    <w:rsid w:val="007227E1"/>
    <w:rsid w:val="0072299D"/>
    <w:rsid w:val="007229E8"/>
    <w:rsid w:val="00722FF2"/>
    <w:rsid w:val="007230DF"/>
    <w:rsid w:val="007242D9"/>
    <w:rsid w:val="0072440D"/>
    <w:rsid w:val="00724551"/>
    <w:rsid w:val="0072488A"/>
    <w:rsid w:val="00725D90"/>
    <w:rsid w:val="00726606"/>
    <w:rsid w:val="007269D7"/>
    <w:rsid w:val="007269D8"/>
    <w:rsid w:val="00727235"/>
    <w:rsid w:val="00727381"/>
    <w:rsid w:val="00727EC3"/>
    <w:rsid w:val="00730093"/>
    <w:rsid w:val="0073040C"/>
    <w:rsid w:val="00730840"/>
    <w:rsid w:val="00730B6A"/>
    <w:rsid w:val="00730E26"/>
    <w:rsid w:val="007312D1"/>
    <w:rsid w:val="00731AD7"/>
    <w:rsid w:val="00732439"/>
    <w:rsid w:val="00732814"/>
    <w:rsid w:val="00732C1A"/>
    <w:rsid w:val="00732F7C"/>
    <w:rsid w:val="00733308"/>
    <w:rsid w:val="00733462"/>
    <w:rsid w:val="00733FFC"/>
    <w:rsid w:val="00734552"/>
    <w:rsid w:val="0073477E"/>
    <w:rsid w:val="00734A3C"/>
    <w:rsid w:val="00734BB8"/>
    <w:rsid w:val="0073536C"/>
    <w:rsid w:val="0073563F"/>
    <w:rsid w:val="00735EFE"/>
    <w:rsid w:val="00735F51"/>
    <w:rsid w:val="007362BC"/>
    <w:rsid w:val="007362FF"/>
    <w:rsid w:val="00736305"/>
    <w:rsid w:val="0073643A"/>
    <w:rsid w:val="00736702"/>
    <w:rsid w:val="00736A75"/>
    <w:rsid w:val="0073714A"/>
    <w:rsid w:val="0073767E"/>
    <w:rsid w:val="00737A58"/>
    <w:rsid w:val="00737E12"/>
    <w:rsid w:val="0074162C"/>
    <w:rsid w:val="00742560"/>
    <w:rsid w:val="007425AB"/>
    <w:rsid w:val="0074277D"/>
    <w:rsid w:val="00742B52"/>
    <w:rsid w:val="0074390C"/>
    <w:rsid w:val="00743A50"/>
    <w:rsid w:val="00744009"/>
    <w:rsid w:val="0074467D"/>
    <w:rsid w:val="00744B29"/>
    <w:rsid w:val="00745331"/>
    <w:rsid w:val="00745601"/>
    <w:rsid w:val="00745FA6"/>
    <w:rsid w:val="0074619E"/>
    <w:rsid w:val="0074625A"/>
    <w:rsid w:val="00746931"/>
    <w:rsid w:val="007469DD"/>
    <w:rsid w:val="00750841"/>
    <w:rsid w:val="00750C04"/>
    <w:rsid w:val="007510ED"/>
    <w:rsid w:val="00751492"/>
    <w:rsid w:val="00751589"/>
    <w:rsid w:val="00751FC7"/>
    <w:rsid w:val="007527E1"/>
    <w:rsid w:val="00752AE0"/>
    <w:rsid w:val="00752CF1"/>
    <w:rsid w:val="0075307D"/>
    <w:rsid w:val="007533A4"/>
    <w:rsid w:val="00753471"/>
    <w:rsid w:val="007535F6"/>
    <w:rsid w:val="0075368F"/>
    <w:rsid w:val="00753AC4"/>
    <w:rsid w:val="00753D46"/>
    <w:rsid w:val="007549F5"/>
    <w:rsid w:val="00754AE8"/>
    <w:rsid w:val="0075523D"/>
    <w:rsid w:val="007563E3"/>
    <w:rsid w:val="00756447"/>
    <w:rsid w:val="00756B95"/>
    <w:rsid w:val="00757489"/>
    <w:rsid w:val="007576D6"/>
    <w:rsid w:val="00757758"/>
    <w:rsid w:val="00760972"/>
    <w:rsid w:val="007625AA"/>
    <w:rsid w:val="007633AB"/>
    <w:rsid w:val="007637D8"/>
    <w:rsid w:val="007639B8"/>
    <w:rsid w:val="00763CD5"/>
    <w:rsid w:val="007642AA"/>
    <w:rsid w:val="00764E14"/>
    <w:rsid w:val="00765725"/>
    <w:rsid w:val="00765ABE"/>
    <w:rsid w:val="00765D24"/>
    <w:rsid w:val="00765D43"/>
    <w:rsid w:val="007668D0"/>
    <w:rsid w:val="00767077"/>
    <w:rsid w:val="0076728C"/>
    <w:rsid w:val="007676C3"/>
    <w:rsid w:val="007677A6"/>
    <w:rsid w:val="00767893"/>
    <w:rsid w:val="00767BDA"/>
    <w:rsid w:val="00767E83"/>
    <w:rsid w:val="00771368"/>
    <w:rsid w:val="00771BF9"/>
    <w:rsid w:val="00772349"/>
    <w:rsid w:val="007724E3"/>
    <w:rsid w:val="007728EE"/>
    <w:rsid w:val="00772E8B"/>
    <w:rsid w:val="00772FD5"/>
    <w:rsid w:val="0077300D"/>
    <w:rsid w:val="00773202"/>
    <w:rsid w:val="007733D6"/>
    <w:rsid w:val="0077473C"/>
    <w:rsid w:val="0077489A"/>
    <w:rsid w:val="00774B92"/>
    <w:rsid w:val="00774DE2"/>
    <w:rsid w:val="007753C7"/>
    <w:rsid w:val="0077602A"/>
    <w:rsid w:val="007763C3"/>
    <w:rsid w:val="00776439"/>
    <w:rsid w:val="007764E2"/>
    <w:rsid w:val="007767AD"/>
    <w:rsid w:val="00776A64"/>
    <w:rsid w:val="00776B78"/>
    <w:rsid w:val="007771B4"/>
    <w:rsid w:val="0077749A"/>
    <w:rsid w:val="00777545"/>
    <w:rsid w:val="007779FA"/>
    <w:rsid w:val="00777D5F"/>
    <w:rsid w:val="007800F7"/>
    <w:rsid w:val="00780463"/>
    <w:rsid w:val="007805B3"/>
    <w:rsid w:val="00780AA2"/>
    <w:rsid w:val="00780B5F"/>
    <w:rsid w:val="007810D4"/>
    <w:rsid w:val="00781155"/>
    <w:rsid w:val="00781A9E"/>
    <w:rsid w:val="00781E49"/>
    <w:rsid w:val="007823AB"/>
    <w:rsid w:val="00782C36"/>
    <w:rsid w:val="00783199"/>
    <w:rsid w:val="007831ED"/>
    <w:rsid w:val="0078361A"/>
    <w:rsid w:val="007840A2"/>
    <w:rsid w:val="007840D4"/>
    <w:rsid w:val="00784510"/>
    <w:rsid w:val="0078458B"/>
    <w:rsid w:val="0078480C"/>
    <w:rsid w:val="00784F8D"/>
    <w:rsid w:val="0078529C"/>
    <w:rsid w:val="00785494"/>
    <w:rsid w:val="00785696"/>
    <w:rsid w:val="00785B0D"/>
    <w:rsid w:val="00785E32"/>
    <w:rsid w:val="00786BF6"/>
    <w:rsid w:val="00786C1C"/>
    <w:rsid w:val="007874C4"/>
    <w:rsid w:val="00787D48"/>
    <w:rsid w:val="00787DB3"/>
    <w:rsid w:val="007902A0"/>
    <w:rsid w:val="007902D8"/>
    <w:rsid w:val="0079037D"/>
    <w:rsid w:val="00790815"/>
    <w:rsid w:val="007917C1"/>
    <w:rsid w:val="00791B18"/>
    <w:rsid w:val="00792659"/>
    <w:rsid w:val="007927DF"/>
    <w:rsid w:val="00792D8E"/>
    <w:rsid w:val="007931DC"/>
    <w:rsid w:val="00793A43"/>
    <w:rsid w:val="00793DE6"/>
    <w:rsid w:val="00794C63"/>
    <w:rsid w:val="00794F0E"/>
    <w:rsid w:val="00795BF4"/>
    <w:rsid w:val="00795EDB"/>
    <w:rsid w:val="00796095"/>
    <w:rsid w:val="00796280"/>
    <w:rsid w:val="007964A7"/>
    <w:rsid w:val="00796BFA"/>
    <w:rsid w:val="00796C5F"/>
    <w:rsid w:val="0079746E"/>
    <w:rsid w:val="007A007F"/>
    <w:rsid w:val="007A0995"/>
    <w:rsid w:val="007A0DCF"/>
    <w:rsid w:val="007A1097"/>
    <w:rsid w:val="007A1557"/>
    <w:rsid w:val="007A16F6"/>
    <w:rsid w:val="007A176B"/>
    <w:rsid w:val="007A1B7C"/>
    <w:rsid w:val="007A1BFC"/>
    <w:rsid w:val="007A1DC0"/>
    <w:rsid w:val="007A1FA0"/>
    <w:rsid w:val="007A2CA1"/>
    <w:rsid w:val="007A2CB8"/>
    <w:rsid w:val="007A351E"/>
    <w:rsid w:val="007A3557"/>
    <w:rsid w:val="007A3826"/>
    <w:rsid w:val="007A3D33"/>
    <w:rsid w:val="007A46E9"/>
    <w:rsid w:val="007A4B68"/>
    <w:rsid w:val="007A609E"/>
    <w:rsid w:val="007A6B45"/>
    <w:rsid w:val="007A6E06"/>
    <w:rsid w:val="007A6EA4"/>
    <w:rsid w:val="007A6FA9"/>
    <w:rsid w:val="007A6FF6"/>
    <w:rsid w:val="007A7129"/>
    <w:rsid w:val="007A7261"/>
    <w:rsid w:val="007A7326"/>
    <w:rsid w:val="007A7884"/>
    <w:rsid w:val="007A7A41"/>
    <w:rsid w:val="007B081D"/>
    <w:rsid w:val="007B0C90"/>
    <w:rsid w:val="007B0E69"/>
    <w:rsid w:val="007B0F02"/>
    <w:rsid w:val="007B1048"/>
    <w:rsid w:val="007B10F3"/>
    <w:rsid w:val="007B1278"/>
    <w:rsid w:val="007B19AD"/>
    <w:rsid w:val="007B2129"/>
    <w:rsid w:val="007B2193"/>
    <w:rsid w:val="007B286A"/>
    <w:rsid w:val="007B2CD5"/>
    <w:rsid w:val="007B426A"/>
    <w:rsid w:val="007B44C5"/>
    <w:rsid w:val="007B4C68"/>
    <w:rsid w:val="007B522E"/>
    <w:rsid w:val="007B572E"/>
    <w:rsid w:val="007B6727"/>
    <w:rsid w:val="007B7265"/>
    <w:rsid w:val="007B784E"/>
    <w:rsid w:val="007B7A1D"/>
    <w:rsid w:val="007B7DBC"/>
    <w:rsid w:val="007C0040"/>
    <w:rsid w:val="007C0168"/>
    <w:rsid w:val="007C0F14"/>
    <w:rsid w:val="007C189B"/>
    <w:rsid w:val="007C1D84"/>
    <w:rsid w:val="007C1F67"/>
    <w:rsid w:val="007C24ED"/>
    <w:rsid w:val="007C2589"/>
    <w:rsid w:val="007C2F6C"/>
    <w:rsid w:val="007C40E1"/>
    <w:rsid w:val="007C50BD"/>
    <w:rsid w:val="007C5F8C"/>
    <w:rsid w:val="007C648E"/>
    <w:rsid w:val="007C7302"/>
    <w:rsid w:val="007C75E6"/>
    <w:rsid w:val="007D0949"/>
    <w:rsid w:val="007D15CD"/>
    <w:rsid w:val="007D1740"/>
    <w:rsid w:val="007D2D20"/>
    <w:rsid w:val="007D2E53"/>
    <w:rsid w:val="007D2FA7"/>
    <w:rsid w:val="007D3157"/>
    <w:rsid w:val="007D3DCF"/>
    <w:rsid w:val="007D4700"/>
    <w:rsid w:val="007D49E8"/>
    <w:rsid w:val="007D4ED9"/>
    <w:rsid w:val="007D4F51"/>
    <w:rsid w:val="007D4FC0"/>
    <w:rsid w:val="007D56E8"/>
    <w:rsid w:val="007D56EE"/>
    <w:rsid w:val="007D62F3"/>
    <w:rsid w:val="007D6998"/>
    <w:rsid w:val="007D6B09"/>
    <w:rsid w:val="007D6DEF"/>
    <w:rsid w:val="007E09A3"/>
    <w:rsid w:val="007E0E38"/>
    <w:rsid w:val="007E21CA"/>
    <w:rsid w:val="007E226B"/>
    <w:rsid w:val="007E278E"/>
    <w:rsid w:val="007E2C00"/>
    <w:rsid w:val="007E37B9"/>
    <w:rsid w:val="007E39C3"/>
    <w:rsid w:val="007E3D03"/>
    <w:rsid w:val="007E42C0"/>
    <w:rsid w:val="007E530F"/>
    <w:rsid w:val="007E5314"/>
    <w:rsid w:val="007E539C"/>
    <w:rsid w:val="007E5562"/>
    <w:rsid w:val="007E57D7"/>
    <w:rsid w:val="007E5B70"/>
    <w:rsid w:val="007E611A"/>
    <w:rsid w:val="007E62D8"/>
    <w:rsid w:val="007E636A"/>
    <w:rsid w:val="007E6691"/>
    <w:rsid w:val="007E69B4"/>
    <w:rsid w:val="007E6A5D"/>
    <w:rsid w:val="007E6F42"/>
    <w:rsid w:val="007E6F8F"/>
    <w:rsid w:val="007E70E9"/>
    <w:rsid w:val="007E755B"/>
    <w:rsid w:val="007E7671"/>
    <w:rsid w:val="007E7D20"/>
    <w:rsid w:val="007F0FC0"/>
    <w:rsid w:val="007F149E"/>
    <w:rsid w:val="007F151F"/>
    <w:rsid w:val="007F1BF7"/>
    <w:rsid w:val="007F1C57"/>
    <w:rsid w:val="007F220E"/>
    <w:rsid w:val="007F249E"/>
    <w:rsid w:val="007F25A2"/>
    <w:rsid w:val="007F28A4"/>
    <w:rsid w:val="007F30B1"/>
    <w:rsid w:val="007F36B1"/>
    <w:rsid w:val="007F3E26"/>
    <w:rsid w:val="007F4242"/>
    <w:rsid w:val="007F42D4"/>
    <w:rsid w:val="007F4381"/>
    <w:rsid w:val="007F44A0"/>
    <w:rsid w:val="007F4EB0"/>
    <w:rsid w:val="007F500C"/>
    <w:rsid w:val="007F54F1"/>
    <w:rsid w:val="007F5546"/>
    <w:rsid w:val="007F5637"/>
    <w:rsid w:val="007F5682"/>
    <w:rsid w:val="007F595F"/>
    <w:rsid w:val="007F65EC"/>
    <w:rsid w:val="007F68E7"/>
    <w:rsid w:val="007F7118"/>
    <w:rsid w:val="007F78E5"/>
    <w:rsid w:val="00800683"/>
    <w:rsid w:val="008013CC"/>
    <w:rsid w:val="008020B4"/>
    <w:rsid w:val="008020FE"/>
    <w:rsid w:val="0080296F"/>
    <w:rsid w:val="00802ECF"/>
    <w:rsid w:val="00802F14"/>
    <w:rsid w:val="00803922"/>
    <w:rsid w:val="008040B1"/>
    <w:rsid w:val="0080426F"/>
    <w:rsid w:val="00804330"/>
    <w:rsid w:val="008046FA"/>
    <w:rsid w:val="008051E3"/>
    <w:rsid w:val="008052B7"/>
    <w:rsid w:val="0080532A"/>
    <w:rsid w:val="00806307"/>
    <w:rsid w:val="00806F74"/>
    <w:rsid w:val="0080758B"/>
    <w:rsid w:val="00811F2B"/>
    <w:rsid w:val="00812137"/>
    <w:rsid w:val="00812254"/>
    <w:rsid w:val="008122BE"/>
    <w:rsid w:val="00812933"/>
    <w:rsid w:val="00812D2B"/>
    <w:rsid w:val="00812DD3"/>
    <w:rsid w:val="008130E0"/>
    <w:rsid w:val="008144DF"/>
    <w:rsid w:val="00814547"/>
    <w:rsid w:val="008149D1"/>
    <w:rsid w:val="00814CC0"/>
    <w:rsid w:val="008153DE"/>
    <w:rsid w:val="008157AD"/>
    <w:rsid w:val="00815916"/>
    <w:rsid w:val="00816724"/>
    <w:rsid w:val="0081676B"/>
    <w:rsid w:val="008170A8"/>
    <w:rsid w:val="008172DD"/>
    <w:rsid w:val="00817477"/>
    <w:rsid w:val="008179CE"/>
    <w:rsid w:val="00817D03"/>
    <w:rsid w:val="008205D9"/>
    <w:rsid w:val="0082065D"/>
    <w:rsid w:val="008206DD"/>
    <w:rsid w:val="00820EE3"/>
    <w:rsid w:val="0082145B"/>
    <w:rsid w:val="0082195D"/>
    <w:rsid w:val="008219A8"/>
    <w:rsid w:val="00822575"/>
    <w:rsid w:val="008225B4"/>
    <w:rsid w:val="008225F4"/>
    <w:rsid w:val="00822644"/>
    <w:rsid w:val="0082340E"/>
    <w:rsid w:val="0082393C"/>
    <w:rsid w:val="0082398B"/>
    <w:rsid w:val="00824C4F"/>
    <w:rsid w:val="00825BA6"/>
    <w:rsid w:val="00825D56"/>
    <w:rsid w:val="008264B1"/>
    <w:rsid w:val="00826825"/>
    <w:rsid w:val="00826828"/>
    <w:rsid w:val="00826963"/>
    <w:rsid w:val="008269C5"/>
    <w:rsid w:val="00826AE0"/>
    <w:rsid w:val="00826FB2"/>
    <w:rsid w:val="00827626"/>
    <w:rsid w:val="008279F6"/>
    <w:rsid w:val="00827A13"/>
    <w:rsid w:val="00827D75"/>
    <w:rsid w:val="00830539"/>
    <w:rsid w:val="00830CFF"/>
    <w:rsid w:val="00830E44"/>
    <w:rsid w:val="0083110F"/>
    <w:rsid w:val="00831208"/>
    <w:rsid w:val="008312B1"/>
    <w:rsid w:val="00831791"/>
    <w:rsid w:val="008318ED"/>
    <w:rsid w:val="008328DA"/>
    <w:rsid w:val="008329DC"/>
    <w:rsid w:val="00833AB3"/>
    <w:rsid w:val="00833CEF"/>
    <w:rsid w:val="00834116"/>
    <w:rsid w:val="00834A73"/>
    <w:rsid w:val="00834B01"/>
    <w:rsid w:val="00834BA0"/>
    <w:rsid w:val="00834F1D"/>
    <w:rsid w:val="008358C6"/>
    <w:rsid w:val="00835C91"/>
    <w:rsid w:val="00835CCA"/>
    <w:rsid w:val="008360A0"/>
    <w:rsid w:val="00836A47"/>
    <w:rsid w:val="00836BF1"/>
    <w:rsid w:val="00836FDB"/>
    <w:rsid w:val="0083751C"/>
    <w:rsid w:val="008402BF"/>
    <w:rsid w:val="0084035E"/>
    <w:rsid w:val="00840844"/>
    <w:rsid w:val="0084124F"/>
    <w:rsid w:val="00841DDF"/>
    <w:rsid w:val="00842620"/>
    <w:rsid w:val="0084277A"/>
    <w:rsid w:val="00843C50"/>
    <w:rsid w:val="008442DD"/>
    <w:rsid w:val="008445F0"/>
    <w:rsid w:val="00844F28"/>
    <w:rsid w:val="00845586"/>
    <w:rsid w:val="00845939"/>
    <w:rsid w:val="00845A12"/>
    <w:rsid w:val="00846809"/>
    <w:rsid w:val="0084723C"/>
    <w:rsid w:val="00847894"/>
    <w:rsid w:val="0085052F"/>
    <w:rsid w:val="0085111D"/>
    <w:rsid w:val="00851579"/>
    <w:rsid w:val="008518BD"/>
    <w:rsid w:val="00852255"/>
    <w:rsid w:val="00852401"/>
    <w:rsid w:val="008525D7"/>
    <w:rsid w:val="00852A57"/>
    <w:rsid w:val="00853016"/>
    <w:rsid w:val="0085373B"/>
    <w:rsid w:val="00853A4B"/>
    <w:rsid w:val="00853BB0"/>
    <w:rsid w:val="00854328"/>
    <w:rsid w:val="008558E5"/>
    <w:rsid w:val="00856246"/>
    <w:rsid w:val="00856271"/>
    <w:rsid w:val="0085647A"/>
    <w:rsid w:val="00857051"/>
    <w:rsid w:val="008577F3"/>
    <w:rsid w:val="008603A5"/>
    <w:rsid w:val="008604D7"/>
    <w:rsid w:val="0086054C"/>
    <w:rsid w:val="00860817"/>
    <w:rsid w:val="00861257"/>
    <w:rsid w:val="008616FC"/>
    <w:rsid w:val="00861E9A"/>
    <w:rsid w:val="008628ED"/>
    <w:rsid w:val="00862AD4"/>
    <w:rsid w:val="00863E05"/>
    <w:rsid w:val="00863E6F"/>
    <w:rsid w:val="0086460B"/>
    <w:rsid w:val="00864665"/>
    <w:rsid w:val="008646C0"/>
    <w:rsid w:val="00864766"/>
    <w:rsid w:val="00864B8F"/>
    <w:rsid w:val="00865611"/>
    <w:rsid w:val="00865A6A"/>
    <w:rsid w:val="00865C5D"/>
    <w:rsid w:val="00866C04"/>
    <w:rsid w:val="00867B54"/>
    <w:rsid w:val="00867FCE"/>
    <w:rsid w:val="00870192"/>
    <w:rsid w:val="008701E8"/>
    <w:rsid w:val="00870306"/>
    <w:rsid w:val="0087069E"/>
    <w:rsid w:val="0087119A"/>
    <w:rsid w:val="008711AB"/>
    <w:rsid w:val="0087143A"/>
    <w:rsid w:val="0087156C"/>
    <w:rsid w:val="00871DA2"/>
    <w:rsid w:val="00871F26"/>
    <w:rsid w:val="00871FBA"/>
    <w:rsid w:val="00871FE7"/>
    <w:rsid w:val="0087385E"/>
    <w:rsid w:val="0087394D"/>
    <w:rsid w:val="00873BE4"/>
    <w:rsid w:val="00873F7C"/>
    <w:rsid w:val="0087457C"/>
    <w:rsid w:val="00875004"/>
    <w:rsid w:val="00875692"/>
    <w:rsid w:val="008756BF"/>
    <w:rsid w:val="0087597A"/>
    <w:rsid w:val="00875FB4"/>
    <w:rsid w:val="00876353"/>
    <w:rsid w:val="008768BB"/>
    <w:rsid w:val="00876EEB"/>
    <w:rsid w:val="00877226"/>
    <w:rsid w:val="008773B2"/>
    <w:rsid w:val="00877814"/>
    <w:rsid w:val="00877C74"/>
    <w:rsid w:val="00880247"/>
    <w:rsid w:val="00880830"/>
    <w:rsid w:val="0088098E"/>
    <w:rsid w:val="00880C43"/>
    <w:rsid w:val="00881342"/>
    <w:rsid w:val="00881B76"/>
    <w:rsid w:val="008823DE"/>
    <w:rsid w:val="00882783"/>
    <w:rsid w:val="00882E19"/>
    <w:rsid w:val="00883A54"/>
    <w:rsid w:val="00884180"/>
    <w:rsid w:val="008843EA"/>
    <w:rsid w:val="0088473B"/>
    <w:rsid w:val="00884892"/>
    <w:rsid w:val="00884A13"/>
    <w:rsid w:val="008852C5"/>
    <w:rsid w:val="008861F0"/>
    <w:rsid w:val="00886844"/>
    <w:rsid w:val="0088694C"/>
    <w:rsid w:val="00886B3F"/>
    <w:rsid w:val="00886E61"/>
    <w:rsid w:val="00887242"/>
    <w:rsid w:val="0088745B"/>
    <w:rsid w:val="008913AB"/>
    <w:rsid w:val="008918CE"/>
    <w:rsid w:val="008919C1"/>
    <w:rsid w:val="00891A97"/>
    <w:rsid w:val="008923C6"/>
    <w:rsid w:val="00893060"/>
    <w:rsid w:val="00893BCA"/>
    <w:rsid w:val="008945FC"/>
    <w:rsid w:val="00894683"/>
    <w:rsid w:val="008950C2"/>
    <w:rsid w:val="00896070"/>
    <w:rsid w:val="008964EF"/>
    <w:rsid w:val="00896A72"/>
    <w:rsid w:val="0089724B"/>
    <w:rsid w:val="008A08C7"/>
    <w:rsid w:val="008A0B91"/>
    <w:rsid w:val="008A0BAD"/>
    <w:rsid w:val="008A0D66"/>
    <w:rsid w:val="008A0F06"/>
    <w:rsid w:val="008A2070"/>
    <w:rsid w:val="008A24A1"/>
    <w:rsid w:val="008A2C5D"/>
    <w:rsid w:val="008A3348"/>
    <w:rsid w:val="008A3A29"/>
    <w:rsid w:val="008A4135"/>
    <w:rsid w:val="008A4596"/>
    <w:rsid w:val="008A5703"/>
    <w:rsid w:val="008A58ED"/>
    <w:rsid w:val="008A60F2"/>
    <w:rsid w:val="008A702E"/>
    <w:rsid w:val="008A7094"/>
    <w:rsid w:val="008A71CF"/>
    <w:rsid w:val="008A745D"/>
    <w:rsid w:val="008A76B3"/>
    <w:rsid w:val="008A7A9A"/>
    <w:rsid w:val="008B04AA"/>
    <w:rsid w:val="008B0FBB"/>
    <w:rsid w:val="008B110F"/>
    <w:rsid w:val="008B15AB"/>
    <w:rsid w:val="008B1C85"/>
    <w:rsid w:val="008B2C5E"/>
    <w:rsid w:val="008B2C8D"/>
    <w:rsid w:val="008B3345"/>
    <w:rsid w:val="008B37AC"/>
    <w:rsid w:val="008B37E1"/>
    <w:rsid w:val="008B392D"/>
    <w:rsid w:val="008B3972"/>
    <w:rsid w:val="008B3B66"/>
    <w:rsid w:val="008B4320"/>
    <w:rsid w:val="008B46EE"/>
    <w:rsid w:val="008B4F25"/>
    <w:rsid w:val="008B515A"/>
    <w:rsid w:val="008B59AD"/>
    <w:rsid w:val="008B5F38"/>
    <w:rsid w:val="008B610F"/>
    <w:rsid w:val="008B6308"/>
    <w:rsid w:val="008B6B22"/>
    <w:rsid w:val="008B703E"/>
    <w:rsid w:val="008B71C3"/>
    <w:rsid w:val="008B74A6"/>
    <w:rsid w:val="008B7A12"/>
    <w:rsid w:val="008B7AE7"/>
    <w:rsid w:val="008C0383"/>
    <w:rsid w:val="008C03D5"/>
    <w:rsid w:val="008C0575"/>
    <w:rsid w:val="008C0A3D"/>
    <w:rsid w:val="008C0A5D"/>
    <w:rsid w:val="008C0E05"/>
    <w:rsid w:val="008C123F"/>
    <w:rsid w:val="008C12D6"/>
    <w:rsid w:val="008C1B06"/>
    <w:rsid w:val="008C1E4B"/>
    <w:rsid w:val="008C2C64"/>
    <w:rsid w:val="008C35B8"/>
    <w:rsid w:val="008C3906"/>
    <w:rsid w:val="008C39E8"/>
    <w:rsid w:val="008C3B03"/>
    <w:rsid w:val="008C3E30"/>
    <w:rsid w:val="008C3F4E"/>
    <w:rsid w:val="008C44D6"/>
    <w:rsid w:val="008C52D7"/>
    <w:rsid w:val="008C53D5"/>
    <w:rsid w:val="008C5629"/>
    <w:rsid w:val="008C5C55"/>
    <w:rsid w:val="008C63DD"/>
    <w:rsid w:val="008C64D5"/>
    <w:rsid w:val="008C66F7"/>
    <w:rsid w:val="008C6796"/>
    <w:rsid w:val="008C6A5B"/>
    <w:rsid w:val="008C6C13"/>
    <w:rsid w:val="008C76B8"/>
    <w:rsid w:val="008D03B6"/>
    <w:rsid w:val="008D04B6"/>
    <w:rsid w:val="008D0A6F"/>
    <w:rsid w:val="008D0DD4"/>
    <w:rsid w:val="008D0ED6"/>
    <w:rsid w:val="008D1110"/>
    <w:rsid w:val="008D1155"/>
    <w:rsid w:val="008D1464"/>
    <w:rsid w:val="008D1947"/>
    <w:rsid w:val="008D1D44"/>
    <w:rsid w:val="008D1F7D"/>
    <w:rsid w:val="008D20CF"/>
    <w:rsid w:val="008D226F"/>
    <w:rsid w:val="008D2632"/>
    <w:rsid w:val="008D3162"/>
    <w:rsid w:val="008D349E"/>
    <w:rsid w:val="008D3790"/>
    <w:rsid w:val="008D4319"/>
    <w:rsid w:val="008D45E9"/>
    <w:rsid w:val="008D4762"/>
    <w:rsid w:val="008D481D"/>
    <w:rsid w:val="008D4A30"/>
    <w:rsid w:val="008D4D43"/>
    <w:rsid w:val="008D4DDB"/>
    <w:rsid w:val="008D587F"/>
    <w:rsid w:val="008D61E7"/>
    <w:rsid w:val="008D6374"/>
    <w:rsid w:val="008D6440"/>
    <w:rsid w:val="008D6991"/>
    <w:rsid w:val="008D6B94"/>
    <w:rsid w:val="008D7195"/>
    <w:rsid w:val="008D72A8"/>
    <w:rsid w:val="008D76F7"/>
    <w:rsid w:val="008D78B4"/>
    <w:rsid w:val="008D79BD"/>
    <w:rsid w:val="008D7C43"/>
    <w:rsid w:val="008E1722"/>
    <w:rsid w:val="008E2217"/>
    <w:rsid w:val="008E27CA"/>
    <w:rsid w:val="008E325D"/>
    <w:rsid w:val="008E3E24"/>
    <w:rsid w:val="008E3F31"/>
    <w:rsid w:val="008E4307"/>
    <w:rsid w:val="008E43DC"/>
    <w:rsid w:val="008E4B38"/>
    <w:rsid w:val="008E5026"/>
    <w:rsid w:val="008E56BC"/>
    <w:rsid w:val="008E5AC3"/>
    <w:rsid w:val="008E5D1B"/>
    <w:rsid w:val="008E65D5"/>
    <w:rsid w:val="008E6B6F"/>
    <w:rsid w:val="008E727F"/>
    <w:rsid w:val="008E734F"/>
    <w:rsid w:val="008E738B"/>
    <w:rsid w:val="008E7623"/>
    <w:rsid w:val="008E7F0B"/>
    <w:rsid w:val="008E7F29"/>
    <w:rsid w:val="008F0842"/>
    <w:rsid w:val="008F0891"/>
    <w:rsid w:val="008F0D4F"/>
    <w:rsid w:val="008F0E98"/>
    <w:rsid w:val="008F1D8C"/>
    <w:rsid w:val="008F208D"/>
    <w:rsid w:val="008F29D9"/>
    <w:rsid w:val="008F2A14"/>
    <w:rsid w:val="008F2F6C"/>
    <w:rsid w:val="008F309B"/>
    <w:rsid w:val="008F32C7"/>
    <w:rsid w:val="008F3A03"/>
    <w:rsid w:val="008F3EA7"/>
    <w:rsid w:val="008F3F08"/>
    <w:rsid w:val="008F3FA9"/>
    <w:rsid w:val="008F4E34"/>
    <w:rsid w:val="008F530D"/>
    <w:rsid w:val="008F55A5"/>
    <w:rsid w:val="008F5A7F"/>
    <w:rsid w:val="008F5EA8"/>
    <w:rsid w:val="008F6ADC"/>
    <w:rsid w:val="008F7429"/>
    <w:rsid w:val="008F7546"/>
    <w:rsid w:val="008F78FC"/>
    <w:rsid w:val="008F7D90"/>
    <w:rsid w:val="0090179E"/>
    <w:rsid w:val="00901921"/>
    <w:rsid w:val="00901D2D"/>
    <w:rsid w:val="00901E36"/>
    <w:rsid w:val="00902358"/>
    <w:rsid w:val="00903763"/>
    <w:rsid w:val="00903B0D"/>
    <w:rsid w:val="00903B9D"/>
    <w:rsid w:val="00905852"/>
    <w:rsid w:val="00906506"/>
    <w:rsid w:val="0090658F"/>
    <w:rsid w:val="009074E9"/>
    <w:rsid w:val="0090799E"/>
    <w:rsid w:val="00907FAD"/>
    <w:rsid w:val="0091066D"/>
    <w:rsid w:val="0091123F"/>
    <w:rsid w:val="009123CC"/>
    <w:rsid w:val="009127E3"/>
    <w:rsid w:val="00912F25"/>
    <w:rsid w:val="009132B7"/>
    <w:rsid w:val="009136AB"/>
    <w:rsid w:val="00913BE6"/>
    <w:rsid w:val="00914ABB"/>
    <w:rsid w:val="00914BAA"/>
    <w:rsid w:val="00915260"/>
    <w:rsid w:val="00915371"/>
    <w:rsid w:val="009155FC"/>
    <w:rsid w:val="00915B17"/>
    <w:rsid w:val="00916964"/>
    <w:rsid w:val="00916DD9"/>
    <w:rsid w:val="00916E18"/>
    <w:rsid w:val="00917BD7"/>
    <w:rsid w:val="0092006B"/>
    <w:rsid w:val="00920861"/>
    <w:rsid w:val="00920947"/>
    <w:rsid w:val="00920A11"/>
    <w:rsid w:val="00920A4E"/>
    <w:rsid w:val="00920C81"/>
    <w:rsid w:val="009219DB"/>
    <w:rsid w:val="0092214C"/>
    <w:rsid w:val="00922192"/>
    <w:rsid w:val="0092368C"/>
    <w:rsid w:val="00923AB4"/>
    <w:rsid w:val="00923B4C"/>
    <w:rsid w:val="00923EBB"/>
    <w:rsid w:val="00924171"/>
    <w:rsid w:val="00924372"/>
    <w:rsid w:val="009245FD"/>
    <w:rsid w:val="0092479A"/>
    <w:rsid w:val="00925851"/>
    <w:rsid w:val="00926CE7"/>
    <w:rsid w:val="0092735B"/>
    <w:rsid w:val="00927901"/>
    <w:rsid w:val="00927C58"/>
    <w:rsid w:val="009303A4"/>
    <w:rsid w:val="00930581"/>
    <w:rsid w:val="00930B77"/>
    <w:rsid w:val="009311C3"/>
    <w:rsid w:val="00931407"/>
    <w:rsid w:val="00931519"/>
    <w:rsid w:val="00931539"/>
    <w:rsid w:val="0093253E"/>
    <w:rsid w:val="00932BBE"/>
    <w:rsid w:val="00932D6C"/>
    <w:rsid w:val="00932EA1"/>
    <w:rsid w:val="00932EB1"/>
    <w:rsid w:val="009332FE"/>
    <w:rsid w:val="00933BF2"/>
    <w:rsid w:val="00933C54"/>
    <w:rsid w:val="00933C88"/>
    <w:rsid w:val="00934B75"/>
    <w:rsid w:val="00934EFF"/>
    <w:rsid w:val="0093570A"/>
    <w:rsid w:val="009358D0"/>
    <w:rsid w:val="009359A4"/>
    <w:rsid w:val="00935C23"/>
    <w:rsid w:val="0093612D"/>
    <w:rsid w:val="0093641F"/>
    <w:rsid w:val="009367A6"/>
    <w:rsid w:val="00936891"/>
    <w:rsid w:val="009373D3"/>
    <w:rsid w:val="00937AA7"/>
    <w:rsid w:val="00937E63"/>
    <w:rsid w:val="00940260"/>
    <w:rsid w:val="00940314"/>
    <w:rsid w:val="00940603"/>
    <w:rsid w:val="0094082D"/>
    <w:rsid w:val="00940D39"/>
    <w:rsid w:val="009421ED"/>
    <w:rsid w:val="0094289D"/>
    <w:rsid w:val="00943425"/>
    <w:rsid w:val="009435BE"/>
    <w:rsid w:val="00943DCC"/>
    <w:rsid w:val="00944045"/>
    <w:rsid w:val="0094570B"/>
    <w:rsid w:val="00945BAA"/>
    <w:rsid w:val="00945D50"/>
    <w:rsid w:val="0094604F"/>
    <w:rsid w:val="00946300"/>
    <w:rsid w:val="009463A2"/>
    <w:rsid w:val="009465BA"/>
    <w:rsid w:val="00946629"/>
    <w:rsid w:val="0094694A"/>
    <w:rsid w:val="00946B38"/>
    <w:rsid w:val="00946CC2"/>
    <w:rsid w:val="00947513"/>
    <w:rsid w:val="00947954"/>
    <w:rsid w:val="00947BF6"/>
    <w:rsid w:val="00947C3E"/>
    <w:rsid w:val="009502D2"/>
    <w:rsid w:val="009505A8"/>
    <w:rsid w:val="00950B8B"/>
    <w:rsid w:val="0095140A"/>
    <w:rsid w:val="00951EEC"/>
    <w:rsid w:val="009520B3"/>
    <w:rsid w:val="009522F8"/>
    <w:rsid w:val="0095295B"/>
    <w:rsid w:val="009535F4"/>
    <w:rsid w:val="009537D1"/>
    <w:rsid w:val="00953ED4"/>
    <w:rsid w:val="009540B8"/>
    <w:rsid w:val="00954789"/>
    <w:rsid w:val="00954D65"/>
    <w:rsid w:val="00954F3C"/>
    <w:rsid w:val="009551D3"/>
    <w:rsid w:val="009553AD"/>
    <w:rsid w:val="009555A7"/>
    <w:rsid w:val="00955718"/>
    <w:rsid w:val="009560B7"/>
    <w:rsid w:val="009560EA"/>
    <w:rsid w:val="00956ABD"/>
    <w:rsid w:val="00956AC9"/>
    <w:rsid w:val="00956EA9"/>
    <w:rsid w:val="00956EB2"/>
    <w:rsid w:val="009577F7"/>
    <w:rsid w:val="0096003D"/>
    <w:rsid w:val="00960317"/>
    <w:rsid w:val="009603D7"/>
    <w:rsid w:val="00960B31"/>
    <w:rsid w:val="00961262"/>
    <w:rsid w:val="009615B7"/>
    <w:rsid w:val="009617C7"/>
    <w:rsid w:val="009623B0"/>
    <w:rsid w:val="0096245B"/>
    <w:rsid w:val="00962F8D"/>
    <w:rsid w:val="009631DF"/>
    <w:rsid w:val="00963921"/>
    <w:rsid w:val="00963BF4"/>
    <w:rsid w:val="00964253"/>
    <w:rsid w:val="0096466B"/>
    <w:rsid w:val="009647C7"/>
    <w:rsid w:val="009648FC"/>
    <w:rsid w:val="00964A4A"/>
    <w:rsid w:val="00964BCE"/>
    <w:rsid w:val="00965445"/>
    <w:rsid w:val="009659BC"/>
    <w:rsid w:val="00966583"/>
    <w:rsid w:val="00966842"/>
    <w:rsid w:val="009669DB"/>
    <w:rsid w:val="00966D00"/>
    <w:rsid w:val="00966F1A"/>
    <w:rsid w:val="00966F4D"/>
    <w:rsid w:val="0096701E"/>
    <w:rsid w:val="0096731C"/>
    <w:rsid w:val="009677D9"/>
    <w:rsid w:val="00967EF5"/>
    <w:rsid w:val="0097038D"/>
    <w:rsid w:val="0097101B"/>
    <w:rsid w:val="00971DEA"/>
    <w:rsid w:val="00971E8E"/>
    <w:rsid w:val="0097261F"/>
    <w:rsid w:val="009729B8"/>
    <w:rsid w:val="009733D7"/>
    <w:rsid w:val="009734F8"/>
    <w:rsid w:val="00973E43"/>
    <w:rsid w:val="009742EF"/>
    <w:rsid w:val="00974473"/>
    <w:rsid w:val="009744C9"/>
    <w:rsid w:val="00974516"/>
    <w:rsid w:val="00974569"/>
    <w:rsid w:val="009752E4"/>
    <w:rsid w:val="009753C8"/>
    <w:rsid w:val="00975D22"/>
    <w:rsid w:val="00976394"/>
    <w:rsid w:val="00976C65"/>
    <w:rsid w:val="0097723B"/>
    <w:rsid w:val="009773C4"/>
    <w:rsid w:val="009808C6"/>
    <w:rsid w:val="00980945"/>
    <w:rsid w:val="0098095B"/>
    <w:rsid w:val="0098147D"/>
    <w:rsid w:val="00982833"/>
    <w:rsid w:val="00982F9D"/>
    <w:rsid w:val="00983808"/>
    <w:rsid w:val="00983895"/>
    <w:rsid w:val="00983C39"/>
    <w:rsid w:val="00983C7D"/>
    <w:rsid w:val="00983D4A"/>
    <w:rsid w:val="00984A31"/>
    <w:rsid w:val="0098535C"/>
    <w:rsid w:val="00985ACF"/>
    <w:rsid w:val="00986118"/>
    <w:rsid w:val="00986204"/>
    <w:rsid w:val="00986C28"/>
    <w:rsid w:val="009871BD"/>
    <w:rsid w:val="009875C8"/>
    <w:rsid w:val="00987F30"/>
    <w:rsid w:val="009904C6"/>
    <w:rsid w:val="00991580"/>
    <w:rsid w:val="00991881"/>
    <w:rsid w:val="0099193F"/>
    <w:rsid w:val="00991AE4"/>
    <w:rsid w:val="00991CBA"/>
    <w:rsid w:val="009920B6"/>
    <w:rsid w:val="00992A53"/>
    <w:rsid w:val="00992A98"/>
    <w:rsid w:val="00992E8C"/>
    <w:rsid w:val="00992F39"/>
    <w:rsid w:val="0099300E"/>
    <w:rsid w:val="009933ED"/>
    <w:rsid w:val="009937C2"/>
    <w:rsid w:val="0099385B"/>
    <w:rsid w:val="00994445"/>
    <w:rsid w:val="009944BB"/>
    <w:rsid w:val="009948D5"/>
    <w:rsid w:val="009959D6"/>
    <w:rsid w:val="00995C74"/>
    <w:rsid w:val="0099628D"/>
    <w:rsid w:val="0099659D"/>
    <w:rsid w:val="00996BDB"/>
    <w:rsid w:val="00997340"/>
    <w:rsid w:val="009A0366"/>
    <w:rsid w:val="009A0704"/>
    <w:rsid w:val="009A077B"/>
    <w:rsid w:val="009A0B5D"/>
    <w:rsid w:val="009A0EA0"/>
    <w:rsid w:val="009A139D"/>
    <w:rsid w:val="009A1707"/>
    <w:rsid w:val="009A2D5C"/>
    <w:rsid w:val="009A3535"/>
    <w:rsid w:val="009A3843"/>
    <w:rsid w:val="009A3E1F"/>
    <w:rsid w:val="009A4046"/>
    <w:rsid w:val="009A434B"/>
    <w:rsid w:val="009A5C5C"/>
    <w:rsid w:val="009A60F0"/>
    <w:rsid w:val="009A633D"/>
    <w:rsid w:val="009A6652"/>
    <w:rsid w:val="009A67F8"/>
    <w:rsid w:val="009A682D"/>
    <w:rsid w:val="009A6888"/>
    <w:rsid w:val="009A6AD4"/>
    <w:rsid w:val="009A701B"/>
    <w:rsid w:val="009A7625"/>
    <w:rsid w:val="009A7958"/>
    <w:rsid w:val="009A7CC5"/>
    <w:rsid w:val="009B025B"/>
    <w:rsid w:val="009B0858"/>
    <w:rsid w:val="009B3160"/>
    <w:rsid w:val="009B3831"/>
    <w:rsid w:val="009B3CB4"/>
    <w:rsid w:val="009B4038"/>
    <w:rsid w:val="009B431B"/>
    <w:rsid w:val="009B4559"/>
    <w:rsid w:val="009B4913"/>
    <w:rsid w:val="009B4AB6"/>
    <w:rsid w:val="009B4B4A"/>
    <w:rsid w:val="009B4C8E"/>
    <w:rsid w:val="009B5174"/>
    <w:rsid w:val="009B53CC"/>
    <w:rsid w:val="009B584A"/>
    <w:rsid w:val="009B5D26"/>
    <w:rsid w:val="009B6306"/>
    <w:rsid w:val="009B6A29"/>
    <w:rsid w:val="009B6F1F"/>
    <w:rsid w:val="009B788A"/>
    <w:rsid w:val="009C011E"/>
    <w:rsid w:val="009C09BE"/>
    <w:rsid w:val="009C09E4"/>
    <w:rsid w:val="009C1001"/>
    <w:rsid w:val="009C11C9"/>
    <w:rsid w:val="009C14D6"/>
    <w:rsid w:val="009C150C"/>
    <w:rsid w:val="009C173C"/>
    <w:rsid w:val="009C1F4C"/>
    <w:rsid w:val="009C26E7"/>
    <w:rsid w:val="009C29B3"/>
    <w:rsid w:val="009C2A16"/>
    <w:rsid w:val="009C2DA6"/>
    <w:rsid w:val="009C38D3"/>
    <w:rsid w:val="009C41A8"/>
    <w:rsid w:val="009C426D"/>
    <w:rsid w:val="009C48F2"/>
    <w:rsid w:val="009C510B"/>
    <w:rsid w:val="009C619E"/>
    <w:rsid w:val="009C69C9"/>
    <w:rsid w:val="009C743B"/>
    <w:rsid w:val="009C7976"/>
    <w:rsid w:val="009C7B8B"/>
    <w:rsid w:val="009C7ECD"/>
    <w:rsid w:val="009D02C8"/>
    <w:rsid w:val="009D0463"/>
    <w:rsid w:val="009D0B35"/>
    <w:rsid w:val="009D107E"/>
    <w:rsid w:val="009D12E3"/>
    <w:rsid w:val="009D18F4"/>
    <w:rsid w:val="009D1AC7"/>
    <w:rsid w:val="009D1BE1"/>
    <w:rsid w:val="009D1C71"/>
    <w:rsid w:val="009D22F3"/>
    <w:rsid w:val="009D30C6"/>
    <w:rsid w:val="009D340C"/>
    <w:rsid w:val="009D34E6"/>
    <w:rsid w:val="009D3910"/>
    <w:rsid w:val="009D3D19"/>
    <w:rsid w:val="009D3E46"/>
    <w:rsid w:val="009D4419"/>
    <w:rsid w:val="009D44AB"/>
    <w:rsid w:val="009D452C"/>
    <w:rsid w:val="009D46E3"/>
    <w:rsid w:val="009D5981"/>
    <w:rsid w:val="009D5F81"/>
    <w:rsid w:val="009D69BA"/>
    <w:rsid w:val="009D6B01"/>
    <w:rsid w:val="009D6C12"/>
    <w:rsid w:val="009D70B1"/>
    <w:rsid w:val="009D7931"/>
    <w:rsid w:val="009D7C25"/>
    <w:rsid w:val="009D7E98"/>
    <w:rsid w:val="009E025E"/>
    <w:rsid w:val="009E03A7"/>
    <w:rsid w:val="009E0B26"/>
    <w:rsid w:val="009E0DA4"/>
    <w:rsid w:val="009E18BA"/>
    <w:rsid w:val="009E1BDD"/>
    <w:rsid w:val="009E2657"/>
    <w:rsid w:val="009E2665"/>
    <w:rsid w:val="009E2994"/>
    <w:rsid w:val="009E2E14"/>
    <w:rsid w:val="009E357A"/>
    <w:rsid w:val="009E3911"/>
    <w:rsid w:val="009E4D9A"/>
    <w:rsid w:val="009E4E1F"/>
    <w:rsid w:val="009E5120"/>
    <w:rsid w:val="009E5D94"/>
    <w:rsid w:val="009E5DCC"/>
    <w:rsid w:val="009E6093"/>
    <w:rsid w:val="009E6B75"/>
    <w:rsid w:val="009E715F"/>
    <w:rsid w:val="009E764A"/>
    <w:rsid w:val="009E79F8"/>
    <w:rsid w:val="009E7B99"/>
    <w:rsid w:val="009F00CE"/>
    <w:rsid w:val="009F09D7"/>
    <w:rsid w:val="009F0A25"/>
    <w:rsid w:val="009F0EBD"/>
    <w:rsid w:val="009F18C0"/>
    <w:rsid w:val="009F21FE"/>
    <w:rsid w:val="009F2AE0"/>
    <w:rsid w:val="009F2F60"/>
    <w:rsid w:val="009F311E"/>
    <w:rsid w:val="009F33F9"/>
    <w:rsid w:val="009F522D"/>
    <w:rsid w:val="009F5A9C"/>
    <w:rsid w:val="009F6391"/>
    <w:rsid w:val="009F6C12"/>
    <w:rsid w:val="00A00902"/>
    <w:rsid w:val="00A00FC6"/>
    <w:rsid w:val="00A0154E"/>
    <w:rsid w:val="00A021E8"/>
    <w:rsid w:val="00A0347E"/>
    <w:rsid w:val="00A03772"/>
    <w:rsid w:val="00A037D6"/>
    <w:rsid w:val="00A0460A"/>
    <w:rsid w:val="00A04777"/>
    <w:rsid w:val="00A049AE"/>
    <w:rsid w:val="00A049D5"/>
    <w:rsid w:val="00A0502C"/>
    <w:rsid w:val="00A05A2E"/>
    <w:rsid w:val="00A05D5F"/>
    <w:rsid w:val="00A062C5"/>
    <w:rsid w:val="00A064D5"/>
    <w:rsid w:val="00A069DD"/>
    <w:rsid w:val="00A06F4C"/>
    <w:rsid w:val="00A0743F"/>
    <w:rsid w:val="00A07B3A"/>
    <w:rsid w:val="00A07BE8"/>
    <w:rsid w:val="00A07CF0"/>
    <w:rsid w:val="00A1006A"/>
    <w:rsid w:val="00A101B8"/>
    <w:rsid w:val="00A10CF2"/>
    <w:rsid w:val="00A10D50"/>
    <w:rsid w:val="00A10D83"/>
    <w:rsid w:val="00A10F74"/>
    <w:rsid w:val="00A11520"/>
    <w:rsid w:val="00A1170D"/>
    <w:rsid w:val="00A11A51"/>
    <w:rsid w:val="00A11F68"/>
    <w:rsid w:val="00A126B0"/>
    <w:rsid w:val="00A1273C"/>
    <w:rsid w:val="00A128C7"/>
    <w:rsid w:val="00A12FB6"/>
    <w:rsid w:val="00A13261"/>
    <w:rsid w:val="00A1326A"/>
    <w:rsid w:val="00A1378F"/>
    <w:rsid w:val="00A13C86"/>
    <w:rsid w:val="00A144F8"/>
    <w:rsid w:val="00A1480A"/>
    <w:rsid w:val="00A14BC0"/>
    <w:rsid w:val="00A14F81"/>
    <w:rsid w:val="00A15042"/>
    <w:rsid w:val="00A15DD3"/>
    <w:rsid w:val="00A16A88"/>
    <w:rsid w:val="00A16AE2"/>
    <w:rsid w:val="00A16B48"/>
    <w:rsid w:val="00A17DA4"/>
    <w:rsid w:val="00A20093"/>
    <w:rsid w:val="00A206DD"/>
    <w:rsid w:val="00A20B75"/>
    <w:rsid w:val="00A20BE1"/>
    <w:rsid w:val="00A20D87"/>
    <w:rsid w:val="00A20F0F"/>
    <w:rsid w:val="00A21003"/>
    <w:rsid w:val="00A211CC"/>
    <w:rsid w:val="00A213EA"/>
    <w:rsid w:val="00A2142C"/>
    <w:rsid w:val="00A21430"/>
    <w:rsid w:val="00A21645"/>
    <w:rsid w:val="00A21799"/>
    <w:rsid w:val="00A21A16"/>
    <w:rsid w:val="00A21A65"/>
    <w:rsid w:val="00A224B8"/>
    <w:rsid w:val="00A23087"/>
    <w:rsid w:val="00A231A9"/>
    <w:rsid w:val="00A236FD"/>
    <w:rsid w:val="00A23FBD"/>
    <w:rsid w:val="00A243EE"/>
    <w:rsid w:val="00A257BD"/>
    <w:rsid w:val="00A26CD8"/>
    <w:rsid w:val="00A26D02"/>
    <w:rsid w:val="00A27054"/>
    <w:rsid w:val="00A27CD2"/>
    <w:rsid w:val="00A27DE2"/>
    <w:rsid w:val="00A304B1"/>
    <w:rsid w:val="00A30B09"/>
    <w:rsid w:val="00A30DF3"/>
    <w:rsid w:val="00A311B7"/>
    <w:rsid w:val="00A319CE"/>
    <w:rsid w:val="00A31E16"/>
    <w:rsid w:val="00A320E0"/>
    <w:rsid w:val="00A338BA"/>
    <w:rsid w:val="00A34524"/>
    <w:rsid w:val="00A34C65"/>
    <w:rsid w:val="00A353AF"/>
    <w:rsid w:val="00A3598D"/>
    <w:rsid w:val="00A35E54"/>
    <w:rsid w:val="00A3616D"/>
    <w:rsid w:val="00A364E4"/>
    <w:rsid w:val="00A36662"/>
    <w:rsid w:val="00A36A3A"/>
    <w:rsid w:val="00A36C94"/>
    <w:rsid w:val="00A37CEE"/>
    <w:rsid w:val="00A37EA0"/>
    <w:rsid w:val="00A4040A"/>
    <w:rsid w:val="00A4118F"/>
    <w:rsid w:val="00A41E48"/>
    <w:rsid w:val="00A4222F"/>
    <w:rsid w:val="00A428E8"/>
    <w:rsid w:val="00A429CD"/>
    <w:rsid w:val="00A42D41"/>
    <w:rsid w:val="00A433DB"/>
    <w:rsid w:val="00A437E4"/>
    <w:rsid w:val="00A439A9"/>
    <w:rsid w:val="00A43A2B"/>
    <w:rsid w:val="00A444F1"/>
    <w:rsid w:val="00A450DA"/>
    <w:rsid w:val="00A4554A"/>
    <w:rsid w:val="00A4582A"/>
    <w:rsid w:val="00A45ABD"/>
    <w:rsid w:val="00A460B3"/>
    <w:rsid w:val="00A464DA"/>
    <w:rsid w:val="00A467C4"/>
    <w:rsid w:val="00A46D30"/>
    <w:rsid w:val="00A47004"/>
    <w:rsid w:val="00A4704D"/>
    <w:rsid w:val="00A4761C"/>
    <w:rsid w:val="00A476B9"/>
    <w:rsid w:val="00A479D0"/>
    <w:rsid w:val="00A47A05"/>
    <w:rsid w:val="00A47CD9"/>
    <w:rsid w:val="00A50AB8"/>
    <w:rsid w:val="00A512DA"/>
    <w:rsid w:val="00A515F4"/>
    <w:rsid w:val="00A52D96"/>
    <w:rsid w:val="00A52FBD"/>
    <w:rsid w:val="00A53151"/>
    <w:rsid w:val="00A53651"/>
    <w:rsid w:val="00A53898"/>
    <w:rsid w:val="00A53993"/>
    <w:rsid w:val="00A53A98"/>
    <w:rsid w:val="00A53AAE"/>
    <w:rsid w:val="00A53AD9"/>
    <w:rsid w:val="00A53DEE"/>
    <w:rsid w:val="00A53F43"/>
    <w:rsid w:val="00A542F0"/>
    <w:rsid w:val="00A5482B"/>
    <w:rsid w:val="00A549B1"/>
    <w:rsid w:val="00A54A41"/>
    <w:rsid w:val="00A54B74"/>
    <w:rsid w:val="00A55899"/>
    <w:rsid w:val="00A5591F"/>
    <w:rsid w:val="00A55E9D"/>
    <w:rsid w:val="00A562A4"/>
    <w:rsid w:val="00A567FD"/>
    <w:rsid w:val="00A5695F"/>
    <w:rsid w:val="00A56ADF"/>
    <w:rsid w:val="00A57206"/>
    <w:rsid w:val="00A57D26"/>
    <w:rsid w:val="00A57D8C"/>
    <w:rsid w:val="00A6183C"/>
    <w:rsid w:val="00A61E15"/>
    <w:rsid w:val="00A62352"/>
    <w:rsid w:val="00A6291F"/>
    <w:rsid w:val="00A62F77"/>
    <w:rsid w:val="00A630FC"/>
    <w:rsid w:val="00A6367B"/>
    <w:rsid w:val="00A63F2C"/>
    <w:rsid w:val="00A64294"/>
    <w:rsid w:val="00A642EB"/>
    <w:rsid w:val="00A648E0"/>
    <w:rsid w:val="00A64B6F"/>
    <w:rsid w:val="00A656E2"/>
    <w:rsid w:val="00A65791"/>
    <w:rsid w:val="00A658B1"/>
    <w:rsid w:val="00A659CA"/>
    <w:rsid w:val="00A65CF6"/>
    <w:rsid w:val="00A65DD9"/>
    <w:rsid w:val="00A66157"/>
    <w:rsid w:val="00A66454"/>
    <w:rsid w:val="00A66AB9"/>
    <w:rsid w:val="00A67123"/>
    <w:rsid w:val="00A671A1"/>
    <w:rsid w:val="00A7078E"/>
    <w:rsid w:val="00A709F4"/>
    <w:rsid w:val="00A70A71"/>
    <w:rsid w:val="00A70A9F"/>
    <w:rsid w:val="00A70FFA"/>
    <w:rsid w:val="00A7156B"/>
    <w:rsid w:val="00A71AD2"/>
    <w:rsid w:val="00A71C8E"/>
    <w:rsid w:val="00A71ECF"/>
    <w:rsid w:val="00A724FF"/>
    <w:rsid w:val="00A731A8"/>
    <w:rsid w:val="00A74692"/>
    <w:rsid w:val="00A7496B"/>
    <w:rsid w:val="00A7518A"/>
    <w:rsid w:val="00A753CC"/>
    <w:rsid w:val="00A75D99"/>
    <w:rsid w:val="00A774F6"/>
    <w:rsid w:val="00A77BEB"/>
    <w:rsid w:val="00A8005D"/>
    <w:rsid w:val="00A80545"/>
    <w:rsid w:val="00A805C9"/>
    <w:rsid w:val="00A806C6"/>
    <w:rsid w:val="00A80780"/>
    <w:rsid w:val="00A80798"/>
    <w:rsid w:val="00A80852"/>
    <w:rsid w:val="00A809BC"/>
    <w:rsid w:val="00A81008"/>
    <w:rsid w:val="00A81D80"/>
    <w:rsid w:val="00A81ED4"/>
    <w:rsid w:val="00A82657"/>
    <w:rsid w:val="00A8287A"/>
    <w:rsid w:val="00A83402"/>
    <w:rsid w:val="00A8355E"/>
    <w:rsid w:val="00A83669"/>
    <w:rsid w:val="00A837A1"/>
    <w:rsid w:val="00A83888"/>
    <w:rsid w:val="00A83C39"/>
    <w:rsid w:val="00A84AC7"/>
    <w:rsid w:val="00A84D68"/>
    <w:rsid w:val="00A84DEA"/>
    <w:rsid w:val="00A84E8D"/>
    <w:rsid w:val="00A85D77"/>
    <w:rsid w:val="00A85F0B"/>
    <w:rsid w:val="00A86303"/>
    <w:rsid w:val="00A86377"/>
    <w:rsid w:val="00A86DF9"/>
    <w:rsid w:val="00A86FD1"/>
    <w:rsid w:val="00A87403"/>
    <w:rsid w:val="00A8754A"/>
    <w:rsid w:val="00A87ADF"/>
    <w:rsid w:val="00A87ECE"/>
    <w:rsid w:val="00A905F4"/>
    <w:rsid w:val="00A91479"/>
    <w:rsid w:val="00A91683"/>
    <w:rsid w:val="00A91840"/>
    <w:rsid w:val="00A91E29"/>
    <w:rsid w:val="00A91F1F"/>
    <w:rsid w:val="00A93459"/>
    <w:rsid w:val="00A93561"/>
    <w:rsid w:val="00A93613"/>
    <w:rsid w:val="00A93746"/>
    <w:rsid w:val="00A94C3A"/>
    <w:rsid w:val="00A950BA"/>
    <w:rsid w:val="00A95146"/>
    <w:rsid w:val="00A962BF"/>
    <w:rsid w:val="00A96439"/>
    <w:rsid w:val="00A966D8"/>
    <w:rsid w:val="00A97B3A"/>
    <w:rsid w:val="00AA0598"/>
    <w:rsid w:val="00AA0A53"/>
    <w:rsid w:val="00AA0C48"/>
    <w:rsid w:val="00AA0D12"/>
    <w:rsid w:val="00AA0E96"/>
    <w:rsid w:val="00AA17CE"/>
    <w:rsid w:val="00AA1993"/>
    <w:rsid w:val="00AA1A17"/>
    <w:rsid w:val="00AA1C0C"/>
    <w:rsid w:val="00AA1FBA"/>
    <w:rsid w:val="00AA27A6"/>
    <w:rsid w:val="00AA27E1"/>
    <w:rsid w:val="00AA28A4"/>
    <w:rsid w:val="00AA2B23"/>
    <w:rsid w:val="00AA2F46"/>
    <w:rsid w:val="00AA323E"/>
    <w:rsid w:val="00AA3775"/>
    <w:rsid w:val="00AA3CBA"/>
    <w:rsid w:val="00AA3D18"/>
    <w:rsid w:val="00AA3F64"/>
    <w:rsid w:val="00AA3F94"/>
    <w:rsid w:val="00AA4404"/>
    <w:rsid w:val="00AA47FD"/>
    <w:rsid w:val="00AA5145"/>
    <w:rsid w:val="00AA51D5"/>
    <w:rsid w:val="00AA5AE0"/>
    <w:rsid w:val="00AA5AF2"/>
    <w:rsid w:val="00AA5FCF"/>
    <w:rsid w:val="00AA602A"/>
    <w:rsid w:val="00AA6063"/>
    <w:rsid w:val="00AA6086"/>
    <w:rsid w:val="00AA626E"/>
    <w:rsid w:val="00AA645B"/>
    <w:rsid w:val="00AA64FC"/>
    <w:rsid w:val="00AA67C9"/>
    <w:rsid w:val="00AA74D3"/>
    <w:rsid w:val="00AA786D"/>
    <w:rsid w:val="00AA7E32"/>
    <w:rsid w:val="00AA7E3E"/>
    <w:rsid w:val="00AB0085"/>
    <w:rsid w:val="00AB0342"/>
    <w:rsid w:val="00AB0577"/>
    <w:rsid w:val="00AB09C4"/>
    <w:rsid w:val="00AB0AAA"/>
    <w:rsid w:val="00AB10FA"/>
    <w:rsid w:val="00AB1520"/>
    <w:rsid w:val="00AB1DE3"/>
    <w:rsid w:val="00AB20C0"/>
    <w:rsid w:val="00AB20D4"/>
    <w:rsid w:val="00AB2C9D"/>
    <w:rsid w:val="00AB2ED2"/>
    <w:rsid w:val="00AB30BD"/>
    <w:rsid w:val="00AB4F3A"/>
    <w:rsid w:val="00AB50BD"/>
    <w:rsid w:val="00AB557F"/>
    <w:rsid w:val="00AB5D8E"/>
    <w:rsid w:val="00AB718C"/>
    <w:rsid w:val="00AB7277"/>
    <w:rsid w:val="00AB7340"/>
    <w:rsid w:val="00AB7352"/>
    <w:rsid w:val="00AB75E2"/>
    <w:rsid w:val="00AB7698"/>
    <w:rsid w:val="00AC02AB"/>
    <w:rsid w:val="00AC02C6"/>
    <w:rsid w:val="00AC1189"/>
    <w:rsid w:val="00AC1F80"/>
    <w:rsid w:val="00AC1FAD"/>
    <w:rsid w:val="00AC28D1"/>
    <w:rsid w:val="00AC2E1C"/>
    <w:rsid w:val="00AC3693"/>
    <w:rsid w:val="00AC3867"/>
    <w:rsid w:val="00AC3ADD"/>
    <w:rsid w:val="00AC3B95"/>
    <w:rsid w:val="00AC3EC3"/>
    <w:rsid w:val="00AC3FD6"/>
    <w:rsid w:val="00AC44F2"/>
    <w:rsid w:val="00AC4814"/>
    <w:rsid w:val="00AC5320"/>
    <w:rsid w:val="00AC538F"/>
    <w:rsid w:val="00AC5F10"/>
    <w:rsid w:val="00AC6181"/>
    <w:rsid w:val="00AC6C05"/>
    <w:rsid w:val="00AC7B9C"/>
    <w:rsid w:val="00AC7C62"/>
    <w:rsid w:val="00AD025B"/>
    <w:rsid w:val="00AD041B"/>
    <w:rsid w:val="00AD0D73"/>
    <w:rsid w:val="00AD103B"/>
    <w:rsid w:val="00AD1488"/>
    <w:rsid w:val="00AD1CAC"/>
    <w:rsid w:val="00AD242B"/>
    <w:rsid w:val="00AD2A51"/>
    <w:rsid w:val="00AD31AE"/>
    <w:rsid w:val="00AD4045"/>
    <w:rsid w:val="00AD4BCF"/>
    <w:rsid w:val="00AD4E95"/>
    <w:rsid w:val="00AD5256"/>
    <w:rsid w:val="00AD531A"/>
    <w:rsid w:val="00AD5B1C"/>
    <w:rsid w:val="00AD69F2"/>
    <w:rsid w:val="00AD6AB6"/>
    <w:rsid w:val="00AE023C"/>
    <w:rsid w:val="00AE0D91"/>
    <w:rsid w:val="00AE1D24"/>
    <w:rsid w:val="00AE2545"/>
    <w:rsid w:val="00AE2B8B"/>
    <w:rsid w:val="00AE473C"/>
    <w:rsid w:val="00AE481B"/>
    <w:rsid w:val="00AE5829"/>
    <w:rsid w:val="00AE6172"/>
    <w:rsid w:val="00AE632F"/>
    <w:rsid w:val="00AE6774"/>
    <w:rsid w:val="00AE6CA7"/>
    <w:rsid w:val="00AE6E7C"/>
    <w:rsid w:val="00AE7162"/>
    <w:rsid w:val="00AE7282"/>
    <w:rsid w:val="00AE7510"/>
    <w:rsid w:val="00AE7BC1"/>
    <w:rsid w:val="00AE7C54"/>
    <w:rsid w:val="00AF0296"/>
    <w:rsid w:val="00AF06DE"/>
    <w:rsid w:val="00AF0987"/>
    <w:rsid w:val="00AF0B59"/>
    <w:rsid w:val="00AF0BB3"/>
    <w:rsid w:val="00AF0EF8"/>
    <w:rsid w:val="00AF11C3"/>
    <w:rsid w:val="00AF140C"/>
    <w:rsid w:val="00AF1954"/>
    <w:rsid w:val="00AF2655"/>
    <w:rsid w:val="00AF2AAA"/>
    <w:rsid w:val="00AF3419"/>
    <w:rsid w:val="00AF3783"/>
    <w:rsid w:val="00AF3853"/>
    <w:rsid w:val="00AF3B60"/>
    <w:rsid w:val="00AF4262"/>
    <w:rsid w:val="00AF4AD8"/>
    <w:rsid w:val="00AF56A6"/>
    <w:rsid w:val="00AF6601"/>
    <w:rsid w:val="00AF6A39"/>
    <w:rsid w:val="00AF6D59"/>
    <w:rsid w:val="00AF726C"/>
    <w:rsid w:val="00AF7573"/>
    <w:rsid w:val="00AF7586"/>
    <w:rsid w:val="00AF76D2"/>
    <w:rsid w:val="00AF7F0F"/>
    <w:rsid w:val="00B004A8"/>
    <w:rsid w:val="00B00520"/>
    <w:rsid w:val="00B00B51"/>
    <w:rsid w:val="00B01790"/>
    <w:rsid w:val="00B02893"/>
    <w:rsid w:val="00B02C2D"/>
    <w:rsid w:val="00B02CBC"/>
    <w:rsid w:val="00B02E46"/>
    <w:rsid w:val="00B02EF7"/>
    <w:rsid w:val="00B02F75"/>
    <w:rsid w:val="00B031E3"/>
    <w:rsid w:val="00B04E59"/>
    <w:rsid w:val="00B0507B"/>
    <w:rsid w:val="00B05521"/>
    <w:rsid w:val="00B05ADF"/>
    <w:rsid w:val="00B05E97"/>
    <w:rsid w:val="00B06646"/>
    <w:rsid w:val="00B06694"/>
    <w:rsid w:val="00B06846"/>
    <w:rsid w:val="00B06AF8"/>
    <w:rsid w:val="00B06E34"/>
    <w:rsid w:val="00B073FC"/>
    <w:rsid w:val="00B07539"/>
    <w:rsid w:val="00B076C8"/>
    <w:rsid w:val="00B07B71"/>
    <w:rsid w:val="00B07DF4"/>
    <w:rsid w:val="00B07FB8"/>
    <w:rsid w:val="00B10744"/>
    <w:rsid w:val="00B10787"/>
    <w:rsid w:val="00B1080C"/>
    <w:rsid w:val="00B10C26"/>
    <w:rsid w:val="00B11929"/>
    <w:rsid w:val="00B12AD5"/>
    <w:rsid w:val="00B12B37"/>
    <w:rsid w:val="00B132B4"/>
    <w:rsid w:val="00B132D8"/>
    <w:rsid w:val="00B13391"/>
    <w:rsid w:val="00B13D46"/>
    <w:rsid w:val="00B14115"/>
    <w:rsid w:val="00B14328"/>
    <w:rsid w:val="00B16444"/>
    <w:rsid w:val="00B1688E"/>
    <w:rsid w:val="00B16B34"/>
    <w:rsid w:val="00B16E1B"/>
    <w:rsid w:val="00B16E81"/>
    <w:rsid w:val="00B16F20"/>
    <w:rsid w:val="00B1749B"/>
    <w:rsid w:val="00B17776"/>
    <w:rsid w:val="00B17C11"/>
    <w:rsid w:val="00B17C2E"/>
    <w:rsid w:val="00B17C73"/>
    <w:rsid w:val="00B20044"/>
    <w:rsid w:val="00B201A6"/>
    <w:rsid w:val="00B20D6D"/>
    <w:rsid w:val="00B21942"/>
    <w:rsid w:val="00B21B34"/>
    <w:rsid w:val="00B22483"/>
    <w:rsid w:val="00B22731"/>
    <w:rsid w:val="00B22830"/>
    <w:rsid w:val="00B22B66"/>
    <w:rsid w:val="00B22BD0"/>
    <w:rsid w:val="00B235E9"/>
    <w:rsid w:val="00B23C13"/>
    <w:rsid w:val="00B23E5F"/>
    <w:rsid w:val="00B23F98"/>
    <w:rsid w:val="00B24767"/>
    <w:rsid w:val="00B2484E"/>
    <w:rsid w:val="00B248B6"/>
    <w:rsid w:val="00B24A65"/>
    <w:rsid w:val="00B254FF"/>
    <w:rsid w:val="00B255A0"/>
    <w:rsid w:val="00B258E1"/>
    <w:rsid w:val="00B25E5B"/>
    <w:rsid w:val="00B269A6"/>
    <w:rsid w:val="00B27136"/>
    <w:rsid w:val="00B27152"/>
    <w:rsid w:val="00B27200"/>
    <w:rsid w:val="00B30D9D"/>
    <w:rsid w:val="00B30DD6"/>
    <w:rsid w:val="00B30F49"/>
    <w:rsid w:val="00B31813"/>
    <w:rsid w:val="00B31A55"/>
    <w:rsid w:val="00B31D33"/>
    <w:rsid w:val="00B31F88"/>
    <w:rsid w:val="00B32361"/>
    <w:rsid w:val="00B325FC"/>
    <w:rsid w:val="00B32671"/>
    <w:rsid w:val="00B32E8C"/>
    <w:rsid w:val="00B335C8"/>
    <w:rsid w:val="00B335D4"/>
    <w:rsid w:val="00B33C42"/>
    <w:rsid w:val="00B34814"/>
    <w:rsid w:val="00B34B53"/>
    <w:rsid w:val="00B34DA3"/>
    <w:rsid w:val="00B34E5A"/>
    <w:rsid w:val="00B352A0"/>
    <w:rsid w:val="00B352CE"/>
    <w:rsid w:val="00B35339"/>
    <w:rsid w:val="00B3596C"/>
    <w:rsid w:val="00B3608C"/>
    <w:rsid w:val="00B36303"/>
    <w:rsid w:val="00B364F0"/>
    <w:rsid w:val="00B366A8"/>
    <w:rsid w:val="00B40873"/>
    <w:rsid w:val="00B40FFC"/>
    <w:rsid w:val="00B41EB2"/>
    <w:rsid w:val="00B41FD4"/>
    <w:rsid w:val="00B4277E"/>
    <w:rsid w:val="00B42D70"/>
    <w:rsid w:val="00B44734"/>
    <w:rsid w:val="00B44A32"/>
    <w:rsid w:val="00B4558F"/>
    <w:rsid w:val="00B4559D"/>
    <w:rsid w:val="00B45615"/>
    <w:rsid w:val="00B457BF"/>
    <w:rsid w:val="00B45D6D"/>
    <w:rsid w:val="00B460AF"/>
    <w:rsid w:val="00B46508"/>
    <w:rsid w:val="00B46BF7"/>
    <w:rsid w:val="00B471B0"/>
    <w:rsid w:val="00B514CB"/>
    <w:rsid w:val="00B51563"/>
    <w:rsid w:val="00B51B59"/>
    <w:rsid w:val="00B5205D"/>
    <w:rsid w:val="00B52748"/>
    <w:rsid w:val="00B52E4D"/>
    <w:rsid w:val="00B52F34"/>
    <w:rsid w:val="00B5300B"/>
    <w:rsid w:val="00B530B1"/>
    <w:rsid w:val="00B53249"/>
    <w:rsid w:val="00B53560"/>
    <w:rsid w:val="00B53642"/>
    <w:rsid w:val="00B53D1E"/>
    <w:rsid w:val="00B53F85"/>
    <w:rsid w:val="00B54350"/>
    <w:rsid w:val="00B54AFE"/>
    <w:rsid w:val="00B54B14"/>
    <w:rsid w:val="00B54EA1"/>
    <w:rsid w:val="00B55122"/>
    <w:rsid w:val="00B553A8"/>
    <w:rsid w:val="00B553BC"/>
    <w:rsid w:val="00B5576B"/>
    <w:rsid w:val="00B5584A"/>
    <w:rsid w:val="00B55DA8"/>
    <w:rsid w:val="00B561EB"/>
    <w:rsid w:val="00B56366"/>
    <w:rsid w:val="00B5644F"/>
    <w:rsid w:val="00B565CB"/>
    <w:rsid w:val="00B56A4A"/>
    <w:rsid w:val="00B576A6"/>
    <w:rsid w:val="00B57A76"/>
    <w:rsid w:val="00B57BF4"/>
    <w:rsid w:val="00B60135"/>
    <w:rsid w:val="00B619EA"/>
    <w:rsid w:val="00B6243F"/>
    <w:rsid w:val="00B62571"/>
    <w:rsid w:val="00B62889"/>
    <w:rsid w:val="00B62A33"/>
    <w:rsid w:val="00B62D15"/>
    <w:rsid w:val="00B630C4"/>
    <w:rsid w:val="00B63569"/>
    <w:rsid w:val="00B637ED"/>
    <w:rsid w:val="00B64487"/>
    <w:rsid w:val="00B64603"/>
    <w:rsid w:val="00B64736"/>
    <w:rsid w:val="00B64B74"/>
    <w:rsid w:val="00B64EC0"/>
    <w:rsid w:val="00B651D7"/>
    <w:rsid w:val="00B65653"/>
    <w:rsid w:val="00B65964"/>
    <w:rsid w:val="00B6653E"/>
    <w:rsid w:val="00B66BB8"/>
    <w:rsid w:val="00B67A51"/>
    <w:rsid w:val="00B70761"/>
    <w:rsid w:val="00B70951"/>
    <w:rsid w:val="00B70E49"/>
    <w:rsid w:val="00B70FB0"/>
    <w:rsid w:val="00B71021"/>
    <w:rsid w:val="00B7121C"/>
    <w:rsid w:val="00B71332"/>
    <w:rsid w:val="00B71480"/>
    <w:rsid w:val="00B71486"/>
    <w:rsid w:val="00B7179D"/>
    <w:rsid w:val="00B724A9"/>
    <w:rsid w:val="00B73719"/>
    <w:rsid w:val="00B73F25"/>
    <w:rsid w:val="00B73F2D"/>
    <w:rsid w:val="00B7477E"/>
    <w:rsid w:val="00B74B07"/>
    <w:rsid w:val="00B75063"/>
    <w:rsid w:val="00B750AC"/>
    <w:rsid w:val="00B76C31"/>
    <w:rsid w:val="00B76E1F"/>
    <w:rsid w:val="00B775BE"/>
    <w:rsid w:val="00B777C2"/>
    <w:rsid w:val="00B77CAF"/>
    <w:rsid w:val="00B80122"/>
    <w:rsid w:val="00B8067C"/>
    <w:rsid w:val="00B80AA9"/>
    <w:rsid w:val="00B80D0D"/>
    <w:rsid w:val="00B80DE8"/>
    <w:rsid w:val="00B81CBB"/>
    <w:rsid w:val="00B81D02"/>
    <w:rsid w:val="00B81DC3"/>
    <w:rsid w:val="00B828C8"/>
    <w:rsid w:val="00B82EDF"/>
    <w:rsid w:val="00B830B4"/>
    <w:rsid w:val="00B832F2"/>
    <w:rsid w:val="00B8355F"/>
    <w:rsid w:val="00B8362A"/>
    <w:rsid w:val="00B83CCD"/>
    <w:rsid w:val="00B83E8C"/>
    <w:rsid w:val="00B843BE"/>
    <w:rsid w:val="00B84AE8"/>
    <w:rsid w:val="00B84E6E"/>
    <w:rsid w:val="00B85347"/>
    <w:rsid w:val="00B854A3"/>
    <w:rsid w:val="00B86299"/>
    <w:rsid w:val="00B86939"/>
    <w:rsid w:val="00B86C07"/>
    <w:rsid w:val="00B8729B"/>
    <w:rsid w:val="00B87C8D"/>
    <w:rsid w:val="00B90215"/>
    <w:rsid w:val="00B905C5"/>
    <w:rsid w:val="00B90BB1"/>
    <w:rsid w:val="00B90E59"/>
    <w:rsid w:val="00B91288"/>
    <w:rsid w:val="00B914E2"/>
    <w:rsid w:val="00B91819"/>
    <w:rsid w:val="00B91B20"/>
    <w:rsid w:val="00B91B21"/>
    <w:rsid w:val="00B91F29"/>
    <w:rsid w:val="00B923F7"/>
    <w:rsid w:val="00B926B3"/>
    <w:rsid w:val="00B931F8"/>
    <w:rsid w:val="00B938F3"/>
    <w:rsid w:val="00B93956"/>
    <w:rsid w:val="00B9432C"/>
    <w:rsid w:val="00B9487B"/>
    <w:rsid w:val="00B94CA3"/>
    <w:rsid w:val="00B9520D"/>
    <w:rsid w:val="00B9555C"/>
    <w:rsid w:val="00B9560B"/>
    <w:rsid w:val="00B95C2E"/>
    <w:rsid w:val="00B95CAF"/>
    <w:rsid w:val="00B95F62"/>
    <w:rsid w:val="00B96DFF"/>
    <w:rsid w:val="00B9778D"/>
    <w:rsid w:val="00B978A1"/>
    <w:rsid w:val="00B979DE"/>
    <w:rsid w:val="00B97B85"/>
    <w:rsid w:val="00BA07C4"/>
    <w:rsid w:val="00BA187A"/>
    <w:rsid w:val="00BA1E0D"/>
    <w:rsid w:val="00BA2260"/>
    <w:rsid w:val="00BA26B1"/>
    <w:rsid w:val="00BA37BF"/>
    <w:rsid w:val="00BA3840"/>
    <w:rsid w:val="00BA38CB"/>
    <w:rsid w:val="00BA40E3"/>
    <w:rsid w:val="00BA433D"/>
    <w:rsid w:val="00BA4731"/>
    <w:rsid w:val="00BA4A1E"/>
    <w:rsid w:val="00BA4FBB"/>
    <w:rsid w:val="00BA50BF"/>
    <w:rsid w:val="00BA58C6"/>
    <w:rsid w:val="00BA5AE2"/>
    <w:rsid w:val="00BA6138"/>
    <w:rsid w:val="00BA6B38"/>
    <w:rsid w:val="00BA6BA9"/>
    <w:rsid w:val="00BA6D86"/>
    <w:rsid w:val="00BB04B2"/>
    <w:rsid w:val="00BB217C"/>
    <w:rsid w:val="00BB25DD"/>
    <w:rsid w:val="00BB26D6"/>
    <w:rsid w:val="00BB32A7"/>
    <w:rsid w:val="00BB3803"/>
    <w:rsid w:val="00BB3D5A"/>
    <w:rsid w:val="00BB3EF9"/>
    <w:rsid w:val="00BB3FDF"/>
    <w:rsid w:val="00BB4626"/>
    <w:rsid w:val="00BB48C9"/>
    <w:rsid w:val="00BB4A82"/>
    <w:rsid w:val="00BB4F5D"/>
    <w:rsid w:val="00BB4F83"/>
    <w:rsid w:val="00BB61CA"/>
    <w:rsid w:val="00BB627E"/>
    <w:rsid w:val="00BB639B"/>
    <w:rsid w:val="00BB688B"/>
    <w:rsid w:val="00BB6E85"/>
    <w:rsid w:val="00BB6F15"/>
    <w:rsid w:val="00BB734A"/>
    <w:rsid w:val="00BB74F9"/>
    <w:rsid w:val="00BB7A20"/>
    <w:rsid w:val="00BB7AB7"/>
    <w:rsid w:val="00BC04D8"/>
    <w:rsid w:val="00BC0523"/>
    <w:rsid w:val="00BC062E"/>
    <w:rsid w:val="00BC0AEE"/>
    <w:rsid w:val="00BC11B5"/>
    <w:rsid w:val="00BC1994"/>
    <w:rsid w:val="00BC1A0E"/>
    <w:rsid w:val="00BC1FE4"/>
    <w:rsid w:val="00BC28F8"/>
    <w:rsid w:val="00BC2A12"/>
    <w:rsid w:val="00BC2A8F"/>
    <w:rsid w:val="00BC3867"/>
    <w:rsid w:val="00BC3B9C"/>
    <w:rsid w:val="00BC3DDF"/>
    <w:rsid w:val="00BC3EFB"/>
    <w:rsid w:val="00BC4193"/>
    <w:rsid w:val="00BC4744"/>
    <w:rsid w:val="00BC47E6"/>
    <w:rsid w:val="00BC4D74"/>
    <w:rsid w:val="00BC4F7E"/>
    <w:rsid w:val="00BC537C"/>
    <w:rsid w:val="00BC5529"/>
    <w:rsid w:val="00BC5775"/>
    <w:rsid w:val="00BC5985"/>
    <w:rsid w:val="00BC5A60"/>
    <w:rsid w:val="00BC5ACA"/>
    <w:rsid w:val="00BC5B22"/>
    <w:rsid w:val="00BC5B71"/>
    <w:rsid w:val="00BC5DC1"/>
    <w:rsid w:val="00BC5E2D"/>
    <w:rsid w:val="00BC6B6B"/>
    <w:rsid w:val="00BC6DCE"/>
    <w:rsid w:val="00BC75CB"/>
    <w:rsid w:val="00BD0503"/>
    <w:rsid w:val="00BD0FDE"/>
    <w:rsid w:val="00BD1665"/>
    <w:rsid w:val="00BD1A18"/>
    <w:rsid w:val="00BD2262"/>
    <w:rsid w:val="00BD254B"/>
    <w:rsid w:val="00BD2624"/>
    <w:rsid w:val="00BD2C7F"/>
    <w:rsid w:val="00BD2D42"/>
    <w:rsid w:val="00BD4617"/>
    <w:rsid w:val="00BD4728"/>
    <w:rsid w:val="00BD483B"/>
    <w:rsid w:val="00BD493F"/>
    <w:rsid w:val="00BD4C6C"/>
    <w:rsid w:val="00BD5142"/>
    <w:rsid w:val="00BD5C07"/>
    <w:rsid w:val="00BD5C60"/>
    <w:rsid w:val="00BD6231"/>
    <w:rsid w:val="00BD624E"/>
    <w:rsid w:val="00BD67E0"/>
    <w:rsid w:val="00BD683C"/>
    <w:rsid w:val="00BD6A34"/>
    <w:rsid w:val="00BD6EAA"/>
    <w:rsid w:val="00BD6EB7"/>
    <w:rsid w:val="00BD6F99"/>
    <w:rsid w:val="00BD7596"/>
    <w:rsid w:val="00BD7C07"/>
    <w:rsid w:val="00BE06AE"/>
    <w:rsid w:val="00BE09C1"/>
    <w:rsid w:val="00BE0D13"/>
    <w:rsid w:val="00BE0E5D"/>
    <w:rsid w:val="00BE183C"/>
    <w:rsid w:val="00BE2202"/>
    <w:rsid w:val="00BE2EA7"/>
    <w:rsid w:val="00BE3135"/>
    <w:rsid w:val="00BE3582"/>
    <w:rsid w:val="00BE3880"/>
    <w:rsid w:val="00BE3B75"/>
    <w:rsid w:val="00BE4068"/>
    <w:rsid w:val="00BE430A"/>
    <w:rsid w:val="00BE46D9"/>
    <w:rsid w:val="00BE4962"/>
    <w:rsid w:val="00BE4E35"/>
    <w:rsid w:val="00BE4FBA"/>
    <w:rsid w:val="00BE4FC6"/>
    <w:rsid w:val="00BE50C8"/>
    <w:rsid w:val="00BE54A5"/>
    <w:rsid w:val="00BE68FE"/>
    <w:rsid w:val="00BE6988"/>
    <w:rsid w:val="00BE6AB2"/>
    <w:rsid w:val="00BE6AFF"/>
    <w:rsid w:val="00BE6CB4"/>
    <w:rsid w:val="00BE6E01"/>
    <w:rsid w:val="00BE7006"/>
    <w:rsid w:val="00BE75C4"/>
    <w:rsid w:val="00BE7B77"/>
    <w:rsid w:val="00BF0558"/>
    <w:rsid w:val="00BF097B"/>
    <w:rsid w:val="00BF0AB2"/>
    <w:rsid w:val="00BF0DF9"/>
    <w:rsid w:val="00BF14D1"/>
    <w:rsid w:val="00BF17D0"/>
    <w:rsid w:val="00BF1D94"/>
    <w:rsid w:val="00BF38EE"/>
    <w:rsid w:val="00BF39B5"/>
    <w:rsid w:val="00BF3BED"/>
    <w:rsid w:val="00BF4F56"/>
    <w:rsid w:val="00BF4FAB"/>
    <w:rsid w:val="00BF5ABE"/>
    <w:rsid w:val="00BF5CC0"/>
    <w:rsid w:val="00BF7440"/>
    <w:rsid w:val="00BF7A9E"/>
    <w:rsid w:val="00C0017A"/>
    <w:rsid w:val="00C00532"/>
    <w:rsid w:val="00C01D67"/>
    <w:rsid w:val="00C023DA"/>
    <w:rsid w:val="00C02582"/>
    <w:rsid w:val="00C03451"/>
    <w:rsid w:val="00C0394C"/>
    <w:rsid w:val="00C03DF9"/>
    <w:rsid w:val="00C04035"/>
    <w:rsid w:val="00C047FE"/>
    <w:rsid w:val="00C04C43"/>
    <w:rsid w:val="00C04EE8"/>
    <w:rsid w:val="00C05A87"/>
    <w:rsid w:val="00C05FBC"/>
    <w:rsid w:val="00C0609C"/>
    <w:rsid w:val="00C061E2"/>
    <w:rsid w:val="00C06494"/>
    <w:rsid w:val="00C06B08"/>
    <w:rsid w:val="00C06F56"/>
    <w:rsid w:val="00C06F62"/>
    <w:rsid w:val="00C07375"/>
    <w:rsid w:val="00C07648"/>
    <w:rsid w:val="00C07B33"/>
    <w:rsid w:val="00C07D0B"/>
    <w:rsid w:val="00C07D55"/>
    <w:rsid w:val="00C1019B"/>
    <w:rsid w:val="00C101D5"/>
    <w:rsid w:val="00C10456"/>
    <w:rsid w:val="00C108B5"/>
    <w:rsid w:val="00C10CE8"/>
    <w:rsid w:val="00C10E59"/>
    <w:rsid w:val="00C11807"/>
    <w:rsid w:val="00C11A06"/>
    <w:rsid w:val="00C11B3E"/>
    <w:rsid w:val="00C1222F"/>
    <w:rsid w:val="00C12A0B"/>
    <w:rsid w:val="00C1374C"/>
    <w:rsid w:val="00C13EED"/>
    <w:rsid w:val="00C141EF"/>
    <w:rsid w:val="00C14651"/>
    <w:rsid w:val="00C146D8"/>
    <w:rsid w:val="00C1508E"/>
    <w:rsid w:val="00C15359"/>
    <w:rsid w:val="00C1539E"/>
    <w:rsid w:val="00C15D25"/>
    <w:rsid w:val="00C16374"/>
    <w:rsid w:val="00C16C99"/>
    <w:rsid w:val="00C17192"/>
    <w:rsid w:val="00C1754B"/>
    <w:rsid w:val="00C2003C"/>
    <w:rsid w:val="00C20433"/>
    <w:rsid w:val="00C2043F"/>
    <w:rsid w:val="00C20A35"/>
    <w:rsid w:val="00C21071"/>
    <w:rsid w:val="00C210AE"/>
    <w:rsid w:val="00C2121B"/>
    <w:rsid w:val="00C21335"/>
    <w:rsid w:val="00C216D8"/>
    <w:rsid w:val="00C217B8"/>
    <w:rsid w:val="00C21D12"/>
    <w:rsid w:val="00C21D60"/>
    <w:rsid w:val="00C21DC2"/>
    <w:rsid w:val="00C21DC7"/>
    <w:rsid w:val="00C2269C"/>
    <w:rsid w:val="00C22C41"/>
    <w:rsid w:val="00C23014"/>
    <w:rsid w:val="00C23298"/>
    <w:rsid w:val="00C2336A"/>
    <w:rsid w:val="00C233A1"/>
    <w:rsid w:val="00C237F2"/>
    <w:rsid w:val="00C23DA8"/>
    <w:rsid w:val="00C2462F"/>
    <w:rsid w:val="00C2477C"/>
    <w:rsid w:val="00C24C36"/>
    <w:rsid w:val="00C24DAB"/>
    <w:rsid w:val="00C24E27"/>
    <w:rsid w:val="00C25D09"/>
    <w:rsid w:val="00C260CB"/>
    <w:rsid w:val="00C26DD7"/>
    <w:rsid w:val="00C26ECC"/>
    <w:rsid w:val="00C2712B"/>
    <w:rsid w:val="00C27220"/>
    <w:rsid w:val="00C30424"/>
    <w:rsid w:val="00C307E2"/>
    <w:rsid w:val="00C30F0B"/>
    <w:rsid w:val="00C3149A"/>
    <w:rsid w:val="00C31A2E"/>
    <w:rsid w:val="00C31A74"/>
    <w:rsid w:val="00C31ED5"/>
    <w:rsid w:val="00C32159"/>
    <w:rsid w:val="00C32474"/>
    <w:rsid w:val="00C32B6E"/>
    <w:rsid w:val="00C3329D"/>
    <w:rsid w:val="00C33447"/>
    <w:rsid w:val="00C33F61"/>
    <w:rsid w:val="00C34A24"/>
    <w:rsid w:val="00C34BD9"/>
    <w:rsid w:val="00C350BD"/>
    <w:rsid w:val="00C35CAE"/>
    <w:rsid w:val="00C35D3B"/>
    <w:rsid w:val="00C36E79"/>
    <w:rsid w:val="00C370D0"/>
    <w:rsid w:val="00C37C95"/>
    <w:rsid w:val="00C40069"/>
    <w:rsid w:val="00C4032C"/>
    <w:rsid w:val="00C40C80"/>
    <w:rsid w:val="00C4157D"/>
    <w:rsid w:val="00C41EFE"/>
    <w:rsid w:val="00C427D6"/>
    <w:rsid w:val="00C42BB7"/>
    <w:rsid w:val="00C42D8B"/>
    <w:rsid w:val="00C431E9"/>
    <w:rsid w:val="00C43A5C"/>
    <w:rsid w:val="00C43AB3"/>
    <w:rsid w:val="00C43BC4"/>
    <w:rsid w:val="00C43DC1"/>
    <w:rsid w:val="00C43DFE"/>
    <w:rsid w:val="00C43E0A"/>
    <w:rsid w:val="00C4419F"/>
    <w:rsid w:val="00C4438D"/>
    <w:rsid w:val="00C44D58"/>
    <w:rsid w:val="00C44F91"/>
    <w:rsid w:val="00C456AD"/>
    <w:rsid w:val="00C45EBB"/>
    <w:rsid w:val="00C45F4E"/>
    <w:rsid w:val="00C46629"/>
    <w:rsid w:val="00C47150"/>
    <w:rsid w:val="00C500A1"/>
    <w:rsid w:val="00C50DB2"/>
    <w:rsid w:val="00C50F69"/>
    <w:rsid w:val="00C51372"/>
    <w:rsid w:val="00C52B4B"/>
    <w:rsid w:val="00C52F0D"/>
    <w:rsid w:val="00C536A6"/>
    <w:rsid w:val="00C5398F"/>
    <w:rsid w:val="00C54594"/>
    <w:rsid w:val="00C54AF1"/>
    <w:rsid w:val="00C54DFA"/>
    <w:rsid w:val="00C55A5A"/>
    <w:rsid w:val="00C55A73"/>
    <w:rsid w:val="00C56440"/>
    <w:rsid w:val="00C565C0"/>
    <w:rsid w:val="00C566D3"/>
    <w:rsid w:val="00C56800"/>
    <w:rsid w:val="00C57058"/>
    <w:rsid w:val="00C57BE4"/>
    <w:rsid w:val="00C57C30"/>
    <w:rsid w:val="00C60586"/>
    <w:rsid w:val="00C60924"/>
    <w:rsid w:val="00C6098E"/>
    <w:rsid w:val="00C612AC"/>
    <w:rsid w:val="00C616A3"/>
    <w:rsid w:val="00C61C5C"/>
    <w:rsid w:val="00C61D97"/>
    <w:rsid w:val="00C6274D"/>
    <w:rsid w:val="00C6283A"/>
    <w:rsid w:val="00C62E40"/>
    <w:rsid w:val="00C63A3E"/>
    <w:rsid w:val="00C63C97"/>
    <w:rsid w:val="00C63F68"/>
    <w:rsid w:val="00C6413F"/>
    <w:rsid w:val="00C6434A"/>
    <w:rsid w:val="00C64EAA"/>
    <w:rsid w:val="00C64F5C"/>
    <w:rsid w:val="00C64FBF"/>
    <w:rsid w:val="00C6558A"/>
    <w:rsid w:val="00C663BA"/>
    <w:rsid w:val="00C66405"/>
    <w:rsid w:val="00C66D87"/>
    <w:rsid w:val="00C66F2B"/>
    <w:rsid w:val="00C671F1"/>
    <w:rsid w:val="00C701E3"/>
    <w:rsid w:val="00C70E10"/>
    <w:rsid w:val="00C71383"/>
    <w:rsid w:val="00C71886"/>
    <w:rsid w:val="00C71925"/>
    <w:rsid w:val="00C71AF5"/>
    <w:rsid w:val="00C71B82"/>
    <w:rsid w:val="00C71DF8"/>
    <w:rsid w:val="00C7285F"/>
    <w:rsid w:val="00C73419"/>
    <w:rsid w:val="00C734AA"/>
    <w:rsid w:val="00C73549"/>
    <w:rsid w:val="00C73812"/>
    <w:rsid w:val="00C73B4A"/>
    <w:rsid w:val="00C73D34"/>
    <w:rsid w:val="00C73DDD"/>
    <w:rsid w:val="00C74116"/>
    <w:rsid w:val="00C7502A"/>
    <w:rsid w:val="00C757C0"/>
    <w:rsid w:val="00C75A41"/>
    <w:rsid w:val="00C75A97"/>
    <w:rsid w:val="00C75D5F"/>
    <w:rsid w:val="00C76346"/>
    <w:rsid w:val="00C76FC2"/>
    <w:rsid w:val="00C77A1A"/>
    <w:rsid w:val="00C77B91"/>
    <w:rsid w:val="00C80274"/>
    <w:rsid w:val="00C815E0"/>
    <w:rsid w:val="00C81C35"/>
    <w:rsid w:val="00C82128"/>
    <w:rsid w:val="00C822CC"/>
    <w:rsid w:val="00C826FA"/>
    <w:rsid w:val="00C836A3"/>
    <w:rsid w:val="00C83E49"/>
    <w:rsid w:val="00C83E8D"/>
    <w:rsid w:val="00C83F95"/>
    <w:rsid w:val="00C8422E"/>
    <w:rsid w:val="00C8430F"/>
    <w:rsid w:val="00C845C2"/>
    <w:rsid w:val="00C8467F"/>
    <w:rsid w:val="00C85842"/>
    <w:rsid w:val="00C8698F"/>
    <w:rsid w:val="00C86DF3"/>
    <w:rsid w:val="00C87CD5"/>
    <w:rsid w:val="00C9086D"/>
    <w:rsid w:val="00C90A5A"/>
    <w:rsid w:val="00C90DA2"/>
    <w:rsid w:val="00C91ED2"/>
    <w:rsid w:val="00C92D13"/>
    <w:rsid w:val="00C93359"/>
    <w:rsid w:val="00C9345D"/>
    <w:rsid w:val="00C934CA"/>
    <w:rsid w:val="00C93B22"/>
    <w:rsid w:val="00C93E05"/>
    <w:rsid w:val="00C93E6B"/>
    <w:rsid w:val="00C93E77"/>
    <w:rsid w:val="00C93F1C"/>
    <w:rsid w:val="00C941F6"/>
    <w:rsid w:val="00C945A9"/>
    <w:rsid w:val="00C94842"/>
    <w:rsid w:val="00C94992"/>
    <w:rsid w:val="00C94C4E"/>
    <w:rsid w:val="00C94D7F"/>
    <w:rsid w:val="00C95553"/>
    <w:rsid w:val="00C9577E"/>
    <w:rsid w:val="00C959AA"/>
    <w:rsid w:val="00C95B24"/>
    <w:rsid w:val="00C95EA1"/>
    <w:rsid w:val="00C95EA9"/>
    <w:rsid w:val="00C96329"/>
    <w:rsid w:val="00C97EBB"/>
    <w:rsid w:val="00CA03EE"/>
    <w:rsid w:val="00CA0A02"/>
    <w:rsid w:val="00CA0B91"/>
    <w:rsid w:val="00CA1B9B"/>
    <w:rsid w:val="00CA1C34"/>
    <w:rsid w:val="00CA1DC6"/>
    <w:rsid w:val="00CA1E39"/>
    <w:rsid w:val="00CA208D"/>
    <w:rsid w:val="00CA2370"/>
    <w:rsid w:val="00CA38AD"/>
    <w:rsid w:val="00CA4200"/>
    <w:rsid w:val="00CA446E"/>
    <w:rsid w:val="00CA4783"/>
    <w:rsid w:val="00CA5023"/>
    <w:rsid w:val="00CA58FD"/>
    <w:rsid w:val="00CA5DAE"/>
    <w:rsid w:val="00CA5E58"/>
    <w:rsid w:val="00CA5EDB"/>
    <w:rsid w:val="00CA651F"/>
    <w:rsid w:val="00CA7074"/>
    <w:rsid w:val="00CA7398"/>
    <w:rsid w:val="00CA7BBF"/>
    <w:rsid w:val="00CB0589"/>
    <w:rsid w:val="00CB0A32"/>
    <w:rsid w:val="00CB0BAE"/>
    <w:rsid w:val="00CB0FFC"/>
    <w:rsid w:val="00CB1041"/>
    <w:rsid w:val="00CB1449"/>
    <w:rsid w:val="00CB1A20"/>
    <w:rsid w:val="00CB29D6"/>
    <w:rsid w:val="00CB37B1"/>
    <w:rsid w:val="00CB4055"/>
    <w:rsid w:val="00CB48A4"/>
    <w:rsid w:val="00CB49CA"/>
    <w:rsid w:val="00CB4B21"/>
    <w:rsid w:val="00CB4B35"/>
    <w:rsid w:val="00CB5C98"/>
    <w:rsid w:val="00CB5F64"/>
    <w:rsid w:val="00CB617B"/>
    <w:rsid w:val="00CB6631"/>
    <w:rsid w:val="00CB67E6"/>
    <w:rsid w:val="00CB6928"/>
    <w:rsid w:val="00CB7186"/>
    <w:rsid w:val="00CB7732"/>
    <w:rsid w:val="00CC061E"/>
    <w:rsid w:val="00CC0C62"/>
    <w:rsid w:val="00CC0D57"/>
    <w:rsid w:val="00CC2701"/>
    <w:rsid w:val="00CC2B31"/>
    <w:rsid w:val="00CC3166"/>
    <w:rsid w:val="00CC31C0"/>
    <w:rsid w:val="00CC31E3"/>
    <w:rsid w:val="00CC36FF"/>
    <w:rsid w:val="00CC3CCD"/>
    <w:rsid w:val="00CC3F64"/>
    <w:rsid w:val="00CC457C"/>
    <w:rsid w:val="00CC4B85"/>
    <w:rsid w:val="00CC4F99"/>
    <w:rsid w:val="00CC5247"/>
    <w:rsid w:val="00CC5AE9"/>
    <w:rsid w:val="00CC5DDF"/>
    <w:rsid w:val="00CC62BE"/>
    <w:rsid w:val="00CC6EA7"/>
    <w:rsid w:val="00CC6EB4"/>
    <w:rsid w:val="00CC745B"/>
    <w:rsid w:val="00CC7AC1"/>
    <w:rsid w:val="00CC7E75"/>
    <w:rsid w:val="00CD06F2"/>
    <w:rsid w:val="00CD0979"/>
    <w:rsid w:val="00CD10E2"/>
    <w:rsid w:val="00CD1A2C"/>
    <w:rsid w:val="00CD1D8E"/>
    <w:rsid w:val="00CD1E9C"/>
    <w:rsid w:val="00CD20F4"/>
    <w:rsid w:val="00CD2E9F"/>
    <w:rsid w:val="00CD30B1"/>
    <w:rsid w:val="00CD343E"/>
    <w:rsid w:val="00CD3B80"/>
    <w:rsid w:val="00CD3D47"/>
    <w:rsid w:val="00CD4699"/>
    <w:rsid w:val="00CD4767"/>
    <w:rsid w:val="00CD4E5F"/>
    <w:rsid w:val="00CD5090"/>
    <w:rsid w:val="00CD53A3"/>
    <w:rsid w:val="00CD69DD"/>
    <w:rsid w:val="00CD69ED"/>
    <w:rsid w:val="00CD6AA8"/>
    <w:rsid w:val="00CD754D"/>
    <w:rsid w:val="00CD7C0F"/>
    <w:rsid w:val="00CD7F7F"/>
    <w:rsid w:val="00CE0192"/>
    <w:rsid w:val="00CE0FC3"/>
    <w:rsid w:val="00CE1272"/>
    <w:rsid w:val="00CE144F"/>
    <w:rsid w:val="00CE1DED"/>
    <w:rsid w:val="00CE1F63"/>
    <w:rsid w:val="00CE2606"/>
    <w:rsid w:val="00CE2B88"/>
    <w:rsid w:val="00CE2D3F"/>
    <w:rsid w:val="00CE2F6B"/>
    <w:rsid w:val="00CE3456"/>
    <w:rsid w:val="00CE351A"/>
    <w:rsid w:val="00CE3C76"/>
    <w:rsid w:val="00CE402D"/>
    <w:rsid w:val="00CE460E"/>
    <w:rsid w:val="00CE46A7"/>
    <w:rsid w:val="00CE4F12"/>
    <w:rsid w:val="00CE4F96"/>
    <w:rsid w:val="00CE5D16"/>
    <w:rsid w:val="00CE5F14"/>
    <w:rsid w:val="00CE6686"/>
    <w:rsid w:val="00CE69F3"/>
    <w:rsid w:val="00CE727D"/>
    <w:rsid w:val="00CE7BE5"/>
    <w:rsid w:val="00CF00EE"/>
    <w:rsid w:val="00CF043A"/>
    <w:rsid w:val="00CF1198"/>
    <w:rsid w:val="00CF12DD"/>
    <w:rsid w:val="00CF144E"/>
    <w:rsid w:val="00CF1A3D"/>
    <w:rsid w:val="00CF1DBC"/>
    <w:rsid w:val="00CF2274"/>
    <w:rsid w:val="00CF254B"/>
    <w:rsid w:val="00CF2C2F"/>
    <w:rsid w:val="00CF30E3"/>
    <w:rsid w:val="00CF35E0"/>
    <w:rsid w:val="00CF3653"/>
    <w:rsid w:val="00CF380C"/>
    <w:rsid w:val="00CF38A1"/>
    <w:rsid w:val="00CF3FDB"/>
    <w:rsid w:val="00CF446D"/>
    <w:rsid w:val="00CF455C"/>
    <w:rsid w:val="00CF4942"/>
    <w:rsid w:val="00CF4D0C"/>
    <w:rsid w:val="00CF5681"/>
    <w:rsid w:val="00CF623B"/>
    <w:rsid w:val="00CF7290"/>
    <w:rsid w:val="00CF79AB"/>
    <w:rsid w:val="00D006E0"/>
    <w:rsid w:val="00D0071E"/>
    <w:rsid w:val="00D007E1"/>
    <w:rsid w:val="00D0160F"/>
    <w:rsid w:val="00D027A7"/>
    <w:rsid w:val="00D029CD"/>
    <w:rsid w:val="00D02D18"/>
    <w:rsid w:val="00D02F95"/>
    <w:rsid w:val="00D03F2E"/>
    <w:rsid w:val="00D04493"/>
    <w:rsid w:val="00D04F54"/>
    <w:rsid w:val="00D05143"/>
    <w:rsid w:val="00D051DD"/>
    <w:rsid w:val="00D055B6"/>
    <w:rsid w:val="00D057BB"/>
    <w:rsid w:val="00D0580D"/>
    <w:rsid w:val="00D05FF9"/>
    <w:rsid w:val="00D060C6"/>
    <w:rsid w:val="00D06327"/>
    <w:rsid w:val="00D07926"/>
    <w:rsid w:val="00D07F8B"/>
    <w:rsid w:val="00D104CC"/>
    <w:rsid w:val="00D10CCE"/>
    <w:rsid w:val="00D10D4F"/>
    <w:rsid w:val="00D1138D"/>
    <w:rsid w:val="00D11C37"/>
    <w:rsid w:val="00D11F25"/>
    <w:rsid w:val="00D12113"/>
    <w:rsid w:val="00D12760"/>
    <w:rsid w:val="00D12A96"/>
    <w:rsid w:val="00D1315F"/>
    <w:rsid w:val="00D13ACC"/>
    <w:rsid w:val="00D13AFD"/>
    <w:rsid w:val="00D13CBA"/>
    <w:rsid w:val="00D14097"/>
    <w:rsid w:val="00D14196"/>
    <w:rsid w:val="00D142A6"/>
    <w:rsid w:val="00D143BC"/>
    <w:rsid w:val="00D14F9F"/>
    <w:rsid w:val="00D154CA"/>
    <w:rsid w:val="00D1565E"/>
    <w:rsid w:val="00D157F6"/>
    <w:rsid w:val="00D15B02"/>
    <w:rsid w:val="00D1610B"/>
    <w:rsid w:val="00D16BC5"/>
    <w:rsid w:val="00D16C1C"/>
    <w:rsid w:val="00D171BC"/>
    <w:rsid w:val="00D20605"/>
    <w:rsid w:val="00D20F94"/>
    <w:rsid w:val="00D21129"/>
    <w:rsid w:val="00D21732"/>
    <w:rsid w:val="00D21D7C"/>
    <w:rsid w:val="00D2207D"/>
    <w:rsid w:val="00D22571"/>
    <w:rsid w:val="00D2279D"/>
    <w:rsid w:val="00D22FBD"/>
    <w:rsid w:val="00D237BA"/>
    <w:rsid w:val="00D237C0"/>
    <w:rsid w:val="00D23EAF"/>
    <w:rsid w:val="00D24228"/>
    <w:rsid w:val="00D247DB"/>
    <w:rsid w:val="00D24804"/>
    <w:rsid w:val="00D255E4"/>
    <w:rsid w:val="00D25BFA"/>
    <w:rsid w:val="00D25EFE"/>
    <w:rsid w:val="00D25F3F"/>
    <w:rsid w:val="00D2603C"/>
    <w:rsid w:val="00D26496"/>
    <w:rsid w:val="00D26501"/>
    <w:rsid w:val="00D26D61"/>
    <w:rsid w:val="00D2711F"/>
    <w:rsid w:val="00D27622"/>
    <w:rsid w:val="00D27B0D"/>
    <w:rsid w:val="00D305A6"/>
    <w:rsid w:val="00D31B06"/>
    <w:rsid w:val="00D31E22"/>
    <w:rsid w:val="00D324AD"/>
    <w:rsid w:val="00D3262F"/>
    <w:rsid w:val="00D3281C"/>
    <w:rsid w:val="00D329B9"/>
    <w:rsid w:val="00D32E2A"/>
    <w:rsid w:val="00D330BA"/>
    <w:rsid w:val="00D33500"/>
    <w:rsid w:val="00D33A98"/>
    <w:rsid w:val="00D33C5C"/>
    <w:rsid w:val="00D3420E"/>
    <w:rsid w:val="00D34361"/>
    <w:rsid w:val="00D34542"/>
    <w:rsid w:val="00D355CC"/>
    <w:rsid w:val="00D35D57"/>
    <w:rsid w:val="00D362BF"/>
    <w:rsid w:val="00D368C6"/>
    <w:rsid w:val="00D3701D"/>
    <w:rsid w:val="00D3712B"/>
    <w:rsid w:val="00D3741F"/>
    <w:rsid w:val="00D401C2"/>
    <w:rsid w:val="00D408C2"/>
    <w:rsid w:val="00D40A2C"/>
    <w:rsid w:val="00D418DA"/>
    <w:rsid w:val="00D418E8"/>
    <w:rsid w:val="00D41B26"/>
    <w:rsid w:val="00D41B4F"/>
    <w:rsid w:val="00D420D5"/>
    <w:rsid w:val="00D42326"/>
    <w:rsid w:val="00D42367"/>
    <w:rsid w:val="00D42A35"/>
    <w:rsid w:val="00D42F93"/>
    <w:rsid w:val="00D42FC4"/>
    <w:rsid w:val="00D43AF0"/>
    <w:rsid w:val="00D43F24"/>
    <w:rsid w:val="00D44142"/>
    <w:rsid w:val="00D443DC"/>
    <w:rsid w:val="00D44A26"/>
    <w:rsid w:val="00D45783"/>
    <w:rsid w:val="00D45A0E"/>
    <w:rsid w:val="00D4600D"/>
    <w:rsid w:val="00D463D7"/>
    <w:rsid w:val="00D46800"/>
    <w:rsid w:val="00D47A19"/>
    <w:rsid w:val="00D50096"/>
    <w:rsid w:val="00D50229"/>
    <w:rsid w:val="00D5072E"/>
    <w:rsid w:val="00D50DB1"/>
    <w:rsid w:val="00D51537"/>
    <w:rsid w:val="00D516BB"/>
    <w:rsid w:val="00D517E1"/>
    <w:rsid w:val="00D51930"/>
    <w:rsid w:val="00D51B3A"/>
    <w:rsid w:val="00D51BA8"/>
    <w:rsid w:val="00D51D0A"/>
    <w:rsid w:val="00D52173"/>
    <w:rsid w:val="00D5222F"/>
    <w:rsid w:val="00D526B4"/>
    <w:rsid w:val="00D52970"/>
    <w:rsid w:val="00D52B81"/>
    <w:rsid w:val="00D53423"/>
    <w:rsid w:val="00D5378F"/>
    <w:rsid w:val="00D53CC1"/>
    <w:rsid w:val="00D54A7A"/>
    <w:rsid w:val="00D54E60"/>
    <w:rsid w:val="00D5540C"/>
    <w:rsid w:val="00D55667"/>
    <w:rsid w:val="00D55795"/>
    <w:rsid w:val="00D56217"/>
    <w:rsid w:val="00D56D09"/>
    <w:rsid w:val="00D571A4"/>
    <w:rsid w:val="00D57A1F"/>
    <w:rsid w:val="00D57A2B"/>
    <w:rsid w:val="00D57A5D"/>
    <w:rsid w:val="00D61C45"/>
    <w:rsid w:val="00D62082"/>
    <w:rsid w:val="00D62088"/>
    <w:rsid w:val="00D62163"/>
    <w:rsid w:val="00D62352"/>
    <w:rsid w:val="00D62527"/>
    <w:rsid w:val="00D62ADD"/>
    <w:rsid w:val="00D6306B"/>
    <w:rsid w:val="00D644CD"/>
    <w:rsid w:val="00D64750"/>
    <w:rsid w:val="00D656EC"/>
    <w:rsid w:val="00D65EA2"/>
    <w:rsid w:val="00D667D1"/>
    <w:rsid w:val="00D66AE8"/>
    <w:rsid w:val="00D66D32"/>
    <w:rsid w:val="00D67141"/>
    <w:rsid w:val="00D671FC"/>
    <w:rsid w:val="00D67591"/>
    <w:rsid w:val="00D70380"/>
    <w:rsid w:val="00D70E50"/>
    <w:rsid w:val="00D71188"/>
    <w:rsid w:val="00D713F3"/>
    <w:rsid w:val="00D71878"/>
    <w:rsid w:val="00D72280"/>
    <w:rsid w:val="00D72359"/>
    <w:rsid w:val="00D727C0"/>
    <w:rsid w:val="00D73731"/>
    <w:rsid w:val="00D74230"/>
    <w:rsid w:val="00D7444A"/>
    <w:rsid w:val="00D74E3E"/>
    <w:rsid w:val="00D74F82"/>
    <w:rsid w:val="00D75C86"/>
    <w:rsid w:val="00D75E5A"/>
    <w:rsid w:val="00D76586"/>
    <w:rsid w:val="00D76883"/>
    <w:rsid w:val="00D76E4F"/>
    <w:rsid w:val="00D77404"/>
    <w:rsid w:val="00D775E5"/>
    <w:rsid w:val="00D77863"/>
    <w:rsid w:val="00D77A0F"/>
    <w:rsid w:val="00D77CF1"/>
    <w:rsid w:val="00D803A1"/>
    <w:rsid w:val="00D80420"/>
    <w:rsid w:val="00D805F4"/>
    <w:rsid w:val="00D80818"/>
    <w:rsid w:val="00D80D96"/>
    <w:rsid w:val="00D80E5D"/>
    <w:rsid w:val="00D810D4"/>
    <w:rsid w:val="00D81414"/>
    <w:rsid w:val="00D81FE8"/>
    <w:rsid w:val="00D82AF6"/>
    <w:rsid w:val="00D833AD"/>
    <w:rsid w:val="00D83A5B"/>
    <w:rsid w:val="00D83DB8"/>
    <w:rsid w:val="00D84BBA"/>
    <w:rsid w:val="00D850E6"/>
    <w:rsid w:val="00D85C3E"/>
    <w:rsid w:val="00D85C97"/>
    <w:rsid w:val="00D86671"/>
    <w:rsid w:val="00D86A7F"/>
    <w:rsid w:val="00D86B02"/>
    <w:rsid w:val="00D87602"/>
    <w:rsid w:val="00D87B18"/>
    <w:rsid w:val="00D90F8E"/>
    <w:rsid w:val="00D9103F"/>
    <w:rsid w:val="00D914BF"/>
    <w:rsid w:val="00D916CA"/>
    <w:rsid w:val="00D919F0"/>
    <w:rsid w:val="00D91B0E"/>
    <w:rsid w:val="00D91FC9"/>
    <w:rsid w:val="00D92781"/>
    <w:rsid w:val="00D92BF0"/>
    <w:rsid w:val="00D92E27"/>
    <w:rsid w:val="00D93109"/>
    <w:rsid w:val="00D9356A"/>
    <w:rsid w:val="00D9390C"/>
    <w:rsid w:val="00D93A88"/>
    <w:rsid w:val="00D93CE9"/>
    <w:rsid w:val="00D94DC4"/>
    <w:rsid w:val="00D94E75"/>
    <w:rsid w:val="00D950B5"/>
    <w:rsid w:val="00D95AD6"/>
    <w:rsid w:val="00D960EE"/>
    <w:rsid w:val="00D967C3"/>
    <w:rsid w:val="00D96B5B"/>
    <w:rsid w:val="00DA0698"/>
    <w:rsid w:val="00DA0CCC"/>
    <w:rsid w:val="00DA0CDE"/>
    <w:rsid w:val="00DA183D"/>
    <w:rsid w:val="00DA1C50"/>
    <w:rsid w:val="00DA1DD7"/>
    <w:rsid w:val="00DA2439"/>
    <w:rsid w:val="00DA2C4C"/>
    <w:rsid w:val="00DA2E06"/>
    <w:rsid w:val="00DA2F36"/>
    <w:rsid w:val="00DA2F91"/>
    <w:rsid w:val="00DA2FB7"/>
    <w:rsid w:val="00DA30AC"/>
    <w:rsid w:val="00DA3A27"/>
    <w:rsid w:val="00DA3D5D"/>
    <w:rsid w:val="00DA4334"/>
    <w:rsid w:val="00DA4BF3"/>
    <w:rsid w:val="00DA4C11"/>
    <w:rsid w:val="00DA4C8A"/>
    <w:rsid w:val="00DA4E25"/>
    <w:rsid w:val="00DA5555"/>
    <w:rsid w:val="00DA5C0C"/>
    <w:rsid w:val="00DA610C"/>
    <w:rsid w:val="00DA614B"/>
    <w:rsid w:val="00DA61F0"/>
    <w:rsid w:val="00DA6212"/>
    <w:rsid w:val="00DA69FC"/>
    <w:rsid w:val="00DA6A2F"/>
    <w:rsid w:val="00DA6C9C"/>
    <w:rsid w:val="00DA7387"/>
    <w:rsid w:val="00DA799A"/>
    <w:rsid w:val="00DA7F07"/>
    <w:rsid w:val="00DB023F"/>
    <w:rsid w:val="00DB04AD"/>
    <w:rsid w:val="00DB04B9"/>
    <w:rsid w:val="00DB0DE2"/>
    <w:rsid w:val="00DB105D"/>
    <w:rsid w:val="00DB1C83"/>
    <w:rsid w:val="00DB1CC9"/>
    <w:rsid w:val="00DB2917"/>
    <w:rsid w:val="00DB2953"/>
    <w:rsid w:val="00DB35D4"/>
    <w:rsid w:val="00DB4015"/>
    <w:rsid w:val="00DB405F"/>
    <w:rsid w:val="00DB4E9C"/>
    <w:rsid w:val="00DB5653"/>
    <w:rsid w:val="00DB5FDF"/>
    <w:rsid w:val="00DB66EC"/>
    <w:rsid w:val="00DB7410"/>
    <w:rsid w:val="00DB7B85"/>
    <w:rsid w:val="00DB7DF8"/>
    <w:rsid w:val="00DC0015"/>
    <w:rsid w:val="00DC0DC1"/>
    <w:rsid w:val="00DC1507"/>
    <w:rsid w:val="00DC1659"/>
    <w:rsid w:val="00DC1740"/>
    <w:rsid w:val="00DC1B21"/>
    <w:rsid w:val="00DC228B"/>
    <w:rsid w:val="00DC255E"/>
    <w:rsid w:val="00DC25A8"/>
    <w:rsid w:val="00DC29E2"/>
    <w:rsid w:val="00DC33C1"/>
    <w:rsid w:val="00DC3D02"/>
    <w:rsid w:val="00DC42B3"/>
    <w:rsid w:val="00DC42D2"/>
    <w:rsid w:val="00DC4899"/>
    <w:rsid w:val="00DC489D"/>
    <w:rsid w:val="00DC4CB9"/>
    <w:rsid w:val="00DC51A6"/>
    <w:rsid w:val="00DC5574"/>
    <w:rsid w:val="00DC55F7"/>
    <w:rsid w:val="00DC55FE"/>
    <w:rsid w:val="00DC59BE"/>
    <w:rsid w:val="00DC5FEA"/>
    <w:rsid w:val="00DC60B0"/>
    <w:rsid w:val="00DC65CF"/>
    <w:rsid w:val="00DC6B85"/>
    <w:rsid w:val="00DC6FDC"/>
    <w:rsid w:val="00DC7ED1"/>
    <w:rsid w:val="00DD096C"/>
    <w:rsid w:val="00DD14B2"/>
    <w:rsid w:val="00DD1A1D"/>
    <w:rsid w:val="00DD2DA7"/>
    <w:rsid w:val="00DD2F78"/>
    <w:rsid w:val="00DD38A7"/>
    <w:rsid w:val="00DD43EC"/>
    <w:rsid w:val="00DD4CC7"/>
    <w:rsid w:val="00DD4EAE"/>
    <w:rsid w:val="00DD51A0"/>
    <w:rsid w:val="00DD60F7"/>
    <w:rsid w:val="00DD6B3E"/>
    <w:rsid w:val="00DD6D21"/>
    <w:rsid w:val="00DD6F9F"/>
    <w:rsid w:val="00DD7317"/>
    <w:rsid w:val="00DD7645"/>
    <w:rsid w:val="00DD7B64"/>
    <w:rsid w:val="00DD7F4D"/>
    <w:rsid w:val="00DE02A5"/>
    <w:rsid w:val="00DE04A5"/>
    <w:rsid w:val="00DE0522"/>
    <w:rsid w:val="00DE0598"/>
    <w:rsid w:val="00DE0C0E"/>
    <w:rsid w:val="00DE1302"/>
    <w:rsid w:val="00DE131D"/>
    <w:rsid w:val="00DE1A21"/>
    <w:rsid w:val="00DE1E15"/>
    <w:rsid w:val="00DE1EF9"/>
    <w:rsid w:val="00DE3ABC"/>
    <w:rsid w:val="00DE4678"/>
    <w:rsid w:val="00DE46CF"/>
    <w:rsid w:val="00DE476A"/>
    <w:rsid w:val="00DE549D"/>
    <w:rsid w:val="00DE566A"/>
    <w:rsid w:val="00DE574A"/>
    <w:rsid w:val="00DE5AA3"/>
    <w:rsid w:val="00DE70B5"/>
    <w:rsid w:val="00DE7687"/>
    <w:rsid w:val="00DE76C2"/>
    <w:rsid w:val="00DE7C44"/>
    <w:rsid w:val="00DF00B8"/>
    <w:rsid w:val="00DF05A5"/>
    <w:rsid w:val="00DF090C"/>
    <w:rsid w:val="00DF0C21"/>
    <w:rsid w:val="00DF136B"/>
    <w:rsid w:val="00DF1560"/>
    <w:rsid w:val="00DF16C4"/>
    <w:rsid w:val="00DF1E24"/>
    <w:rsid w:val="00DF21C9"/>
    <w:rsid w:val="00DF2AC7"/>
    <w:rsid w:val="00DF367A"/>
    <w:rsid w:val="00DF3749"/>
    <w:rsid w:val="00DF3786"/>
    <w:rsid w:val="00DF3F41"/>
    <w:rsid w:val="00DF43BA"/>
    <w:rsid w:val="00DF47A2"/>
    <w:rsid w:val="00DF4D28"/>
    <w:rsid w:val="00DF4F54"/>
    <w:rsid w:val="00DF50C2"/>
    <w:rsid w:val="00DF5B6C"/>
    <w:rsid w:val="00DF5BA5"/>
    <w:rsid w:val="00DF5BC1"/>
    <w:rsid w:val="00DF5D7E"/>
    <w:rsid w:val="00DF5E00"/>
    <w:rsid w:val="00DF5E69"/>
    <w:rsid w:val="00DF6F96"/>
    <w:rsid w:val="00DF75EF"/>
    <w:rsid w:val="00DF7732"/>
    <w:rsid w:val="00DF780A"/>
    <w:rsid w:val="00DF78C6"/>
    <w:rsid w:val="00DF7EA1"/>
    <w:rsid w:val="00E0018B"/>
    <w:rsid w:val="00E0029C"/>
    <w:rsid w:val="00E00801"/>
    <w:rsid w:val="00E00D77"/>
    <w:rsid w:val="00E0245F"/>
    <w:rsid w:val="00E02669"/>
    <w:rsid w:val="00E02AB6"/>
    <w:rsid w:val="00E03579"/>
    <w:rsid w:val="00E04AD6"/>
    <w:rsid w:val="00E05CFC"/>
    <w:rsid w:val="00E06684"/>
    <w:rsid w:val="00E06789"/>
    <w:rsid w:val="00E067DF"/>
    <w:rsid w:val="00E06C89"/>
    <w:rsid w:val="00E06EE3"/>
    <w:rsid w:val="00E075F2"/>
    <w:rsid w:val="00E07767"/>
    <w:rsid w:val="00E0789D"/>
    <w:rsid w:val="00E078BB"/>
    <w:rsid w:val="00E07A30"/>
    <w:rsid w:val="00E10116"/>
    <w:rsid w:val="00E1033A"/>
    <w:rsid w:val="00E11177"/>
    <w:rsid w:val="00E11514"/>
    <w:rsid w:val="00E11C15"/>
    <w:rsid w:val="00E124CB"/>
    <w:rsid w:val="00E12A4F"/>
    <w:rsid w:val="00E12D4A"/>
    <w:rsid w:val="00E13227"/>
    <w:rsid w:val="00E133F7"/>
    <w:rsid w:val="00E13DEB"/>
    <w:rsid w:val="00E140ED"/>
    <w:rsid w:val="00E14218"/>
    <w:rsid w:val="00E14521"/>
    <w:rsid w:val="00E161E2"/>
    <w:rsid w:val="00E16A77"/>
    <w:rsid w:val="00E17175"/>
    <w:rsid w:val="00E17479"/>
    <w:rsid w:val="00E175DB"/>
    <w:rsid w:val="00E208A9"/>
    <w:rsid w:val="00E21867"/>
    <w:rsid w:val="00E233AE"/>
    <w:rsid w:val="00E234ED"/>
    <w:rsid w:val="00E239B0"/>
    <w:rsid w:val="00E23F8C"/>
    <w:rsid w:val="00E244BB"/>
    <w:rsid w:val="00E24EE9"/>
    <w:rsid w:val="00E252FE"/>
    <w:rsid w:val="00E25678"/>
    <w:rsid w:val="00E25E18"/>
    <w:rsid w:val="00E25FDB"/>
    <w:rsid w:val="00E2652D"/>
    <w:rsid w:val="00E26691"/>
    <w:rsid w:val="00E26C52"/>
    <w:rsid w:val="00E26EE6"/>
    <w:rsid w:val="00E26FC0"/>
    <w:rsid w:val="00E26FE9"/>
    <w:rsid w:val="00E27490"/>
    <w:rsid w:val="00E2793C"/>
    <w:rsid w:val="00E27A5A"/>
    <w:rsid w:val="00E31738"/>
    <w:rsid w:val="00E318FA"/>
    <w:rsid w:val="00E31D57"/>
    <w:rsid w:val="00E32454"/>
    <w:rsid w:val="00E32585"/>
    <w:rsid w:val="00E32716"/>
    <w:rsid w:val="00E32D5E"/>
    <w:rsid w:val="00E32FCE"/>
    <w:rsid w:val="00E33790"/>
    <w:rsid w:val="00E340FF"/>
    <w:rsid w:val="00E34C1D"/>
    <w:rsid w:val="00E34D6C"/>
    <w:rsid w:val="00E35538"/>
    <w:rsid w:val="00E3561D"/>
    <w:rsid w:val="00E35DD2"/>
    <w:rsid w:val="00E363E3"/>
    <w:rsid w:val="00E3684D"/>
    <w:rsid w:val="00E368B6"/>
    <w:rsid w:val="00E36AFD"/>
    <w:rsid w:val="00E36B7B"/>
    <w:rsid w:val="00E36FCE"/>
    <w:rsid w:val="00E371C5"/>
    <w:rsid w:val="00E3732B"/>
    <w:rsid w:val="00E37C5D"/>
    <w:rsid w:val="00E37CCB"/>
    <w:rsid w:val="00E37E2B"/>
    <w:rsid w:val="00E406F7"/>
    <w:rsid w:val="00E40818"/>
    <w:rsid w:val="00E40CC0"/>
    <w:rsid w:val="00E40F41"/>
    <w:rsid w:val="00E4103E"/>
    <w:rsid w:val="00E4163B"/>
    <w:rsid w:val="00E42689"/>
    <w:rsid w:val="00E42A33"/>
    <w:rsid w:val="00E42BA9"/>
    <w:rsid w:val="00E43109"/>
    <w:rsid w:val="00E432FE"/>
    <w:rsid w:val="00E433D5"/>
    <w:rsid w:val="00E434D0"/>
    <w:rsid w:val="00E43B6C"/>
    <w:rsid w:val="00E43D46"/>
    <w:rsid w:val="00E43D60"/>
    <w:rsid w:val="00E43D99"/>
    <w:rsid w:val="00E43DB6"/>
    <w:rsid w:val="00E43FA4"/>
    <w:rsid w:val="00E452F2"/>
    <w:rsid w:val="00E4531C"/>
    <w:rsid w:val="00E45CE3"/>
    <w:rsid w:val="00E45E66"/>
    <w:rsid w:val="00E45E99"/>
    <w:rsid w:val="00E46527"/>
    <w:rsid w:val="00E4674F"/>
    <w:rsid w:val="00E46BC3"/>
    <w:rsid w:val="00E46BEE"/>
    <w:rsid w:val="00E46C01"/>
    <w:rsid w:val="00E46CB1"/>
    <w:rsid w:val="00E46D56"/>
    <w:rsid w:val="00E46E4A"/>
    <w:rsid w:val="00E470E4"/>
    <w:rsid w:val="00E47118"/>
    <w:rsid w:val="00E47661"/>
    <w:rsid w:val="00E4766E"/>
    <w:rsid w:val="00E476CC"/>
    <w:rsid w:val="00E47B7D"/>
    <w:rsid w:val="00E501EB"/>
    <w:rsid w:val="00E50DCA"/>
    <w:rsid w:val="00E51168"/>
    <w:rsid w:val="00E52285"/>
    <w:rsid w:val="00E5236D"/>
    <w:rsid w:val="00E5283C"/>
    <w:rsid w:val="00E52FA5"/>
    <w:rsid w:val="00E535C5"/>
    <w:rsid w:val="00E53E1A"/>
    <w:rsid w:val="00E53E6E"/>
    <w:rsid w:val="00E54733"/>
    <w:rsid w:val="00E54E18"/>
    <w:rsid w:val="00E55283"/>
    <w:rsid w:val="00E552EC"/>
    <w:rsid w:val="00E55441"/>
    <w:rsid w:val="00E559A6"/>
    <w:rsid w:val="00E5612D"/>
    <w:rsid w:val="00E566E8"/>
    <w:rsid w:val="00E56C9D"/>
    <w:rsid w:val="00E56E08"/>
    <w:rsid w:val="00E57429"/>
    <w:rsid w:val="00E57FF2"/>
    <w:rsid w:val="00E60622"/>
    <w:rsid w:val="00E60FD5"/>
    <w:rsid w:val="00E6123A"/>
    <w:rsid w:val="00E62D8E"/>
    <w:rsid w:val="00E63162"/>
    <w:rsid w:val="00E634C5"/>
    <w:rsid w:val="00E63DAE"/>
    <w:rsid w:val="00E64A8B"/>
    <w:rsid w:val="00E64C86"/>
    <w:rsid w:val="00E6563C"/>
    <w:rsid w:val="00E6593F"/>
    <w:rsid w:val="00E65EE7"/>
    <w:rsid w:val="00E66AD8"/>
    <w:rsid w:val="00E67082"/>
    <w:rsid w:val="00E67367"/>
    <w:rsid w:val="00E675FC"/>
    <w:rsid w:val="00E70BB1"/>
    <w:rsid w:val="00E70E6C"/>
    <w:rsid w:val="00E70FBB"/>
    <w:rsid w:val="00E712D3"/>
    <w:rsid w:val="00E713FB"/>
    <w:rsid w:val="00E71A54"/>
    <w:rsid w:val="00E71F8D"/>
    <w:rsid w:val="00E7231E"/>
    <w:rsid w:val="00E738D1"/>
    <w:rsid w:val="00E73C9D"/>
    <w:rsid w:val="00E74125"/>
    <w:rsid w:val="00E7419B"/>
    <w:rsid w:val="00E7489C"/>
    <w:rsid w:val="00E758EE"/>
    <w:rsid w:val="00E763C2"/>
    <w:rsid w:val="00E76757"/>
    <w:rsid w:val="00E774DF"/>
    <w:rsid w:val="00E7754F"/>
    <w:rsid w:val="00E776B3"/>
    <w:rsid w:val="00E77B39"/>
    <w:rsid w:val="00E8073F"/>
    <w:rsid w:val="00E80989"/>
    <w:rsid w:val="00E809D0"/>
    <w:rsid w:val="00E80A15"/>
    <w:rsid w:val="00E80D77"/>
    <w:rsid w:val="00E820F6"/>
    <w:rsid w:val="00E82176"/>
    <w:rsid w:val="00E8264F"/>
    <w:rsid w:val="00E82F4E"/>
    <w:rsid w:val="00E832D2"/>
    <w:rsid w:val="00E833A5"/>
    <w:rsid w:val="00E83419"/>
    <w:rsid w:val="00E8364B"/>
    <w:rsid w:val="00E836A2"/>
    <w:rsid w:val="00E837F3"/>
    <w:rsid w:val="00E83804"/>
    <w:rsid w:val="00E84476"/>
    <w:rsid w:val="00E84923"/>
    <w:rsid w:val="00E86342"/>
    <w:rsid w:val="00E864F3"/>
    <w:rsid w:val="00E8690A"/>
    <w:rsid w:val="00E86BC0"/>
    <w:rsid w:val="00E86C89"/>
    <w:rsid w:val="00E86E8E"/>
    <w:rsid w:val="00E87209"/>
    <w:rsid w:val="00E877E8"/>
    <w:rsid w:val="00E87E1D"/>
    <w:rsid w:val="00E87F1A"/>
    <w:rsid w:val="00E905AF"/>
    <w:rsid w:val="00E906E9"/>
    <w:rsid w:val="00E90E06"/>
    <w:rsid w:val="00E91341"/>
    <w:rsid w:val="00E916C0"/>
    <w:rsid w:val="00E91F60"/>
    <w:rsid w:val="00E9227F"/>
    <w:rsid w:val="00E926B9"/>
    <w:rsid w:val="00E926F1"/>
    <w:rsid w:val="00E9288E"/>
    <w:rsid w:val="00E929E4"/>
    <w:rsid w:val="00E92ACD"/>
    <w:rsid w:val="00E92B44"/>
    <w:rsid w:val="00E92B86"/>
    <w:rsid w:val="00E92CDA"/>
    <w:rsid w:val="00E93770"/>
    <w:rsid w:val="00E93AAD"/>
    <w:rsid w:val="00E9401F"/>
    <w:rsid w:val="00E9462C"/>
    <w:rsid w:val="00E948AA"/>
    <w:rsid w:val="00E94C6E"/>
    <w:rsid w:val="00E94E2B"/>
    <w:rsid w:val="00E95299"/>
    <w:rsid w:val="00E95412"/>
    <w:rsid w:val="00E955CC"/>
    <w:rsid w:val="00E95B2C"/>
    <w:rsid w:val="00E962F0"/>
    <w:rsid w:val="00E96654"/>
    <w:rsid w:val="00E97442"/>
    <w:rsid w:val="00E974E5"/>
    <w:rsid w:val="00E97512"/>
    <w:rsid w:val="00E9766B"/>
    <w:rsid w:val="00E97722"/>
    <w:rsid w:val="00EA0190"/>
    <w:rsid w:val="00EA0778"/>
    <w:rsid w:val="00EA0D03"/>
    <w:rsid w:val="00EA0D92"/>
    <w:rsid w:val="00EA1754"/>
    <w:rsid w:val="00EA1765"/>
    <w:rsid w:val="00EA292A"/>
    <w:rsid w:val="00EA2977"/>
    <w:rsid w:val="00EA3219"/>
    <w:rsid w:val="00EA39E3"/>
    <w:rsid w:val="00EA3B3D"/>
    <w:rsid w:val="00EA3CCA"/>
    <w:rsid w:val="00EA458A"/>
    <w:rsid w:val="00EA53EB"/>
    <w:rsid w:val="00EA5C06"/>
    <w:rsid w:val="00EA5DC7"/>
    <w:rsid w:val="00EA6396"/>
    <w:rsid w:val="00EA66AE"/>
    <w:rsid w:val="00EA6930"/>
    <w:rsid w:val="00EA71F6"/>
    <w:rsid w:val="00EA76BD"/>
    <w:rsid w:val="00EA77A8"/>
    <w:rsid w:val="00EA7809"/>
    <w:rsid w:val="00EA7ACE"/>
    <w:rsid w:val="00EB0280"/>
    <w:rsid w:val="00EB03EC"/>
    <w:rsid w:val="00EB11C5"/>
    <w:rsid w:val="00EB132D"/>
    <w:rsid w:val="00EB170F"/>
    <w:rsid w:val="00EB176E"/>
    <w:rsid w:val="00EB2390"/>
    <w:rsid w:val="00EB246F"/>
    <w:rsid w:val="00EB2653"/>
    <w:rsid w:val="00EB2C1E"/>
    <w:rsid w:val="00EB317E"/>
    <w:rsid w:val="00EB32E7"/>
    <w:rsid w:val="00EB35DD"/>
    <w:rsid w:val="00EB3645"/>
    <w:rsid w:val="00EB3A12"/>
    <w:rsid w:val="00EB3A18"/>
    <w:rsid w:val="00EB3DB4"/>
    <w:rsid w:val="00EB3E6D"/>
    <w:rsid w:val="00EB3EAD"/>
    <w:rsid w:val="00EB5592"/>
    <w:rsid w:val="00EB55ED"/>
    <w:rsid w:val="00EB5B89"/>
    <w:rsid w:val="00EB7499"/>
    <w:rsid w:val="00EB7601"/>
    <w:rsid w:val="00EB787A"/>
    <w:rsid w:val="00EB7A4B"/>
    <w:rsid w:val="00EC0842"/>
    <w:rsid w:val="00EC106B"/>
    <w:rsid w:val="00EC1610"/>
    <w:rsid w:val="00EC1B0D"/>
    <w:rsid w:val="00EC1CB3"/>
    <w:rsid w:val="00EC1DDD"/>
    <w:rsid w:val="00EC1F7E"/>
    <w:rsid w:val="00EC2091"/>
    <w:rsid w:val="00EC2A32"/>
    <w:rsid w:val="00EC37A5"/>
    <w:rsid w:val="00EC3833"/>
    <w:rsid w:val="00EC393E"/>
    <w:rsid w:val="00EC4244"/>
    <w:rsid w:val="00EC4590"/>
    <w:rsid w:val="00EC47DD"/>
    <w:rsid w:val="00EC4D5F"/>
    <w:rsid w:val="00EC537C"/>
    <w:rsid w:val="00EC5A05"/>
    <w:rsid w:val="00EC5A53"/>
    <w:rsid w:val="00EC5AC0"/>
    <w:rsid w:val="00EC5DF7"/>
    <w:rsid w:val="00EC634A"/>
    <w:rsid w:val="00EC6638"/>
    <w:rsid w:val="00EC70BD"/>
    <w:rsid w:val="00EC7138"/>
    <w:rsid w:val="00EC78AA"/>
    <w:rsid w:val="00ED0AF8"/>
    <w:rsid w:val="00ED1462"/>
    <w:rsid w:val="00ED16FA"/>
    <w:rsid w:val="00ED1710"/>
    <w:rsid w:val="00ED2C54"/>
    <w:rsid w:val="00ED2CC6"/>
    <w:rsid w:val="00ED2F98"/>
    <w:rsid w:val="00ED3322"/>
    <w:rsid w:val="00ED3B45"/>
    <w:rsid w:val="00ED54A9"/>
    <w:rsid w:val="00ED58EA"/>
    <w:rsid w:val="00ED5CE8"/>
    <w:rsid w:val="00ED6107"/>
    <w:rsid w:val="00ED6428"/>
    <w:rsid w:val="00ED70CA"/>
    <w:rsid w:val="00ED74C0"/>
    <w:rsid w:val="00ED77C1"/>
    <w:rsid w:val="00ED7943"/>
    <w:rsid w:val="00ED7B59"/>
    <w:rsid w:val="00ED7D6C"/>
    <w:rsid w:val="00EE04F6"/>
    <w:rsid w:val="00EE18A7"/>
    <w:rsid w:val="00EE1F32"/>
    <w:rsid w:val="00EE2394"/>
    <w:rsid w:val="00EE2815"/>
    <w:rsid w:val="00EE3214"/>
    <w:rsid w:val="00EE3A1E"/>
    <w:rsid w:val="00EE3BC7"/>
    <w:rsid w:val="00EE3E46"/>
    <w:rsid w:val="00EE41F2"/>
    <w:rsid w:val="00EE4668"/>
    <w:rsid w:val="00EE4BB8"/>
    <w:rsid w:val="00EE4FCC"/>
    <w:rsid w:val="00EE5160"/>
    <w:rsid w:val="00EE51C7"/>
    <w:rsid w:val="00EE59FA"/>
    <w:rsid w:val="00EE5BB7"/>
    <w:rsid w:val="00EE5CCA"/>
    <w:rsid w:val="00EE602A"/>
    <w:rsid w:val="00EE6ACC"/>
    <w:rsid w:val="00EE6CD7"/>
    <w:rsid w:val="00EE6D58"/>
    <w:rsid w:val="00EE7765"/>
    <w:rsid w:val="00EE7A12"/>
    <w:rsid w:val="00EE7DE7"/>
    <w:rsid w:val="00EF0C8B"/>
    <w:rsid w:val="00EF0D4B"/>
    <w:rsid w:val="00EF1372"/>
    <w:rsid w:val="00EF198A"/>
    <w:rsid w:val="00EF1BAB"/>
    <w:rsid w:val="00EF1BDB"/>
    <w:rsid w:val="00EF1C5F"/>
    <w:rsid w:val="00EF1F16"/>
    <w:rsid w:val="00EF2539"/>
    <w:rsid w:val="00EF2751"/>
    <w:rsid w:val="00EF28B3"/>
    <w:rsid w:val="00EF2EA1"/>
    <w:rsid w:val="00EF41FE"/>
    <w:rsid w:val="00EF538A"/>
    <w:rsid w:val="00EF5480"/>
    <w:rsid w:val="00EF5F89"/>
    <w:rsid w:val="00EF6766"/>
    <w:rsid w:val="00EF713A"/>
    <w:rsid w:val="00EF7319"/>
    <w:rsid w:val="00EF7BE6"/>
    <w:rsid w:val="00EF7BFE"/>
    <w:rsid w:val="00EF7EBD"/>
    <w:rsid w:val="00EF7F0E"/>
    <w:rsid w:val="00EF7F17"/>
    <w:rsid w:val="00EF7FEA"/>
    <w:rsid w:val="00F000F7"/>
    <w:rsid w:val="00F002DA"/>
    <w:rsid w:val="00F00623"/>
    <w:rsid w:val="00F00C73"/>
    <w:rsid w:val="00F01D3E"/>
    <w:rsid w:val="00F01DBA"/>
    <w:rsid w:val="00F02411"/>
    <w:rsid w:val="00F0253B"/>
    <w:rsid w:val="00F02669"/>
    <w:rsid w:val="00F02C85"/>
    <w:rsid w:val="00F03BFD"/>
    <w:rsid w:val="00F03C27"/>
    <w:rsid w:val="00F0508A"/>
    <w:rsid w:val="00F0533C"/>
    <w:rsid w:val="00F05514"/>
    <w:rsid w:val="00F059C8"/>
    <w:rsid w:val="00F05CD6"/>
    <w:rsid w:val="00F06576"/>
    <w:rsid w:val="00F069F8"/>
    <w:rsid w:val="00F0740E"/>
    <w:rsid w:val="00F07552"/>
    <w:rsid w:val="00F1006E"/>
    <w:rsid w:val="00F10609"/>
    <w:rsid w:val="00F11262"/>
    <w:rsid w:val="00F1139F"/>
    <w:rsid w:val="00F11580"/>
    <w:rsid w:val="00F116FA"/>
    <w:rsid w:val="00F1181A"/>
    <w:rsid w:val="00F1227D"/>
    <w:rsid w:val="00F1247F"/>
    <w:rsid w:val="00F126E6"/>
    <w:rsid w:val="00F127E5"/>
    <w:rsid w:val="00F12C9E"/>
    <w:rsid w:val="00F13371"/>
    <w:rsid w:val="00F136B6"/>
    <w:rsid w:val="00F13A9B"/>
    <w:rsid w:val="00F13BE2"/>
    <w:rsid w:val="00F14575"/>
    <w:rsid w:val="00F147DC"/>
    <w:rsid w:val="00F14D8C"/>
    <w:rsid w:val="00F15293"/>
    <w:rsid w:val="00F15929"/>
    <w:rsid w:val="00F1598E"/>
    <w:rsid w:val="00F16261"/>
    <w:rsid w:val="00F16809"/>
    <w:rsid w:val="00F16898"/>
    <w:rsid w:val="00F1699E"/>
    <w:rsid w:val="00F16E02"/>
    <w:rsid w:val="00F17857"/>
    <w:rsid w:val="00F17E51"/>
    <w:rsid w:val="00F20113"/>
    <w:rsid w:val="00F204D5"/>
    <w:rsid w:val="00F20756"/>
    <w:rsid w:val="00F20CFC"/>
    <w:rsid w:val="00F20FE3"/>
    <w:rsid w:val="00F210E9"/>
    <w:rsid w:val="00F215B7"/>
    <w:rsid w:val="00F21B32"/>
    <w:rsid w:val="00F21FDF"/>
    <w:rsid w:val="00F227AB"/>
    <w:rsid w:val="00F22C74"/>
    <w:rsid w:val="00F22CFD"/>
    <w:rsid w:val="00F22D48"/>
    <w:rsid w:val="00F231A9"/>
    <w:rsid w:val="00F23395"/>
    <w:rsid w:val="00F23798"/>
    <w:rsid w:val="00F238B8"/>
    <w:rsid w:val="00F24EB9"/>
    <w:rsid w:val="00F24F50"/>
    <w:rsid w:val="00F24FE0"/>
    <w:rsid w:val="00F25391"/>
    <w:rsid w:val="00F25D62"/>
    <w:rsid w:val="00F260AA"/>
    <w:rsid w:val="00F26296"/>
    <w:rsid w:val="00F262D3"/>
    <w:rsid w:val="00F26E27"/>
    <w:rsid w:val="00F271F0"/>
    <w:rsid w:val="00F27324"/>
    <w:rsid w:val="00F30AE8"/>
    <w:rsid w:val="00F3108D"/>
    <w:rsid w:val="00F31F90"/>
    <w:rsid w:val="00F31F95"/>
    <w:rsid w:val="00F322D3"/>
    <w:rsid w:val="00F3246E"/>
    <w:rsid w:val="00F32E53"/>
    <w:rsid w:val="00F32F6E"/>
    <w:rsid w:val="00F33C81"/>
    <w:rsid w:val="00F34339"/>
    <w:rsid w:val="00F343DF"/>
    <w:rsid w:val="00F34D6C"/>
    <w:rsid w:val="00F35121"/>
    <w:rsid w:val="00F35169"/>
    <w:rsid w:val="00F3532E"/>
    <w:rsid w:val="00F358BA"/>
    <w:rsid w:val="00F35E89"/>
    <w:rsid w:val="00F35F4B"/>
    <w:rsid w:val="00F36113"/>
    <w:rsid w:val="00F36215"/>
    <w:rsid w:val="00F3682B"/>
    <w:rsid w:val="00F3773E"/>
    <w:rsid w:val="00F37E65"/>
    <w:rsid w:val="00F403B2"/>
    <w:rsid w:val="00F40607"/>
    <w:rsid w:val="00F40E5A"/>
    <w:rsid w:val="00F42377"/>
    <w:rsid w:val="00F423FE"/>
    <w:rsid w:val="00F425D5"/>
    <w:rsid w:val="00F426C4"/>
    <w:rsid w:val="00F42C9A"/>
    <w:rsid w:val="00F4408C"/>
    <w:rsid w:val="00F441C9"/>
    <w:rsid w:val="00F44298"/>
    <w:rsid w:val="00F44F29"/>
    <w:rsid w:val="00F461B2"/>
    <w:rsid w:val="00F46315"/>
    <w:rsid w:val="00F465CB"/>
    <w:rsid w:val="00F476D5"/>
    <w:rsid w:val="00F476D7"/>
    <w:rsid w:val="00F5019E"/>
    <w:rsid w:val="00F5023F"/>
    <w:rsid w:val="00F513E9"/>
    <w:rsid w:val="00F515EB"/>
    <w:rsid w:val="00F5178C"/>
    <w:rsid w:val="00F51D2F"/>
    <w:rsid w:val="00F51F6F"/>
    <w:rsid w:val="00F5242F"/>
    <w:rsid w:val="00F5254B"/>
    <w:rsid w:val="00F52FE8"/>
    <w:rsid w:val="00F535FC"/>
    <w:rsid w:val="00F54633"/>
    <w:rsid w:val="00F54700"/>
    <w:rsid w:val="00F54A6F"/>
    <w:rsid w:val="00F54EF9"/>
    <w:rsid w:val="00F554AB"/>
    <w:rsid w:val="00F5627B"/>
    <w:rsid w:val="00F567A3"/>
    <w:rsid w:val="00F571F7"/>
    <w:rsid w:val="00F57797"/>
    <w:rsid w:val="00F57968"/>
    <w:rsid w:val="00F57AC0"/>
    <w:rsid w:val="00F6085C"/>
    <w:rsid w:val="00F60996"/>
    <w:rsid w:val="00F61A78"/>
    <w:rsid w:val="00F62079"/>
    <w:rsid w:val="00F628A6"/>
    <w:rsid w:val="00F6294F"/>
    <w:rsid w:val="00F62C13"/>
    <w:rsid w:val="00F63051"/>
    <w:rsid w:val="00F63296"/>
    <w:rsid w:val="00F63A7F"/>
    <w:rsid w:val="00F63BEC"/>
    <w:rsid w:val="00F63D6A"/>
    <w:rsid w:val="00F640BA"/>
    <w:rsid w:val="00F64794"/>
    <w:rsid w:val="00F647E4"/>
    <w:rsid w:val="00F64AC9"/>
    <w:rsid w:val="00F64BF3"/>
    <w:rsid w:val="00F64FBF"/>
    <w:rsid w:val="00F6544F"/>
    <w:rsid w:val="00F65536"/>
    <w:rsid w:val="00F655D2"/>
    <w:rsid w:val="00F65ED1"/>
    <w:rsid w:val="00F667E8"/>
    <w:rsid w:val="00F66823"/>
    <w:rsid w:val="00F66B85"/>
    <w:rsid w:val="00F66D01"/>
    <w:rsid w:val="00F67044"/>
    <w:rsid w:val="00F679FD"/>
    <w:rsid w:val="00F7179C"/>
    <w:rsid w:val="00F7325C"/>
    <w:rsid w:val="00F737E4"/>
    <w:rsid w:val="00F742C9"/>
    <w:rsid w:val="00F7495E"/>
    <w:rsid w:val="00F74E47"/>
    <w:rsid w:val="00F754F8"/>
    <w:rsid w:val="00F75AB5"/>
    <w:rsid w:val="00F75BC4"/>
    <w:rsid w:val="00F76105"/>
    <w:rsid w:val="00F76256"/>
    <w:rsid w:val="00F7633E"/>
    <w:rsid w:val="00F76921"/>
    <w:rsid w:val="00F76E23"/>
    <w:rsid w:val="00F76EDE"/>
    <w:rsid w:val="00F771B1"/>
    <w:rsid w:val="00F77785"/>
    <w:rsid w:val="00F80369"/>
    <w:rsid w:val="00F808C4"/>
    <w:rsid w:val="00F81359"/>
    <w:rsid w:val="00F81625"/>
    <w:rsid w:val="00F81712"/>
    <w:rsid w:val="00F81EFD"/>
    <w:rsid w:val="00F827B7"/>
    <w:rsid w:val="00F82CF5"/>
    <w:rsid w:val="00F8335C"/>
    <w:rsid w:val="00F8345E"/>
    <w:rsid w:val="00F837F7"/>
    <w:rsid w:val="00F83A1D"/>
    <w:rsid w:val="00F8428D"/>
    <w:rsid w:val="00F848A8"/>
    <w:rsid w:val="00F84D07"/>
    <w:rsid w:val="00F84DAF"/>
    <w:rsid w:val="00F84FDD"/>
    <w:rsid w:val="00F85C1C"/>
    <w:rsid w:val="00F85DC4"/>
    <w:rsid w:val="00F86F98"/>
    <w:rsid w:val="00F8714D"/>
    <w:rsid w:val="00F87784"/>
    <w:rsid w:val="00F87A7F"/>
    <w:rsid w:val="00F87CB5"/>
    <w:rsid w:val="00F904C2"/>
    <w:rsid w:val="00F90E3A"/>
    <w:rsid w:val="00F91232"/>
    <w:rsid w:val="00F913EA"/>
    <w:rsid w:val="00F917D0"/>
    <w:rsid w:val="00F91C15"/>
    <w:rsid w:val="00F9269A"/>
    <w:rsid w:val="00F92C56"/>
    <w:rsid w:val="00F92CA3"/>
    <w:rsid w:val="00F92CE1"/>
    <w:rsid w:val="00F92F8D"/>
    <w:rsid w:val="00F92FB1"/>
    <w:rsid w:val="00F93528"/>
    <w:rsid w:val="00F93A08"/>
    <w:rsid w:val="00F93A3E"/>
    <w:rsid w:val="00F93B7D"/>
    <w:rsid w:val="00F9455D"/>
    <w:rsid w:val="00F9588E"/>
    <w:rsid w:val="00F96424"/>
    <w:rsid w:val="00F96617"/>
    <w:rsid w:val="00F96FC1"/>
    <w:rsid w:val="00F9745A"/>
    <w:rsid w:val="00F979BD"/>
    <w:rsid w:val="00F97B0A"/>
    <w:rsid w:val="00F97F28"/>
    <w:rsid w:val="00FA0017"/>
    <w:rsid w:val="00FA0CB2"/>
    <w:rsid w:val="00FA0D5E"/>
    <w:rsid w:val="00FA1071"/>
    <w:rsid w:val="00FA113D"/>
    <w:rsid w:val="00FA140F"/>
    <w:rsid w:val="00FA1718"/>
    <w:rsid w:val="00FA1BD0"/>
    <w:rsid w:val="00FA27AC"/>
    <w:rsid w:val="00FA28E3"/>
    <w:rsid w:val="00FA2DB7"/>
    <w:rsid w:val="00FA2F84"/>
    <w:rsid w:val="00FA3231"/>
    <w:rsid w:val="00FA49F0"/>
    <w:rsid w:val="00FA4E41"/>
    <w:rsid w:val="00FA5123"/>
    <w:rsid w:val="00FA52A7"/>
    <w:rsid w:val="00FA5AE2"/>
    <w:rsid w:val="00FA5B63"/>
    <w:rsid w:val="00FA625A"/>
    <w:rsid w:val="00FA703A"/>
    <w:rsid w:val="00FA760C"/>
    <w:rsid w:val="00FB02E2"/>
    <w:rsid w:val="00FB1004"/>
    <w:rsid w:val="00FB1721"/>
    <w:rsid w:val="00FB195B"/>
    <w:rsid w:val="00FB1C33"/>
    <w:rsid w:val="00FB23F5"/>
    <w:rsid w:val="00FB24D4"/>
    <w:rsid w:val="00FB27A7"/>
    <w:rsid w:val="00FB2DE4"/>
    <w:rsid w:val="00FB310B"/>
    <w:rsid w:val="00FB36E3"/>
    <w:rsid w:val="00FB4CDC"/>
    <w:rsid w:val="00FB51E6"/>
    <w:rsid w:val="00FB5747"/>
    <w:rsid w:val="00FB5761"/>
    <w:rsid w:val="00FB5F85"/>
    <w:rsid w:val="00FB640F"/>
    <w:rsid w:val="00FB66AF"/>
    <w:rsid w:val="00FB6AC4"/>
    <w:rsid w:val="00FB77AD"/>
    <w:rsid w:val="00FB7A3F"/>
    <w:rsid w:val="00FB7D56"/>
    <w:rsid w:val="00FC0263"/>
    <w:rsid w:val="00FC03F6"/>
    <w:rsid w:val="00FC0912"/>
    <w:rsid w:val="00FC129C"/>
    <w:rsid w:val="00FC1836"/>
    <w:rsid w:val="00FC1B78"/>
    <w:rsid w:val="00FC1CE7"/>
    <w:rsid w:val="00FC1DCC"/>
    <w:rsid w:val="00FC238C"/>
    <w:rsid w:val="00FC320B"/>
    <w:rsid w:val="00FC3513"/>
    <w:rsid w:val="00FC418D"/>
    <w:rsid w:val="00FC42C7"/>
    <w:rsid w:val="00FC44EC"/>
    <w:rsid w:val="00FC4B62"/>
    <w:rsid w:val="00FC4B9A"/>
    <w:rsid w:val="00FC5915"/>
    <w:rsid w:val="00FC5B88"/>
    <w:rsid w:val="00FC69E7"/>
    <w:rsid w:val="00FC6AD5"/>
    <w:rsid w:val="00FC6DBF"/>
    <w:rsid w:val="00FC7CE0"/>
    <w:rsid w:val="00FD0661"/>
    <w:rsid w:val="00FD0AE2"/>
    <w:rsid w:val="00FD0C5A"/>
    <w:rsid w:val="00FD0F43"/>
    <w:rsid w:val="00FD14A2"/>
    <w:rsid w:val="00FD16CE"/>
    <w:rsid w:val="00FD1C2D"/>
    <w:rsid w:val="00FD28AD"/>
    <w:rsid w:val="00FD330B"/>
    <w:rsid w:val="00FD330E"/>
    <w:rsid w:val="00FD342B"/>
    <w:rsid w:val="00FD36E5"/>
    <w:rsid w:val="00FD382A"/>
    <w:rsid w:val="00FD3AEC"/>
    <w:rsid w:val="00FD3B5F"/>
    <w:rsid w:val="00FD41C6"/>
    <w:rsid w:val="00FD4963"/>
    <w:rsid w:val="00FD4E60"/>
    <w:rsid w:val="00FD51D7"/>
    <w:rsid w:val="00FD5293"/>
    <w:rsid w:val="00FD52CA"/>
    <w:rsid w:val="00FD594C"/>
    <w:rsid w:val="00FD6125"/>
    <w:rsid w:val="00FD613D"/>
    <w:rsid w:val="00FD6995"/>
    <w:rsid w:val="00FD7BD8"/>
    <w:rsid w:val="00FE02E5"/>
    <w:rsid w:val="00FE0608"/>
    <w:rsid w:val="00FE0B14"/>
    <w:rsid w:val="00FE0D72"/>
    <w:rsid w:val="00FE0FE0"/>
    <w:rsid w:val="00FE11E5"/>
    <w:rsid w:val="00FE14A5"/>
    <w:rsid w:val="00FE1717"/>
    <w:rsid w:val="00FE2167"/>
    <w:rsid w:val="00FE24C4"/>
    <w:rsid w:val="00FE273D"/>
    <w:rsid w:val="00FE2E94"/>
    <w:rsid w:val="00FE393D"/>
    <w:rsid w:val="00FE4BC8"/>
    <w:rsid w:val="00FE4FD3"/>
    <w:rsid w:val="00FE4FF3"/>
    <w:rsid w:val="00FE541A"/>
    <w:rsid w:val="00FE5862"/>
    <w:rsid w:val="00FE5922"/>
    <w:rsid w:val="00FE6257"/>
    <w:rsid w:val="00FE6815"/>
    <w:rsid w:val="00FE6C4D"/>
    <w:rsid w:val="00FE7174"/>
    <w:rsid w:val="00FE7476"/>
    <w:rsid w:val="00FE7E22"/>
    <w:rsid w:val="00FE7F19"/>
    <w:rsid w:val="00FF0176"/>
    <w:rsid w:val="00FF0449"/>
    <w:rsid w:val="00FF05CB"/>
    <w:rsid w:val="00FF0B5F"/>
    <w:rsid w:val="00FF0F88"/>
    <w:rsid w:val="00FF1185"/>
    <w:rsid w:val="00FF15FD"/>
    <w:rsid w:val="00FF2D46"/>
    <w:rsid w:val="00FF3799"/>
    <w:rsid w:val="00FF3A45"/>
    <w:rsid w:val="00FF40B4"/>
    <w:rsid w:val="00FF49A5"/>
    <w:rsid w:val="00FF49E5"/>
    <w:rsid w:val="00FF4B08"/>
    <w:rsid w:val="00FF6065"/>
    <w:rsid w:val="00FF64DC"/>
    <w:rsid w:val="00FF6ABD"/>
    <w:rsid w:val="00FF760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CA9F2"/>
  <w15:chartTrackingRefBased/>
  <w15:docId w15:val="{0CFA97F4-190C-4F17-900A-27765DCF8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E393D"/>
    <w:pPr>
      <w:widowControl w:val="0"/>
      <w:spacing w:line="300" w:lineRule="auto"/>
      <w:ind w:firstLineChars="200" w:firstLine="20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87ADF"/>
    <w:pPr>
      <w:spacing w:before="340" w:after="33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56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49670F"/>
    <w:pPr>
      <w:numPr>
        <w:numId w:val="26"/>
      </w:numPr>
      <w:spacing w:beforeLines="100" w:before="100" w:afterLines="100" w:after="100" w:line="240" w:lineRule="auto"/>
      <w:ind w:firstLineChars="0" w:firstLine="0"/>
      <w:jc w:val="center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49670F"/>
    <w:pPr>
      <w:spacing w:beforeLines="100" w:before="100" w:afterLines="100" w:after="100" w:line="240" w:lineRule="auto"/>
      <w:jc w:val="left"/>
      <w:outlineLvl w:val="2"/>
    </w:pPr>
    <w:rPr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503AC"/>
    <w:pPr>
      <w:spacing w:beforeLines="100" w:before="100" w:afterLines="100" w:after="100" w:line="240" w:lineRule="auto"/>
      <w:ind w:firstLineChars="0" w:firstLine="0"/>
      <w:outlineLvl w:val="3"/>
    </w:pPr>
    <w:rPr>
      <w:rFonts w:eastAsia="黑体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A87ADF"/>
    <w:rPr>
      <w:rFonts w:eastAsia="黑体"/>
      <w:b/>
      <w:bCs/>
      <w:kern w:val="44"/>
      <w:sz w:val="56"/>
      <w:szCs w:val="44"/>
    </w:rPr>
  </w:style>
  <w:style w:type="paragraph" w:styleId="a4">
    <w:name w:val="List Paragraph"/>
    <w:basedOn w:val="a0"/>
    <w:uiPriority w:val="34"/>
    <w:qFormat/>
    <w:rsid w:val="000B0E65"/>
    <w:pPr>
      <w:ind w:firstLine="420"/>
    </w:pPr>
  </w:style>
  <w:style w:type="character" w:customStyle="1" w:styleId="20">
    <w:name w:val="标题 2 字符"/>
    <w:basedOn w:val="a1"/>
    <w:link w:val="2"/>
    <w:uiPriority w:val="9"/>
    <w:rsid w:val="0049670F"/>
    <w:rPr>
      <w:rFonts w:asciiTheme="majorHAnsi" w:eastAsia="黑体" w:hAnsiTheme="majorHAnsi" w:cstheme="majorBidi"/>
      <w:b/>
      <w:bCs/>
      <w:sz w:val="32"/>
      <w:szCs w:val="32"/>
    </w:rPr>
  </w:style>
  <w:style w:type="character" w:styleId="a5">
    <w:name w:val="Placeholder Text"/>
    <w:basedOn w:val="a1"/>
    <w:uiPriority w:val="99"/>
    <w:semiHidden/>
    <w:rsid w:val="000E5C8A"/>
    <w:rPr>
      <w:color w:val="808080"/>
    </w:rPr>
  </w:style>
  <w:style w:type="character" w:styleId="a6">
    <w:name w:val="Book Title"/>
    <w:basedOn w:val="a1"/>
    <w:uiPriority w:val="33"/>
    <w:qFormat/>
    <w:rsid w:val="006766FF"/>
    <w:rPr>
      <w:b/>
      <w:bCs/>
      <w:i/>
      <w:iCs/>
      <w:spacing w:val="5"/>
    </w:rPr>
  </w:style>
  <w:style w:type="numbering" w:customStyle="1" w:styleId="a">
    <w:name w:val="擦考文献"/>
    <w:basedOn w:val="a3"/>
    <w:uiPriority w:val="99"/>
    <w:rsid w:val="006766FF"/>
    <w:pPr>
      <w:numPr>
        <w:numId w:val="2"/>
      </w:numPr>
    </w:pPr>
  </w:style>
  <w:style w:type="paragraph" w:customStyle="1" w:styleId="a7">
    <w:name w:val="参考文献"/>
    <w:basedOn w:val="a8"/>
    <w:link w:val="a9"/>
    <w:qFormat/>
    <w:rsid w:val="008312B1"/>
    <w:pPr>
      <w:spacing w:before="0" w:after="0"/>
      <w:ind w:left="198" w:right="862"/>
      <w:jc w:val="left"/>
    </w:pPr>
    <w:rPr>
      <w:rFonts w:eastAsia="楷体"/>
      <w:i w:val="0"/>
    </w:rPr>
  </w:style>
  <w:style w:type="character" w:customStyle="1" w:styleId="a9">
    <w:name w:val="参考文献 字符"/>
    <w:basedOn w:val="a1"/>
    <w:link w:val="a7"/>
    <w:rsid w:val="008312B1"/>
    <w:rPr>
      <w:rFonts w:eastAsia="楷体"/>
      <w:iCs/>
      <w:color w:val="404040" w:themeColor="text1" w:themeTint="BF"/>
    </w:rPr>
  </w:style>
  <w:style w:type="paragraph" w:styleId="aa">
    <w:name w:val="List"/>
    <w:basedOn w:val="a0"/>
    <w:uiPriority w:val="99"/>
    <w:semiHidden/>
    <w:unhideWhenUsed/>
    <w:rsid w:val="006766FF"/>
    <w:pPr>
      <w:ind w:left="200" w:hangingChars="200" w:hanging="200"/>
      <w:contextualSpacing/>
    </w:pPr>
  </w:style>
  <w:style w:type="paragraph" w:styleId="a8">
    <w:name w:val="Quote"/>
    <w:basedOn w:val="a0"/>
    <w:next w:val="a0"/>
    <w:link w:val="ab"/>
    <w:uiPriority w:val="29"/>
    <w:qFormat/>
    <w:rsid w:val="006766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b">
    <w:name w:val="引用 字符"/>
    <w:basedOn w:val="a1"/>
    <w:link w:val="a8"/>
    <w:uiPriority w:val="29"/>
    <w:rsid w:val="006766FF"/>
    <w:rPr>
      <w:rFonts w:eastAsia="宋体"/>
      <w:i/>
      <w:iCs/>
      <w:color w:val="404040" w:themeColor="text1" w:themeTint="BF"/>
    </w:rPr>
  </w:style>
  <w:style w:type="character" w:customStyle="1" w:styleId="30">
    <w:name w:val="标题 3 字符"/>
    <w:basedOn w:val="a1"/>
    <w:link w:val="3"/>
    <w:uiPriority w:val="9"/>
    <w:rsid w:val="0049670F"/>
    <w:rPr>
      <w:bCs/>
      <w:sz w:val="28"/>
      <w:szCs w:val="32"/>
    </w:rPr>
  </w:style>
  <w:style w:type="paragraph" w:styleId="ac">
    <w:name w:val="footnote text"/>
    <w:basedOn w:val="a0"/>
    <w:link w:val="ad"/>
    <w:uiPriority w:val="99"/>
    <w:unhideWhenUsed/>
    <w:rsid w:val="00414CD6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1"/>
    <w:link w:val="ac"/>
    <w:uiPriority w:val="99"/>
    <w:rsid w:val="00414CD6"/>
    <w:rPr>
      <w:rFonts w:eastAsia="宋体"/>
      <w:sz w:val="18"/>
      <w:szCs w:val="18"/>
    </w:rPr>
  </w:style>
  <w:style w:type="character" w:styleId="ae">
    <w:name w:val="footnote reference"/>
    <w:basedOn w:val="a1"/>
    <w:uiPriority w:val="99"/>
    <w:semiHidden/>
    <w:unhideWhenUsed/>
    <w:rsid w:val="00414CD6"/>
    <w:rPr>
      <w:vertAlign w:val="superscript"/>
    </w:rPr>
  </w:style>
  <w:style w:type="paragraph" w:customStyle="1" w:styleId="af">
    <w:name w:val="图表名称"/>
    <w:basedOn w:val="a0"/>
    <w:link w:val="af0"/>
    <w:qFormat/>
    <w:rsid w:val="00F35F4B"/>
    <w:pPr>
      <w:ind w:firstLineChars="0" w:firstLine="0"/>
      <w:jc w:val="center"/>
    </w:pPr>
    <w:rPr>
      <w:rFonts w:eastAsia="黑体"/>
      <w:sz w:val="21"/>
    </w:rPr>
  </w:style>
  <w:style w:type="table" w:styleId="af1">
    <w:name w:val="Table Grid"/>
    <w:basedOn w:val="a2"/>
    <w:uiPriority w:val="39"/>
    <w:rsid w:val="00090D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图表名称 字符"/>
    <w:basedOn w:val="a1"/>
    <w:link w:val="af"/>
    <w:rsid w:val="00F35F4B"/>
    <w:rPr>
      <w:rFonts w:eastAsia="黑体"/>
      <w:sz w:val="21"/>
    </w:rPr>
  </w:style>
  <w:style w:type="paragraph" w:customStyle="1" w:styleId="af2">
    <w:name w:val="公式"/>
    <w:basedOn w:val="a0"/>
    <w:link w:val="af3"/>
    <w:qFormat/>
    <w:rsid w:val="00EB317E"/>
    <w:pPr>
      <w:tabs>
        <w:tab w:val="left" w:pos="3360"/>
        <w:tab w:val="left" w:pos="9120"/>
      </w:tabs>
      <w:ind w:firstLine="480"/>
    </w:pPr>
    <w:rPr>
      <w:sz w:val="30"/>
    </w:rPr>
  </w:style>
  <w:style w:type="character" w:customStyle="1" w:styleId="af3">
    <w:name w:val="公式 字符"/>
    <w:basedOn w:val="a1"/>
    <w:link w:val="af2"/>
    <w:rsid w:val="00EB317E"/>
    <w:rPr>
      <w:sz w:val="30"/>
    </w:rPr>
  </w:style>
  <w:style w:type="character" w:customStyle="1" w:styleId="40">
    <w:name w:val="标题 4 字符"/>
    <w:basedOn w:val="a1"/>
    <w:link w:val="4"/>
    <w:uiPriority w:val="9"/>
    <w:rsid w:val="003503AC"/>
    <w:rPr>
      <w:rFonts w:eastAsia="黑体" w:cstheme="majorBidi"/>
      <w:b/>
      <w:bCs/>
      <w:szCs w:val="28"/>
    </w:rPr>
  </w:style>
  <w:style w:type="character" w:styleId="af4">
    <w:name w:val="Hyperlink"/>
    <w:basedOn w:val="a1"/>
    <w:uiPriority w:val="99"/>
    <w:unhideWhenUsed/>
    <w:rsid w:val="00444B1C"/>
    <w:rPr>
      <w:color w:val="0563C1"/>
      <w:u w:val="single"/>
    </w:rPr>
  </w:style>
  <w:style w:type="character" w:styleId="af5">
    <w:name w:val="FollowedHyperlink"/>
    <w:basedOn w:val="a1"/>
    <w:uiPriority w:val="99"/>
    <w:semiHidden/>
    <w:unhideWhenUsed/>
    <w:rsid w:val="00444B1C"/>
    <w:rPr>
      <w:color w:val="954F72"/>
      <w:u w:val="single"/>
    </w:rPr>
  </w:style>
  <w:style w:type="paragraph" w:customStyle="1" w:styleId="msonormal0">
    <w:name w:val="msonormal"/>
    <w:basedOn w:val="a0"/>
    <w:rsid w:val="00444B1C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font5">
    <w:name w:val="font5"/>
    <w:basedOn w:val="a0"/>
    <w:rsid w:val="00444B1C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DengXian" w:eastAsia="DengXian" w:hAnsi="DengXian" w:cs="宋体"/>
      <w:kern w:val="0"/>
      <w:sz w:val="18"/>
      <w:szCs w:val="18"/>
    </w:rPr>
  </w:style>
  <w:style w:type="paragraph" w:customStyle="1" w:styleId="xl66">
    <w:name w:val="xl66"/>
    <w:basedOn w:val="a0"/>
    <w:rsid w:val="00444B1C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textAlignment w:val="center"/>
    </w:pPr>
    <w:rPr>
      <w:rFonts w:ascii="宋体" w:hAnsi="宋体" w:cs="宋体"/>
      <w:kern w:val="0"/>
      <w:sz w:val="15"/>
      <w:szCs w:val="15"/>
    </w:rPr>
  </w:style>
  <w:style w:type="paragraph" w:customStyle="1" w:styleId="xl67">
    <w:name w:val="xl67"/>
    <w:basedOn w:val="a0"/>
    <w:rsid w:val="00444B1C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xl68">
    <w:name w:val="xl68"/>
    <w:basedOn w:val="a0"/>
    <w:rsid w:val="00444B1C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textAlignment w:val="center"/>
    </w:pPr>
    <w:rPr>
      <w:rFonts w:ascii="宋体" w:hAnsi="宋体" w:cs="宋体"/>
      <w:kern w:val="0"/>
      <w:sz w:val="15"/>
      <w:szCs w:val="15"/>
    </w:rPr>
  </w:style>
  <w:style w:type="paragraph" w:styleId="TOC">
    <w:name w:val="TOC Heading"/>
    <w:basedOn w:val="1"/>
    <w:next w:val="a0"/>
    <w:uiPriority w:val="39"/>
    <w:unhideWhenUsed/>
    <w:qFormat/>
    <w:rsid w:val="00532E4F"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532E4F"/>
  </w:style>
  <w:style w:type="paragraph" w:styleId="TOC2">
    <w:name w:val="toc 2"/>
    <w:basedOn w:val="a0"/>
    <w:next w:val="a0"/>
    <w:autoRedefine/>
    <w:uiPriority w:val="39"/>
    <w:unhideWhenUsed/>
    <w:rsid w:val="00532E4F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532E4F"/>
    <w:pPr>
      <w:ind w:leftChars="400" w:left="840"/>
    </w:pPr>
  </w:style>
  <w:style w:type="paragraph" w:styleId="af6">
    <w:name w:val="Subtitle"/>
    <w:basedOn w:val="a0"/>
    <w:next w:val="a0"/>
    <w:link w:val="af7"/>
    <w:uiPriority w:val="11"/>
    <w:qFormat/>
    <w:rsid w:val="00A35E54"/>
    <w:pPr>
      <w:spacing w:before="240" w:after="60" w:line="312" w:lineRule="auto"/>
      <w:jc w:val="right"/>
      <w:outlineLvl w:val="1"/>
    </w:pPr>
    <w:rPr>
      <w:rFonts w:asciiTheme="minorHAnsi" w:hAnsiTheme="minorHAnsi" w:cstheme="minorBidi"/>
      <w:b/>
      <w:bCs/>
      <w:kern w:val="28"/>
      <w:szCs w:val="32"/>
    </w:rPr>
  </w:style>
  <w:style w:type="character" w:customStyle="1" w:styleId="af7">
    <w:name w:val="副标题 字符"/>
    <w:basedOn w:val="a1"/>
    <w:link w:val="af6"/>
    <w:uiPriority w:val="11"/>
    <w:rsid w:val="00A35E54"/>
    <w:rPr>
      <w:rFonts w:asciiTheme="minorHAnsi" w:hAnsiTheme="minorHAnsi" w:cstheme="minorBidi"/>
      <w:b/>
      <w:bCs/>
      <w:kern w:val="28"/>
      <w:szCs w:val="32"/>
    </w:rPr>
  </w:style>
  <w:style w:type="paragraph" w:styleId="af8">
    <w:name w:val="header"/>
    <w:basedOn w:val="a0"/>
    <w:link w:val="af9"/>
    <w:uiPriority w:val="99"/>
    <w:unhideWhenUsed/>
    <w:rsid w:val="00960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1"/>
    <w:link w:val="af8"/>
    <w:uiPriority w:val="99"/>
    <w:rsid w:val="00960B31"/>
    <w:rPr>
      <w:sz w:val="18"/>
      <w:szCs w:val="18"/>
    </w:rPr>
  </w:style>
  <w:style w:type="paragraph" w:styleId="afa">
    <w:name w:val="footer"/>
    <w:basedOn w:val="a0"/>
    <w:link w:val="afb"/>
    <w:uiPriority w:val="99"/>
    <w:unhideWhenUsed/>
    <w:rsid w:val="00960B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b">
    <w:name w:val="页脚 字符"/>
    <w:basedOn w:val="a1"/>
    <w:link w:val="afa"/>
    <w:uiPriority w:val="99"/>
    <w:rsid w:val="00960B31"/>
    <w:rPr>
      <w:sz w:val="18"/>
      <w:szCs w:val="18"/>
    </w:rPr>
  </w:style>
  <w:style w:type="paragraph" w:customStyle="1" w:styleId="xl69">
    <w:name w:val="xl69"/>
    <w:basedOn w:val="a0"/>
    <w:rsid w:val="00E32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xl70">
    <w:name w:val="xl70"/>
    <w:basedOn w:val="a0"/>
    <w:rsid w:val="00E32FC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textAlignment w:val="center"/>
    </w:pPr>
    <w:rPr>
      <w:rFonts w:ascii="宋体" w:hAnsi="宋体" w:cs="宋体"/>
      <w:kern w:val="0"/>
      <w:sz w:val="15"/>
      <w:szCs w:val="15"/>
    </w:rPr>
  </w:style>
  <w:style w:type="paragraph" w:customStyle="1" w:styleId="xl71">
    <w:name w:val="xl71"/>
    <w:basedOn w:val="a0"/>
    <w:rsid w:val="00E32FC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textAlignment w:val="center"/>
    </w:pPr>
    <w:rPr>
      <w:rFonts w:ascii="宋体" w:hAnsi="宋体" w:cs="宋体"/>
      <w:kern w:val="0"/>
      <w:sz w:val="15"/>
      <w:szCs w:val="15"/>
    </w:rPr>
  </w:style>
  <w:style w:type="paragraph" w:customStyle="1" w:styleId="xl72">
    <w:name w:val="xl72"/>
    <w:basedOn w:val="a0"/>
    <w:rsid w:val="00E32FCE"/>
    <w:pPr>
      <w:widowControl/>
      <w:spacing w:before="100" w:beforeAutospacing="1" w:after="100" w:afterAutospacing="1" w:line="240" w:lineRule="auto"/>
      <w:ind w:firstLineChars="0" w:firstLine="0"/>
      <w:textAlignment w:val="center"/>
    </w:pPr>
    <w:rPr>
      <w:rFonts w:ascii="宋体" w:hAnsi="宋体" w:cs="宋体"/>
      <w:kern w:val="0"/>
      <w:sz w:val="15"/>
      <w:szCs w:val="15"/>
    </w:rPr>
  </w:style>
  <w:style w:type="paragraph" w:customStyle="1" w:styleId="xl73">
    <w:name w:val="xl73"/>
    <w:basedOn w:val="a0"/>
    <w:rsid w:val="00E32FCE"/>
    <w:pPr>
      <w:widowControl/>
      <w:pBdr>
        <w:bottom w:val="single" w:sz="4" w:space="0" w:color="auto"/>
      </w:pBdr>
      <w:spacing w:before="100" w:beforeAutospacing="1" w:after="100" w:afterAutospacing="1" w:line="240" w:lineRule="auto"/>
      <w:ind w:firstLineChars="0" w:firstLine="0"/>
      <w:textAlignment w:val="center"/>
    </w:pPr>
    <w:rPr>
      <w:rFonts w:ascii="宋体" w:hAnsi="宋体" w:cs="宋体"/>
      <w:kern w:val="0"/>
      <w:sz w:val="15"/>
      <w:szCs w:val="15"/>
    </w:rPr>
  </w:style>
  <w:style w:type="paragraph" w:customStyle="1" w:styleId="xl74">
    <w:name w:val="xl74"/>
    <w:basedOn w:val="a0"/>
    <w:rsid w:val="00E32FCE"/>
    <w:pPr>
      <w:widowControl/>
      <w:pBdr>
        <w:bottom w:val="single" w:sz="4" w:space="0" w:color="auto"/>
      </w:pBdr>
      <w:spacing w:before="100" w:beforeAutospacing="1" w:after="100" w:afterAutospacing="1" w:line="240" w:lineRule="auto"/>
      <w:ind w:firstLineChars="0" w:firstLine="0"/>
      <w:textAlignment w:val="center"/>
    </w:pPr>
    <w:rPr>
      <w:rFonts w:ascii="宋体" w:hAnsi="宋体" w:cs="宋体"/>
      <w:kern w:val="0"/>
      <w:sz w:val="15"/>
      <w:szCs w:val="15"/>
    </w:rPr>
  </w:style>
  <w:style w:type="paragraph" w:styleId="afc">
    <w:name w:val="endnote text"/>
    <w:basedOn w:val="a0"/>
    <w:link w:val="afd"/>
    <w:uiPriority w:val="99"/>
    <w:semiHidden/>
    <w:unhideWhenUsed/>
    <w:rsid w:val="00BE4E35"/>
    <w:pPr>
      <w:snapToGrid w:val="0"/>
      <w:jc w:val="left"/>
    </w:pPr>
  </w:style>
  <w:style w:type="character" w:customStyle="1" w:styleId="afd">
    <w:name w:val="尾注文本 字符"/>
    <w:basedOn w:val="a1"/>
    <w:link w:val="afc"/>
    <w:uiPriority w:val="99"/>
    <w:semiHidden/>
    <w:rsid w:val="00BE4E35"/>
  </w:style>
  <w:style w:type="character" w:styleId="afe">
    <w:name w:val="endnote reference"/>
    <w:basedOn w:val="a1"/>
    <w:uiPriority w:val="99"/>
    <w:semiHidden/>
    <w:unhideWhenUsed/>
    <w:rsid w:val="00BE4E35"/>
    <w:rPr>
      <w:vertAlign w:val="superscript"/>
    </w:rPr>
  </w:style>
  <w:style w:type="paragraph" w:customStyle="1" w:styleId="aff">
    <w:name w:val="图片标题"/>
    <w:basedOn w:val="a0"/>
    <w:link w:val="Char"/>
    <w:qFormat/>
    <w:rsid w:val="00F35F4B"/>
    <w:pPr>
      <w:spacing w:line="240" w:lineRule="auto"/>
      <w:ind w:firstLineChars="0" w:firstLine="0"/>
      <w:jc w:val="center"/>
    </w:pPr>
    <w:rPr>
      <w:rFonts w:asciiTheme="minorHAnsi" w:eastAsia="黑体" w:hAnsiTheme="minorHAnsi" w:cstheme="minorBidi"/>
      <w:sz w:val="21"/>
      <w:szCs w:val="22"/>
    </w:rPr>
  </w:style>
  <w:style w:type="character" w:customStyle="1" w:styleId="Char">
    <w:name w:val="图片标题 Char"/>
    <w:basedOn w:val="a1"/>
    <w:link w:val="aff"/>
    <w:rsid w:val="00F35F4B"/>
    <w:rPr>
      <w:rFonts w:asciiTheme="minorHAnsi" w:eastAsia="黑体" w:hAnsiTheme="minorHAnsi" w:cstheme="minorBidi"/>
      <w:sz w:val="21"/>
      <w:szCs w:val="22"/>
    </w:rPr>
  </w:style>
  <w:style w:type="paragraph" w:customStyle="1" w:styleId="aff0">
    <w:name w:val="摘要"/>
    <w:basedOn w:val="a0"/>
    <w:link w:val="aff1"/>
    <w:qFormat/>
    <w:rsid w:val="00432F46"/>
    <w:pPr>
      <w:spacing w:line="312" w:lineRule="auto"/>
    </w:pPr>
    <w:rPr>
      <w:rFonts w:eastAsia="楷体" w:cstheme="minorBidi"/>
      <w:szCs w:val="22"/>
    </w:rPr>
  </w:style>
  <w:style w:type="character" w:customStyle="1" w:styleId="aff1">
    <w:name w:val="摘要 字符"/>
    <w:basedOn w:val="a1"/>
    <w:link w:val="aff0"/>
    <w:rsid w:val="00432F46"/>
    <w:rPr>
      <w:rFonts w:eastAsia="楷体" w:cstheme="minorBidi"/>
      <w:szCs w:val="22"/>
    </w:rPr>
  </w:style>
  <w:style w:type="paragraph" w:customStyle="1" w:styleId="aff2">
    <w:name w:val="脚注"/>
    <w:basedOn w:val="a0"/>
    <w:link w:val="aff3"/>
    <w:qFormat/>
    <w:rsid w:val="00714B9D"/>
    <w:pPr>
      <w:spacing w:line="240" w:lineRule="auto"/>
    </w:pPr>
    <w:rPr>
      <w:rFonts w:eastAsia="楷体" w:cstheme="minorBidi"/>
      <w:sz w:val="18"/>
      <w:szCs w:val="22"/>
    </w:rPr>
  </w:style>
  <w:style w:type="character" w:customStyle="1" w:styleId="aff3">
    <w:name w:val="脚注 字符"/>
    <w:basedOn w:val="a1"/>
    <w:link w:val="aff2"/>
    <w:rsid w:val="00714B9D"/>
    <w:rPr>
      <w:rFonts w:eastAsia="楷体" w:cstheme="minorBidi"/>
      <w:sz w:val="18"/>
      <w:szCs w:val="22"/>
    </w:rPr>
  </w:style>
  <w:style w:type="table" w:styleId="11">
    <w:name w:val="Plain Table 1"/>
    <w:basedOn w:val="a2"/>
    <w:uiPriority w:val="41"/>
    <w:rsid w:val="005E12D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2"/>
    <w:uiPriority w:val="43"/>
    <w:rsid w:val="003C4AA1"/>
    <w:rPr>
      <w:rFonts w:asciiTheme="minorHAnsi" w:eastAsiaTheme="minorEastAsia" w:hAnsiTheme="minorHAnsi" w:cstheme="minorBidi"/>
      <w:sz w:val="21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f4">
    <w:name w:val="annotation reference"/>
    <w:basedOn w:val="a1"/>
    <w:uiPriority w:val="99"/>
    <w:semiHidden/>
    <w:unhideWhenUsed/>
    <w:rsid w:val="000332F5"/>
    <w:rPr>
      <w:sz w:val="21"/>
      <w:szCs w:val="21"/>
    </w:rPr>
  </w:style>
  <w:style w:type="paragraph" w:styleId="aff5">
    <w:name w:val="annotation text"/>
    <w:basedOn w:val="a0"/>
    <w:link w:val="aff6"/>
    <w:uiPriority w:val="99"/>
    <w:semiHidden/>
    <w:unhideWhenUsed/>
    <w:rsid w:val="000332F5"/>
    <w:pPr>
      <w:jc w:val="left"/>
    </w:pPr>
  </w:style>
  <w:style w:type="character" w:customStyle="1" w:styleId="aff6">
    <w:name w:val="批注文字 字符"/>
    <w:basedOn w:val="a1"/>
    <w:link w:val="aff5"/>
    <w:uiPriority w:val="99"/>
    <w:semiHidden/>
    <w:rsid w:val="000332F5"/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0332F5"/>
    <w:rPr>
      <w:b/>
      <w:bCs/>
    </w:rPr>
  </w:style>
  <w:style w:type="character" w:customStyle="1" w:styleId="aff8">
    <w:name w:val="批注主题 字符"/>
    <w:basedOn w:val="aff6"/>
    <w:link w:val="aff7"/>
    <w:uiPriority w:val="99"/>
    <w:semiHidden/>
    <w:rsid w:val="000332F5"/>
    <w:rPr>
      <w:b/>
      <w:bCs/>
    </w:rPr>
  </w:style>
  <w:style w:type="paragraph" w:styleId="aff9">
    <w:name w:val="Balloon Text"/>
    <w:basedOn w:val="a0"/>
    <w:link w:val="affa"/>
    <w:uiPriority w:val="99"/>
    <w:semiHidden/>
    <w:unhideWhenUsed/>
    <w:rsid w:val="000332F5"/>
    <w:pPr>
      <w:spacing w:line="240" w:lineRule="auto"/>
    </w:pPr>
    <w:rPr>
      <w:sz w:val="18"/>
      <w:szCs w:val="18"/>
    </w:rPr>
  </w:style>
  <w:style w:type="character" w:customStyle="1" w:styleId="affa">
    <w:name w:val="批注框文本 字符"/>
    <w:basedOn w:val="a1"/>
    <w:link w:val="aff9"/>
    <w:uiPriority w:val="99"/>
    <w:semiHidden/>
    <w:rsid w:val="000332F5"/>
    <w:rPr>
      <w:sz w:val="18"/>
      <w:szCs w:val="18"/>
    </w:rPr>
  </w:style>
  <w:style w:type="character" w:styleId="affb">
    <w:name w:val="Unresolved Mention"/>
    <w:basedOn w:val="a1"/>
    <w:uiPriority w:val="99"/>
    <w:semiHidden/>
    <w:unhideWhenUsed/>
    <w:rsid w:val="001633EE"/>
    <w:rPr>
      <w:color w:val="605E5C"/>
      <w:shd w:val="clear" w:color="auto" w:fill="E1DFDD"/>
    </w:rPr>
  </w:style>
  <w:style w:type="paragraph" w:styleId="affc">
    <w:name w:val="Normal (Web)"/>
    <w:basedOn w:val="a0"/>
    <w:uiPriority w:val="99"/>
    <w:semiHidden/>
    <w:unhideWhenUsed/>
    <w:rsid w:val="00636B4B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styleId="affd">
    <w:name w:val="No Spacing"/>
    <w:uiPriority w:val="1"/>
    <w:qFormat/>
    <w:rsid w:val="00A10CF2"/>
    <w:pPr>
      <w:widowControl w:val="0"/>
      <w:ind w:firstLineChars="200" w:firstLine="20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0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nker\Documents\&#33258;&#23450;&#20041;%20Office%20&#27169;&#26495;\&#35770;&#25991;&#27169;&#26495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F778E-8040-45DD-8E94-D36D145A2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C:\Users\Junker\Documents\自定义 Office 模板\论文模板.dotm</Template>
  <TotalTime>154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Wang</dc:creator>
  <cp:keywords/>
  <dc:description/>
  <cp:lastModifiedBy>Jie Jessica</cp:lastModifiedBy>
  <cp:revision>54</cp:revision>
  <cp:lastPrinted>2019-04-30T14:28:00Z</cp:lastPrinted>
  <dcterms:created xsi:type="dcterms:W3CDTF">2020-07-16T08:19:00Z</dcterms:created>
  <dcterms:modified xsi:type="dcterms:W3CDTF">2020-08-05T11:36:00Z</dcterms:modified>
</cp:coreProperties>
</file>