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0772F" w14:textId="52918E0A" w:rsidR="00E46C01" w:rsidRDefault="00F5019E" w:rsidP="00E46C01">
      <w:pPr>
        <w:pStyle w:val="1"/>
        <w:ind w:firstLine="883"/>
      </w:pPr>
      <w:r>
        <w:rPr>
          <w:rFonts w:hint="eastAsia"/>
        </w:rPr>
        <w:t>会议记录</w:t>
      </w:r>
    </w:p>
    <w:p w14:paraId="75756DA4" w14:textId="4FB2D9C2" w:rsidR="005C4E59" w:rsidRDefault="00A05D5F" w:rsidP="007A6E06">
      <w:pPr>
        <w:ind w:firstLine="480"/>
      </w:pPr>
      <w:r>
        <w:rPr>
          <w:rFonts w:hint="eastAsia"/>
        </w:rPr>
        <w:t>日期：</w:t>
      </w:r>
      <w:r w:rsidRPr="00A05D5F">
        <w:rPr>
          <w:rFonts w:hint="eastAsia"/>
        </w:rPr>
        <w:t>2020</w:t>
      </w:r>
      <w:r w:rsidRPr="00A05D5F">
        <w:rPr>
          <w:rFonts w:hint="eastAsia"/>
        </w:rPr>
        <w:t>年</w:t>
      </w:r>
      <w:r w:rsidRPr="00A05D5F">
        <w:rPr>
          <w:rFonts w:hint="eastAsia"/>
        </w:rPr>
        <w:t>7</w:t>
      </w:r>
      <w:r w:rsidRPr="00A05D5F">
        <w:rPr>
          <w:rFonts w:hint="eastAsia"/>
        </w:rPr>
        <w:t>月</w:t>
      </w:r>
      <w:r w:rsidR="00E96E9F">
        <w:t>22</w:t>
      </w:r>
      <w:r w:rsidRPr="00A05D5F">
        <w:rPr>
          <w:rFonts w:hint="eastAsia"/>
        </w:rPr>
        <w:t>日</w:t>
      </w:r>
    </w:p>
    <w:p w14:paraId="108EAEDA" w14:textId="72972AD3" w:rsidR="00A05D5F" w:rsidRDefault="00A05D5F" w:rsidP="007A6E06">
      <w:pPr>
        <w:ind w:firstLine="480"/>
      </w:pPr>
      <w:r>
        <w:rPr>
          <w:rFonts w:hint="eastAsia"/>
        </w:rPr>
        <w:t>时间：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-</w:t>
      </w:r>
      <w:r>
        <w:t>21</w:t>
      </w:r>
      <w:r>
        <w:rPr>
          <w:rFonts w:hint="eastAsia"/>
        </w:rPr>
        <w:t>:</w:t>
      </w:r>
      <w:r>
        <w:t>00</w:t>
      </w:r>
    </w:p>
    <w:p w14:paraId="2C52D671" w14:textId="0F32B43B" w:rsidR="00A05D5F" w:rsidRDefault="00A05D5F" w:rsidP="007A6E06">
      <w:pPr>
        <w:ind w:firstLine="480"/>
      </w:pPr>
      <w:r>
        <w:rPr>
          <w:rFonts w:hint="eastAsia"/>
        </w:rPr>
        <w:t>地点：腾讯会议</w:t>
      </w:r>
      <w:r>
        <w:rPr>
          <w:rFonts w:hint="eastAsia"/>
        </w:rPr>
        <w:t xml:space="preserve"> </w:t>
      </w:r>
      <w:r w:rsidR="00E96E9F">
        <w:t>932 151 956</w:t>
      </w:r>
    </w:p>
    <w:p w14:paraId="22A3D4F7" w14:textId="295A6900" w:rsidR="00A05D5F" w:rsidRDefault="00A05D5F" w:rsidP="007A6E06">
      <w:pPr>
        <w:ind w:firstLine="480"/>
      </w:pPr>
      <w:r>
        <w:rPr>
          <w:rFonts w:hint="eastAsia"/>
        </w:rPr>
        <w:t>主持人：齐昊</w:t>
      </w:r>
      <w:r>
        <w:rPr>
          <w:rFonts w:hint="eastAsia"/>
        </w:rPr>
        <w:t xml:space="preserve"> </w:t>
      </w:r>
      <w:r>
        <w:rPr>
          <w:rFonts w:hint="eastAsia"/>
        </w:rPr>
        <w:t>副教授</w:t>
      </w:r>
    </w:p>
    <w:p w14:paraId="0C7AF3FA" w14:textId="55DC84A9" w:rsidR="00A05D5F" w:rsidRDefault="00A05D5F" w:rsidP="007A6E06">
      <w:pPr>
        <w:ind w:firstLine="480"/>
      </w:pPr>
      <w:r>
        <w:rPr>
          <w:rFonts w:hint="eastAsia"/>
        </w:rPr>
        <w:t>记录人：王小军</w:t>
      </w:r>
    </w:p>
    <w:p w14:paraId="07DA2FD9" w14:textId="4DF622A5" w:rsidR="00A05D5F" w:rsidRDefault="00A05D5F" w:rsidP="007A6E06">
      <w:pPr>
        <w:ind w:firstLine="480"/>
      </w:pPr>
      <w:r>
        <w:rPr>
          <w:rFonts w:hint="eastAsia"/>
        </w:rPr>
        <w:t>出席人：陈世家、唐英涵、姚欣铭、陈可心、鲁一恒、杨周娴、盖嘉诺</w:t>
      </w:r>
    </w:p>
    <w:p w14:paraId="038DDD86" w14:textId="22241140" w:rsidR="00A05D5F" w:rsidRDefault="00A05D5F" w:rsidP="007A6E06">
      <w:pPr>
        <w:ind w:firstLine="480"/>
      </w:pPr>
      <w:r>
        <w:rPr>
          <w:rFonts w:hint="eastAsia"/>
        </w:rPr>
        <w:t>缺席者：无</w:t>
      </w:r>
    </w:p>
    <w:p w14:paraId="5CB67EC4" w14:textId="77FB2B9A" w:rsidR="00A05D5F" w:rsidRDefault="00A05D5F" w:rsidP="007A6E06">
      <w:pPr>
        <w:ind w:firstLine="480"/>
      </w:pPr>
      <w:r>
        <w:rPr>
          <w:rFonts w:hint="eastAsia"/>
        </w:rPr>
        <w:t>会议主题：</w:t>
      </w:r>
      <w:r w:rsidR="00E96E9F">
        <w:rPr>
          <w:rFonts w:hint="eastAsia"/>
        </w:rPr>
        <w:t>中国小农经济的历史</w:t>
      </w:r>
    </w:p>
    <w:p w14:paraId="66526701" w14:textId="0B3CB3D2" w:rsidR="00A05D5F" w:rsidRDefault="00A05D5F" w:rsidP="007A6E06">
      <w:pPr>
        <w:ind w:firstLine="480"/>
      </w:pPr>
      <w:r>
        <w:rPr>
          <w:rFonts w:hint="eastAsia"/>
        </w:rPr>
        <w:t>会议内容：</w:t>
      </w:r>
      <w:r w:rsidR="00E96E9F">
        <w:t xml:space="preserve"> </w:t>
      </w:r>
    </w:p>
    <w:p w14:paraId="3D9B677A" w14:textId="1DCBAA49" w:rsidR="00370A84" w:rsidRDefault="00E96E9F" w:rsidP="007A6E06">
      <w:pPr>
        <w:ind w:firstLine="480"/>
      </w:pPr>
      <w:bookmarkStart w:id="0" w:name="_Hlk46734707"/>
      <w:r>
        <w:rPr>
          <w:rFonts w:hint="eastAsia"/>
        </w:rPr>
        <w:t>本次会议由陈世家同学汇报黄宗智《华北》一书的第一至第五章。</w:t>
      </w:r>
      <w:bookmarkEnd w:id="0"/>
      <w:r w:rsidR="00474EE0">
        <w:rPr>
          <w:rFonts w:hint="eastAsia"/>
        </w:rPr>
        <w:t>本书第一章是一篇非常优秀的文献综述，回顾了已有的非常有代表性的研究，并通过对比研究发现了可能</w:t>
      </w:r>
      <w:r w:rsidR="00774412">
        <w:rPr>
          <w:rFonts w:hint="eastAsia"/>
        </w:rPr>
        <w:t>的创新点，</w:t>
      </w:r>
      <w:r w:rsidR="003B2A31">
        <w:rPr>
          <w:rFonts w:hint="eastAsia"/>
        </w:rPr>
        <w:t>这是值得我们学习的地方。</w:t>
      </w:r>
      <w:r w:rsidR="004C7AEC">
        <w:rPr>
          <w:rFonts w:hint="eastAsia"/>
        </w:rPr>
        <w:t>第二章介绍了文中引用的资料和研究的村庄。第三章介绍了华北地区的自然环境和社会风貌。</w:t>
      </w:r>
      <w:r w:rsidR="008412CA">
        <w:rPr>
          <w:rFonts w:hint="eastAsia"/>
        </w:rPr>
        <w:t>第四章对上世纪</w:t>
      </w:r>
      <w:r w:rsidR="008412CA">
        <w:rPr>
          <w:rFonts w:hint="eastAsia"/>
        </w:rPr>
        <w:t>3</w:t>
      </w:r>
      <w:r w:rsidR="008412CA">
        <w:t>0</w:t>
      </w:r>
      <w:r w:rsidR="008412CA">
        <w:rPr>
          <w:rFonts w:hint="eastAsia"/>
        </w:rPr>
        <w:t>年代华北经营式农场和家庭式农场进行了初步考察。第五章则回顾了该地区清朝初年的历史。</w:t>
      </w:r>
    </w:p>
    <w:p w14:paraId="30F24583" w14:textId="6E3F1C38" w:rsidR="003B2A31" w:rsidRDefault="003B2A31" w:rsidP="007A6E06">
      <w:pPr>
        <w:ind w:firstLine="480"/>
      </w:pPr>
      <w:r>
        <w:rPr>
          <w:rFonts w:hint="eastAsia"/>
        </w:rPr>
        <w:t>展示结束后，读书会围绕着齐昊副教授的几个问题而继续展开。</w:t>
      </w:r>
    </w:p>
    <w:p w14:paraId="062A780C" w14:textId="4BC0699C" w:rsidR="00AA2ED2" w:rsidRDefault="00AA2ED2" w:rsidP="007A6E06">
      <w:pPr>
        <w:ind w:firstLine="480"/>
      </w:pPr>
      <w:r>
        <w:rPr>
          <w:rFonts w:hint="eastAsia"/>
        </w:rPr>
        <w:t>齐昊：为什么要介绍华北农村生态环境呢？</w:t>
      </w:r>
    </w:p>
    <w:p w14:paraId="2FA07158" w14:textId="20D208CB" w:rsidR="00AA2ED2" w:rsidRDefault="00AA2ED2" w:rsidP="007A6E06">
      <w:pPr>
        <w:ind w:firstLine="480"/>
      </w:pPr>
      <w:r>
        <w:rPr>
          <w:rFonts w:hint="eastAsia"/>
        </w:rPr>
        <w:t>盖嘉诺：自然环境是农业生产所依赖的，农业劳动在其中展开。</w:t>
      </w:r>
    </w:p>
    <w:p w14:paraId="7BD41F39" w14:textId="0CE6A2B9" w:rsidR="00332007" w:rsidRDefault="00332007" w:rsidP="007A6E06">
      <w:pPr>
        <w:ind w:firstLine="480"/>
      </w:pPr>
      <w:r>
        <w:rPr>
          <w:rFonts w:hint="eastAsia"/>
        </w:rPr>
        <w:t>齐昊：</w:t>
      </w:r>
    </w:p>
    <w:p w14:paraId="34A82545" w14:textId="12F92A0D" w:rsidR="00AA2ED2" w:rsidRDefault="00332007" w:rsidP="007A6E06">
      <w:pPr>
        <w:ind w:firstLine="480"/>
      </w:pPr>
      <w:r>
        <w:rPr>
          <w:rFonts w:hint="eastAsia"/>
        </w:rPr>
        <w:t>齐昊：本书研究的什么问题</w:t>
      </w:r>
      <w:r w:rsidR="003A3E79">
        <w:rPr>
          <w:rFonts w:hint="eastAsia"/>
        </w:rPr>
        <w:t>？</w:t>
      </w:r>
    </w:p>
    <w:p w14:paraId="7BCEEC64" w14:textId="25607123" w:rsidR="003A3E79" w:rsidRPr="00370A84" w:rsidRDefault="003A3E79" w:rsidP="007A6E06">
      <w:pPr>
        <w:ind w:firstLine="480"/>
        <w:rPr>
          <w:rFonts w:hint="eastAsia"/>
        </w:rPr>
      </w:pPr>
      <w:r>
        <w:rPr>
          <w:rFonts w:hint="eastAsia"/>
        </w:rPr>
        <w:t>两个话题，第一是小农经济是什么的问题（内卷化），第二是小农经济为什么变成了这个样子？（经营式农场早已出现，为什么家庭式小农场依然顽强存在？）</w:t>
      </w:r>
    </w:p>
    <w:sectPr w:rsidR="003A3E79" w:rsidRPr="00370A84" w:rsidSect="004E6D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decimalEnclosedCircle"/>
        <w:numRestart w:val="eachPage"/>
      </w:footnotePr>
      <w:endnotePr>
        <w:numFmt w:val="decimal"/>
      </w:endnotePr>
      <w:pgSz w:w="11906" w:h="16838"/>
      <w:pgMar w:top="1134" w:right="851" w:bottom="1134" w:left="851" w:header="851" w:footer="992" w:gutter="284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7727D2" w14:textId="77777777" w:rsidR="00924879" w:rsidRDefault="00924879" w:rsidP="00414CD6">
      <w:pPr>
        <w:spacing w:line="240" w:lineRule="auto"/>
        <w:ind w:firstLine="480"/>
      </w:pPr>
    </w:p>
  </w:endnote>
  <w:endnote w:type="continuationSeparator" w:id="0">
    <w:p w14:paraId="5E1A30DB" w14:textId="77777777" w:rsidR="00924879" w:rsidRDefault="00924879" w:rsidP="00414CD6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A0B6F" w14:textId="77777777" w:rsidR="00E95B2C" w:rsidRDefault="00E95B2C">
    <w:pPr>
      <w:pStyle w:val="af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F2F5D" w14:textId="77777777" w:rsidR="00E95B2C" w:rsidRPr="004172E2" w:rsidRDefault="00E95B2C" w:rsidP="004172E2">
    <w:pPr>
      <w:ind w:left="480"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A3685" w14:textId="77777777" w:rsidR="00E95B2C" w:rsidRDefault="00E95B2C">
    <w:pPr>
      <w:pStyle w:val="af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46225" w14:textId="77777777" w:rsidR="00924879" w:rsidRDefault="00924879" w:rsidP="00414CD6">
      <w:pPr>
        <w:spacing w:line="240" w:lineRule="auto"/>
        <w:ind w:firstLine="480"/>
      </w:pPr>
      <w:r>
        <w:separator/>
      </w:r>
    </w:p>
  </w:footnote>
  <w:footnote w:type="continuationSeparator" w:id="0">
    <w:p w14:paraId="0AF7028B" w14:textId="77777777" w:rsidR="00924879" w:rsidRDefault="00924879" w:rsidP="00414CD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7885F" w14:textId="77777777" w:rsidR="00E95B2C" w:rsidRDefault="00E95B2C">
    <w:pPr>
      <w:pStyle w:val="af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3E3A1" w14:textId="77777777" w:rsidR="00E95B2C" w:rsidRPr="004172E2" w:rsidRDefault="00E95B2C" w:rsidP="004172E2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19BDC" w14:textId="77777777" w:rsidR="00E95B2C" w:rsidRDefault="00E95B2C">
    <w:pPr>
      <w:pStyle w:val="af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50376"/>
    <w:multiLevelType w:val="multilevel"/>
    <w:tmpl w:val="C91000CC"/>
    <w:lvl w:ilvl="0">
      <w:start w:val="1"/>
      <w:numFmt w:val="decimal"/>
      <w:lvlText w:val="图4-%1 "/>
      <w:lvlJc w:val="left"/>
      <w:pPr>
        <w:ind w:left="0" w:firstLine="0"/>
      </w:pPr>
      <w:rPr>
        <w:rFonts w:hint="eastAsia"/>
        <w:sz w:val="18"/>
      </w:rPr>
    </w:lvl>
    <w:lvl w:ilvl="1">
      <w:start w:val="1"/>
      <w:numFmt w:val="decimal"/>
      <w:lvlText w:val="图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图%4-%5"/>
      <w:lvlJc w:val="left"/>
      <w:pPr>
        <w:ind w:left="0" w:firstLine="0"/>
      </w:pPr>
      <w:rPr>
        <w:rFonts w:hint="eastAsia"/>
        <w:sz w:val="1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0ED0FF2"/>
    <w:multiLevelType w:val="hybridMultilevel"/>
    <w:tmpl w:val="E0A22116"/>
    <w:lvl w:ilvl="0" w:tplc="DA4AC632">
      <w:start w:val="1"/>
      <w:numFmt w:val="japaneseCounting"/>
      <w:lvlText w:val="（%1）"/>
      <w:lvlJc w:val="left"/>
      <w:pPr>
        <w:ind w:left="1441" w:hanging="87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13957E32"/>
    <w:multiLevelType w:val="hybridMultilevel"/>
    <w:tmpl w:val="48DEC1A2"/>
    <w:lvl w:ilvl="0" w:tplc="0A28FFA6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76007F"/>
    <w:multiLevelType w:val="multilevel"/>
    <w:tmpl w:val="039E447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2.2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F292B93"/>
    <w:multiLevelType w:val="multilevel"/>
    <w:tmpl w:val="23D4C0F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  "/>
      <w:lvlJc w:val="left"/>
      <w:pPr>
        <w:ind w:left="0" w:firstLine="425"/>
      </w:pPr>
      <w:rPr>
        <w:rFonts w:ascii="Times New Roman" w:hAnsi="Times New Roman" w:hint="default"/>
      </w:rPr>
    </w:lvl>
    <w:lvl w:ilvl="2">
      <w:start w:val="1"/>
      <w:numFmt w:val="decimal"/>
      <w:lvlText w:val="%1.%2 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63C032E"/>
    <w:multiLevelType w:val="hybridMultilevel"/>
    <w:tmpl w:val="B5A2B668"/>
    <w:lvl w:ilvl="0" w:tplc="4E069AD0">
      <w:start w:val="1"/>
      <w:numFmt w:val="japaneseCounting"/>
      <w:lvlText w:val="（%1）"/>
      <w:lvlJc w:val="left"/>
      <w:pPr>
        <w:ind w:left="1441" w:hanging="87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6" w15:restartNumberingAfterBreak="0">
    <w:nsid w:val="26B3533C"/>
    <w:multiLevelType w:val="multilevel"/>
    <w:tmpl w:val="95184A20"/>
    <w:lvl w:ilvl="0">
      <w:start w:val="1"/>
      <w:numFmt w:val="none"/>
      <w:lvlText w:val="(一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27BD3161"/>
    <w:multiLevelType w:val="multilevel"/>
    <w:tmpl w:val="7CCE91E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lvlText w:val="%2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2.2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B2D09AD"/>
    <w:multiLevelType w:val="multilevel"/>
    <w:tmpl w:val="EF78641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5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5.3.%4 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C794EB9"/>
    <w:multiLevelType w:val="multilevel"/>
    <w:tmpl w:val="0150DA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3.3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2E343F29"/>
    <w:multiLevelType w:val="multilevel"/>
    <w:tmpl w:val="0409001D"/>
    <w:numStyleLink w:val="a"/>
  </w:abstractNum>
  <w:abstractNum w:abstractNumId="11" w15:restartNumberingAfterBreak="0">
    <w:nsid w:val="32AC2922"/>
    <w:multiLevelType w:val="multilevel"/>
    <w:tmpl w:val="94C257E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5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5.%3.%4 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91A5F06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eastAsia="宋体" w:hint="eastAsia"/>
        <w:b w:val="0"/>
        <w:i w:val="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0F81CE2"/>
    <w:multiLevelType w:val="multilevel"/>
    <w:tmpl w:val="9BFEF20E"/>
    <w:lvl w:ilvl="0">
      <w:start w:val="1"/>
      <w:numFmt w:val="decimal"/>
      <w:lvlText w:val="图5-%1 "/>
      <w:lvlJc w:val="left"/>
      <w:pPr>
        <w:ind w:left="0" w:firstLine="0"/>
      </w:pPr>
      <w:rPr>
        <w:rFonts w:hint="eastAsia"/>
        <w:sz w:val="18"/>
      </w:rPr>
    </w:lvl>
    <w:lvl w:ilvl="1">
      <w:start w:val="1"/>
      <w:numFmt w:val="decimal"/>
      <w:lvlText w:val="图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图%4-%5"/>
      <w:lvlJc w:val="left"/>
      <w:pPr>
        <w:ind w:left="0" w:firstLine="0"/>
      </w:pPr>
      <w:rPr>
        <w:rFonts w:hint="eastAsia"/>
        <w:sz w:val="1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46253461"/>
    <w:multiLevelType w:val="multilevel"/>
    <w:tmpl w:val="EB2803C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2.2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4DD76EA0"/>
    <w:multiLevelType w:val="multilevel"/>
    <w:tmpl w:val="BFB2A1EE"/>
    <w:lvl w:ilvl="0">
      <w:start w:val="1"/>
      <w:numFmt w:val="decimal"/>
      <w:lvlText w:val="图1-%1 "/>
      <w:lvlJc w:val="left"/>
      <w:pPr>
        <w:ind w:left="0" w:firstLine="0"/>
      </w:pPr>
      <w:rPr>
        <w:rFonts w:hint="eastAsia"/>
        <w:sz w:val="18"/>
      </w:rPr>
    </w:lvl>
    <w:lvl w:ilvl="1">
      <w:start w:val="1"/>
      <w:numFmt w:val="decimal"/>
      <w:lvlText w:val="图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图%4-%5"/>
      <w:lvlJc w:val="left"/>
      <w:pPr>
        <w:ind w:left="0" w:firstLine="0"/>
      </w:pPr>
      <w:rPr>
        <w:rFonts w:hint="eastAsia"/>
        <w:sz w:val="1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4E1C3B8A"/>
    <w:multiLevelType w:val="multilevel"/>
    <w:tmpl w:val="64407D0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  "/>
      <w:lvlJc w:val="left"/>
      <w:pPr>
        <w:ind w:left="0" w:firstLine="425"/>
      </w:pPr>
      <w:rPr>
        <w:rFonts w:ascii="Times New Roman" w:hAnsi="Times New Roman" w:hint="default"/>
      </w:rPr>
    </w:lvl>
    <w:lvl w:ilvl="2">
      <w:start w:val="1"/>
      <w:numFmt w:val="decimal"/>
      <w:suff w:val="space"/>
      <w:lvlText w:val="2.%3  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529738AA"/>
    <w:multiLevelType w:val="hybridMultilevel"/>
    <w:tmpl w:val="CCC4FF4E"/>
    <w:lvl w:ilvl="0" w:tplc="B8AE6CD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54F71D2"/>
    <w:multiLevelType w:val="multilevel"/>
    <w:tmpl w:val="21DEA1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5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5B035E6D"/>
    <w:multiLevelType w:val="multilevel"/>
    <w:tmpl w:val="F088467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  "/>
      <w:lvlJc w:val="left"/>
      <w:pPr>
        <w:ind w:left="0" w:firstLine="425"/>
      </w:pPr>
      <w:rPr>
        <w:rFonts w:ascii="Times New Roman" w:hAnsi="Times New Roman" w:hint="default"/>
      </w:rPr>
    </w:lvl>
    <w:lvl w:ilvl="2">
      <w:start w:val="1"/>
      <w:numFmt w:val="decimal"/>
      <w:suff w:val="space"/>
      <w:lvlText w:val="5.%3  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606677FF"/>
    <w:multiLevelType w:val="hybridMultilevel"/>
    <w:tmpl w:val="0A048DC0"/>
    <w:lvl w:ilvl="0" w:tplc="D15A23A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CA5E45"/>
    <w:multiLevelType w:val="multilevel"/>
    <w:tmpl w:val="E0A8353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  "/>
      <w:lvlJc w:val="left"/>
      <w:pPr>
        <w:ind w:left="0" w:firstLine="425"/>
      </w:pPr>
      <w:rPr>
        <w:rFonts w:ascii="Times New Roman" w:hAnsi="Times New Roman" w:hint="default"/>
      </w:rPr>
    </w:lvl>
    <w:lvl w:ilvl="2">
      <w:start w:val="1"/>
      <w:numFmt w:val="decimal"/>
      <w:suff w:val="space"/>
      <w:lvlText w:val="3.%3  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3E6332D"/>
    <w:multiLevelType w:val="multilevel"/>
    <w:tmpl w:val="D7743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2.1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6766708B"/>
    <w:multiLevelType w:val="multilevel"/>
    <w:tmpl w:val="CC5EC584"/>
    <w:lvl w:ilvl="0">
      <w:start w:val="1"/>
      <w:numFmt w:val="decimal"/>
      <w:lvlText w:val="图5-%1 "/>
      <w:lvlJc w:val="left"/>
      <w:pPr>
        <w:ind w:left="0" w:firstLine="0"/>
      </w:pPr>
      <w:rPr>
        <w:rFonts w:hint="eastAsia"/>
        <w:sz w:val="18"/>
      </w:rPr>
    </w:lvl>
    <w:lvl w:ilvl="1">
      <w:start w:val="1"/>
      <w:numFmt w:val="decimal"/>
      <w:lvlText w:val="图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图%4-%5"/>
      <w:lvlJc w:val="left"/>
      <w:pPr>
        <w:ind w:left="0" w:firstLine="0"/>
      </w:pPr>
      <w:rPr>
        <w:rFonts w:hint="eastAsia"/>
        <w:sz w:val="1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686536C6"/>
    <w:multiLevelType w:val="multilevel"/>
    <w:tmpl w:val="3C3C3F46"/>
    <w:lvl w:ilvl="0">
      <w:start w:val="1"/>
      <w:numFmt w:val="decimal"/>
      <w:lvlText w:val="表5-%1 "/>
      <w:lvlJc w:val="left"/>
      <w:pPr>
        <w:ind w:left="0" w:firstLine="0"/>
      </w:pPr>
      <w:rPr>
        <w:rFonts w:hint="eastAsia"/>
        <w:sz w:val="18"/>
      </w:rPr>
    </w:lvl>
    <w:lvl w:ilvl="1">
      <w:start w:val="1"/>
      <w:numFmt w:val="decimal"/>
      <w:lvlText w:val="图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图%4-%5"/>
      <w:lvlJc w:val="left"/>
      <w:pPr>
        <w:ind w:left="0" w:firstLine="0"/>
      </w:pPr>
      <w:rPr>
        <w:rFonts w:hint="eastAsia"/>
        <w:sz w:val="1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D7D241A"/>
    <w:multiLevelType w:val="hybridMultilevel"/>
    <w:tmpl w:val="9B243358"/>
    <w:lvl w:ilvl="0" w:tplc="F6D888B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E016897"/>
    <w:multiLevelType w:val="hybridMultilevel"/>
    <w:tmpl w:val="8BC8F6A4"/>
    <w:lvl w:ilvl="0" w:tplc="756AC58E">
      <w:start w:val="1"/>
      <w:numFmt w:val="japaneseCounting"/>
      <w:lvlText w:val="（%1）"/>
      <w:lvlJc w:val="left"/>
      <w:pPr>
        <w:ind w:left="1206" w:hanging="72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E3778FB"/>
    <w:multiLevelType w:val="multilevel"/>
    <w:tmpl w:val="9412252A"/>
    <w:lvl w:ilvl="0">
      <w:start w:val="1"/>
      <w:numFmt w:val="decimal"/>
      <w:lvlText w:val="表4-%1 "/>
      <w:lvlJc w:val="left"/>
      <w:pPr>
        <w:ind w:left="0" w:firstLine="0"/>
      </w:pPr>
      <w:rPr>
        <w:rFonts w:hint="eastAsia"/>
        <w:sz w:val="18"/>
      </w:rPr>
    </w:lvl>
    <w:lvl w:ilvl="1">
      <w:start w:val="1"/>
      <w:numFmt w:val="decimal"/>
      <w:lvlText w:val="图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图%4-%5"/>
      <w:lvlJc w:val="left"/>
      <w:pPr>
        <w:ind w:left="0" w:firstLine="0"/>
      </w:pPr>
      <w:rPr>
        <w:rFonts w:hint="eastAsia"/>
        <w:sz w:val="18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8" w15:restartNumberingAfterBreak="0">
    <w:nsid w:val="710219D5"/>
    <w:multiLevelType w:val="multilevel"/>
    <w:tmpl w:val="EA08BED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6.2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29D3146"/>
    <w:multiLevelType w:val="multilevel"/>
    <w:tmpl w:val="E076C1A8"/>
    <w:lvl w:ilvl="0">
      <w:start w:val="1"/>
      <w:numFmt w:val="decimal"/>
      <w:lvlText w:val="图2-%1 "/>
      <w:lvlJc w:val="left"/>
      <w:pPr>
        <w:ind w:left="0" w:firstLine="0"/>
      </w:pPr>
      <w:rPr>
        <w:rFonts w:hint="eastAsia"/>
        <w:sz w:val="18"/>
      </w:rPr>
    </w:lvl>
    <w:lvl w:ilvl="1">
      <w:start w:val="1"/>
      <w:numFmt w:val="decimal"/>
      <w:lvlText w:val="图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图%4-%5"/>
      <w:lvlJc w:val="left"/>
      <w:pPr>
        <w:ind w:left="0" w:firstLine="0"/>
      </w:pPr>
      <w:rPr>
        <w:rFonts w:hint="eastAsia"/>
        <w:sz w:val="1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72A44E7C"/>
    <w:multiLevelType w:val="multilevel"/>
    <w:tmpl w:val="C91000CC"/>
    <w:lvl w:ilvl="0">
      <w:start w:val="1"/>
      <w:numFmt w:val="decimal"/>
      <w:lvlText w:val="图4-%1 "/>
      <w:lvlJc w:val="left"/>
      <w:pPr>
        <w:ind w:left="0" w:firstLine="0"/>
      </w:pPr>
      <w:rPr>
        <w:rFonts w:hint="eastAsia"/>
        <w:sz w:val="18"/>
      </w:rPr>
    </w:lvl>
    <w:lvl w:ilvl="1">
      <w:start w:val="1"/>
      <w:numFmt w:val="decimal"/>
      <w:lvlText w:val="图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图%4-%5"/>
      <w:lvlJc w:val="left"/>
      <w:pPr>
        <w:ind w:left="0" w:firstLine="0"/>
      </w:pPr>
      <w:rPr>
        <w:rFonts w:hint="eastAsia"/>
        <w:sz w:val="18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 w15:restartNumberingAfterBreak="0">
    <w:nsid w:val="7A3C24F4"/>
    <w:multiLevelType w:val="multilevel"/>
    <w:tmpl w:val="122C73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  "/>
      <w:lvlJc w:val="left"/>
      <w:pPr>
        <w:ind w:left="0" w:firstLine="425"/>
      </w:pPr>
      <w:rPr>
        <w:rFonts w:ascii="Times New Roman" w:hAnsi="Times New Roman" w:hint="default"/>
      </w:rPr>
    </w:lvl>
    <w:lvl w:ilvl="2">
      <w:start w:val="1"/>
      <w:numFmt w:val="decimal"/>
      <w:suff w:val="space"/>
      <w:lvlText w:val="6.%3  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7"/>
  </w:num>
  <w:num w:numId="2">
    <w:abstractNumId w:val="12"/>
  </w:num>
  <w:num w:numId="3">
    <w:abstractNumId w:val="10"/>
  </w:num>
  <w:num w:numId="4">
    <w:abstractNumId w:val="20"/>
  </w:num>
  <w:num w:numId="5">
    <w:abstractNumId w:val="4"/>
  </w:num>
  <w:num w:numId="6">
    <w:abstractNumId w:val="16"/>
  </w:num>
  <w:num w:numId="7">
    <w:abstractNumId w:val="21"/>
  </w:num>
  <w:num w:numId="8">
    <w:abstractNumId w:val="19"/>
  </w:num>
  <w:num w:numId="9">
    <w:abstractNumId w:val="31"/>
  </w:num>
  <w:num w:numId="10">
    <w:abstractNumId w:val="9"/>
  </w:num>
  <w:num w:numId="11">
    <w:abstractNumId w:val="28"/>
  </w:num>
  <w:num w:numId="12">
    <w:abstractNumId w:val="18"/>
  </w:num>
  <w:num w:numId="13">
    <w:abstractNumId w:val="11"/>
  </w:num>
  <w:num w:numId="14">
    <w:abstractNumId w:val="8"/>
  </w:num>
  <w:num w:numId="15">
    <w:abstractNumId w:val="22"/>
  </w:num>
  <w:num w:numId="16">
    <w:abstractNumId w:val="15"/>
  </w:num>
  <w:num w:numId="17">
    <w:abstractNumId w:val="29"/>
  </w:num>
  <w:num w:numId="18">
    <w:abstractNumId w:val="0"/>
  </w:num>
  <w:num w:numId="19">
    <w:abstractNumId w:val="13"/>
  </w:num>
  <w:num w:numId="20">
    <w:abstractNumId w:val="27"/>
  </w:num>
  <w:num w:numId="21">
    <w:abstractNumId w:val="24"/>
  </w:num>
  <w:num w:numId="22">
    <w:abstractNumId w:val="23"/>
  </w:num>
  <w:num w:numId="23">
    <w:abstractNumId w:val="14"/>
  </w:num>
  <w:num w:numId="24">
    <w:abstractNumId w:val="3"/>
  </w:num>
  <w:num w:numId="25">
    <w:abstractNumId w:val="7"/>
  </w:num>
  <w:num w:numId="26">
    <w:abstractNumId w:val="2"/>
  </w:num>
  <w:num w:numId="27">
    <w:abstractNumId w:val="6"/>
  </w:num>
  <w:num w:numId="28">
    <w:abstractNumId w:val="6"/>
  </w:num>
  <w:num w:numId="29">
    <w:abstractNumId w:val="6"/>
    <w:lvlOverride w:ilvl="0">
      <w:lvl w:ilvl="0">
        <w:start w:val="1"/>
        <w:numFmt w:val="none"/>
        <w:lvlText w:val="(一)"/>
        <w:lvlJc w:val="left"/>
        <w:pPr>
          <w:ind w:left="840" w:hanging="420"/>
        </w:pPr>
        <w:rPr>
          <w:rFonts w:hint="eastAsia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30">
    <w:abstractNumId w:val="30"/>
  </w:num>
  <w:num w:numId="31">
    <w:abstractNumId w:val="1"/>
  </w:num>
  <w:num w:numId="32">
    <w:abstractNumId w:val="5"/>
  </w:num>
  <w:num w:numId="33">
    <w:abstractNumId w:val="2"/>
    <w:lvlOverride w:ilvl="0">
      <w:startOverride w:val="1"/>
    </w:lvlOverride>
  </w:num>
  <w:num w:numId="34">
    <w:abstractNumId w:val="26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doNotDisplayPageBoundaries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EC"/>
    <w:rsid w:val="000001B0"/>
    <w:rsid w:val="00000896"/>
    <w:rsid w:val="00000983"/>
    <w:rsid w:val="00000A85"/>
    <w:rsid w:val="00001AD5"/>
    <w:rsid w:val="000027E0"/>
    <w:rsid w:val="00002B9D"/>
    <w:rsid w:val="00002BA9"/>
    <w:rsid w:val="00002D71"/>
    <w:rsid w:val="0000304A"/>
    <w:rsid w:val="000031D0"/>
    <w:rsid w:val="00003467"/>
    <w:rsid w:val="00003882"/>
    <w:rsid w:val="00003B1A"/>
    <w:rsid w:val="00004488"/>
    <w:rsid w:val="000045AD"/>
    <w:rsid w:val="00004AEC"/>
    <w:rsid w:val="00005377"/>
    <w:rsid w:val="000057D9"/>
    <w:rsid w:val="00005B86"/>
    <w:rsid w:val="00005C85"/>
    <w:rsid w:val="00006038"/>
    <w:rsid w:val="000061CB"/>
    <w:rsid w:val="000063CF"/>
    <w:rsid w:val="00006500"/>
    <w:rsid w:val="00006557"/>
    <w:rsid w:val="00006A0C"/>
    <w:rsid w:val="00006E0C"/>
    <w:rsid w:val="00006FB5"/>
    <w:rsid w:val="00006FBC"/>
    <w:rsid w:val="000079C5"/>
    <w:rsid w:val="00007A04"/>
    <w:rsid w:val="00007E07"/>
    <w:rsid w:val="00010476"/>
    <w:rsid w:val="000105CC"/>
    <w:rsid w:val="0001074E"/>
    <w:rsid w:val="000107AC"/>
    <w:rsid w:val="00012D02"/>
    <w:rsid w:val="00012FFB"/>
    <w:rsid w:val="00013163"/>
    <w:rsid w:val="00013D3C"/>
    <w:rsid w:val="000141D4"/>
    <w:rsid w:val="000144D7"/>
    <w:rsid w:val="000144F2"/>
    <w:rsid w:val="000148F4"/>
    <w:rsid w:val="00014A28"/>
    <w:rsid w:val="00014F11"/>
    <w:rsid w:val="00014FED"/>
    <w:rsid w:val="00015ACF"/>
    <w:rsid w:val="00015D5C"/>
    <w:rsid w:val="00015EA0"/>
    <w:rsid w:val="00016D5E"/>
    <w:rsid w:val="00017052"/>
    <w:rsid w:val="000170D4"/>
    <w:rsid w:val="000174E5"/>
    <w:rsid w:val="0002006F"/>
    <w:rsid w:val="000204C4"/>
    <w:rsid w:val="000206D7"/>
    <w:rsid w:val="00021339"/>
    <w:rsid w:val="00021346"/>
    <w:rsid w:val="00021796"/>
    <w:rsid w:val="00022321"/>
    <w:rsid w:val="0002253E"/>
    <w:rsid w:val="00022815"/>
    <w:rsid w:val="00024004"/>
    <w:rsid w:val="00024317"/>
    <w:rsid w:val="000248EB"/>
    <w:rsid w:val="000251E9"/>
    <w:rsid w:val="00025AA8"/>
    <w:rsid w:val="00026ED1"/>
    <w:rsid w:val="0003042C"/>
    <w:rsid w:val="00030804"/>
    <w:rsid w:val="00031273"/>
    <w:rsid w:val="00031327"/>
    <w:rsid w:val="0003136B"/>
    <w:rsid w:val="000314D7"/>
    <w:rsid w:val="0003150E"/>
    <w:rsid w:val="00031E16"/>
    <w:rsid w:val="0003327F"/>
    <w:rsid w:val="000332F5"/>
    <w:rsid w:val="00034B3D"/>
    <w:rsid w:val="00034CEF"/>
    <w:rsid w:val="000361A5"/>
    <w:rsid w:val="00036E19"/>
    <w:rsid w:val="00037C03"/>
    <w:rsid w:val="00040290"/>
    <w:rsid w:val="000409FC"/>
    <w:rsid w:val="00041134"/>
    <w:rsid w:val="00041147"/>
    <w:rsid w:val="00041563"/>
    <w:rsid w:val="0004187A"/>
    <w:rsid w:val="00041911"/>
    <w:rsid w:val="000425DE"/>
    <w:rsid w:val="0004267D"/>
    <w:rsid w:val="00042698"/>
    <w:rsid w:val="0004275E"/>
    <w:rsid w:val="0004357B"/>
    <w:rsid w:val="000439A1"/>
    <w:rsid w:val="00044140"/>
    <w:rsid w:val="0004476C"/>
    <w:rsid w:val="00044900"/>
    <w:rsid w:val="0004596B"/>
    <w:rsid w:val="00045AD0"/>
    <w:rsid w:val="00046186"/>
    <w:rsid w:val="0004747B"/>
    <w:rsid w:val="000478CE"/>
    <w:rsid w:val="000478D5"/>
    <w:rsid w:val="000479F2"/>
    <w:rsid w:val="00050EDC"/>
    <w:rsid w:val="00051B7E"/>
    <w:rsid w:val="000525C4"/>
    <w:rsid w:val="00052989"/>
    <w:rsid w:val="00052CEF"/>
    <w:rsid w:val="000533EB"/>
    <w:rsid w:val="00053502"/>
    <w:rsid w:val="000535A9"/>
    <w:rsid w:val="000537A3"/>
    <w:rsid w:val="00053A9F"/>
    <w:rsid w:val="00053D7C"/>
    <w:rsid w:val="00055066"/>
    <w:rsid w:val="000551B3"/>
    <w:rsid w:val="000551B6"/>
    <w:rsid w:val="00055366"/>
    <w:rsid w:val="0005542B"/>
    <w:rsid w:val="00055A4B"/>
    <w:rsid w:val="00055DF5"/>
    <w:rsid w:val="00055EAC"/>
    <w:rsid w:val="000563F0"/>
    <w:rsid w:val="00056583"/>
    <w:rsid w:val="00056C05"/>
    <w:rsid w:val="00056C33"/>
    <w:rsid w:val="00056D31"/>
    <w:rsid w:val="00057810"/>
    <w:rsid w:val="000610BB"/>
    <w:rsid w:val="00062060"/>
    <w:rsid w:val="00062B5D"/>
    <w:rsid w:val="00063116"/>
    <w:rsid w:val="00064734"/>
    <w:rsid w:val="00064FA1"/>
    <w:rsid w:val="00065088"/>
    <w:rsid w:val="000652FC"/>
    <w:rsid w:val="00065408"/>
    <w:rsid w:val="000655A1"/>
    <w:rsid w:val="00065AD0"/>
    <w:rsid w:val="00066A6A"/>
    <w:rsid w:val="000675E3"/>
    <w:rsid w:val="000678BC"/>
    <w:rsid w:val="00067D4E"/>
    <w:rsid w:val="00070576"/>
    <w:rsid w:val="0007058F"/>
    <w:rsid w:val="00070692"/>
    <w:rsid w:val="0007080F"/>
    <w:rsid w:val="0007122F"/>
    <w:rsid w:val="000723EA"/>
    <w:rsid w:val="00072CB4"/>
    <w:rsid w:val="00072F43"/>
    <w:rsid w:val="00073288"/>
    <w:rsid w:val="00073D31"/>
    <w:rsid w:val="00074155"/>
    <w:rsid w:val="00074344"/>
    <w:rsid w:val="000748C8"/>
    <w:rsid w:val="00075276"/>
    <w:rsid w:val="00076336"/>
    <w:rsid w:val="000764BF"/>
    <w:rsid w:val="0007653C"/>
    <w:rsid w:val="00076CFA"/>
    <w:rsid w:val="00080444"/>
    <w:rsid w:val="00080B98"/>
    <w:rsid w:val="000810B2"/>
    <w:rsid w:val="000811E1"/>
    <w:rsid w:val="00081908"/>
    <w:rsid w:val="0008194D"/>
    <w:rsid w:val="00081DD9"/>
    <w:rsid w:val="00081EAD"/>
    <w:rsid w:val="00082112"/>
    <w:rsid w:val="00085369"/>
    <w:rsid w:val="0008560F"/>
    <w:rsid w:val="00085961"/>
    <w:rsid w:val="00085AE5"/>
    <w:rsid w:val="00085E5D"/>
    <w:rsid w:val="00086479"/>
    <w:rsid w:val="0008696F"/>
    <w:rsid w:val="00087865"/>
    <w:rsid w:val="0009076D"/>
    <w:rsid w:val="00090A32"/>
    <w:rsid w:val="00090DF1"/>
    <w:rsid w:val="00091015"/>
    <w:rsid w:val="0009128A"/>
    <w:rsid w:val="000915A1"/>
    <w:rsid w:val="00091E80"/>
    <w:rsid w:val="00091F5A"/>
    <w:rsid w:val="00092083"/>
    <w:rsid w:val="00092241"/>
    <w:rsid w:val="000927F7"/>
    <w:rsid w:val="00092A22"/>
    <w:rsid w:val="00093083"/>
    <w:rsid w:val="00093234"/>
    <w:rsid w:val="0009366E"/>
    <w:rsid w:val="00093825"/>
    <w:rsid w:val="00093E84"/>
    <w:rsid w:val="00093FB9"/>
    <w:rsid w:val="000941B8"/>
    <w:rsid w:val="00094851"/>
    <w:rsid w:val="00094894"/>
    <w:rsid w:val="00094A3F"/>
    <w:rsid w:val="00095027"/>
    <w:rsid w:val="0009552E"/>
    <w:rsid w:val="000957BB"/>
    <w:rsid w:val="000958FB"/>
    <w:rsid w:val="000962BD"/>
    <w:rsid w:val="0009793D"/>
    <w:rsid w:val="00097A0A"/>
    <w:rsid w:val="00097F05"/>
    <w:rsid w:val="000A0162"/>
    <w:rsid w:val="000A0387"/>
    <w:rsid w:val="000A03FE"/>
    <w:rsid w:val="000A055D"/>
    <w:rsid w:val="000A0D25"/>
    <w:rsid w:val="000A12FE"/>
    <w:rsid w:val="000A16C1"/>
    <w:rsid w:val="000A19D3"/>
    <w:rsid w:val="000A1C53"/>
    <w:rsid w:val="000A1FAD"/>
    <w:rsid w:val="000A20CF"/>
    <w:rsid w:val="000A269E"/>
    <w:rsid w:val="000A31BE"/>
    <w:rsid w:val="000A332C"/>
    <w:rsid w:val="000A3396"/>
    <w:rsid w:val="000A3597"/>
    <w:rsid w:val="000A398B"/>
    <w:rsid w:val="000A3B43"/>
    <w:rsid w:val="000A3C60"/>
    <w:rsid w:val="000A3D70"/>
    <w:rsid w:val="000A3EB4"/>
    <w:rsid w:val="000A4243"/>
    <w:rsid w:val="000A4428"/>
    <w:rsid w:val="000A47C0"/>
    <w:rsid w:val="000A4FFE"/>
    <w:rsid w:val="000A5718"/>
    <w:rsid w:val="000A58B8"/>
    <w:rsid w:val="000A5E53"/>
    <w:rsid w:val="000A62A6"/>
    <w:rsid w:val="000A6CAC"/>
    <w:rsid w:val="000A6D37"/>
    <w:rsid w:val="000A710C"/>
    <w:rsid w:val="000B087B"/>
    <w:rsid w:val="000B0E65"/>
    <w:rsid w:val="000B1270"/>
    <w:rsid w:val="000B1B65"/>
    <w:rsid w:val="000B1FEB"/>
    <w:rsid w:val="000B2026"/>
    <w:rsid w:val="000B2AD5"/>
    <w:rsid w:val="000B2D84"/>
    <w:rsid w:val="000B34D2"/>
    <w:rsid w:val="000B34F6"/>
    <w:rsid w:val="000B3B91"/>
    <w:rsid w:val="000B402E"/>
    <w:rsid w:val="000B4527"/>
    <w:rsid w:val="000B4DB5"/>
    <w:rsid w:val="000B5179"/>
    <w:rsid w:val="000B51D7"/>
    <w:rsid w:val="000B553F"/>
    <w:rsid w:val="000B558B"/>
    <w:rsid w:val="000B5AE6"/>
    <w:rsid w:val="000B5BF9"/>
    <w:rsid w:val="000B60B8"/>
    <w:rsid w:val="000B631E"/>
    <w:rsid w:val="000B6FDA"/>
    <w:rsid w:val="000B7180"/>
    <w:rsid w:val="000B7492"/>
    <w:rsid w:val="000B755F"/>
    <w:rsid w:val="000B7E3D"/>
    <w:rsid w:val="000C028B"/>
    <w:rsid w:val="000C064E"/>
    <w:rsid w:val="000C0679"/>
    <w:rsid w:val="000C1CD6"/>
    <w:rsid w:val="000C1D6B"/>
    <w:rsid w:val="000C1F3E"/>
    <w:rsid w:val="000C22A8"/>
    <w:rsid w:val="000C24A3"/>
    <w:rsid w:val="000C279F"/>
    <w:rsid w:val="000C2C14"/>
    <w:rsid w:val="000C2DC8"/>
    <w:rsid w:val="000C2E89"/>
    <w:rsid w:val="000C2E8F"/>
    <w:rsid w:val="000C2F9C"/>
    <w:rsid w:val="000C35AF"/>
    <w:rsid w:val="000C3661"/>
    <w:rsid w:val="000C38A3"/>
    <w:rsid w:val="000C4723"/>
    <w:rsid w:val="000C4AE4"/>
    <w:rsid w:val="000C5257"/>
    <w:rsid w:val="000C537F"/>
    <w:rsid w:val="000C59BB"/>
    <w:rsid w:val="000C758F"/>
    <w:rsid w:val="000C771A"/>
    <w:rsid w:val="000C78A8"/>
    <w:rsid w:val="000C79EF"/>
    <w:rsid w:val="000C7AD0"/>
    <w:rsid w:val="000C7F98"/>
    <w:rsid w:val="000D01FA"/>
    <w:rsid w:val="000D09D8"/>
    <w:rsid w:val="000D0A42"/>
    <w:rsid w:val="000D0B3B"/>
    <w:rsid w:val="000D0EE5"/>
    <w:rsid w:val="000D1472"/>
    <w:rsid w:val="000D15CA"/>
    <w:rsid w:val="000D1CC5"/>
    <w:rsid w:val="000D241D"/>
    <w:rsid w:val="000D2623"/>
    <w:rsid w:val="000D2AFC"/>
    <w:rsid w:val="000D2F7F"/>
    <w:rsid w:val="000D3D2B"/>
    <w:rsid w:val="000D4EAE"/>
    <w:rsid w:val="000D4F6B"/>
    <w:rsid w:val="000D5462"/>
    <w:rsid w:val="000D56F6"/>
    <w:rsid w:val="000D5BA0"/>
    <w:rsid w:val="000D5D96"/>
    <w:rsid w:val="000D5E1B"/>
    <w:rsid w:val="000D63EA"/>
    <w:rsid w:val="000D6858"/>
    <w:rsid w:val="000D6F90"/>
    <w:rsid w:val="000D73E1"/>
    <w:rsid w:val="000D77B4"/>
    <w:rsid w:val="000E019E"/>
    <w:rsid w:val="000E08EE"/>
    <w:rsid w:val="000E0953"/>
    <w:rsid w:val="000E0985"/>
    <w:rsid w:val="000E0AFC"/>
    <w:rsid w:val="000E0F42"/>
    <w:rsid w:val="000E1965"/>
    <w:rsid w:val="000E1CAD"/>
    <w:rsid w:val="000E3C02"/>
    <w:rsid w:val="000E3DE9"/>
    <w:rsid w:val="000E42C8"/>
    <w:rsid w:val="000E480D"/>
    <w:rsid w:val="000E4EA4"/>
    <w:rsid w:val="000E505D"/>
    <w:rsid w:val="000E51EB"/>
    <w:rsid w:val="000E561E"/>
    <w:rsid w:val="000E580E"/>
    <w:rsid w:val="000E5C8A"/>
    <w:rsid w:val="000E6223"/>
    <w:rsid w:val="000E623F"/>
    <w:rsid w:val="000E641A"/>
    <w:rsid w:val="000E6834"/>
    <w:rsid w:val="000E6B06"/>
    <w:rsid w:val="000E6D5B"/>
    <w:rsid w:val="000E73A9"/>
    <w:rsid w:val="000E78D8"/>
    <w:rsid w:val="000E7AF9"/>
    <w:rsid w:val="000E7D6B"/>
    <w:rsid w:val="000F0728"/>
    <w:rsid w:val="000F0DC9"/>
    <w:rsid w:val="000F1336"/>
    <w:rsid w:val="000F199F"/>
    <w:rsid w:val="000F1F75"/>
    <w:rsid w:val="000F321A"/>
    <w:rsid w:val="000F3315"/>
    <w:rsid w:val="000F3A3E"/>
    <w:rsid w:val="000F3C76"/>
    <w:rsid w:val="000F52C1"/>
    <w:rsid w:val="000F5AFB"/>
    <w:rsid w:val="000F5B12"/>
    <w:rsid w:val="000F5B54"/>
    <w:rsid w:val="000F5C44"/>
    <w:rsid w:val="000F5C5C"/>
    <w:rsid w:val="000F5F1C"/>
    <w:rsid w:val="000F6A4D"/>
    <w:rsid w:val="000F75DF"/>
    <w:rsid w:val="000F7FA5"/>
    <w:rsid w:val="001002EB"/>
    <w:rsid w:val="00100ECE"/>
    <w:rsid w:val="0010147C"/>
    <w:rsid w:val="00101897"/>
    <w:rsid w:val="001018F7"/>
    <w:rsid w:val="00101B9A"/>
    <w:rsid w:val="00101D79"/>
    <w:rsid w:val="00102026"/>
    <w:rsid w:val="00102103"/>
    <w:rsid w:val="00102171"/>
    <w:rsid w:val="001025AE"/>
    <w:rsid w:val="001029F3"/>
    <w:rsid w:val="00103097"/>
    <w:rsid w:val="0010330F"/>
    <w:rsid w:val="00104573"/>
    <w:rsid w:val="00104A86"/>
    <w:rsid w:val="001052E0"/>
    <w:rsid w:val="00105F46"/>
    <w:rsid w:val="001061EE"/>
    <w:rsid w:val="00106313"/>
    <w:rsid w:val="00106680"/>
    <w:rsid w:val="00106C1D"/>
    <w:rsid w:val="001072E2"/>
    <w:rsid w:val="00107502"/>
    <w:rsid w:val="00107613"/>
    <w:rsid w:val="00107930"/>
    <w:rsid w:val="00107ADC"/>
    <w:rsid w:val="001101F7"/>
    <w:rsid w:val="0011055A"/>
    <w:rsid w:val="001106D8"/>
    <w:rsid w:val="00111D3B"/>
    <w:rsid w:val="00111D94"/>
    <w:rsid w:val="00111E31"/>
    <w:rsid w:val="00111F2B"/>
    <w:rsid w:val="001126EB"/>
    <w:rsid w:val="00112850"/>
    <w:rsid w:val="00112EDD"/>
    <w:rsid w:val="001132F2"/>
    <w:rsid w:val="00113396"/>
    <w:rsid w:val="0011340D"/>
    <w:rsid w:val="00113708"/>
    <w:rsid w:val="0011408B"/>
    <w:rsid w:val="00114179"/>
    <w:rsid w:val="001143C2"/>
    <w:rsid w:val="0011488E"/>
    <w:rsid w:val="00114A49"/>
    <w:rsid w:val="001168F2"/>
    <w:rsid w:val="00117249"/>
    <w:rsid w:val="0011769C"/>
    <w:rsid w:val="00117DC5"/>
    <w:rsid w:val="00120CEA"/>
    <w:rsid w:val="00121501"/>
    <w:rsid w:val="001219CE"/>
    <w:rsid w:val="00121F87"/>
    <w:rsid w:val="0012257B"/>
    <w:rsid w:val="00122E3D"/>
    <w:rsid w:val="001230E7"/>
    <w:rsid w:val="00123F2E"/>
    <w:rsid w:val="0012451D"/>
    <w:rsid w:val="001246AD"/>
    <w:rsid w:val="001249E6"/>
    <w:rsid w:val="00124AB5"/>
    <w:rsid w:val="00125FB8"/>
    <w:rsid w:val="001266C2"/>
    <w:rsid w:val="00126E97"/>
    <w:rsid w:val="0013005E"/>
    <w:rsid w:val="00130276"/>
    <w:rsid w:val="001303AD"/>
    <w:rsid w:val="00130B42"/>
    <w:rsid w:val="00131007"/>
    <w:rsid w:val="001315A6"/>
    <w:rsid w:val="00131C62"/>
    <w:rsid w:val="00131E75"/>
    <w:rsid w:val="00132162"/>
    <w:rsid w:val="0013237C"/>
    <w:rsid w:val="0013257A"/>
    <w:rsid w:val="001325E5"/>
    <w:rsid w:val="00132638"/>
    <w:rsid w:val="001327C8"/>
    <w:rsid w:val="00132B60"/>
    <w:rsid w:val="00132DDF"/>
    <w:rsid w:val="00132DF2"/>
    <w:rsid w:val="00132F06"/>
    <w:rsid w:val="00133402"/>
    <w:rsid w:val="0013351D"/>
    <w:rsid w:val="00133851"/>
    <w:rsid w:val="00133AA7"/>
    <w:rsid w:val="00133E7E"/>
    <w:rsid w:val="00133FBF"/>
    <w:rsid w:val="001340BB"/>
    <w:rsid w:val="001342BA"/>
    <w:rsid w:val="0013436C"/>
    <w:rsid w:val="001344F5"/>
    <w:rsid w:val="00134B41"/>
    <w:rsid w:val="00134CD5"/>
    <w:rsid w:val="00134ECC"/>
    <w:rsid w:val="00135133"/>
    <w:rsid w:val="001353E8"/>
    <w:rsid w:val="00135BD5"/>
    <w:rsid w:val="00135D74"/>
    <w:rsid w:val="001364A7"/>
    <w:rsid w:val="00136B0F"/>
    <w:rsid w:val="00137668"/>
    <w:rsid w:val="001378AE"/>
    <w:rsid w:val="00140B25"/>
    <w:rsid w:val="00140E53"/>
    <w:rsid w:val="001418D7"/>
    <w:rsid w:val="00141922"/>
    <w:rsid w:val="00141E35"/>
    <w:rsid w:val="00142DB1"/>
    <w:rsid w:val="00142F62"/>
    <w:rsid w:val="00143C54"/>
    <w:rsid w:val="001441AF"/>
    <w:rsid w:val="00144586"/>
    <w:rsid w:val="00144785"/>
    <w:rsid w:val="00144BAA"/>
    <w:rsid w:val="00145199"/>
    <w:rsid w:val="001453F8"/>
    <w:rsid w:val="00145553"/>
    <w:rsid w:val="00145866"/>
    <w:rsid w:val="00145F61"/>
    <w:rsid w:val="00145FFF"/>
    <w:rsid w:val="00146482"/>
    <w:rsid w:val="00146994"/>
    <w:rsid w:val="00146F84"/>
    <w:rsid w:val="001475F9"/>
    <w:rsid w:val="0014780A"/>
    <w:rsid w:val="00147BFC"/>
    <w:rsid w:val="001519F7"/>
    <w:rsid w:val="00152493"/>
    <w:rsid w:val="00152D9C"/>
    <w:rsid w:val="001534AD"/>
    <w:rsid w:val="001534B7"/>
    <w:rsid w:val="001534CD"/>
    <w:rsid w:val="001539C9"/>
    <w:rsid w:val="0015464A"/>
    <w:rsid w:val="00154839"/>
    <w:rsid w:val="001550AE"/>
    <w:rsid w:val="001555BE"/>
    <w:rsid w:val="001555F2"/>
    <w:rsid w:val="00155E99"/>
    <w:rsid w:val="00156996"/>
    <w:rsid w:val="00156A80"/>
    <w:rsid w:val="00157FB5"/>
    <w:rsid w:val="00161408"/>
    <w:rsid w:val="00161CCA"/>
    <w:rsid w:val="00161E4D"/>
    <w:rsid w:val="0016263D"/>
    <w:rsid w:val="00162653"/>
    <w:rsid w:val="00162BC5"/>
    <w:rsid w:val="001633EE"/>
    <w:rsid w:val="00163513"/>
    <w:rsid w:val="001638E7"/>
    <w:rsid w:val="00163C84"/>
    <w:rsid w:val="001646E9"/>
    <w:rsid w:val="0016496D"/>
    <w:rsid w:val="001658D6"/>
    <w:rsid w:val="00166D45"/>
    <w:rsid w:val="00166D70"/>
    <w:rsid w:val="0016740B"/>
    <w:rsid w:val="00167532"/>
    <w:rsid w:val="00167A3F"/>
    <w:rsid w:val="00167FB4"/>
    <w:rsid w:val="00170437"/>
    <w:rsid w:val="00170531"/>
    <w:rsid w:val="00170CB9"/>
    <w:rsid w:val="001712C2"/>
    <w:rsid w:val="00171306"/>
    <w:rsid w:val="0017183F"/>
    <w:rsid w:val="00171FE5"/>
    <w:rsid w:val="00172188"/>
    <w:rsid w:val="00172252"/>
    <w:rsid w:val="00172B0B"/>
    <w:rsid w:val="00172EC3"/>
    <w:rsid w:val="00174231"/>
    <w:rsid w:val="00174284"/>
    <w:rsid w:val="00174678"/>
    <w:rsid w:val="00174840"/>
    <w:rsid w:val="00174BB0"/>
    <w:rsid w:val="0017500E"/>
    <w:rsid w:val="0017503D"/>
    <w:rsid w:val="00175055"/>
    <w:rsid w:val="00175ECB"/>
    <w:rsid w:val="001762D3"/>
    <w:rsid w:val="00176718"/>
    <w:rsid w:val="001770E3"/>
    <w:rsid w:val="00177935"/>
    <w:rsid w:val="00177D7D"/>
    <w:rsid w:val="00180257"/>
    <w:rsid w:val="00180755"/>
    <w:rsid w:val="001809E4"/>
    <w:rsid w:val="00180E2F"/>
    <w:rsid w:val="00180F46"/>
    <w:rsid w:val="0018123C"/>
    <w:rsid w:val="0018133B"/>
    <w:rsid w:val="00181F4D"/>
    <w:rsid w:val="001821C3"/>
    <w:rsid w:val="00182C24"/>
    <w:rsid w:val="0018391D"/>
    <w:rsid w:val="00183C87"/>
    <w:rsid w:val="00183D2D"/>
    <w:rsid w:val="00184035"/>
    <w:rsid w:val="00184448"/>
    <w:rsid w:val="0018474C"/>
    <w:rsid w:val="00184BE0"/>
    <w:rsid w:val="00185288"/>
    <w:rsid w:val="00185403"/>
    <w:rsid w:val="0018550D"/>
    <w:rsid w:val="00185B07"/>
    <w:rsid w:val="00186082"/>
    <w:rsid w:val="001869ED"/>
    <w:rsid w:val="00187D0A"/>
    <w:rsid w:val="00187E2B"/>
    <w:rsid w:val="00187FC1"/>
    <w:rsid w:val="001902EA"/>
    <w:rsid w:val="001909AB"/>
    <w:rsid w:val="00191720"/>
    <w:rsid w:val="00191AF9"/>
    <w:rsid w:val="00191F8A"/>
    <w:rsid w:val="00191FB0"/>
    <w:rsid w:val="00192604"/>
    <w:rsid w:val="001931BD"/>
    <w:rsid w:val="0019327A"/>
    <w:rsid w:val="00194028"/>
    <w:rsid w:val="00194098"/>
    <w:rsid w:val="00194429"/>
    <w:rsid w:val="0019499E"/>
    <w:rsid w:val="00194E2D"/>
    <w:rsid w:val="001954FF"/>
    <w:rsid w:val="0019560E"/>
    <w:rsid w:val="00195668"/>
    <w:rsid w:val="00195B52"/>
    <w:rsid w:val="00196ABF"/>
    <w:rsid w:val="00196CBC"/>
    <w:rsid w:val="00196DD3"/>
    <w:rsid w:val="0019779F"/>
    <w:rsid w:val="001978EB"/>
    <w:rsid w:val="00197F07"/>
    <w:rsid w:val="001A0ACC"/>
    <w:rsid w:val="001A0CF8"/>
    <w:rsid w:val="001A0D69"/>
    <w:rsid w:val="001A1554"/>
    <w:rsid w:val="001A1647"/>
    <w:rsid w:val="001A17E1"/>
    <w:rsid w:val="001A1891"/>
    <w:rsid w:val="001A217D"/>
    <w:rsid w:val="001A246B"/>
    <w:rsid w:val="001A272B"/>
    <w:rsid w:val="001A2B49"/>
    <w:rsid w:val="001A2B62"/>
    <w:rsid w:val="001A300D"/>
    <w:rsid w:val="001A31BE"/>
    <w:rsid w:val="001A3852"/>
    <w:rsid w:val="001A3FC9"/>
    <w:rsid w:val="001A4BDF"/>
    <w:rsid w:val="001A4C51"/>
    <w:rsid w:val="001A5665"/>
    <w:rsid w:val="001A572D"/>
    <w:rsid w:val="001A6551"/>
    <w:rsid w:val="001A68DC"/>
    <w:rsid w:val="001A7D8C"/>
    <w:rsid w:val="001B0202"/>
    <w:rsid w:val="001B03B6"/>
    <w:rsid w:val="001B0747"/>
    <w:rsid w:val="001B0B96"/>
    <w:rsid w:val="001B141F"/>
    <w:rsid w:val="001B19C9"/>
    <w:rsid w:val="001B1D65"/>
    <w:rsid w:val="001B2B61"/>
    <w:rsid w:val="001B2D83"/>
    <w:rsid w:val="001B37AE"/>
    <w:rsid w:val="001B4354"/>
    <w:rsid w:val="001B43D7"/>
    <w:rsid w:val="001B46E3"/>
    <w:rsid w:val="001B4875"/>
    <w:rsid w:val="001B5E86"/>
    <w:rsid w:val="001B5FAB"/>
    <w:rsid w:val="001B63D3"/>
    <w:rsid w:val="001B79DF"/>
    <w:rsid w:val="001B7A75"/>
    <w:rsid w:val="001B7B5D"/>
    <w:rsid w:val="001C07A8"/>
    <w:rsid w:val="001C0EB5"/>
    <w:rsid w:val="001C1A33"/>
    <w:rsid w:val="001C1A34"/>
    <w:rsid w:val="001C1A8C"/>
    <w:rsid w:val="001C1B27"/>
    <w:rsid w:val="001C2568"/>
    <w:rsid w:val="001C29A7"/>
    <w:rsid w:val="001C2B79"/>
    <w:rsid w:val="001C2CD8"/>
    <w:rsid w:val="001C3517"/>
    <w:rsid w:val="001C3612"/>
    <w:rsid w:val="001C3A7E"/>
    <w:rsid w:val="001C3B03"/>
    <w:rsid w:val="001C3B93"/>
    <w:rsid w:val="001C3D3E"/>
    <w:rsid w:val="001C3DC9"/>
    <w:rsid w:val="001C3E66"/>
    <w:rsid w:val="001C4015"/>
    <w:rsid w:val="001C490A"/>
    <w:rsid w:val="001C53B1"/>
    <w:rsid w:val="001C5732"/>
    <w:rsid w:val="001C5840"/>
    <w:rsid w:val="001C5F1C"/>
    <w:rsid w:val="001C5F7F"/>
    <w:rsid w:val="001C7838"/>
    <w:rsid w:val="001C7F83"/>
    <w:rsid w:val="001D045B"/>
    <w:rsid w:val="001D04ED"/>
    <w:rsid w:val="001D1100"/>
    <w:rsid w:val="001D111D"/>
    <w:rsid w:val="001D120F"/>
    <w:rsid w:val="001D15FB"/>
    <w:rsid w:val="001D162C"/>
    <w:rsid w:val="001D17C4"/>
    <w:rsid w:val="001D17F5"/>
    <w:rsid w:val="001D1E92"/>
    <w:rsid w:val="001D234A"/>
    <w:rsid w:val="001D2709"/>
    <w:rsid w:val="001D2FF9"/>
    <w:rsid w:val="001D3252"/>
    <w:rsid w:val="001D334D"/>
    <w:rsid w:val="001D40AA"/>
    <w:rsid w:val="001D42B0"/>
    <w:rsid w:val="001D46BB"/>
    <w:rsid w:val="001D4715"/>
    <w:rsid w:val="001D4767"/>
    <w:rsid w:val="001D49C9"/>
    <w:rsid w:val="001D5069"/>
    <w:rsid w:val="001D56DF"/>
    <w:rsid w:val="001D6B5B"/>
    <w:rsid w:val="001D7044"/>
    <w:rsid w:val="001D742C"/>
    <w:rsid w:val="001D7DE0"/>
    <w:rsid w:val="001E0221"/>
    <w:rsid w:val="001E0797"/>
    <w:rsid w:val="001E1419"/>
    <w:rsid w:val="001E1A2E"/>
    <w:rsid w:val="001E1D5A"/>
    <w:rsid w:val="001E26FB"/>
    <w:rsid w:val="001E3046"/>
    <w:rsid w:val="001E36D0"/>
    <w:rsid w:val="001E3AA8"/>
    <w:rsid w:val="001E3FA7"/>
    <w:rsid w:val="001E4205"/>
    <w:rsid w:val="001E4636"/>
    <w:rsid w:val="001E4A28"/>
    <w:rsid w:val="001E4A5A"/>
    <w:rsid w:val="001E4A9D"/>
    <w:rsid w:val="001E5192"/>
    <w:rsid w:val="001E578F"/>
    <w:rsid w:val="001E685B"/>
    <w:rsid w:val="001E6C1A"/>
    <w:rsid w:val="001E747A"/>
    <w:rsid w:val="001E7920"/>
    <w:rsid w:val="001F0011"/>
    <w:rsid w:val="001F06E6"/>
    <w:rsid w:val="001F0C3D"/>
    <w:rsid w:val="001F11E4"/>
    <w:rsid w:val="001F189E"/>
    <w:rsid w:val="001F1EDF"/>
    <w:rsid w:val="001F217B"/>
    <w:rsid w:val="001F2E2F"/>
    <w:rsid w:val="001F3A1B"/>
    <w:rsid w:val="001F4631"/>
    <w:rsid w:val="001F4880"/>
    <w:rsid w:val="001F511D"/>
    <w:rsid w:val="001F517B"/>
    <w:rsid w:val="001F5863"/>
    <w:rsid w:val="001F591B"/>
    <w:rsid w:val="001F6D30"/>
    <w:rsid w:val="001F6FFC"/>
    <w:rsid w:val="002005AF"/>
    <w:rsid w:val="002007A0"/>
    <w:rsid w:val="00200BDE"/>
    <w:rsid w:val="00201602"/>
    <w:rsid w:val="0020174F"/>
    <w:rsid w:val="00201F90"/>
    <w:rsid w:val="002023A1"/>
    <w:rsid w:val="00202512"/>
    <w:rsid w:val="00202607"/>
    <w:rsid w:val="0020264D"/>
    <w:rsid w:val="002027C9"/>
    <w:rsid w:val="00202F23"/>
    <w:rsid w:val="002036A9"/>
    <w:rsid w:val="00203956"/>
    <w:rsid w:val="00204601"/>
    <w:rsid w:val="00204F02"/>
    <w:rsid w:val="00205BE3"/>
    <w:rsid w:val="002062A2"/>
    <w:rsid w:val="002066C0"/>
    <w:rsid w:val="00206F29"/>
    <w:rsid w:val="002076B0"/>
    <w:rsid w:val="0020792B"/>
    <w:rsid w:val="002104F3"/>
    <w:rsid w:val="00210937"/>
    <w:rsid w:val="00210977"/>
    <w:rsid w:val="002109C3"/>
    <w:rsid w:val="002109DA"/>
    <w:rsid w:val="002109DB"/>
    <w:rsid w:val="00210B78"/>
    <w:rsid w:val="00210F86"/>
    <w:rsid w:val="00211294"/>
    <w:rsid w:val="002113FC"/>
    <w:rsid w:val="00211E31"/>
    <w:rsid w:val="0021285A"/>
    <w:rsid w:val="00212D30"/>
    <w:rsid w:val="00212D6A"/>
    <w:rsid w:val="00212DB6"/>
    <w:rsid w:val="00212F9F"/>
    <w:rsid w:val="002137BE"/>
    <w:rsid w:val="002137C3"/>
    <w:rsid w:val="00213835"/>
    <w:rsid w:val="00213FEE"/>
    <w:rsid w:val="00215E11"/>
    <w:rsid w:val="00215EEF"/>
    <w:rsid w:val="00216316"/>
    <w:rsid w:val="002169AC"/>
    <w:rsid w:val="00216AF3"/>
    <w:rsid w:val="00216E78"/>
    <w:rsid w:val="002173DC"/>
    <w:rsid w:val="00217827"/>
    <w:rsid w:val="00217DEA"/>
    <w:rsid w:val="00220C29"/>
    <w:rsid w:val="002218C9"/>
    <w:rsid w:val="00222144"/>
    <w:rsid w:val="0022286C"/>
    <w:rsid w:val="00222883"/>
    <w:rsid w:val="00222C5B"/>
    <w:rsid w:val="00223CE7"/>
    <w:rsid w:val="00223F67"/>
    <w:rsid w:val="00224105"/>
    <w:rsid w:val="0022416E"/>
    <w:rsid w:val="0022464D"/>
    <w:rsid w:val="0022464E"/>
    <w:rsid w:val="002257D8"/>
    <w:rsid w:val="00226354"/>
    <w:rsid w:val="00226475"/>
    <w:rsid w:val="00226C8B"/>
    <w:rsid w:val="00226C97"/>
    <w:rsid w:val="00226D9E"/>
    <w:rsid w:val="00227155"/>
    <w:rsid w:val="002276F6"/>
    <w:rsid w:val="0022781A"/>
    <w:rsid w:val="00227DBD"/>
    <w:rsid w:val="002304E1"/>
    <w:rsid w:val="00230BDA"/>
    <w:rsid w:val="00231E1E"/>
    <w:rsid w:val="00232125"/>
    <w:rsid w:val="00232EA8"/>
    <w:rsid w:val="0023337B"/>
    <w:rsid w:val="00233504"/>
    <w:rsid w:val="0023469E"/>
    <w:rsid w:val="002349C1"/>
    <w:rsid w:val="002349DB"/>
    <w:rsid w:val="002350F0"/>
    <w:rsid w:val="002351DE"/>
    <w:rsid w:val="0023530F"/>
    <w:rsid w:val="002353DF"/>
    <w:rsid w:val="00235540"/>
    <w:rsid w:val="00235BBD"/>
    <w:rsid w:val="00236542"/>
    <w:rsid w:val="002369DD"/>
    <w:rsid w:val="00236A32"/>
    <w:rsid w:val="00236EB2"/>
    <w:rsid w:val="002370DF"/>
    <w:rsid w:val="00237255"/>
    <w:rsid w:val="002375E1"/>
    <w:rsid w:val="00237D44"/>
    <w:rsid w:val="00237F26"/>
    <w:rsid w:val="0024006F"/>
    <w:rsid w:val="00240E29"/>
    <w:rsid w:val="002413EB"/>
    <w:rsid w:val="002419A0"/>
    <w:rsid w:val="00242494"/>
    <w:rsid w:val="002424AF"/>
    <w:rsid w:val="00242FA1"/>
    <w:rsid w:val="00244022"/>
    <w:rsid w:val="00244978"/>
    <w:rsid w:val="00244D41"/>
    <w:rsid w:val="002450CA"/>
    <w:rsid w:val="002452B6"/>
    <w:rsid w:val="00245860"/>
    <w:rsid w:val="0024592D"/>
    <w:rsid w:val="00246298"/>
    <w:rsid w:val="002466AF"/>
    <w:rsid w:val="0024726C"/>
    <w:rsid w:val="002473EA"/>
    <w:rsid w:val="00247AD9"/>
    <w:rsid w:val="00247CCF"/>
    <w:rsid w:val="00250109"/>
    <w:rsid w:val="00250259"/>
    <w:rsid w:val="00250652"/>
    <w:rsid w:val="0025092E"/>
    <w:rsid w:val="00250964"/>
    <w:rsid w:val="0025184F"/>
    <w:rsid w:val="00251A0E"/>
    <w:rsid w:val="0025251E"/>
    <w:rsid w:val="002527DD"/>
    <w:rsid w:val="00252FEC"/>
    <w:rsid w:val="0025302F"/>
    <w:rsid w:val="002546D0"/>
    <w:rsid w:val="002546F7"/>
    <w:rsid w:val="00255130"/>
    <w:rsid w:val="002555D7"/>
    <w:rsid w:val="00255776"/>
    <w:rsid w:val="00256B4A"/>
    <w:rsid w:val="00257530"/>
    <w:rsid w:val="002575F0"/>
    <w:rsid w:val="00257AF3"/>
    <w:rsid w:val="00257D83"/>
    <w:rsid w:val="002608E2"/>
    <w:rsid w:val="002608FA"/>
    <w:rsid w:val="00260F9F"/>
    <w:rsid w:val="002610CE"/>
    <w:rsid w:val="0026159F"/>
    <w:rsid w:val="00261787"/>
    <w:rsid w:val="002617CC"/>
    <w:rsid w:val="00261BF2"/>
    <w:rsid w:val="002626FA"/>
    <w:rsid w:val="0026276D"/>
    <w:rsid w:val="002633D0"/>
    <w:rsid w:val="002634C4"/>
    <w:rsid w:val="002639AB"/>
    <w:rsid w:val="00263A82"/>
    <w:rsid w:val="00263DD7"/>
    <w:rsid w:val="00264D19"/>
    <w:rsid w:val="00266212"/>
    <w:rsid w:val="0026691F"/>
    <w:rsid w:val="0026764E"/>
    <w:rsid w:val="002678ED"/>
    <w:rsid w:val="00267A2E"/>
    <w:rsid w:val="0027039E"/>
    <w:rsid w:val="002706D5"/>
    <w:rsid w:val="00270784"/>
    <w:rsid w:val="00271A5F"/>
    <w:rsid w:val="00272119"/>
    <w:rsid w:val="00272B2D"/>
    <w:rsid w:val="002733C8"/>
    <w:rsid w:val="00273A56"/>
    <w:rsid w:val="00274904"/>
    <w:rsid w:val="00274B69"/>
    <w:rsid w:val="00274C27"/>
    <w:rsid w:val="00274C8D"/>
    <w:rsid w:val="00274F77"/>
    <w:rsid w:val="00275D94"/>
    <w:rsid w:val="00275DC5"/>
    <w:rsid w:val="00275E03"/>
    <w:rsid w:val="002762C7"/>
    <w:rsid w:val="00276AF0"/>
    <w:rsid w:val="00277328"/>
    <w:rsid w:val="002774C6"/>
    <w:rsid w:val="00280308"/>
    <w:rsid w:val="00280685"/>
    <w:rsid w:val="00280CA2"/>
    <w:rsid w:val="00280F3A"/>
    <w:rsid w:val="00281D6F"/>
    <w:rsid w:val="00281DAD"/>
    <w:rsid w:val="00281DD2"/>
    <w:rsid w:val="002820D9"/>
    <w:rsid w:val="00282DDE"/>
    <w:rsid w:val="0028343E"/>
    <w:rsid w:val="00283A38"/>
    <w:rsid w:val="002844BB"/>
    <w:rsid w:val="002849FA"/>
    <w:rsid w:val="00284DE1"/>
    <w:rsid w:val="0028558B"/>
    <w:rsid w:val="002855F3"/>
    <w:rsid w:val="00285A2D"/>
    <w:rsid w:val="002860B7"/>
    <w:rsid w:val="002864AC"/>
    <w:rsid w:val="002868D0"/>
    <w:rsid w:val="00286E39"/>
    <w:rsid w:val="00286F7E"/>
    <w:rsid w:val="00287575"/>
    <w:rsid w:val="00287C2C"/>
    <w:rsid w:val="00287D02"/>
    <w:rsid w:val="00287E63"/>
    <w:rsid w:val="00287E69"/>
    <w:rsid w:val="00287FF7"/>
    <w:rsid w:val="00290024"/>
    <w:rsid w:val="002906BF"/>
    <w:rsid w:val="00290712"/>
    <w:rsid w:val="00290735"/>
    <w:rsid w:val="00290EB3"/>
    <w:rsid w:val="002912FE"/>
    <w:rsid w:val="00291306"/>
    <w:rsid w:val="002913E3"/>
    <w:rsid w:val="0029169A"/>
    <w:rsid w:val="00291BA8"/>
    <w:rsid w:val="00293189"/>
    <w:rsid w:val="00293C4B"/>
    <w:rsid w:val="00294099"/>
    <w:rsid w:val="002942D1"/>
    <w:rsid w:val="002948C5"/>
    <w:rsid w:val="002948DF"/>
    <w:rsid w:val="002955A0"/>
    <w:rsid w:val="00295C81"/>
    <w:rsid w:val="0029638A"/>
    <w:rsid w:val="0029658C"/>
    <w:rsid w:val="00296B13"/>
    <w:rsid w:val="00296E9B"/>
    <w:rsid w:val="002A0128"/>
    <w:rsid w:val="002A09C4"/>
    <w:rsid w:val="002A13D5"/>
    <w:rsid w:val="002A1655"/>
    <w:rsid w:val="002A1903"/>
    <w:rsid w:val="002A1B20"/>
    <w:rsid w:val="002A1C7F"/>
    <w:rsid w:val="002A1F79"/>
    <w:rsid w:val="002A20DA"/>
    <w:rsid w:val="002A23D5"/>
    <w:rsid w:val="002A26C4"/>
    <w:rsid w:val="002A2A1E"/>
    <w:rsid w:val="002A313A"/>
    <w:rsid w:val="002A32EB"/>
    <w:rsid w:val="002A3322"/>
    <w:rsid w:val="002A3B56"/>
    <w:rsid w:val="002A41F6"/>
    <w:rsid w:val="002A424E"/>
    <w:rsid w:val="002A4A5F"/>
    <w:rsid w:val="002A4D38"/>
    <w:rsid w:val="002A54A4"/>
    <w:rsid w:val="002A5518"/>
    <w:rsid w:val="002A57B1"/>
    <w:rsid w:val="002A6907"/>
    <w:rsid w:val="002A6950"/>
    <w:rsid w:val="002A6E1F"/>
    <w:rsid w:val="002A702C"/>
    <w:rsid w:val="002A7302"/>
    <w:rsid w:val="002A7653"/>
    <w:rsid w:val="002B0658"/>
    <w:rsid w:val="002B1067"/>
    <w:rsid w:val="002B14BF"/>
    <w:rsid w:val="002B216B"/>
    <w:rsid w:val="002B2F0B"/>
    <w:rsid w:val="002B34EB"/>
    <w:rsid w:val="002B383E"/>
    <w:rsid w:val="002B39EC"/>
    <w:rsid w:val="002B3A92"/>
    <w:rsid w:val="002B423F"/>
    <w:rsid w:val="002B4887"/>
    <w:rsid w:val="002B48ED"/>
    <w:rsid w:val="002B493A"/>
    <w:rsid w:val="002B51CA"/>
    <w:rsid w:val="002B533E"/>
    <w:rsid w:val="002B5381"/>
    <w:rsid w:val="002B5B6C"/>
    <w:rsid w:val="002B6081"/>
    <w:rsid w:val="002B6356"/>
    <w:rsid w:val="002B640B"/>
    <w:rsid w:val="002B695D"/>
    <w:rsid w:val="002B7947"/>
    <w:rsid w:val="002B7991"/>
    <w:rsid w:val="002B7F52"/>
    <w:rsid w:val="002C01A3"/>
    <w:rsid w:val="002C07DA"/>
    <w:rsid w:val="002C139C"/>
    <w:rsid w:val="002C1452"/>
    <w:rsid w:val="002C1A78"/>
    <w:rsid w:val="002C1BB4"/>
    <w:rsid w:val="002C2007"/>
    <w:rsid w:val="002C230A"/>
    <w:rsid w:val="002C2ADF"/>
    <w:rsid w:val="002C2B6F"/>
    <w:rsid w:val="002C2CB7"/>
    <w:rsid w:val="002C3791"/>
    <w:rsid w:val="002C3A74"/>
    <w:rsid w:val="002C3CCC"/>
    <w:rsid w:val="002C4039"/>
    <w:rsid w:val="002C4984"/>
    <w:rsid w:val="002C4C95"/>
    <w:rsid w:val="002C4F66"/>
    <w:rsid w:val="002C500B"/>
    <w:rsid w:val="002C523C"/>
    <w:rsid w:val="002C6779"/>
    <w:rsid w:val="002C6A7D"/>
    <w:rsid w:val="002C74D9"/>
    <w:rsid w:val="002C7BBA"/>
    <w:rsid w:val="002C7CD5"/>
    <w:rsid w:val="002D00CD"/>
    <w:rsid w:val="002D0EE3"/>
    <w:rsid w:val="002D1277"/>
    <w:rsid w:val="002D12E2"/>
    <w:rsid w:val="002D1DE6"/>
    <w:rsid w:val="002D1E7A"/>
    <w:rsid w:val="002D3015"/>
    <w:rsid w:val="002D3045"/>
    <w:rsid w:val="002D3671"/>
    <w:rsid w:val="002D3939"/>
    <w:rsid w:val="002D4171"/>
    <w:rsid w:val="002D55FD"/>
    <w:rsid w:val="002D62C1"/>
    <w:rsid w:val="002D65AD"/>
    <w:rsid w:val="002D665B"/>
    <w:rsid w:val="002D6B7F"/>
    <w:rsid w:val="002D6F6E"/>
    <w:rsid w:val="002D7770"/>
    <w:rsid w:val="002D79A9"/>
    <w:rsid w:val="002D79E7"/>
    <w:rsid w:val="002D7FE1"/>
    <w:rsid w:val="002E025B"/>
    <w:rsid w:val="002E0878"/>
    <w:rsid w:val="002E0DE5"/>
    <w:rsid w:val="002E1060"/>
    <w:rsid w:val="002E11D8"/>
    <w:rsid w:val="002E284C"/>
    <w:rsid w:val="002E2B84"/>
    <w:rsid w:val="002E30BA"/>
    <w:rsid w:val="002E31F0"/>
    <w:rsid w:val="002E31FF"/>
    <w:rsid w:val="002E32E8"/>
    <w:rsid w:val="002E355D"/>
    <w:rsid w:val="002E3CB4"/>
    <w:rsid w:val="002E412E"/>
    <w:rsid w:val="002E4867"/>
    <w:rsid w:val="002E4ED4"/>
    <w:rsid w:val="002E5392"/>
    <w:rsid w:val="002E53B4"/>
    <w:rsid w:val="002E58B3"/>
    <w:rsid w:val="002E631F"/>
    <w:rsid w:val="002E742C"/>
    <w:rsid w:val="002E7F09"/>
    <w:rsid w:val="002F0092"/>
    <w:rsid w:val="002F03CC"/>
    <w:rsid w:val="002F1D21"/>
    <w:rsid w:val="002F25A9"/>
    <w:rsid w:val="002F3496"/>
    <w:rsid w:val="002F3994"/>
    <w:rsid w:val="002F434A"/>
    <w:rsid w:val="002F457E"/>
    <w:rsid w:val="002F50C3"/>
    <w:rsid w:val="002F52D0"/>
    <w:rsid w:val="002F5439"/>
    <w:rsid w:val="002F5B06"/>
    <w:rsid w:val="002F5B1E"/>
    <w:rsid w:val="002F5C20"/>
    <w:rsid w:val="002F71CD"/>
    <w:rsid w:val="002F76A7"/>
    <w:rsid w:val="002F76EE"/>
    <w:rsid w:val="002F774A"/>
    <w:rsid w:val="002F7F07"/>
    <w:rsid w:val="003002AA"/>
    <w:rsid w:val="00300826"/>
    <w:rsid w:val="00301322"/>
    <w:rsid w:val="00301C0F"/>
    <w:rsid w:val="0030207B"/>
    <w:rsid w:val="003024D0"/>
    <w:rsid w:val="0030260F"/>
    <w:rsid w:val="0030264F"/>
    <w:rsid w:val="00302FCD"/>
    <w:rsid w:val="0030329D"/>
    <w:rsid w:val="00303840"/>
    <w:rsid w:val="00303BCF"/>
    <w:rsid w:val="0030452B"/>
    <w:rsid w:val="00304994"/>
    <w:rsid w:val="003051B3"/>
    <w:rsid w:val="00305FA7"/>
    <w:rsid w:val="00306356"/>
    <w:rsid w:val="00306A52"/>
    <w:rsid w:val="00306A69"/>
    <w:rsid w:val="00306E6D"/>
    <w:rsid w:val="00306EBE"/>
    <w:rsid w:val="003072E2"/>
    <w:rsid w:val="0030743A"/>
    <w:rsid w:val="00307A32"/>
    <w:rsid w:val="00307B59"/>
    <w:rsid w:val="003107BC"/>
    <w:rsid w:val="00310824"/>
    <w:rsid w:val="00310B44"/>
    <w:rsid w:val="00310BFB"/>
    <w:rsid w:val="00310C90"/>
    <w:rsid w:val="00310FB7"/>
    <w:rsid w:val="003119A0"/>
    <w:rsid w:val="00311DDE"/>
    <w:rsid w:val="00312613"/>
    <w:rsid w:val="00312951"/>
    <w:rsid w:val="00312969"/>
    <w:rsid w:val="00313F2F"/>
    <w:rsid w:val="003144F8"/>
    <w:rsid w:val="00314946"/>
    <w:rsid w:val="00315034"/>
    <w:rsid w:val="0031505D"/>
    <w:rsid w:val="003156AC"/>
    <w:rsid w:val="00315CD4"/>
    <w:rsid w:val="00315F23"/>
    <w:rsid w:val="0031600C"/>
    <w:rsid w:val="003161E6"/>
    <w:rsid w:val="0031634F"/>
    <w:rsid w:val="00316D23"/>
    <w:rsid w:val="003173A0"/>
    <w:rsid w:val="003178DF"/>
    <w:rsid w:val="00317C4A"/>
    <w:rsid w:val="00317D6C"/>
    <w:rsid w:val="00320321"/>
    <w:rsid w:val="0032098A"/>
    <w:rsid w:val="003211AF"/>
    <w:rsid w:val="003214A6"/>
    <w:rsid w:val="00321894"/>
    <w:rsid w:val="00321944"/>
    <w:rsid w:val="00321DFF"/>
    <w:rsid w:val="00322061"/>
    <w:rsid w:val="0032295F"/>
    <w:rsid w:val="00322A4A"/>
    <w:rsid w:val="00323113"/>
    <w:rsid w:val="0032354A"/>
    <w:rsid w:val="00323784"/>
    <w:rsid w:val="00323BE4"/>
    <w:rsid w:val="00323E48"/>
    <w:rsid w:val="003248AD"/>
    <w:rsid w:val="00324BE1"/>
    <w:rsid w:val="003253DE"/>
    <w:rsid w:val="003254A2"/>
    <w:rsid w:val="003254DE"/>
    <w:rsid w:val="00325B17"/>
    <w:rsid w:val="00325D09"/>
    <w:rsid w:val="00326786"/>
    <w:rsid w:val="00331D99"/>
    <w:rsid w:val="00332007"/>
    <w:rsid w:val="003320D0"/>
    <w:rsid w:val="003329A5"/>
    <w:rsid w:val="0033322E"/>
    <w:rsid w:val="00333600"/>
    <w:rsid w:val="00333756"/>
    <w:rsid w:val="003345F3"/>
    <w:rsid w:val="0033489D"/>
    <w:rsid w:val="00335233"/>
    <w:rsid w:val="00335AAD"/>
    <w:rsid w:val="00335EC2"/>
    <w:rsid w:val="00335ED0"/>
    <w:rsid w:val="003362F5"/>
    <w:rsid w:val="003377ED"/>
    <w:rsid w:val="00340182"/>
    <w:rsid w:val="00340511"/>
    <w:rsid w:val="0034057F"/>
    <w:rsid w:val="00340792"/>
    <w:rsid w:val="0034084A"/>
    <w:rsid w:val="00340998"/>
    <w:rsid w:val="00340A37"/>
    <w:rsid w:val="00340E23"/>
    <w:rsid w:val="00340E40"/>
    <w:rsid w:val="0034149D"/>
    <w:rsid w:val="003414EB"/>
    <w:rsid w:val="003416E9"/>
    <w:rsid w:val="00341941"/>
    <w:rsid w:val="00341D1E"/>
    <w:rsid w:val="0034263D"/>
    <w:rsid w:val="003427F2"/>
    <w:rsid w:val="003427FC"/>
    <w:rsid w:val="00342845"/>
    <w:rsid w:val="00343065"/>
    <w:rsid w:val="00343425"/>
    <w:rsid w:val="00343582"/>
    <w:rsid w:val="0034378F"/>
    <w:rsid w:val="00343CFF"/>
    <w:rsid w:val="00343F2C"/>
    <w:rsid w:val="00344EF9"/>
    <w:rsid w:val="003452D2"/>
    <w:rsid w:val="0034592A"/>
    <w:rsid w:val="00345F31"/>
    <w:rsid w:val="003477CE"/>
    <w:rsid w:val="003478DD"/>
    <w:rsid w:val="00347AB6"/>
    <w:rsid w:val="00347D5C"/>
    <w:rsid w:val="00350210"/>
    <w:rsid w:val="003502C8"/>
    <w:rsid w:val="003503AC"/>
    <w:rsid w:val="003508BC"/>
    <w:rsid w:val="00350A79"/>
    <w:rsid w:val="00350AFD"/>
    <w:rsid w:val="00350BE3"/>
    <w:rsid w:val="0035170C"/>
    <w:rsid w:val="00351CC4"/>
    <w:rsid w:val="003528E2"/>
    <w:rsid w:val="00352900"/>
    <w:rsid w:val="00353579"/>
    <w:rsid w:val="0035360A"/>
    <w:rsid w:val="00353DE3"/>
    <w:rsid w:val="003544FD"/>
    <w:rsid w:val="00355113"/>
    <w:rsid w:val="003552D4"/>
    <w:rsid w:val="00357333"/>
    <w:rsid w:val="003573E3"/>
    <w:rsid w:val="0035751C"/>
    <w:rsid w:val="00360389"/>
    <w:rsid w:val="0036145C"/>
    <w:rsid w:val="00361DE1"/>
    <w:rsid w:val="0036201E"/>
    <w:rsid w:val="00362F72"/>
    <w:rsid w:val="00363035"/>
    <w:rsid w:val="0036319E"/>
    <w:rsid w:val="00363565"/>
    <w:rsid w:val="00364208"/>
    <w:rsid w:val="003642CB"/>
    <w:rsid w:val="003644C4"/>
    <w:rsid w:val="00364C93"/>
    <w:rsid w:val="00364ECC"/>
    <w:rsid w:val="003653B1"/>
    <w:rsid w:val="003657A2"/>
    <w:rsid w:val="00365E65"/>
    <w:rsid w:val="00366527"/>
    <w:rsid w:val="00366847"/>
    <w:rsid w:val="00366CDB"/>
    <w:rsid w:val="00366D0C"/>
    <w:rsid w:val="00367950"/>
    <w:rsid w:val="00367A16"/>
    <w:rsid w:val="003701E8"/>
    <w:rsid w:val="003706B4"/>
    <w:rsid w:val="00370A46"/>
    <w:rsid w:val="00370A84"/>
    <w:rsid w:val="003722A0"/>
    <w:rsid w:val="003726A6"/>
    <w:rsid w:val="00372815"/>
    <w:rsid w:val="003728D4"/>
    <w:rsid w:val="00372999"/>
    <w:rsid w:val="00372A8B"/>
    <w:rsid w:val="00372E59"/>
    <w:rsid w:val="003733C2"/>
    <w:rsid w:val="00373721"/>
    <w:rsid w:val="003739AD"/>
    <w:rsid w:val="00374576"/>
    <w:rsid w:val="00374739"/>
    <w:rsid w:val="00374A68"/>
    <w:rsid w:val="00375EE0"/>
    <w:rsid w:val="003762DE"/>
    <w:rsid w:val="0037651A"/>
    <w:rsid w:val="00376978"/>
    <w:rsid w:val="00376CDB"/>
    <w:rsid w:val="003775D6"/>
    <w:rsid w:val="00377B79"/>
    <w:rsid w:val="00377C1C"/>
    <w:rsid w:val="00380475"/>
    <w:rsid w:val="00380A64"/>
    <w:rsid w:val="00380AC3"/>
    <w:rsid w:val="00380C2F"/>
    <w:rsid w:val="00381161"/>
    <w:rsid w:val="0038150E"/>
    <w:rsid w:val="00381ABD"/>
    <w:rsid w:val="00381EDC"/>
    <w:rsid w:val="00383355"/>
    <w:rsid w:val="00383419"/>
    <w:rsid w:val="00383692"/>
    <w:rsid w:val="00384570"/>
    <w:rsid w:val="003847C6"/>
    <w:rsid w:val="00384C82"/>
    <w:rsid w:val="00384E0F"/>
    <w:rsid w:val="00385B0B"/>
    <w:rsid w:val="00385FED"/>
    <w:rsid w:val="003860CB"/>
    <w:rsid w:val="0038629B"/>
    <w:rsid w:val="00386301"/>
    <w:rsid w:val="00386455"/>
    <w:rsid w:val="003864F7"/>
    <w:rsid w:val="00386F95"/>
    <w:rsid w:val="00387664"/>
    <w:rsid w:val="003876E3"/>
    <w:rsid w:val="0038782D"/>
    <w:rsid w:val="003878BE"/>
    <w:rsid w:val="00387C52"/>
    <w:rsid w:val="00387FC2"/>
    <w:rsid w:val="003906F4"/>
    <w:rsid w:val="00391C7D"/>
    <w:rsid w:val="00392CEA"/>
    <w:rsid w:val="00392D16"/>
    <w:rsid w:val="00392EFA"/>
    <w:rsid w:val="003935DF"/>
    <w:rsid w:val="00393D6C"/>
    <w:rsid w:val="0039435C"/>
    <w:rsid w:val="003948BD"/>
    <w:rsid w:val="00395427"/>
    <w:rsid w:val="003959B8"/>
    <w:rsid w:val="00395CF3"/>
    <w:rsid w:val="0039656E"/>
    <w:rsid w:val="00396C0F"/>
    <w:rsid w:val="00396E93"/>
    <w:rsid w:val="003973A2"/>
    <w:rsid w:val="003974E1"/>
    <w:rsid w:val="00397C48"/>
    <w:rsid w:val="003A00C2"/>
    <w:rsid w:val="003A01AF"/>
    <w:rsid w:val="003A082E"/>
    <w:rsid w:val="003A0CF8"/>
    <w:rsid w:val="003A10ED"/>
    <w:rsid w:val="003A1D31"/>
    <w:rsid w:val="003A1D32"/>
    <w:rsid w:val="003A243C"/>
    <w:rsid w:val="003A2507"/>
    <w:rsid w:val="003A27B7"/>
    <w:rsid w:val="003A2B2C"/>
    <w:rsid w:val="003A2B86"/>
    <w:rsid w:val="003A2FBA"/>
    <w:rsid w:val="003A3A43"/>
    <w:rsid w:val="003A3D25"/>
    <w:rsid w:val="003A3DA9"/>
    <w:rsid w:val="003A3E79"/>
    <w:rsid w:val="003A3FB9"/>
    <w:rsid w:val="003A4BC5"/>
    <w:rsid w:val="003A5048"/>
    <w:rsid w:val="003A5F25"/>
    <w:rsid w:val="003A6072"/>
    <w:rsid w:val="003A697C"/>
    <w:rsid w:val="003A7ADD"/>
    <w:rsid w:val="003B0493"/>
    <w:rsid w:val="003B04B8"/>
    <w:rsid w:val="003B0F66"/>
    <w:rsid w:val="003B112C"/>
    <w:rsid w:val="003B1199"/>
    <w:rsid w:val="003B12A4"/>
    <w:rsid w:val="003B1C7D"/>
    <w:rsid w:val="003B27E3"/>
    <w:rsid w:val="003B2A31"/>
    <w:rsid w:val="003B2B63"/>
    <w:rsid w:val="003B2D9D"/>
    <w:rsid w:val="003B3D60"/>
    <w:rsid w:val="003B4C0C"/>
    <w:rsid w:val="003B51CC"/>
    <w:rsid w:val="003B5BEF"/>
    <w:rsid w:val="003B5F7A"/>
    <w:rsid w:val="003B6271"/>
    <w:rsid w:val="003B67E2"/>
    <w:rsid w:val="003B6A5F"/>
    <w:rsid w:val="003B71C1"/>
    <w:rsid w:val="003B7800"/>
    <w:rsid w:val="003B7CEA"/>
    <w:rsid w:val="003C0221"/>
    <w:rsid w:val="003C0DEE"/>
    <w:rsid w:val="003C0ED6"/>
    <w:rsid w:val="003C0F8D"/>
    <w:rsid w:val="003C1085"/>
    <w:rsid w:val="003C110D"/>
    <w:rsid w:val="003C143A"/>
    <w:rsid w:val="003C1B99"/>
    <w:rsid w:val="003C2260"/>
    <w:rsid w:val="003C25CD"/>
    <w:rsid w:val="003C2C7F"/>
    <w:rsid w:val="003C2F26"/>
    <w:rsid w:val="003C2F40"/>
    <w:rsid w:val="003C410A"/>
    <w:rsid w:val="003C4AA1"/>
    <w:rsid w:val="003C51F4"/>
    <w:rsid w:val="003C5DF7"/>
    <w:rsid w:val="003C6913"/>
    <w:rsid w:val="003C6CC0"/>
    <w:rsid w:val="003C6EDD"/>
    <w:rsid w:val="003C6F1C"/>
    <w:rsid w:val="003C737D"/>
    <w:rsid w:val="003D03D9"/>
    <w:rsid w:val="003D0703"/>
    <w:rsid w:val="003D0E80"/>
    <w:rsid w:val="003D18A7"/>
    <w:rsid w:val="003D1E62"/>
    <w:rsid w:val="003D1EF4"/>
    <w:rsid w:val="003D2B30"/>
    <w:rsid w:val="003D2DDD"/>
    <w:rsid w:val="003D3750"/>
    <w:rsid w:val="003D39E7"/>
    <w:rsid w:val="003D3B68"/>
    <w:rsid w:val="003D4204"/>
    <w:rsid w:val="003D4CDC"/>
    <w:rsid w:val="003D4CFC"/>
    <w:rsid w:val="003D5659"/>
    <w:rsid w:val="003D58C9"/>
    <w:rsid w:val="003D59FF"/>
    <w:rsid w:val="003D743B"/>
    <w:rsid w:val="003D7A5B"/>
    <w:rsid w:val="003D7FDB"/>
    <w:rsid w:val="003E006A"/>
    <w:rsid w:val="003E0509"/>
    <w:rsid w:val="003E0F7E"/>
    <w:rsid w:val="003E15AA"/>
    <w:rsid w:val="003E1AC7"/>
    <w:rsid w:val="003E1B3D"/>
    <w:rsid w:val="003E21D2"/>
    <w:rsid w:val="003E2C8B"/>
    <w:rsid w:val="003E2D1F"/>
    <w:rsid w:val="003E3618"/>
    <w:rsid w:val="003E3C7E"/>
    <w:rsid w:val="003E3FBE"/>
    <w:rsid w:val="003E4514"/>
    <w:rsid w:val="003E520E"/>
    <w:rsid w:val="003E53C7"/>
    <w:rsid w:val="003E5734"/>
    <w:rsid w:val="003E5806"/>
    <w:rsid w:val="003E582B"/>
    <w:rsid w:val="003E58B5"/>
    <w:rsid w:val="003E5DE3"/>
    <w:rsid w:val="003E6608"/>
    <w:rsid w:val="003E6A70"/>
    <w:rsid w:val="003E6DA0"/>
    <w:rsid w:val="003E72C2"/>
    <w:rsid w:val="003E7358"/>
    <w:rsid w:val="003F0622"/>
    <w:rsid w:val="003F09EF"/>
    <w:rsid w:val="003F0ADF"/>
    <w:rsid w:val="003F0CD9"/>
    <w:rsid w:val="003F0E7B"/>
    <w:rsid w:val="003F12FE"/>
    <w:rsid w:val="003F1778"/>
    <w:rsid w:val="003F207A"/>
    <w:rsid w:val="003F219C"/>
    <w:rsid w:val="003F291B"/>
    <w:rsid w:val="003F2F6D"/>
    <w:rsid w:val="003F3AA6"/>
    <w:rsid w:val="003F49B9"/>
    <w:rsid w:val="003F4B04"/>
    <w:rsid w:val="003F4FA8"/>
    <w:rsid w:val="003F5EAF"/>
    <w:rsid w:val="003F5EBF"/>
    <w:rsid w:val="003F63F5"/>
    <w:rsid w:val="003F67E5"/>
    <w:rsid w:val="003F684D"/>
    <w:rsid w:val="003F68F1"/>
    <w:rsid w:val="003F77AB"/>
    <w:rsid w:val="004002C6"/>
    <w:rsid w:val="004018C9"/>
    <w:rsid w:val="00401A89"/>
    <w:rsid w:val="0040313E"/>
    <w:rsid w:val="00403809"/>
    <w:rsid w:val="004039AA"/>
    <w:rsid w:val="00403B98"/>
    <w:rsid w:val="00404998"/>
    <w:rsid w:val="00404ABE"/>
    <w:rsid w:val="00404BA4"/>
    <w:rsid w:val="00404CD4"/>
    <w:rsid w:val="0040540D"/>
    <w:rsid w:val="00405B50"/>
    <w:rsid w:val="00405F09"/>
    <w:rsid w:val="00406033"/>
    <w:rsid w:val="00406FC9"/>
    <w:rsid w:val="004073F2"/>
    <w:rsid w:val="00410459"/>
    <w:rsid w:val="00410BA6"/>
    <w:rsid w:val="00410E77"/>
    <w:rsid w:val="00410EA1"/>
    <w:rsid w:val="00410FAE"/>
    <w:rsid w:val="00411126"/>
    <w:rsid w:val="00411204"/>
    <w:rsid w:val="00411E71"/>
    <w:rsid w:val="00411FC2"/>
    <w:rsid w:val="00412343"/>
    <w:rsid w:val="00412506"/>
    <w:rsid w:val="004127EC"/>
    <w:rsid w:val="004129E1"/>
    <w:rsid w:val="00412D6A"/>
    <w:rsid w:val="0041300A"/>
    <w:rsid w:val="004134A2"/>
    <w:rsid w:val="00413710"/>
    <w:rsid w:val="00413FE3"/>
    <w:rsid w:val="00414477"/>
    <w:rsid w:val="00414CD6"/>
    <w:rsid w:val="0041510A"/>
    <w:rsid w:val="004152D6"/>
    <w:rsid w:val="0041587D"/>
    <w:rsid w:val="00415C21"/>
    <w:rsid w:val="00415EEC"/>
    <w:rsid w:val="0041631C"/>
    <w:rsid w:val="00416AEE"/>
    <w:rsid w:val="004172E2"/>
    <w:rsid w:val="004178EA"/>
    <w:rsid w:val="00417CDF"/>
    <w:rsid w:val="00417D23"/>
    <w:rsid w:val="00420145"/>
    <w:rsid w:val="00420245"/>
    <w:rsid w:val="004206B1"/>
    <w:rsid w:val="004206D7"/>
    <w:rsid w:val="00420B81"/>
    <w:rsid w:val="00420CF7"/>
    <w:rsid w:val="004211C1"/>
    <w:rsid w:val="004217C1"/>
    <w:rsid w:val="004218A4"/>
    <w:rsid w:val="004223EB"/>
    <w:rsid w:val="004226D9"/>
    <w:rsid w:val="004227CD"/>
    <w:rsid w:val="0042367F"/>
    <w:rsid w:val="00424654"/>
    <w:rsid w:val="00424BD1"/>
    <w:rsid w:val="00425320"/>
    <w:rsid w:val="004257CC"/>
    <w:rsid w:val="004261DE"/>
    <w:rsid w:val="004262B2"/>
    <w:rsid w:val="004263E0"/>
    <w:rsid w:val="0042758D"/>
    <w:rsid w:val="00427E40"/>
    <w:rsid w:val="00427F6A"/>
    <w:rsid w:val="004300B2"/>
    <w:rsid w:val="00430148"/>
    <w:rsid w:val="0043074A"/>
    <w:rsid w:val="004318F0"/>
    <w:rsid w:val="004319DE"/>
    <w:rsid w:val="00431A1C"/>
    <w:rsid w:val="00431DE9"/>
    <w:rsid w:val="00431EF3"/>
    <w:rsid w:val="00432053"/>
    <w:rsid w:val="00432788"/>
    <w:rsid w:val="00432806"/>
    <w:rsid w:val="00432D6D"/>
    <w:rsid w:val="00432F46"/>
    <w:rsid w:val="004335E0"/>
    <w:rsid w:val="00433A73"/>
    <w:rsid w:val="00433F8A"/>
    <w:rsid w:val="0043412D"/>
    <w:rsid w:val="00434BDE"/>
    <w:rsid w:val="00434C39"/>
    <w:rsid w:val="00435491"/>
    <w:rsid w:val="00436B8A"/>
    <w:rsid w:val="00437891"/>
    <w:rsid w:val="00437C69"/>
    <w:rsid w:val="00437D3F"/>
    <w:rsid w:val="004400F1"/>
    <w:rsid w:val="004406AA"/>
    <w:rsid w:val="00440795"/>
    <w:rsid w:val="00440964"/>
    <w:rsid w:val="00440B19"/>
    <w:rsid w:val="00441055"/>
    <w:rsid w:val="004415F2"/>
    <w:rsid w:val="00441AD7"/>
    <w:rsid w:val="00442496"/>
    <w:rsid w:val="00442D7D"/>
    <w:rsid w:val="00443B35"/>
    <w:rsid w:val="00443BC1"/>
    <w:rsid w:val="00443C28"/>
    <w:rsid w:val="00443DA4"/>
    <w:rsid w:val="00443E59"/>
    <w:rsid w:val="0044474C"/>
    <w:rsid w:val="004449C7"/>
    <w:rsid w:val="00444B1C"/>
    <w:rsid w:val="00444FB7"/>
    <w:rsid w:val="00445326"/>
    <w:rsid w:val="00445D2E"/>
    <w:rsid w:val="00445E22"/>
    <w:rsid w:val="00446757"/>
    <w:rsid w:val="00446801"/>
    <w:rsid w:val="004468C6"/>
    <w:rsid w:val="00446AE6"/>
    <w:rsid w:val="00447128"/>
    <w:rsid w:val="00447D47"/>
    <w:rsid w:val="00447DEE"/>
    <w:rsid w:val="00447E2C"/>
    <w:rsid w:val="00447E97"/>
    <w:rsid w:val="00447FDB"/>
    <w:rsid w:val="004503F9"/>
    <w:rsid w:val="004507C5"/>
    <w:rsid w:val="00451AE3"/>
    <w:rsid w:val="00451F6E"/>
    <w:rsid w:val="004525E6"/>
    <w:rsid w:val="004529D9"/>
    <w:rsid w:val="00452C4C"/>
    <w:rsid w:val="00452DA8"/>
    <w:rsid w:val="00453E88"/>
    <w:rsid w:val="004546B9"/>
    <w:rsid w:val="00454B2E"/>
    <w:rsid w:val="0045502B"/>
    <w:rsid w:val="004551C6"/>
    <w:rsid w:val="004559C3"/>
    <w:rsid w:val="00455F81"/>
    <w:rsid w:val="00455FEA"/>
    <w:rsid w:val="0045672E"/>
    <w:rsid w:val="00456D76"/>
    <w:rsid w:val="00456E9B"/>
    <w:rsid w:val="004574DA"/>
    <w:rsid w:val="00457C37"/>
    <w:rsid w:val="0046001B"/>
    <w:rsid w:val="0046134B"/>
    <w:rsid w:val="0046168E"/>
    <w:rsid w:val="00461863"/>
    <w:rsid w:val="004618A8"/>
    <w:rsid w:val="00461CFA"/>
    <w:rsid w:val="00462783"/>
    <w:rsid w:val="004631FD"/>
    <w:rsid w:val="00463431"/>
    <w:rsid w:val="004645FD"/>
    <w:rsid w:val="00465756"/>
    <w:rsid w:val="00465F02"/>
    <w:rsid w:val="00465FA6"/>
    <w:rsid w:val="004664F7"/>
    <w:rsid w:val="00466541"/>
    <w:rsid w:val="00466736"/>
    <w:rsid w:val="00466856"/>
    <w:rsid w:val="00466DBE"/>
    <w:rsid w:val="00470255"/>
    <w:rsid w:val="00470AF9"/>
    <w:rsid w:val="00470C89"/>
    <w:rsid w:val="00471070"/>
    <w:rsid w:val="004710AE"/>
    <w:rsid w:val="004715F9"/>
    <w:rsid w:val="004723BA"/>
    <w:rsid w:val="004726F6"/>
    <w:rsid w:val="00472CCB"/>
    <w:rsid w:val="00472F55"/>
    <w:rsid w:val="004748AD"/>
    <w:rsid w:val="00474EE0"/>
    <w:rsid w:val="00474EF5"/>
    <w:rsid w:val="00475523"/>
    <w:rsid w:val="00476D97"/>
    <w:rsid w:val="0047731D"/>
    <w:rsid w:val="00477857"/>
    <w:rsid w:val="00477B2D"/>
    <w:rsid w:val="00477C42"/>
    <w:rsid w:val="00477FE6"/>
    <w:rsid w:val="00480619"/>
    <w:rsid w:val="00480F7B"/>
    <w:rsid w:val="004812AB"/>
    <w:rsid w:val="00481980"/>
    <w:rsid w:val="004821AC"/>
    <w:rsid w:val="004824D6"/>
    <w:rsid w:val="004826BE"/>
    <w:rsid w:val="00483F22"/>
    <w:rsid w:val="00484B10"/>
    <w:rsid w:val="00484E68"/>
    <w:rsid w:val="00484FE2"/>
    <w:rsid w:val="0048532B"/>
    <w:rsid w:val="004855B3"/>
    <w:rsid w:val="004859B5"/>
    <w:rsid w:val="0048640F"/>
    <w:rsid w:val="00486631"/>
    <w:rsid w:val="00486D45"/>
    <w:rsid w:val="0048720F"/>
    <w:rsid w:val="00487556"/>
    <w:rsid w:val="004878C1"/>
    <w:rsid w:val="004878C8"/>
    <w:rsid w:val="00487F0A"/>
    <w:rsid w:val="0049077A"/>
    <w:rsid w:val="0049094F"/>
    <w:rsid w:val="00490D68"/>
    <w:rsid w:val="00491650"/>
    <w:rsid w:val="004918C6"/>
    <w:rsid w:val="00491AFA"/>
    <w:rsid w:val="00491FB0"/>
    <w:rsid w:val="004920C3"/>
    <w:rsid w:val="00492AB0"/>
    <w:rsid w:val="00492AEF"/>
    <w:rsid w:val="00493E0C"/>
    <w:rsid w:val="004941AC"/>
    <w:rsid w:val="00494C4F"/>
    <w:rsid w:val="0049524F"/>
    <w:rsid w:val="00495585"/>
    <w:rsid w:val="004966B9"/>
    <w:rsid w:val="0049670F"/>
    <w:rsid w:val="00497622"/>
    <w:rsid w:val="004976C8"/>
    <w:rsid w:val="004A016E"/>
    <w:rsid w:val="004A055E"/>
    <w:rsid w:val="004A06A8"/>
    <w:rsid w:val="004A0B5E"/>
    <w:rsid w:val="004A100C"/>
    <w:rsid w:val="004A10F5"/>
    <w:rsid w:val="004A11C1"/>
    <w:rsid w:val="004A1D44"/>
    <w:rsid w:val="004A2192"/>
    <w:rsid w:val="004A2981"/>
    <w:rsid w:val="004A2D41"/>
    <w:rsid w:val="004A3416"/>
    <w:rsid w:val="004A36DB"/>
    <w:rsid w:val="004A3E70"/>
    <w:rsid w:val="004A3FFC"/>
    <w:rsid w:val="004A4389"/>
    <w:rsid w:val="004A543B"/>
    <w:rsid w:val="004A5D43"/>
    <w:rsid w:val="004A5DC3"/>
    <w:rsid w:val="004A5E35"/>
    <w:rsid w:val="004A5EB7"/>
    <w:rsid w:val="004A6297"/>
    <w:rsid w:val="004A62D1"/>
    <w:rsid w:val="004A6659"/>
    <w:rsid w:val="004A68EB"/>
    <w:rsid w:val="004A7736"/>
    <w:rsid w:val="004B022B"/>
    <w:rsid w:val="004B15E6"/>
    <w:rsid w:val="004B20A9"/>
    <w:rsid w:val="004B23DF"/>
    <w:rsid w:val="004B23E1"/>
    <w:rsid w:val="004B2538"/>
    <w:rsid w:val="004B3E20"/>
    <w:rsid w:val="004B3E54"/>
    <w:rsid w:val="004B425E"/>
    <w:rsid w:val="004B4C22"/>
    <w:rsid w:val="004B52F7"/>
    <w:rsid w:val="004B59A5"/>
    <w:rsid w:val="004B6379"/>
    <w:rsid w:val="004B6585"/>
    <w:rsid w:val="004B678C"/>
    <w:rsid w:val="004B6B85"/>
    <w:rsid w:val="004B6CF5"/>
    <w:rsid w:val="004B6FDC"/>
    <w:rsid w:val="004B7114"/>
    <w:rsid w:val="004B73FA"/>
    <w:rsid w:val="004B74BD"/>
    <w:rsid w:val="004B75AF"/>
    <w:rsid w:val="004B79FB"/>
    <w:rsid w:val="004C032C"/>
    <w:rsid w:val="004C0755"/>
    <w:rsid w:val="004C094C"/>
    <w:rsid w:val="004C0B3D"/>
    <w:rsid w:val="004C0D22"/>
    <w:rsid w:val="004C0DD9"/>
    <w:rsid w:val="004C15AA"/>
    <w:rsid w:val="004C15EE"/>
    <w:rsid w:val="004C17C5"/>
    <w:rsid w:val="004C252F"/>
    <w:rsid w:val="004C2B3A"/>
    <w:rsid w:val="004C32AD"/>
    <w:rsid w:val="004C3BA1"/>
    <w:rsid w:val="004C3E80"/>
    <w:rsid w:val="004C3FA7"/>
    <w:rsid w:val="004C4147"/>
    <w:rsid w:val="004C54FB"/>
    <w:rsid w:val="004C568E"/>
    <w:rsid w:val="004C5B83"/>
    <w:rsid w:val="004C65F3"/>
    <w:rsid w:val="004C6A6C"/>
    <w:rsid w:val="004C6C6C"/>
    <w:rsid w:val="004C700C"/>
    <w:rsid w:val="004C7178"/>
    <w:rsid w:val="004C7457"/>
    <w:rsid w:val="004C75A2"/>
    <w:rsid w:val="004C7AEC"/>
    <w:rsid w:val="004C7CD9"/>
    <w:rsid w:val="004D079D"/>
    <w:rsid w:val="004D089C"/>
    <w:rsid w:val="004D1439"/>
    <w:rsid w:val="004D1606"/>
    <w:rsid w:val="004D17E9"/>
    <w:rsid w:val="004D1ABC"/>
    <w:rsid w:val="004D1BC5"/>
    <w:rsid w:val="004D279D"/>
    <w:rsid w:val="004D2990"/>
    <w:rsid w:val="004D398A"/>
    <w:rsid w:val="004D48DE"/>
    <w:rsid w:val="004D499B"/>
    <w:rsid w:val="004D57EF"/>
    <w:rsid w:val="004D5CBC"/>
    <w:rsid w:val="004D6717"/>
    <w:rsid w:val="004D6E22"/>
    <w:rsid w:val="004D6ECF"/>
    <w:rsid w:val="004D70BB"/>
    <w:rsid w:val="004D772B"/>
    <w:rsid w:val="004E0231"/>
    <w:rsid w:val="004E02AD"/>
    <w:rsid w:val="004E05A6"/>
    <w:rsid w:val="004E0C32"/>
    <w:rsid w:val="004E0FC1"/>
    <w:rsid w:val="004E1021"/>
    <w:rsid w:val="004E1D7D"/>
    <w:rsid w:val="004E2604"/>
    <w:rsid w:val="004E3148"/>
    <w:rsid w:val="004E3A69"/>
    <w:rsid w:val="004E4373"/>
    <w:rsid w:val="004E4683"/>
    <w:rsid w:val="004E552C"/>
    <w:rsid w:val="004E5A32"/>
    <w:rsid w:val="004E5A8D"/>
    <w:rsid w:val="004E6DC7"/>
    <w:rsid w:val="004E70E5"/>
    <w:rsid w:val="004E7688"/>
    <w:rsid w:val="004E778E"/>
    <w:rsid w:val="004E797F"/>
    <w:rsid w:val="004E7DFB"/>
    <w:rsid w:val="004E7F0B"/>
    <w:rsid w:val="004F0938"/>
    <w:rsid w:val="004F09E3"/>
    <w:rsid w:val="004F0C90"/>
    <w:rsid w:val="004F0DF8"/>
    <w:rsid w:val="004F1509"/>
    <w:rsid w:val="004F23F6"/>
    <w:rsid w:val="004F2702"/>
    <w:rsid w:val="004F3696"/>
    <w:rsid w:val="004F3FEA"/>
    <w:rsid w:val="004F5573"/>
    <w:rsid w:val="004F67BE"/>
    <w:rsid w:val="004F6B6F"/>
    <w:rsid w:val="004F6E4C"/>
    <w:rsid w:val="004F7595"/>
    <w:rsid w:val="004F762F"/>
    <w:rsid w:val="004F7A93"/>
    <w:rsid w:val="004F7C74"/>
    <w:rsid w:val="004F7F4D"/>
    <w:rsid w:val="004F7FA7"/>
    <w:rsid w:val="005000F8"/>
    <w:rsid w:val="00500259"/>
    <w:rsid w:val="005008E2"/>
    <w:rsid w:val="00500F6F"/>
    <w:rsid w:val="00501027"/>
    <w:rsid w:val="0050140E"/>
    <w:rsid w:val="005017FC"/>
    <w:rsid w:val="00501C95"/>
    <w:rsid w:val="0050243C"/>
    <w:rsid w:val="0050248D"/>
    <w:rsid w:val="005036D2"/>
    <w:rsid w:val="00503D93"/>
    <w:rsid w:val="00503F3F"/>
    <w:rsid w:val="005043A2"/>
    <w:rsid w:val="0050447F"/>
    <w:rsid w:val="0050476D"/>
    <w:rsid w:val="00504856"/>
    <w:rsid w:val="00504C6B"/>
    <w:rsid w:val="00504E96"/>
    <w:rsid w:val="0050547E"/>
    <w:rsid w:val="005056C5"/>
    <w:rsid w:val="0050659E"/>
    <w:rsid w:val="005069D3"/>
    <w:rsid w:val="0050706B"/>
    <w:rsid w:val="005071CE"/>
    <w:rsid w:val="005076EE"/>
    <w:rsid w:val="005079A2"/>
    <w:rsid w:val="0051008C"/>
    <w:rsid w:val="005105D4"/>
    <w:rsid w:val="00510A9C"/>
    <w:rsid w:val="00510DB2"/>
    <w:rsid w:val="00511063"/>
    <w:rsid w:val="00511D92"/>
    <w:rsid w:val="00512167"/>
    <w:rsid w:val="00512210"/>
    <w:rsid w:val="00512679"/>
    <w:rsid w:val="005129FE"/>
    <w:rsid w:val="00512CC5"/>
    <w:rsid w:val="00512EA6"/>
    <w:rsid w:val="005130A6"/>
    <w:rsid w:val="00513AE2"/>
    <w:rsid w:val="005147F3"/>
    <w:rsid w:val="00514DFD"/>
    <w:rsid w:val="0051548D"/>
    <w:rsid w:val="0051598A"/>
    <w:rsid w:val="00515A27"/>
    <w:rsid w:val="00515D3D"/>
    <w:rsid w:val="0051725C"/>
    <w:rsid w:val="005206A6"/>
    <w:rsid w:val="005209B6"/>
    <w:rsid w:val="00520C5B"/>
    <w:rsid w:val="00521360"/>
    <w:rsid w:val="00521725"/>
    <w:rsid w:val="005221D0"/>
    <w:rsid w:val="005225D5"/>
    <w:rsid w:val="00522FEE"/>
    <w:rsid w:val="005236B1"/>
    <w:rsid w:val="00523A58"/>
    <w:rsid w:val="00523C2F"/>
    <w:rsid w:val="00523F98"/>
    <w:rsid w:val="00524361"/>
    <w:rsid w:val="00524420"/>
    <w:rsid w:val="00524CD9"/>
    <w:rsid w:val="00526253"/>
    <w:rsid w:val="00526583"/>
    <w:rsid w:val="005266DA"/>
    <w:rsid w:val="00526902"/>
    <w:rsid w:val="00527100"/>
    <w:rsid w:val="00527113"/>
    <w:rsid w:val="00527857"/>
    <w:rsid w:val="00530021"/>
    <w:rsid w:val="0053065C"/>
    <w:rsid w:val="005309D3"/>
    <w:rsid w:val="00530C78"/>
    <w:rsid w:val="00531C6A"/>
    <w:rsid w:val="00532E4F"/>
    <w:rsid w:val="0053344D"/>
    <w:rsid w:val="005337B3"/>
    <w:rsid w:val="00534164"/>
    <w:rsid w:val="00534175"/>
    <w:rsid w:val="0053417A"/>
    <w:rsid w:val="005357E7"/>
    <w:rsid w:val="00535914"/>
    <w:rsid w:val="00535BEF"/>
    <w:rsid w:val="00535C8D"/>
    <w:rsid w:val="00535DE9"/>
    <w:rsid w:val="00536FB9"/>
    <w:rsid w:val="005371D2"/>
    <w:rsid w:val="005373CF"/>
    <w:rsid w:val="005374CE"/>
    <w:rsid w:val="005374F6"/>
    <w:rsid w:val="00537A09"/>
    <w:rsid w:val="005405C0"/>
    <w:rsid w:val="005407BB"/>
    <w:rsid w:val="005408B7"/>
    <w:rsid w:val="00540CB1"/>
    <w:rsid w:val="00542B0C"/>
    <w:rsid w:val="00543999"/>
    <w:rsid w:val="00543BB9"/>
    <w:rsid w:val="005442EF"/>
    <w:rsid w:val="00544915"/>
    <w:rsid w:val="00545446"/>
    <w:rsid w:val="00545DA0"/>
    <w:rsid w:val="0054633D"/>
    <w:rsid w:val="0054659F"/>
    <w:rsid w:val="005470B2"/>
    <w:rsid w:val="005472AA"/>
    <w:rsid w:val="00547319"/>
    <w:rsid w:val="00547F9A"/>
    <w:rsid w:val="00550CDF"/>
    <w:rsid w:val="00550E37"/>
    <w:rsid w:val="00550E9C"/>
    <w:rsid w:val="00550F84"/>
    <w:rsid w:val="005512F0"/>
    <w:rsid w:val="00551674"/>
    <w:rsid w:val="00552943"/>
    <w:rsid w:val="00552A46"/>
    <w:rsid w:val="00552B25"/>
    <w:rsid w:val="00552C2C"/>
    <w:rsid w:val="00552CD9"/>
    <w:rsid w:val="00552EA7"/>
    <w:rsid w:val="00552F66"/>
    <w:rsid w:val="0055376A"/>
    <w:rsid w:val="00553859"/>
    <w:rsid w:val="005539D4"/>
    <w:rsid w:val="00553FFB"/>
    <w:rsid w:val="0055442F"/>
    <w:rsid w:val="005545F9"/>
    <w:rsid w:val="0055478B"/>
    <w:rsid w:val="00554C55"/>
    <w:rsid w:val="00554CAD"/>
    <w:rsid w:val="00554FF7"/>
    <w:rsid w:val="00556329"/>
    <w:rsid w:val="005563B2"/>
    <w:rsid w:val="00557822"/>
    <w:rsid w:val="00557DDD"/>
    <w:rsid w:val="00560362"/>
    <w:rsid w:val="005603C5"/>
    <w:rsid w:val="0056052A"/>
    <w:rsid w:val="00560F2F"/>
    <w:rsid w:val="005618C4"/>
    <w:rsid w:val="005621D7"/>
    <w:rsid w:val="005637F0"/>
    <w:rsid w:val="0056432F"/>
    <w:rsid w:val="00565C04"/>
    <w:rsid w:val="00565C57"/>
    <w:rsid w:val="00565FAE"/>
    <w:rsid w:val="0056633C"/>
    <w:rsid w:val="00566A65"/>
    <w:rsid w:val="00566CD6"/>
    <w:rsid w:val="005670EC"/>
    <w:rsid w:val="005671CE"/>
    <w:rsid w:val="00567247"/>
    <w:rsid w:val="005672FE"/>
    <w:rsid w:val="005674A1"/>
    <w:rsid w:val="00567CD4"/>
    <w:rsid w:val="00567EAE"/>
    <w:rsid w:val="00570305"/>
    <w:rsid w:val="00570B90"/>
    <w:rsid w:val="005711C1"/>
    <w:rsid w:val="00571909"/>
    <w:rsid w:val="00571DEE"/>
    <w:rsid w:val="00572538"/>
    <w:rsid w:val="0057268F"/>
    <w:rsid w:val="005739CB"/>
    <w:rsid w:val="005741EE"/>
    <w:rsid w:val="00574C49"/>
    <w:rsid w:val="00574E20"/>
    <w:rsid w:val="00575571"/>
    <w:rsid w:val="00575810"/>
    <w:rsid w:val="00575831"/>
    <w:rsid w:val="005759E1"/>
    <w:rsid w:val="00575A3A"/>
    <w:rsid w:val="0057610F"/>
    <w:rsid w:val="0057627A"/>
    <w:rsid w:val="00576B72"/>
    <w:rsid w:val="00577B11"/>
    <w:rsid w:val="00577BCB"/>
    <w:rsid w:val="00577FCB"/>
    <w:rsid w:val="00580948"/>
    <w:rsid w:val="00580BEE"/>
    <w:rsid w:val="00580EB8"/>
    <w:rsid w:val="005810F0"/>
    <w:rsid w:val="005815E5"/>
    <w:rsid w:val="005817EB"/>
    <w:rsid w:val="00581AB4"/>
    <w:rsid w:val="00581DCE"/>
    <w:rsid w:val="00582088"/>
    <w:rsid w:val="00582903"/>
    <w:rsid w:val="00582927"/>
    <w:rsid w:val="00582DED"/>
    <w:rsid w:val="00583778"/>
    <w:rsid w:val="00583974"/>
    <w:rsid w:val="00584145"/>
    <w:rsid w:val="0058474D"/>
    <w:rsid w:val="00584F65"/>
    <w:rsid w:val="0058511B"/>
    <w:rsid w:val="00585352"/>
    <w:rsid w:val="005857F2"/>
    <w:rsid w:val="005863D6"/>
    <w:rsid w:val="00586779"/>
    <w:rsid w:val="00586871"/>
    <w:rsid w:val="00586C81"/>
    <w:rsid w:val="0058711F"/>
    <w:rsid w:val="00587187"/>
    <w:rsid w:val="00587D84"/>
    <w:rsid w:val="00587F2F"/>
    <w:rsid w:val="00590143"/>
    <w:rsid w:val="005902BB"/>
    <w:rsid w:val="00590FE9"/>
    <w:rsid w:val="0059221C"/>
    <w:rsid w:val="00592AFA"/>
    <w:rsid w:val="00592D02"/>
    <w:rsid w:val="00593258"/>
    <w:rsid w:val="00593964"/>
    <w:rsid w:val="00593AAF"/>
    <w:rsid w:val="005947FC"/>
    <w:rsid w:val="005949E4"/>
    <w:rsid w:val="00594FBD"/>
    <w:rsid w:val="00595475"/>
    <w:rsid w:val="0059601A"/>
    <w:rsid w:val="00596114"/>
    <w:rsid w:val="005961DD"/>
    <w:rsid w:val="005971FD"/>
    <w:rsid w:val="005974A9"/>
    <w:rsid w:val="005977CF"/>
    <w:rsid w:val="0059786B"/>
    <w:rsid w:val="00597A2F"/>
    <w:rsid w:val="005A01C8"/>
    <w:rsid w:val="005A0E1F"/>
    <w:rsid w:val="005A139E"/>
    <w:rsid w:val="005A181E"/>
    <w:rsid w:val="005A1E04"/>
    <w:rsid w:val="005A1EA2"/>
    <w:rsid w:val="005A2C97"/>
    <w:rsid w:val="005A32B8"/>
    <w:rsid w:val="005A3A52"/>
    <w:rsid w:val="005A3A53"/>
    <w:rsid w:val="005A4EFC"/>
    <w:rsid w:val="005A51CA"/>
    <w:rsid w:val="005A5382"/>
    <w:rsid w:val="005A57C0"/>
    <w:rsid w:val="005A5B29"/>
    <w:rsid w:val="005A5FB0"/>
    <w:rsid w:val="005A6A64"/>
    <w:rsid w:val="005A6BD5"/>
    <w:rsid w:val="005A6E8E"/>
    <w:rsid w:val="005B012D"/>
    <w:rsid w:val="005B03C6"/>
    <w:rsid w:val="005B0751"/>
    <w:rsid w:val="005B09F4"/>
    <w:rsid w:val="005B16D4"/>
    <w:rsid w:val="005B1FB5"/>
    <w:rsid w:val="005B2E67"/>
    <w:rsid w:val="005B369B"/>
    <w:rsid w:val="005B4445"/>
    <w:rsid w:val="005B49A7"/>
    <w:rsid w:val="005B4A41"/>
    <w:rsid w:val="005B50A0"/>
    <w:rsid w:val="005B5721"/>
    <w:rsid w:val="005B6625"/>
    <w:rsid w:val="005B663C"/>
    <w:rsid w:val="005B67D4"/>
    <w:rsid w:val="005B69CB"/>
    <w:rsid w:val="005B7539"/>
    <w:rsid w:val="005B7EFA"/>
    <w:rsid w:val="005C0342"/>
    <w:rsid w:val="005C078D"/>
    <w:rsid w:val="005C09BC"/>
    <w:rsid w:val="005C0C47"/>
    <w:rsid w:val="005C0EC1"/>
    <w:rsid w:val="005C1D4B"/>
    <w:rsid w:val="005C2943"/>
    <w:rsid w:val="005C2DCC"/>
    <w:rsid w:val="005C3523"/>
    <w:rsid w:val="005C3C68"/>
    <w:rsid w:val="005C3E3C"/>
    <w:rsid w:val="005C4236"/>
    <w:rsid w:val="005C4DC2"/>
    <w:rsid w:val="005C4E59"/>
    <w:rsid w:val="005C52BC"/>
    <w:rsid w:val="005C58F5"/>
    <w:rsid w:val="005C5E9A"/>
    <w:rsid w:val="005C665A"/>
    <w:rsid w:val="005C6985"/>
    <w:rsid w:val="005C7474"/>
    <w:rsid w:val="005C7C3D"/>
    <w:rsid w:val="005D00CB"/>
    <w:rsid w:val="005D0B5F"/>
    <w:rsid w:val="005D0C5A"/>
    <w:rsid w:val="005D0C89"/>
    <w:rsid w:val="005D0E39"/>
    <w:rsid w:val="005D1146"/>
    <w:rsid w:val="005D119F"/>
    <w:rsid w:val="005D209E"/>
    <w:rsid w:val="005D285C"/>
    <w:rsid w:val="005D2F5A"/>
    <w:rsid w:val="005D3385"/>
    <w:rsid w:val="005D3792"/>
    <w:rsid w:val="005D3E7B"/>
    <w:rsid w:val="005D440B"/>
    <w:rsid w:val="005D4684"/>
    <w:rsid w:val="005D572F"/>
    <w:rsid w:val="005D5D30"/>
    <w:rsid w:val="005D60EA"/>
    <w:rsid w:val="005D60EC"/>
    <w:rsid w:val="005D6483"/>
    <w:rsid w:val="005D6C78"/>
    <w:rsid w:val="005D7259"/>
    <w:rsid w:val="005D7FA9"/>
    <w:rsid w:val="005E0573"/>
    <w:rsid w:val="005E0C0F"/>
    <w:rsid w:val="005E0F01"/>
    <w:rsid w:val="005E1091"/>
    <w:rsid w:val="005E12D0"/>
    <w:rsid w:val="005E180A"/>
    <w:rsid w:val="005E2516"/>
    <w:rsid w:val="005E25BE"/>
    <w:rsid w:val="005E2903"/>
    <w:rsid w:val="005E3979"/>
    <w:rsid w:val="005E3C52"/>
    <w:rsid w:val="005E3C93"/>
    <w:rsid w:val="005E564B"/>
    <w:rsid w:val="005E5790"/>
    <w:rsid w:val="005E5AD6"/>
    <w:rsid w:val="005E6256"/>
    <w:rsid w:val="005E6427"/>
    <w:rsid w:val="005E6768"/>
    <w:rsid w:val="005E676E"/>
    <w:rsid w:val="005E68AE"/>
    <w:rsid w:val="005E6A1A"/>
    <w:rsid w:val="005E74C8"/>
    <w:rsid w:val="005F0280"/>
    <w:rsid w:val="005F0861"/>
    <w:rsid w:val="005F1166"/>
    <w:rsid w:val="005F129C"/>
    <w:rsid w:val="005F144D"/>
    <w:rsid w:val="005F2099"/>
    <w:rsid w:val="005F303E"/>
    <w:rsid w:val="005F379A"/>
    <w:rsid w:val="005F3B43"/>
    <w:rsid w:val="005F40DD"/>
    <w:rsid w:val="005F4924"/>
    <w:rsid w:val="005F4961"/>
    <w:rsid w:val="005F4D95"/>
    <w:rsid w:val="005F5360"/>
    <w:rsid w:val="005F5732"/>
    <w:rsid w:val="005F5E6B"/>
    <w:rsid w:val="005F5F26"/>
    <w:rsid w:val="005F5F4F"/>
    <w:rsid w:val="005F6C5A"/>
    <w:rsid w:val="00600262"/>
    <w:rsid w:val="00600DE1"/>
    <w:rsid w:val="00600F2C"/>
    <w:rsid w:val="00601601"/>
    <w:rsid w:val="00601657"/>
    <w:rsid w:val="0060190A"/>
    <w:rsid w:val="00601BFE"/>
    <w:rsid w:val="00603FA0"/>
    <w:rsid w:val="0060432B"/>
    <w:rsid w:val="0060456F"/>
    <w:rsid w:val="0060480B"/>
    <w:rsid w:val="006049DE"/>
    <w:rsid w:val="00604A81"/>
    <w:rsid w:val="006053A5"/>
    <w:rsid w:val="00605632"/>
    <w:rsid w:val="0060563B"/>
    <w:rsid w:val="0060651B"/>
    <w:rsid w:val="00606B60"/>
    <w:rsid w:val="00606D3C"/>
    <w:rsid w:val="0060732A"/>
    <w:rsid w:val="0060756F"/>
    <w:rsid w:val="00607FD7"/>
    <w:rsid w:val="006102B4"/>
    <w:rsid w:val="00611677"/>
    <w:rsid w:val="006116A1"/>
    <w:rsid w:val="0061176A"/>
    <w:rsid w:val="0061197D"/>
    <w:rsid w:val="00611B6D"/>
    <w:rsid w:val="006127C9"/>
    <w:rsid w:val="00612A48"/>
    <w:rsid w:val="00612F67"/>
    <w:rsid w:val="006137CA"/>
    <w:rsid w:val="00613DA6"/>
    <w:rsid w:val="006141C4"/>
    <w:rsid w:val="0061433D"/>
    <w:rsid w:val="00614439"/>
    <w:rsid w:val="00614444"/>
    <w:rsid w:val="00614A5B"/>
    <w:rsid w:val="00614F65"/>
    <w:rsid w:val="006151CA"/>
    <w:rsid w:val="00615294"/>
    <w:rsid w:val="00615457"/>
    <w:rsid w:val="00615645"/>
    <w:rsid w:val="00615C26"/>
    <w:rsid w:val="00615CB0"/>
    <w:rsid w:val="00615D31"/>
    <w:rsid w:val="00615F00"/>
    <w:rsid w:val="0061623E"/>
    <w:rsid w:val="00616400"/>
    <w:rsid w:val="0062032D"/>
    <w:rsid w:val="006203EC"/>
    <w:rsid w:val="00620521"/>
    <w:rsid w:val="006205B6"/>
    <w:rsid w:val="006206F5"/>
    <w:rsid w:val="00620AA8"/>
    <w:rsid w:val="0062119A"/>
    <w:rsid w:val="006229BD"/>
    <w:rsid w:val="00623289"/>
    <w:rsid w:val="00623372"/>
    <w:rsid w:val="006241EA"/>
    <w:rsid w:val="0062421D"/>
    <w:rsid w:val="00624D64"/>
    <w:rsid w:val="00624D77"/>
    <w:rsid w:val="00625442"/>
    <w:rsid w:val="006261F5"/>
    <w:rsid w:val="006268E7"/>
    <w:rsid w:val="006269B4"/>
    <w:rsid w:val="0062718A"/>
    <w:rsid w:val="00627E06"/>
    <w:rsid w:val="00627F82"/>
    <w:rsid w:val="00630386"/>
    <w:rsid w:val="0063070B"/>
    <w:rsid w:val="006307E4"/>
    <w:rsid w:val="00630C7D"/>
    <w:rsid w:val="006317B1"/>
    <w:rsid w:val="00631B00"/>
    <w:rsid w:val="00631EEB"/>
    <w:rsid w:val="00632871"/>
    <w:rsid w:val="006330FE"/>
    <w:rsid w:val="00633A4B"/>
    <w:rsid w:val="0063420D"/>
    <w:rsid w:val="00634507"/>
    <w:rsid w:val="00636340"/>
    <w:rsid w:val="00636ADD"/>
    <w:rsid w:val="00636B4B"/>
    <w:rsid w:val="00636D32"/>
    <w:rsid w:val="0063712B"/>
    <w:rsid w:val="006371D7"/>
    <w:rsid w:val="00637D95"/>
    <w:rsid w:val="00637E49"/>
    <w:rsid w:val="00637F3D"/>
    <w:rsid w:val="006403D5"/>
    <w:rsid w:val="00640637"/>
    <w:rsid w:val="0064076D"/>
    <w:rsid w:val="00640ABD"/>
    <w:rsid w:val="00640DEB"/>
    <w:rsid w:val="00641CE1"/>
    <w:rsid w:val="0064257C"/>
    <w:rsid w:val="0064262F"/>
    <w:rsid w:val="00642EC7"/>
    <w:rsid w:val="00642F4E"/>
    <w:rsid w:val="00643352"/>
    <w:rsid w:val="006433F0"/>
    <w:rsid w:val="006444D1"/>
    <w:rsid w:val="0064465E"/>
    <w:rsid w:val="00644BD0"/>
    <w:rsid w:val="006457B8"/>
    <w:rsid w:val="006458C0"/>
    <w:rsid w:val="006461EB"/>
    <w:rsid w:val="006463B7"/>
    <w:rsid w:val="00646728"/>
    <w:rsid w:val="00646B3D"/>
    <w:rsid w:val="0065020E"/>
    <w:rsid w:val="00650A08"/>
    <w:rsid w:val="00650CEC"/>
    <w:rsid w:val="00650E7E"/>
    <w:rsid w:val="00651220"/>
    <w:rsid w:val="006515CC"/>
    <w:rsid w:val="00651A9D"/>
    <w:rsid w:val="00651E3F"/>
    <w:rsid w:val="00651F23"/>
    <w:rsid w:val="00651FB3"/>
    <w:rsid w:val="006528FE"/>
    <w:rsid w:val="00652991"/>
    <w:rsid w:val="00653D75"/>
    <w:rsid w:val="00653F86"/>
    <w:rsid w:val="00654085"/>
    <w:rsid w:val="0065462C"/>
    <w:rsid w:val="006551C7"/>
    <w:rsid w:val="006553F0"/>
    <w:rsid w:val="00655CB7"/>
    <w:rsid w:val="00656D88"/>
    <w:rsid w:val="00657312"/>
    <w:rsid w:val="00657EA3"/>
    <w:rsid w:val="00660122"/>
    <w:rsid w:val="006602BC"/>
    <w:rsid w:val="00660419"/>
    <w:rsid w:val="006604E8"/>
    <w:rsid w:val="00660E2A"/>
    <w:rsid w:val="006627BF"/>
    <w:rsid w:val="00662B3A"/>
    <w:rsid w:val="00663136"/>
    <w:rsid w:val="006631ED"/>
    <w:rsid w:val="006635BA"/>
    <w:rsid w:val="00663718"/>
    <w:rsid w:val="00663F7C"/>
    <w:rsid w:val="00664325"/>
    <w:rsid w:val="00664FAC"/>
    <w:rsid w:val="00665034"/>
    <w:rsid w:val="00665048"/>
    <w:rsid w:val="00665477"/>
    <w:rsid w:val="00665630"/>
    <w:rsid w:val="0066597A"/>
    <w:rsid w:val="00665CA0"/>
    <w:rsid w:val="00665D26"/>
    <w:rsid w:val="00665D29"/>
    <w:rsid w:val="00666384"/>
    <w:rsid w:val="00666880"/>
    <w:rsid w:val="00667AD5"/>
    <w:rsid w:val="00667D50"/>
    <w:rsid w:val="00667D72"/>
    <w:rsid w:val="00667F7A"/>
    <w:rsid w:val="00670058"/>
    <w:rsid w:val="006700FE"/>
    <w:rsid w:val="00670D79"/>
    <w:rsid w:val="00670EFC"/>
    <w:rsid w:val="00670F71"/>
    <w:rsid w:val="006715EC"/>
    <w:rsid w:val="006716C2"/>
    <w:rsid w:val="00671F07"/>
    <w:rsid w:val="006722DD"/>
    <w:rsid w:val="006738E6"/>
    <w:rsid w:val="00673996"/>
    <w:rsid w:val="00673A3F"/>
    <w:rsid w:val="00673DDD"/>
    <w:rsid w:val="00673F16"/>
    <w:rsid w:val="00674155"/>
    <w:rsid w:val="0067436D"/>
    <w:rsid w:val="0067499A"/>
    <w:rsid w:val="00675569"/>
    <w:rsid w:val="00675855"/>
    <w:rsid w:val="00675C21"/>
    <w:rsid w:val="006764E9"/>
    <w:rsid w:val="006766C6"/>
    <w:rsid w:val="006766FF"/>
    <w:rsid w:val="00676A4F"/>
    <w:rsid w:val="00676C2D"/>
    <w:rsid w:val="00680236"/>
    <w:rsid w:val="0068027B"/>
    <w:rsid w:val="00680398"/>
    <w:rsid w:val="00680454"/>
    <w:rsid w:val="0068163E"/>
    <w:rsid w:val="00681F6C"/>
    <w:rsid w:val="0068206B"/>
    <w:rsid w:val="006822B5"/>
    <w:rsid w:val="006823D7"/>
    <w:rsid w:val="0068310B"/>
    <w:rsid w:val="0068336E"/>
    <w:rsid w:val="006835C6"/>
    <w:rsid w:val="00683A4A"/>
    <w:rsid w:val="00683E0E"/>
    <w:rsid w:val="0068406A"/>
    <w:rsid w:val="006845DE"/>
    <w:rsid w:val="00684C94"/>
    <w:rsid w:val="00684EAD"/>
    <w:rsid w:val="00685A3E"/>
    <w:rsid w:val="006872F1"/>
    <w:rsid w:val="00687491"/>
    <w:rsid w:val="00687E59"/>
    <w:rsid w:val="00687E99"/>
    <w:rsid w:val="00687F25"/>
    <w:rsid w:val="006901E8"/>
    <w:rsid w:val="006904D5"/>
    <w:rsid w:val="00690A41"/>
    <w:rsid w:val="00690CCA"/>
    <w:rsid w:val="00691BE0"/>
    <w:rsid w:val="00691E4A"/>
    <w:rsid w:val="00692043"/>
    <w:rsid w:val="006922FE"/>
    <w:rsid w:val="0069294D"/>
    <w:rsid w:val="00692F0E"/>
    <w:rsid w:val="00692FD9"/>
    <w:rsid w:val="00693549"/>
    <w:rsid w:val="006937DB"/>
    <w:rsid w:val="00693ACE"/>
    <w:rsid w:val="00693BBE"/>
    <w:rsid w:val="006944A9"/>
    <w:rsid w:val="00694950"/>
    <w:rsid w:val="006949BB"/>
    <w:rsid w:val="00694E98"/>
    <w:rsid w:val="0069517A"/>
    <w:rsid w:val="00695369"/>
    <w:rsid w:val="0069556E"/>
    <w:rsid w:val="00695CFC"/>
    <w:rsid w:val="00696152"/>
    <w:rsid w:val="00696955"/>
    <w:rsid w:val="00697300"/>
    <w:rsid w:val="0069763A"/>
    <w:rsid w:val="00697BDE"/>
    <w:rsid w:val="006A0438"/>
    <w:rsid w:val="006A0442"/>
    <w:rsid w:val="006A0721"/>
    <w:rsid w:val="006A0CD9"/>
    <w:rsid w:val="006A0E19"/>
    <w:rsid w:val="006A1014"/>
    <w:rsid w:val="006A1AAB"/>
    <w:rsid w:val="006A1B0A"/>
    <w:rsid w:val="006A22CC"/>
    <w:rsid w:val="006A257A"/>
    <w:rsid w:val="006A271F"/>
    <w:rsid w:val="006A2D34"/>
    <w:rsid w:val="006A37F6"/>
    <w:rsid w:val="006A395D"/>
    <w:rsid w:val="006A4180"/>
    <w:rsid w:val="006A45BE"/>
    <w:rsid w:val="006A45CA"/>
    <w:rsid w:val="006A4791"/>
    <w:rsid w:val="006A58B5"/>
    <w:rsid w:val="006A5E27"/>
    <w:rsid w:val="006A6A39"/>
    <w:rsid w:val="006A6B24"/>
    <w:rsid w:val="006A6E57"/>
    <w:rsid w:val="006A6F55"/>
    <w:rsid w:val="006B0015"/>
    <w:rsid w:val="006B0570"/>
    <w:rsid w:val="006B0817"/>
    <w:rsid w:val="006B16F8"/>
    <w:rsid w:val="006B1716"/>
    <w:rsid w:val="006B1DE0"/>
    <w:rsid w:val="006B24CC"/>
    <w:rsid w:val="006B2500"/>
    <w:rsid w:val="006B2EC9"/>
    <w:rsid w:val="006B34E6"/>
    <w:rsid w:val="006B3830"/>
    <w:rsid w:val="006B3F1F"/>
    <w:rsid w:val="006B3FBA"/>
    <w:rsid w:val="006B5464"/>
    <w:rsid w:val="006B5A68"/>
    <w:rsid w:val="006B6355"/>
    <w:rsid w:val="006B677E"/>
    <w:rsid w:val="006B73AA"/>
    <w:rsid w:val="006B786A"/>
    <w:rsid w:val="006C01ED"/>
    <w:rsid w:val="006C0271"/>
    <w:rsid w:val="006C0746"/>
    <w:rsid w:val="006C0EE4"/>
    <w:rsid w:val="006C180F"/>
    <w:rsid w:val="006C1F00"/>
    <w:rsid w:val="006C2F31"/>
    <w:rsid w:val="006C30CA"/>
    <w:rsid w:val="006C3ACA"/>
    <w:rsid w:val="006C4543"/>
    <w:rsid w:val="006C4E62"/>
    <w:rsid w:val="006C4F9E"/>
    <w:rsid w:val="006C52E6"/>
    <w:rsid w:val="006C56DA"/>
    <w:rsid w:val="006C5BC3"/>
    <w:rsid w:val="006C666D"/>
    <w:rsid w:val="006C6B3C"/>
    <w:rsid w:val="006C6FC7"/>
    <w:rsid w:val="006C73B4"/>
    <w:rsid w:val="006C7939"/>
    <w:rsid w:val="006C7A79"/>
    <w:rsid w:val="006C7F90"/>
    <w:rsid w:val="006C7FC8"/>
    <w:rsid w:val="006D0CD0"/>
    <w:rsid w:val="006D0DD9"/>
    <w:rsid w:val="006D0EC7"/>
    <w:rsid w:val="006D156F"/>
    <w:rsid w:val="006D1968"/>
    <w:rsid w:val="006D1CED"/>
    <w:rsid w:val="006D1F6E"/>
    <w:rsid w:val="006D2361"/>
    <w:rsid w:val="006D2F21"/>
    <w:rsid w:val="006D32F3"/>
    <w:rsid w:val="006D37F7"/>
    <w:rsid w:val="006D393A"/>
    <w:rsid w:val="006D47D2"/>
    <w:rsid w:val="006D49E0"/>
    <w:rsid w:val="006D4C4F"/>
    <w:rsid w:val="006D518A"/>
    <w:rsid w:val="006D55FB"/>
    <w:rsid w:val="006D5E3C"/>
    <w:rsid w:val="006D697E"/>
    <w:rsid w:val="006D69CC"/>
    <w:rsid w:val="006D6C15"/>
    <w:rsid w:val="006D6F1F"/>
    <w:rsid w:val="006D73C5"/>
    <w:rsid w:val="006D781B"/>
    <w:rsid w:val="006D7D69"/>
    <w:rsid w:val="006E01F3"/>
    <w:rsid w:val="006E090C"/>
    <w:rsid w:val="006E0D8A"/>
    <w:rsid w:val="006E14C7"/>
    <w:rsid w:val="006E2098"/>
    <w:rsid w:val="006E29F8"/>
    <w:rsid w:val="006E2BAA"/>
    <w:rsid w:val="006E3C6A"/>
    <w:rsid w:val="006E403C"/>
    <w:rsid w:val="006E4AFE"/>
    <w:rsid w:val="006E4EDA"/>
    <w:rsid w:val="006E5B7B"/>
    <w:rsid w:val="006E5E05"/>
    <w:rsid w:val="006E618B"/>
    <w:rsid w:val="006E65C4"/>
    <w:rsid w:val="006E6A77"/>
    <w:rsid w:val="006E7089"/>
    <w:rsid w:val="006E75A3"/>
    <w:rsid w:val="006E79B5"/>
    <w:rsid w:val="006F0086"/>
    <w:rsid w:val="006F14B6"/>
    <w:rsid w:val="006F15AB"/>
    <w:rsid w:val="006F2160"/>
    <w:rsid w:val="006F21C1"/>
    <w:rsid w:val="006F275A"/>
    <w:rsid w:val="006F29AF"/>
    <w:rsid w:val="006F2ACD"/>
    <w:rsid w:val="006F3305"/>
    <w:rsid w:val="006F3634"/>
    <w:rsid w:val="006F3656"/>
    <w:rsid w:val="006F3669"/>
    <w:rsid w:val="006F3C54"/>
    <w:rsid w:val="006F486C"/>
    <w:rsid w:val="006F5038"/>
    <w:rsid w:val="006F5299"/>
    <w:rsid w:val="006F53A2"/>
    <w:rsid w:val="006F542F"/>
    <w:rsid w:val="006F5AF9"/>
    <w:rsid w:val="006F5BDF"/>
    <w:rsid w:val="006F5D23"/>
    <w:rsid w:val="006F688E"/>
    <w:rsid w:val="006F6D44"/>
    <w:rsid w:val="006F706B"/>
    <w:rsid w:val="006F7073"/>
    <w:rsid w:val="006F738A"/>
    <w:rsid w:val="00700C66"/>
    <w:rsid w:val="00700D28"/>
    <w:rsid w:val="00701524"/>
    <w:rsid w:val="00701B49"/>
    <w:rsid w:val="00701B4A"/>
    <w:rsid w:val="00702225"/>
    <w:rsid w:val="00702F52"/>
    <w:rsid w:val="00703A67"/>
    <w:rsid w:val="00704630"/>
    <w:rsid w:val="007046B2"/>
    <w:rsid w:val="00704942"/>
    <w:rsid w:val="00704C53"/>
    <w:rsid w:val="00704D67"/>
    <w:rsid w:val="007055A7"/>
    <w:rsid w:val="00705786"/>
    <w:rsid w:val="00705A90"/>
    <w:rsid w:val="00705FAE"/>
    <w:rsid w:val="00706156"/>
    <w:rsid w:val="00706825"/>
    <w:rsid w:val="00707193"/>
    <w:rsid w:val="00707270"/>
    <w:rsid w:val="007074DC"/>
    <w:rsid w:val="007075B9"/>
    <w:rsid w:val="00707AF0"/>
    <w:rsid w:val="00707E75"/>
    <w:rsid w:val="00710130"/>
    <w:rsid w:val="007106FB"/>
    <w:rsid w:val="00710746"/>
    <w:rsid w:val="0071119D"/>
    <w:rsid w:val="007114D8"/>
    <w:rsid w:val="007130F1"/>
    <w:rsid w:val="00713A75"/>
    <w:rsid w:val="00713AB5"/>
    <w:rsid w:val="007146F3"/>
    <w:rsid w:val="00714B92"/>
    <w:rsid w:val="00714B9D"/>
    <w:rsid w:val="007152EF"/>
    <w:rsid w:val="00715BF3"/>
    <w:rsid w:val="00715D9F"/>
    <w:rsid w:val="0071602B"/>
    <w:rsid w:val="00716113"/>
    <w:rsid w:val="00716683"/>
    <w:rsid w:val="007169CC"/>
    <w:rsid w:val="00716D86"/>
    <w:rsid w:val="00716E51"/>
    <w:rsid w:val="00716F73"/>
    <w:rsid w:val="007176A4"/>
    <w:rsid w:val="00717714"/>
    <w:rsid w:val="00717D57"/>
    <w:rsid w:val="0072008D"/>
    <w:rsid w:val="00720199"/>
    <w:rsid w:val="007203D1"/>
    <w:rsid w:val="007203F6"/>
    <w:rsid w:val="007205E1"/>
    <w:rsid w:val="007207CC"/>
    <w:rsid w:val="00720B39"/>
    <w:rsid w:val="00722036"/>
    <w:rsid w:val="007225C1"/>
    <w:rsid w:val="0072262F"/>
    <w:rsid w:val="007227E1"/>
    <w:rsid w:val="0072299D"/>
    <w:rsid w:val="007229E8"/>
    <w:rsid w:val="00722FF2"/>
    <w:rsid w:val="007230DF"/>
    <w:rsid w:val="007242D9"/>
    <w:rsid w:val="0072440D"/>
    <w:rsid w:val="00724551"/>
    <w:rsid w:val="0072488A"/>
    <w:rsid w:val="00725D90"/>
    <w:rsid w:val="00726606"/>
    <w:rsid w:val="007269D7"/>
    <w:rsid w:val="007269D8"/>
    <w:rsid w:val="00727235"/>
    <w:rsid w:val="00727381"/>
    <w:rsid w:val="00727EC3"/>
    <w:rsid w:val="00730093"/>
    <w:rsid w:val="0073040C"/>
    <w:rsid w:val="00730840"/>
    <w:rsid w:val="00730B6A"/>
    <w:rsid w:val="00730E26"/>
    <w:rsid w:val="007312D1"/>
    <w:rsid w:val="00731AD7"/>
    <w:rsid w:val="00732439"/>
    <w:rsid w:val="00732814"/>
    <w:rsid w:val="00732C1A"/>
    <w:rsid w:val="00732F7C"/>
    <w:rsid w:val="00733308"/>
    <w:rsid w:val="00733462"/>
    <w:rsid w:val="00733FFC"/>
    <w:rsid w:val="00734552"/>
    <w:rsid w:val="0073477E"/>
    <w:rsid w:val="00734A3C"/>
    <w:rsid w:val="00734BB8"/>
    <w:rsid w:val="0073536C"/>
    <w:rsid w:val="0073563F"/>
    <w:rsid w:val="00735EFE"/>
    <w:rsid w:val="00735F51"/>
    <w:rsid w:val="007362BC"/>
    <w:rsid w:val="007362FF"/>
    <w:rsid w:val="00736305"/>
    <w:rsid w:val="0073643A"/>
    <w:rsid w:val="00736702"/>
    <w:rsid w:val="00736A75"/>
    <w:rsid w:val="0073714A"/>
    <w:rsid w:val="0073767E"/>
    <w:rsid w:val="00737A58"/>
    <w:rsid w:val="00737E12"/>
    <w:rsid w:val="0074162C"/>
    <w:rsid w:val="00742560"/>
    <w:rsid w:val="007425AB"/>
    <w:rsid w:val="0074277D"/>
    <w:rsid w:val="00742B52"/>
    <w:rsid w:val="0074390C"/>
    <w:rsid w:val="00743A50"/>
    <w:rsid w:val="00744009"/>
    <w:rsid w:val="0074467D"/>
    <w:rsid w:val="00744B29"/>
    <w:rsid w:val="00745331"/>
    <w:rsid w:val="00745601"/>
    <w:rsid w:val="00745FA6"/>
    <w:rsid w:val="0074619E"/>
    <w:rsid w:val="0074625A"/>
    <w:rsid w:val="00746931"/>
    <w:rsid w:val="007469DD"/>
    <w:rsid w:val="00750841"/>
    <w:rsid w:val="00750C04"/>
    <w:rsid w:val="007510ED"/>
    <w:rsid w:val="00751492"/>
    <w:rsid w:val="00751589"/>
    <w:rsid w:val="00751FC7"/>
    <w:rsid w:val="007527E1"/>
    <w:rsid w:val="00752AE0"/>
    <w:rsid w:val="00752CF1"/>
    <w:rsid w:val="0075307D"/>
    <w:rsid w:val="007533A4"/>
    <w:rsid w:val="00753471"/>
    <w:rsid w:val="007535F6"/>
    <w:rsid w:val="0075368F"/>
    <w:rsid w:val="00753AC4"/>
    <w:rsid w:val="00753D46"/>
    <w:rsid w:val="007549F5"/>
    <w:rsid w:val="00754AE8"/>
    <w:rsid w:val="0075523D"/>
    <w:rsid w:val="007563E3"/>
    <w:rsid w:val="00756447"/>
    <w:rsid w:val="00756B95"/>
    <w:rsid w:val="00757489"/>
    <w:rsid w:val="007576D6"/>
    <w:rsid w:val="00757758"/>
    <w:rsid w:val="00760972"/>
    <w:rsid w:val="007625AA"/>
    <w:rsid w:val="007633AB"/>
    <w:rsid w:val="007637D8"/>
    <w:rsid w:val="007639B8"/>
    <w:rsid w:val="00763CD5"/>
    <w:rsid w:val="007642AA"/>
    <w:rsid w:val="00764E14"/>
    <w:rsid w:val="00765725"/>
    <w:rsid w:val="00765ABE"/>
    <w:rsid w:val="00765D24"/>
    <w:rsid w:val="00765D43"/>
    <w:rsid w:val="007668D0"/>
    <w:rsid w:val="00767077"/>
    <w:rsid w:val="0076728C"/>
    <w:rsid w:val="007676C3"/>
    <w:rsid w:val="007677A6"/>
    <w:rsid w:val="00767893"/>
    <w:rsid w:val="00767BDA"/>
    <w:rsid w:val="00767E83"/>
    <w:rsid w:val="00771368"/>
    <w:rsid w:val="00771BF9"/>
    <w:rsid w:val="00772349"/>
    <w:rsid w:val="007724E3"/>
    <w:rsid w:val="007728EE"/>
    <w:rsid w:val="00772E8B"/>
    <w:rsid w:val="00772FD5"/>
    <w:rsid w:val="0077300D"/>
    <w:rsid w:val="00773202"/>
    <w:rsid w:val="007733D6"/>
    <w:rsid w:val="00774412"/>
    <w:rsid w:val="0077473C"/>
    <w:rsid w:val="0077489A"/>
    <w:rsid w:val="00774B92"/>
    <w:rsid w:val="00774DE2"/>
    <w:rsid w:val="007753C7"/>
    <w:rsid w:val="0077602A"/>
    <w:rsid w:val="007763C3"/>
    <w:rsid w:val="00776439"/>
    <w:rsid w:val="007764E2"/>
    <w:rsid w:val="007767AD"/>
    <w:rsid w:val="00776A64"/>
    <w:rsid w:val="00776B78"/>
    <w:rsid w:val="007771B4"/>
    <w:rsid w:val="0077749A"/>
    <w:rsid w:val="00777545"/>
    <w:rsid w:val="007779FA"/>
    <w:rsid w:val="00777D5F"/>
    <w:rsid w:val="007800F7"/>
    <w:rsid w:val="00780463"/>
    <w:rsid w:val="007805B3"/>
    <w:rsid w:val="00780AA2"/>
    <w:rsid w:val="00780B5F"/>
    <w:rsid w:val="007810D4"/>
    <w:rsid w:val="00781155"/>
    <w:rsid w:val="00781A9E"/>
    <w:rsid w:val="00781E49"/>
    <w:rsid w:val="007823AB"/>
    <w:rsid w:val="00782C36"/>
    <w:rsid w:val="00783199"/>
    <w:rsid w:val="007831ED"/>
    <w:rsid w:val="0078361A"/>
    <w:rsid w:val="007840A2"/>
    <w:rsid w:val="007840D4"/>
    <w:rsid w:val="00784510"/>
    <w:rsid w:val="0078458B"/>
    <w:rsid w:val="0078480C"/>
    <w:rsid w:val="00784F8D"/>
    <w:rsid w:val="0078529C"/>
    <w:rsid w:val="00785494"/>
    <w:rsid w:val="00785696"/>
    <w:rsid w:val="00785B0D"/>
    <w:rsid w:val="00785E32"/>
    <w:rsid w:val="00786BF6"/>
    <w:rsid w:val="00786C1C"/>
    <w:rsid w:val="007874C4"/>
    <w:rsid w:val="00787D48"/>
    <w:rsid w:val="00787DB3"/>
    <w:rsid w:val="007902A0"/>
    <w:rsid w:val="007902D8"/>
    <w:rsid w:val="0079037D"/>
    <w:rsid w:val="00790815"/>
    <w:rsid w:val="007917C1"/>
    <w:rsid w:val="00791B18"/>
    <w:rsid w:val="00792659"/>
    <w:rsid w:val="007927DF"/>
    <w:rsid w:val="00792D8E"/>
    <w:rsid w:val="007931DC"/>
    <w:rsid w:val="00793A43"/>
    <w:rsid w:val="00793DE6"/>
    <w:rsid w:val="00794C63"/>
    <w:rsid w:val="00794F0E"/>
    <w:rsid w:val="00795BF4"/>
    <w:rsid w:val="00795EDB"/>
    <w:rsid w:val="00796095"/>
    <w:rsid w:val="00796280"/>
    <w:rsid w:val="007964A7"/>
    <w:rsid w:val="00796BFA"/>
    <w:rsid w:val="00796C5F"/>
    <w:rsid w:val="0079746E"/>
    <w:rsid w:val="007A007F"/>
    <w:rsid w:val="007A0995"/>
    <w:rsid w:val="007A0DCF"/>
    <w:rsid w:val="007A1097"/>
    <w:rsid w:val="007A1557"/>
    <w:rsid w:val="007A16F6"/>
    <w:rsid w:val="007A176B"/>
    <w:rsid w:val="007A1B7C"/>
    <w:rsid w:val="007A1BFC"/>
    <w:rsid w:val="007A1DC0"/>
    <w:rsid w:val="007A1FA0"/>
    <w:rsid w:val="007A2CA1"/>
    <w:rsid w:val="007A2CB8"/>
    <w:rsid w:val="007A351E"/>
    <w:rsid w:val="007A3557"/>
    <w:rsid w:val="007A3826"/>
    <w:rsid w:val="007A3D33"/>
    <w:rsid w:val="007A46E9"/>
    <w:rsid w:val="007A4B68"/>
    <w:rsid w:val="007A609E"/>
    <w:rsid w:val="007A6B45"/>
    <w:rsid w:val="007A6E06"/>
    <w:rsid w:val="007A6EA4"/>
    <w:rsid w:val="007A6FA9"/>
    <w:rsid w:val="007A6FF6"/>
    <w:rsid w:val="007A7129"/>
    <w:rsid w:val="007A7261"/>
    <w:rsid w:val="007A7326"/>
    <w:rsid w:val="007A7884"/>
    <w:rsid w:val="007A7A41"/>
    <w:rsid w:val="007B081D"/>
    <w:rsid w:val="007B0C90"/>
    <w:rsid w:val="007B0E69"/>
    <w:rsid w:val="007B0F02"/>
    <w:rsid w:val="007B1048"/>
    <w:rsid w:val="007B10F3"/>
    <w:rsid w:val="007B1278"/>
    <w:rsid w:val="007B19AD"/>
    <w:rsid w:val="007B2129"/>
    <w:rsid w:val="007B2193"/>
    <w:rsid w:val="007B286A"/>
    <w:rsid w:val="007B2CD5"/>
    <w:rsid w:val="007B426A"/>
    <w:rsid w:val="007B44C5"/>
    <w:rsid w:val="007B4C68"/>
    <w:rsid w:val="007B522E"/>
    <w:rsid w:val="007B572E"/>
    <w:rsid w:val="007B6727"/>
    <w:rsid w:val="007B7265"/>
    <w:rsid w:val="007B784E"/>
    <w:rsid w:val="007B7A1D"/>
    <w:rsid w:val="007B7DBC"/>
    <w:rsid w:val="007C0040"/>
    <w:rsid w:val="007C0168"/>
    <w:rsid w:val="007C0F14"/>
    <w:rsid w:val="007C189B"/>
    <w:rsid w:val="007C1D84"/>
    <w:rsid w:val="007C1F67"/>
    <w:rsid w:val="007C24ED"/>
    <w:rsid w:val="007C2589"/>
    <w:rsid w:val="007C2F6C"/>
    <w:rsid w:val="007C40E1"/>
    <w:rsid w:val="007C50BD"/>
    <w:rsid w:val="007C5F8C"/>
    <w:rsid w:val="007C648E"/>
    <w:rsid w:val="007C7302"/>
    <w:rsid w:val="007C75E6"/>
    <w:rsid w:val="007D0949"/>
    <w:rsid w:val="007D15CD"/>
    <w:rsid w:val="007D1740"/>
    <w:rsid w:val="007D2D20"/>
    <w:rsid w:val="007D2E53"/>
    <w:rsid w:val="007D2FA7"/>
    <w:rsid w:val="007D3157"/>
    <w:rsid w:val="007D3DCF"/>
    <w:rsid w:val="007D4700"/>
    <w:rsid w:val="007D49E8"/>
    <w:rsid w:val="007D4ED9"/>
    <w:rsid w:val="007D4F51"/>
    <w:rsid w:val="007D4FC0"/>
    <w:rsid w:val="007D56E8"/>
    <w:rsid w:val="007D56EE"/>
    <w:rsid w:val="007D62F3"/>
    <w:rsid w:val="007D6998"/>
    <w:rsid w:val="007D6B09"/>
    <w:rsid w:val="007D6DEF"/>
    <w:rsid w:val="007E09A3"/>
    <w:rsid w:val="007E0E38"/>
    <w:rsid w:val="007E21CA"/>
    <w:rsid w:val="007E226B"/>
    <w:rsid w:val="007E278E"/>
    <w:rsid w:val="007E2C00"/>
    <w:rsid w:val="007E37B9"/>
    <w:rsid w:val="007E39C3"/>
    <w:rsid w:val="007E3D03"/>
    <w:rsid w:val="007E42C0"/>
    <w:rsid w:val="007E530F"/>
    <w:rsid w:val="007E5314"/>
    <w:rsid w:val="007E539C"/>
    <w:rsid w:val="007E5562"/>
    <w:rsid w:val="007E57D7"/>
    <w:rsid w:val="007E5B70"/>
    <w:rsid w:val="007E611A"/>
    <w:rsid w:val="007E62D8"/>
    <w:rsid w:val="007E636A"/>
    <w:rsid w:val="007E6691"/>
    <w:rsid w:val="007E69B4"/>
    <w:rsid w:val="007E6A5D"/>
    <w:rsid w:val="007E6F42"/>
    <w:rsid w:val="007E6F8F"/>
    <w:rsid w:val="007E70E9"/>
    <w:rsid w:val="007E755B"/>
    <w:rsid w:val="007E7671"/>
    <w:rsid w:val="007E7D20"/>
    <w:rsid w:val="007F0FC0"/>
    <w:rsid w:val="007F149E"/>
    <w:rsid w:val="007F151F"/>
    <w:rsid w:val="007F1BF7"/>
    <w:rsid w:val="007F1C57"/>
    <w:rsid w:val="007F220E"/>
    <w:rsid w:val="007F249E"/>
    <w:rsid w:val="007F25A2"/>
    <w:rsid w:val="007F28A4"/>
    <w:rsid w:val="007F30B1"/>
    <w:rsid w:val="007F36B1"/>
    <w:rsid w:val="007F3E26"/>
    <w:rsid w:val="007F4242"/>
    <w:rsid w:val="007F42D4"/>
    <w:rsid w:val="007F4381"/>
    <w:rsid w:val="007F44A0"/>
    <w:rsid w:val="007F4EB0"/>
    <w:rsid w:val="007F500C"/>
    <w:rsid w:val="007F54F1"/>
    <w:rsid w:val="007F5546"/>
    <w:rsid w:val="007F5637"/>
    <w:rsid w:val="007F5682"/>
    <w:rsid w:val="007F595F"/>
    <w:rsid w:val="007F65EC"/>
    <w:rsid w:val="007F68E7"/>
    <w:rsid w:val="007F7118"/>
    <w:rsid w:val="007F78E5"/>
    <w:rsid w:val="00800683"/>
    <w:rsid w:val="008013CC"/>
    <w:rsid w:val="008020B4"/>
    <w:rsid w:val="008020FE"/>
    <w:rsid w:val="0080296F"/>
    <w:rsid w:val="00802ECF"/>
    <w:rsid w:val="00802F14"/>
    <w:rsid w:val="00803922"/>
    <w:rsid w:val="008040B1"/>
    <w:rsid w:val="0080426F"/>
    <w:rsid w:val="00804330"/>
    <w:rsid w:val="008046FA"/>
    <w:rsid w:val="008051E3"/>
    <w:rsid w:val="008052B7"/>
    <w:rsid w:val="0080532A"/>
    <w:rsid w:val="00806307"/>
    <w:rsid w:val="00806F74"/>
    <w:rsid w:val="0080758B"/>
    <w:rsid w:val="00811F2B"/>
    <w:rsid w:val="00812137"/>
    <w:rsid w:val="00812254"/>
    <w:rsid w:val="008122BE"/>
    <w:rsid w:val="00812933"/>
    <w:rsid w:val="00812D2B"/>
    <w:rsid w:val="00812DD3"/>
    <w:rsid w:val="008130E0"/>
    <w:rsid w:val="008144DF"/>
    <w:rsid w:val="00814547"/>
    <w:rsid w:val="008149D1"/>
    <w:rsid w:val="00814CC0"/>
    <w:rsid w:val="008153DE"/>
    <w:rsid w:val="008157AD"/>
    <w:rsid w:val="00815916"/>
    <w:rsid w:val="00816724"/>
    <w:rsid w:val="0081676B"/>
    <w:rsid w:val="008170A8"/>
    <w:rsid w:val="008172DD"/>
    <w:rsid w:val="00817477"/>
    <w:rsid w:val="008179CE"/>
    <w:rsid w:val="00817D03"/>
    <w:rsid w:val="008205D9"/>
    <w:rsid w:val="0082065D"/>
    <w:rsid w:val="008206DD"/>
    <w:rsid w:val="00820EE3"/>
    <w:rsid w:val="0082145B"/>
    <w:rsid w:val="0082195D"/>
    <w:rsid w:val="008219A8"/>
    <w:rsid w:val="00822575"/>
    <w:rsid w:val="008225B4"/>
    <w:rsid w:val="008225F4"/>
    <w:rsid w:val="00822644"/>
    <w:rsid w:val="0082340E"/>
    <w:rsid w:val="0082393C"/>
    <w:rsid w:val="0082398B"/>
    <w:rsid w:val="00824C4F"/>
    <w:rsid w:val="00825BA6"/>
    <w:rsid w:val="00825D56"/>
    <w:rsid w:val="008264B1"/>
    <w:rsid w:val="00826825"/>
    <w:rsid w:val="00826828"/>
    <w:rsid w:val="00826963"/>
    <w:rsid w:val="008269C5"/>
    <w:rsid w:val="00826AE0"/>
    <w:rsid w:val="00826FB2"/>
    <w:rsid w:val="00827626"/>
    <w:rsid w:val="008279F6"/>
    <w:rsid w:val="00827A13"/>
    <w:rsid w:val="00827D75"/>
    <w:rsid w:val="00830539"/>
    <w:rsid w:val="00830E44"/>
    <w:rsid w:val="0083110F"/>
    <w:rsid w:val="00831208"/>
    <w:rsid w:val="008312B1"/>
    <w:rsid w:val="00831791"/>
    <w:rsid w:val="008318ED"/>
    <w:rsid w:val="008328DA"/>
    <w:rsid w:val="008329DC"/>
    <w:rsid w:val="00833AB3"/>
    <w:rsid w:val="00833CEF"/>
    <w:rsid w:val="00834116"/>
    <w:rsid w:val="00834A73"/>
    <w:rsid w:val="00834B01"/>
    <w:rsid w:val="00834BA0"/>
    <w:rsid w:val="00834F1D"/>
    <w:rsid w:val="008358C6"/>
    <w:rsid w:val="00835C91"/>
    <w:rsid w:val="00835CCA"/>
    <w:rsid w:val="008360A0"/>
    <w:rsid w:val="00836A47"/>
    <w:rsid w:val="00836BF1"/>
    <w:rsid w:val="00836FDB"/>
    <w:rsid w:val="0083751C"/>
    <w:rsid w:val="008402BF"/>
    <w:rsid w:val="0084035E"/>
    <w:rsid w:val="00840844"/>
    <w:rsid w:val="0084124F"/>
    <w:rsid w:val="008412CA"/>
    <w:rsid w:val="00841DDF"/>
    <w:rsid w:val="00842620"/>
    <w:rsid w:val="0084277A"/>
    <w:rsid w:val="00843C50"/>
    <w:rsid w:val="008442DD"/>
    <w:rsid w:val="008445F0"/>
    <w:rsid w:val="00844F28"/>
    <w:rsid w:val="00845586"/>
    <w:rsid w:val="00845939"/>
    <w:rsid w:val="00845A12"/>
    <w:rsid w:val="00846809"/>
    <w:rsid w:val="0084723C"/>
    <w:rsid w:val="00847894"/>
    <w:rsid w:val="0085052F"/>
    <w:rsid w:val="0085111D"/>
    <w:rsid w:val="00851579"/>
    <w:rsid w:val="008518BD"/>
    <w:rsid w:val="00852255"/>
    <w:rsid w:val="00852401"/>
    <w:rsid w:val="008525D7"/>
    <w:rsid w:val="00852A57"/>
    <w:rsid w:val="00853016"/>
    <w:rsid w:val="0085373B"/>
    <w:rsid w:val="00853A4B"/>
    <w:rsid w:val="00853BB0"/>
    <w:rsid w:val="00854328"/>
    <w:rsid w:val="008558E5"/>
    <w:rsid w:val="00856246"/>
    <w:rsid w:val="00856271"/>
    <w:rsid w:val="0085647A"/>
    <w:rsid w:val="00857051"/>
    <w:rsid w:val="008577F3"/>
    <w:rsid w:val="008603A5"/>
    <w:rsid w:val="008604D7"/>
    <w:rsid w:val="0086054C"/>
    <w:rsid w:val="00860817"/>
    <w:rsid w:val="00861257"/>
    <w:rsid w:val="008616FC"/>
    <w:rsid w:val="00861E9A"/>
    <w:rsid w:val="008628ED"/>
    <w:rsid w:val="00862AD4"/>
    <w:rsid w:val="00863E05"/>
    <w:rsid w:val="00863E6F"/>
    <w:rsid w:val="0086460B"/>
    <w:rsid w:val="00864665"/>
    <w:rsid w:val="008646C0"/>
    <w:rsid w:val="00864766"/>
    <w:rsid w:val="00864B8F"/>
    <w:rsid w:val="00865611"/>
    <w:rsid w:val="00865A6A"/>
    <w:rsid w:val="00865C5D"/>
    <w:rsid w:val="00866C04"/>
    <w:rsid w:val="00867B54"/>
    <w:rsid w:val="00867FCE"/>
    <w:rsid w:val="00870192"/>
    <w:rsid w:val="008701E8"/>
    <w:rsid w:val="00870306"/>
    <w:rsid w:val="0087069E"/>
    <w:rsid w:val="0087119A"/>
    <w:rsid w:val="008711AB"/>
    <w:rsid w:val="0087143A"/>
    <w:rsid w:val="0087156C"/>
    <w:rsid w:val="00871DA2"/>
    <w:rsid w:val="00871F26"/>
    <w:rsid w:val="00871FBA"/>
    <w:rsid w:val="00871FE7"/>
    <w:rsid w:val="0087385E"/>
    <w:rsid w:val="0087394D"/>
    <w:rsid w:val="00873BE4"/>
    <w:rsid w:val="00873F7C"/>
    <w:rsid w:val="0087457C"/>
    <w:rsid w:val="00875004"/>
    <w:rsid w:val="00875692"/>
    <w:rsid w:val="008756BF"/>
    <w:rsid w:val="0087597A"/>
    <w:rsid w:val="00875FB4"/>
    <w:rsid w:val="00876353"/>
    <w:rsid w:val="008768BB"/>
    <w:rsid w:val="00876EEB"/>
    <w:rsid w:val="00877226"/>
    <w:rsid w:val="008773B2"/>
    <w:rsid w:val="00877814"/>
    <w:rsid w:val="00877C74"/>
    <w:rsid w:val="00880247"/>
    <w:rsid w:val="00880830"/>
    <w:rsid w:val="0088098E"/>
    <w:rsid w:val="00880C43"/>
    <w:rsid w:val="00881342"/>
    <w:rsid w:val="00881B76"/>
    <w:rsid w:val="008823DE"/>
    <w:rsid w:val="00882783"/>
    <w:rsid w:val="00882E19"/>
    <w:rsid w:val="00883A54"/>
    <w:rsid w:val="00884180"/>
    <w:rsid w:val="008843EA"/>
    <w:rsid w:val="0088473B"/>
    <w:rsid w:val="00884892"/>
    <w:rsid w:val="00884A13"/>
    <w:rsid w:val="008852C5"/>
    <w:rsid w:val="008861F0"/>
    <w:rsid w:val="00886844"/>
    <w:rsid w:val="0088694C"/>
    <w:rsid w:val="00886B3F"/>
    <w:rsid w:val="00886E61"/>
    <w:rsid w:val="00887242"/>
    <w:rsid w:val="0088745B"/>
    <w:rsid w:val="008913AB"/>
    <w:rsid w:val="008918CE"/>
    <w:rsid w:val="008919C1"/>
    <w:rsid w:val="00891A97"/>
    <w:rsid w:val="008923C6"/>
    <w:rsid w:val="00893060"/>
    <w:rsid w:val="00893BCA"/>
    <w:rsid w:val="008945FC"/>
    <w:rsid w:val="00894683"/>
    <w:rsid w:val="008950C2"/>
    <w:rsid w:val="00896070"/>
    <w:rsid w:val="008964EF"/>
    <w:rsid w:val="00896A72"/>
    <w:rsid w:val="0089724B"/>
    <w:rsid w:val="008A08C7"/>
    <w:rsid w:val="008A0B91"/>
    <w:rsid w:val="008A0BAD"/>
    <w:rsid w:val="008A0D66"/>
    <w:rsid w:val="008A0F06"/>
    <w:rsid w:val="008A2070"/>
    <w:rsid w:val="008A24A1"/>
    <w:rsid w:val="008A2C5D"/>
    <w:rsid w:val="008A3348"/>
    <w:rsid w:val="008A3A29"/>
    <w:rsid w:val="008A4135"/>
    <w:rsid w:val="008A4596"/>
    <w:rsid w:val="008A5703"/>
    <w:rsid w:val="008A58ED"/>
    <w:rsid w:val="008A60F2"/>
    <w:rsid w:val="008A702E"/>
    <w:rsid w:val="008A7094"/>
    <w:rsid w:val="008A71CF"/>
    <w:rsid w:val="008A745D"/>
    <w:rsid w:val="008A76B3"/>
    <w:rsid w:val="008A7A9A"/>
    <w:rsid w:val="008B04AA"/>
    <w:rsid w:val="008B0FBB"/>
    <w:rsid w:val="008B110F"/>
    <w:rsid w:val="008B15AB"/>
    <w:rsid w:val="008B1C85"/>
    <w:rsid w:val="008B2C5E"/>
    <w:rsid w:val="008B2C8D"/>
    <w:rsid w:val="008B3345"/>
    <w:rsid w:val="008B37AC"/>
    <w:rsid w:val="008B37E1"/>
    <w:rsid w:val="008B392D"/>
    <w:rsid w:val="008B3972"/>
    <w:rsid w:val="008B3B66"/>
    <w:rsid w:val="008B4320"/>
    <w:rsid w:val="008B46EE"/>
    <w:rsid w:val="008B4F25"/>
    <w:rsid w:val="008B515A"/>
    <w:rsid w:val="008B59AD"/>
    <w:rsid w:val="008B5F38"/>
    <w:rsid w:val="008B610F"/>
    <w:rsid w:val="008B6308"/>
    <w:rsid w:val="008B6B22"/>
    <w:rsid w:val="008B703E"/>
    <w:rsid w:val="008B71C3"/>
    <w:rsid w:val="008B74A6"/>
    <w:rsid w:val="008B7A12"/>
    <w:rsid w:val="008B7AE7"/>
    <w:rsid w:val="008C0383"/>
    <w:rsid w:val="008C03D5"/>
    <w:rsid w:val="008C0575"/>
    <w:rsid w:val="008C0A3D"/>
    <w:rsid w:val="008C0A5D"/>
    <w:rsid w:val="008C0E05"/>
    <w:rsid w:val="008C123F"/>
    <w:rsid w:val="008C12D6"/>
    <w:rsid w:val="008C1B06"/>
    <w:rsid w:val="008C1E4B"/>
    <w:rsid w:val="008C2C64"/>
    <w:rsid w:val="008C35B8"/>
    <w:rsid w:val="008C3906"/>
    <w:rsid w:val="008C39E8"/>
    <w:rsid w:val="008C3B03"/>
    <w:rsid w:val="008C3E30"/>
    <w:rsid w:val="008C3F4E"/>
    <w:rsid w:val="008C44D6"/>
    <w:rsid w:val="008C52D7"/>
    <w:rsid w:val="008C53D5"/>
    <w:rsid w:val="008C5629"/>
    <w:rsid w:val="008C5C55"/>
    <w:rsid w:val="008C63DD"/>
    <w:rsid w:val="008C64D5"/>
    <w:rsid w:val="008C66F7"/>
    <w:rsid w:val="008C6796"/>
    <w:rsid w:val="008C6A5B"/>
    <w:rsid w:val="008C6C13"/>
    <w:rsid w:val="008C76B8"/>
    <w:rsid w:val="008D03B6"/>
    <w:rsid w:val="008D04B6"/>
    <w:rsid w:val="008D0A6F"/>
    <w:rsid w:val="008D0DD4"/>
    <w:rsid w:val="008D0ED6"/>
    <w:rsid w:val="008D1110"/>
    <w:rsid w:val="008D1155"/>
    <w:rsid w:val="008D1464"/>
    <w:rsid w:val="008D1947"/>
    <w:rsid w:val="008D1D44"/>
    <w:rsid w:val="008D1F7D"/>
    <w:rsid w:val="008D20CF"/>
    <w:rsid w:val="008D226F"/>
    <w:rsid w:val="008D2632"/>
    <w:rsid w:val="008D3162"/>
    <w:rsid w:val="008D349E"/>
    <w:rsid w:val="008D3790"/>
    <w:rsid w:val="008D4319"/>
    <w:rsid w:val="008D45E9"/>
    <w:rsid w:val="008D4762"/>
    <w:rsid w:val="008D481D"/>
    <w:rsid w:val="008D4A30"/>
    <w:rsid w:val="008D4D43"/>
    <w:rsid w:val="008D4DDB"/>
    <w:rsid w:val="008D587F"/>
    <w:rsid w:val="008D61E7"/>
    <w:rsid w:val="008D6374"/>
    <w:rsid w:val="008D6440"/>
    <w:rsid w:val="008D6991"/>
    <w:rsid w:val="008D6B94"/>
    <w:rsid w:val="008D7195"/>
    <w:rsid w:val="008D72A8"/>
    <w:rsid w:val="008D76F7"/>
    <w:rsid w:val="008D78B4"/>
    <w:rsid w:val="008D79BD"/>
    <w:rsid w:val="008D7C43"/>
    <w:rsid w:val="008E1722"/>
    <w:rsid w:val="008E2217"/>
    <w:rsid w:val="008E27CA"/>
    <w:rsid w:val="008E325D"/>
    <w:rsid w:val="008E3E24"/>
    <w:rsid w:val="008E3F31"/>
    <w:rsid w:val="008E4307"/>
    <w:rsid w:val="008E43DC"/>
    <w:rsid w:val="008E4B38"/>
    <w:rsid w:val="008E5026"/>
    <w:rsid w:val="008E56BC"/>
    <w:rsid w:val="008E5AC3"/>
    <w:rsid w:val="008E5D1B"/>
    <w:rsid w:val="008E65D5"/>
    <w:rsid w:val="008E6B6F"/>
    <w:rsid w:val="008E727F"/>
    <w:rsid w:val="008E734F"/>
    <w:rsid w:val="008E738B"/>
    <w:rsid w:val="008E7623"/>
    <w:rsid w:val="008E7F0B"/>
    <w:rsid w:val="008E7F29"/>
    <w:rsid w:val="008F0842"/>
    <w:rsid w:val="008F0891"/>
    <w:rsid w:val="008F0D4F"/>
    <w:rsid w:val="008F0E98"/>
    <w:rsid w:val="008F1D8C"/>
    <w:rsid w:val="008F208D"/>
    <w:rsid w:val="008F29D9"/>
    <w:rsid w:val="008F2A14"/>
    <w:rsid w:val="008F2F6C"/>
    <w:rsid w:val="008F309B"/>
    <w:rsid w:val="008F32C7"/>
    <w:rsid w:val="008F3A03"/>
    <w:rsid w:val="008F3EA7"/>
    <w:rsid w:val="008F3F08"/>
    <w:rsid w:val="008F3FA9"/>
    <w:rsid w:val="008F4E34"/>
    <w:rsid w:val="008F530D"/>
    <w:rsid w:val="008F55A5"/>
    <w:rsid w:val="008F5A7F"/>
    <w:rsid w:val="008F5EA8"/>
    <w:rsid w:val="008F6ADC"/>
    <w:rsid w:val="008F7429"/>
    <w:rsid w:val="008F7546"/>
    <w:rsid w:val="008F78FC"/>
    <w:rsid w:val="008F7D90"/>
    <w:rsid w:val="0090179E"/>
    <w:rsid w:val="00901921"/>
    <w:rsid w:val="00901D2D"/>
    <w:rsid w:val="00901E36"/>
    <w:rsid w:val="00902358"/>
    <w:rsid w:val="00903763"/>
    <w:rsid w:val="00903B0D"/>
    <w:rsid w:val="00903B9D"/>
    <w:rsid w:val="00905852"/>
    <w:rsid w:val="00906506"/>
    <w:rsid w:val="0090658F"/>
    <w:rsid w:val="009074E9"/>
    <w:rsid w:val="0090799E"/>
    <w:rsid w:val="00907FAD"/>
    <w:rsid w:val="0091066D"/>
    <w:rsid w:val="0091123F"/>
    <w:rsid w:val="009123CC"/>
    <w:rsid w:val="009127E3"/>
    <w:rsid w:val="00912F25"/>
    <w:rsid w:val="009132B7"/>
    <w:rsid w:val="009136AB"/>
    <w:rsid w:val="00913BE6"/>
    <w:rsid w:val="00914ABB"/>
    <w:rsid w:val="00914BAA"/>
    <w:rsid w:val="00915260"/>
    <w:rsid w:val="00915371"/>
    <w:rsid w:val="009155FC"/>
    <w:rsid w:val="00915B17"/>
    <w:rsid w:val="00916964"/>
    <w:rsid w:val="00916DD9"/>
    <w:rsid w:val="00916E18"/>
    <w:rsid w:val="00917BD7"/>
    <w:rsid w:val="0092006B"/>
    <w:rsid w:val="00920861"/>
    <w:rsid w:val="00920947"/>
    <w:rsid w:val="00920A11"/>
    <w:rsid w:val="00920A4E"/>
    <w:rsid w:val="00920C81"/>
    <w:rsid w:val="009219DB"/>
    <w:rsid w:val="0092214C"/>
    <w:rsid w:val="00922192"/>
    <w:rsid w:val="0092368C"/>
    <w:rsid w:val="00923AB4"/>
    <w:rsid w:val="00923B4C"/>
    <w:rsid w:val="00923EBB"/>
    <w:rsid w:val="00924171"/>
    <w:rsid w:val="00924372"/>
    <w:rsid w:val="009245FD"/>
    <w:rsid w:val="0092479A"/>
    <w:rsid w:val="00924879"/>
    <w:rsid w:val="00925851"/>
    <w:rsid w:val="00926CE7"/>
    <w:rsid w:val="0092735B"/>
    <w:rsid w:val="00927901"/>
    <w:rsid w:val="00927C58"/>
    <w:rsid w:val="009303A4"/>
    <w:rsid w:val="00930581"/>
    <w:rsid w:val="00930B77"/>
    <w:rsid w:val="009311C3"/>
    <w:rsid w:val="00931407"/>
    <w:rsid w:val="00931519"/>
    <w:rsid w:val="00931539"/>
    <w:rsid w:val="0093253E"/>
    <w:rsid w:val="00932BBE"/>
    <w:rsid w:val="00932D6C"/>
    <w:rsid w:val="00932EA1"/>
    <w:rsid w:val="00932EB1"/>
    <w:rsid w:val="009332FE"/>
    <w:rsid w:val="00933BF2"/>
    <w:rsid w:val="00933C54"/>
    <w:rsid w:val="00933C88"/>
    <w:rsid w:val="00934B75"/>
    <w:rsid w:val="00934EFF"/>
    <w:rsid w:val="0093570A"/>
    <w:rsid w:val="009358D0"/>
    <w:rsid w:val="009359A4"/>
    <w:rsid w:val="00935C23"/>
    <w:rsid w:val="0093612D"/>
    <w:rsid w:val="0093641F"/>
    <w:rsid w:val="009367A6"/>
    <w:rsid w:val="00936891"/>
    <w:rsid w:val="009373D3"/>
    <w:rsid w:val="00937AA7"/>
    <w:rsid w:val="00937E63"/>
    <w:rsid w:val="00940260"/>
    <w:rsid w:val="00940314"/>
    <w:rsid w:val="00940603"/>
    <w:rsid w:val="0094082D"/>
    <w:rsid w:val="00940D39"/>
    <w:rsid w:val="009421ED"/>
    <w:rsid w:val="0094289D"/>
    <w:rsid w:val="00943425"/>
    <w:rsid w:val="009435BE"/>
    <w:rsid w:val="00943DCC"/>
    <w:rsid w:val="00944045"/>
    <w:rsid w:val="0094570B"/>
    <w:rsid w:val="00945BAA"/>
    <w:rsid w:val="00945D50"/>
    <w:rsid w:val="0094604F"/>
    <w:rsid w:val="00946300"/>
    <w:rsid w:val="009463A2"/>
    <w:rsid w:val="009465BA"/>
    <w:rsid w:val="00946629"/>
    <w:rsid w:val="0094694A"/>
    <w:rsid w:val="00946B38"/>
    <w:rsid w:val="00946CC2"/>
    <w:rsid w:val="00947513"/>
    <w:rsid w:val="00947954"/>
    <w:rsid w:val="00947BF6"/>
    <w:rsid w:val="00947C3E"/>
    <w:rsid w:val="009502D2"/>
    <w:rsid w:val="009505A8"/>
    <w:rsid w:val="00950B8B"/>
    <w:rsid w:val="0095140A"/>
    <w:rsid w:val="00951EEC"/>
    <w:rsid w:val="009520B3"/>
    <w:rsid w:val="009522F8"/>
    <w:rsid w:val="0095295B"/>
    <w:rsid w:val="009535F4"/>
    <w:rsid w:val="009537D1"/>
    <w:rsid w:val="00953ED4"/>
    <w:rsid w:val="009540B8"/>
    <w:rsid w:val="00954789"/>
    <w:rsid w:val="00954D65"/>
    <w:rsid w:val="00954F3C"/>
    <w:rsid w:val="009551D3"/>
    <w:rsid w:val="009553AD"/>
    <w:rsid w:val="009555A7"/>
    <w:rsid w:val="00955718"/>
    <w:rsid w:val="009560B7"/>
    <w:rsid w:val="009560EA"/>
    <w:rsid w:val="00956ABD"/>
    <w:rsid w:val="00956AC9"/>
    <w:rsid w:val="00956EA9"/>
    <w:rsid w:val="00956EB2"/>
    <w:rsid w:val="009577F7"/>
    <w:rsid w:val="0096003D"/>
    <w:rsid w:val="00960317"/>
    <w:rsid w:val="009603D7"/>
    <w:rsid w:val="00960B31"/>
    <w:rsid w:val="00961262"/>
    <w:rsid w:val="009615B7"/>
    <w:rsid w:val="009617C7"/>
    <w:rsid w:val="009623B0"/>
    <w:rsid w:val="0096245B"/>
    <w:rsid w:val="00962F8D"/>
    <w:rsid w:val="009631DF"/>
    <w:rsid w:val="00963921"/>
    <w:rsid w:val="00963BF4"/>
    <w:rsid w:val="00964253"/>
    <w:rsid w:val="0096466B"/>
    <w:rsid w:val="009647C7"/>
    <w:rsid w:val="009648FC"/>
    <w:rsid w:val="00964A4A"/>
    <w:rsid w:val="00964BCE"/>
    <w:rsid w:val="00965445"/>
    <w:rsid w:val="009659BC"/>
    <w:rsid w:val="00966583"/>
    <w:rsid w:val="00966842"/>
    <w:rsid w:val="009669DB"/>
    <w:rsid w:val="00966D00"/>
    <w:rsid w:val="00966F1A"/>
    <w:rsid w:val="00966F4D"/>
    <w:rsid w:val="0096701E"/>
    <w:rsid w:val="0096731C"/>
    <w:rsid w:val="009677D9"/>
    <w:rsid w:val="00967EF5"/>
    <w:rsid w:val="0097038D"/>
    <w:rsid w:val="0097101B"/>
    <w:rsid w:val="00971DEA"/>
    <w:rsid w:val="00971E8E"/>
    <w:rsid w:val="0097261F"/>
    <w:rsid w:val="009729B8"/>
    <w:rsid w:val="009733D7"/>
    <w:rsid w:val="009734F8"/>
    <w:rsid w:val="00973E43"/>
    <w:rsid w:val="009742EF"/>
    <w:rsid w:val="00974473"/>
    <w:rsid w:val="009744C9"/>
    <w:rsid w:val="00974516"/>
    <w:rsid w:val="00974569"/>
    <w:rsid w:val="009752E4"/>
    <w:rsid w:val="009753C8"/>
    <w:rsid w:val="00975D22"/>
    <w:rsid w:val="00976394"/>
    <w:rsid w:val="00976C65"/>
    <w:rsid w:val="0097723B"/>
    <w:rsid w:val="009773C4"/>
    <w:rsid w:val="009808C6"/>
    <w:rsid w:val="00980945"/>
    <w:rsid w:val="0098095B"/>
    <w:rsid w:val="0098147D"/>
    <w:rsid w:val="00982833"/>
    <w:rsid w:val="00982F9D"/>
    <w:rsid w:val="00983808"/>
    <w:rsid w:val="00983895"/>
    <w:rsid w:val="00983C39"/>
    <w:rsid w:val="00983C7D"/>
    <w:rsid w:val="00983D4A"/>
    <w:rsid w:val="00984A31"/>
    <w:rsid w:val="0098535C"/>
    <w:rsid w:val="00985ACF"/>
    <w:rsid w:val="00986118"/>
    <w:rsid w:val="00986204"/>
    <w:rsid w:val="00986C28"/>
    <w:rsid w:val="009871BD"/>
    <w:rsid w:val="009875C8"/>
    <w:rsid w:val="00987F30"/>
    <w:rsid w:val="009904C6"/>
    <w:rsid w:val="00991580"/>
    <w:rsid w:val="00991881"/>
    <w:rsid w:val="0099193F"/>
    <w:rsid w:val="00991AE4"/>
    <w:rsid w:val="00991CBA"/>
    <w:rsid w:val="009920B6"/>
    <w:rsid w:val="00992A53"/>
    <w:rsid w:val="00992A98"/>
    <w:rsid w:val="00992E8C"/>
    <w:rsid w:val="00992F39"/>
    <w:rsid w:val="0099300E"/>
    <w:rsid w:val="009933ED"/>
    <w:rsid w:val="009937C2"/>
    <w:rsid w:val="0099385B"/>
    <w:rsid w:val="00994445"/>
    <w:rsid w:val="009944BB"/>
    <w:rsid w:val="009948D5"/>
    <w:rsid w:val="009959D6"/>
    <w:rsid w:val="00995C74"/>
    <w:rsid w:val="0099628D"/>
    <w:rsid w:val="0099659D"/>
    <w:rsid w:val="00996BDB"/>
    <w:rsid w:val="00997340"/>
    <w:rsid w:val="009A0366"/>
    <w:rsid w:val="009A0704"/>
    <w:rsid w:val="009A077B"/>
    <w:rsid w:val="009A0B5D"/>
    <w:rsid w:val="009A0EA0"/>
    <w:rsid w:val="009A139D"/>
    <w:rsid w:val="009A1707"/>
    <w:rsid w:val="009A2D5C"/>
    <w:rsid w:val="009A3535"/>
    <w:rsid w:val="009A3843"/>
    <w:rsid w:val="009A3E1F"/>
    <w:rsid w:val="009A4046"/>
    <w:rsid w:val="009A434B"/>
    <w:rsid w:val="009A5C5C"/>
    <w:rsid w:val="009A60F0"/>
    <w:rsid w:val="009A633D"/>
    <w:rsid w:val="009A6652"/>
    <w:rsid w:val="009A67F8"/>
    <w:rsid w:val="009A682D"/>
    <w:rsid w:val="009A6888"/>
    <w:rsid w:val="009A6AD4"/>
    <w:rsid w:val="009A701B"/>
    <w:rsid w:val="009A7625"/>
    <w:rsid w:val="009A7958"/>
    <w:rsid w:val="009A7CC5"/>
    <w:rsid w:val="009B025B"/>
    <w:rsid w:val="009B0858"/>
    <w:rsid w:val="009B3160"/>
    <w:rsid w:val="009B3831"/>
    <w:rsid w:val="009B3CB4"/>
    <w:rsid w:val="009B4038"/>
    <w:rsid w:val="009B431B"/>
    <w:rsid w:val="009B4559"/>
    <w:rsid w:val="009B4913"/>
    <w:rsid w:val="009B4AB6"/>
    <w:rsid w:val="009B4B4A"/>
    <w:rsid w:val="009B4C8E"/>
    <w:rsid w:val="009B5174"/>
    <w:rsid w:val="009B53CC"/>
    <w:rsid w:val="009B584A"/>
    <w:rsid w:val="009B5D26"/>
    <w:rsid w:val="009B6306"/>
    <w:rsid w:val="009B6A29"/>
    <w:rsid w:val="009B6F1F"/>
    <w:rsid w:val="009B788A"/>
    <w:rsid w:val="009C011E"/>
    <w:rsid w:val="009C09BE"/>
    <w:rsid w:val="009C09E4"/>
    <w:rsid w:val="009C1001"/>
    <w:rsid w:val="009C11C9"/>
    <w:rsid w:val="009C14D6"/>
    <w:rsid w:val="009C150C"/>
    <w:rsid w:val="009C173C"/>
    <w:rsid w:val="009C1F4C"/>
    <w:rsid w:val="009C26E7"/>
    <w:rsid w:val="009C29B3"/>
    <w:rsid w:val="009C2A16"/>
    <w:rsid w:val="009C2DA6"/>
    <w:rsid w:val="009C38D3"/>
    <w:rsid w:val="009C41A8"/>
    <w:rsid w:val="009C426D"/>
    <w:rsid w:val="009C48F2"/>
    <w:rsid w:val="009C510B"/>
    <w:rsid w:val="009C619E"/>
    <w:rsid w:val="009C69C9"/>
    <w:rsid w:val="009C743B"/>
    <w:rsid w:val="009C7976"/>
    <w:rsid w:val="009C7B8B"/>
    <w:rsid w:val="009C7ECD"/>
    <w:rsid w:val="009D02C8"/>
    <w:rsid w:val="009D0463"/>
    <w:rsid w:val="009D0B35"/>
    <w:rsid w:val="009D107E"/>
    <w:rsid w:val="009D12E3"/>
    <w:rsid w:val="009D18F4"/>
    <w:rsid w:val="009D1AC7"/>
    <w:rsid w:val="009D1BE1"/>
    <w:rsid w:val="009D1C71"/>
    <w:rsid w:val="009D22F3"/>
    <w:rsid w:val="009D340C"/>
    <w:rsid w:val="009D34E6"/>
    <w:rsid w:val="009D3910"/>
    <w:rsid w:val="009D3D19"/>
    <w:rsid w:val="009D3E46"/>
    <w:rsid w:val="009D4419"/>
    <w:rsid w:val="009D44AB"/>
    <w:rsid w:val="009D452C"/>
    <w:rsid w:val="009D46E3"/>
    <w:rsid w:val="009D5981"/>
    <w:rsid w:val="009D5F81"/>
    <w:rsid w:val="009D69BA"/>
    <w:rsid w:val="009D6B01"/>
    <w:rsid w:val="009D6C12"/>
    <w:rsid w:val="009D70B1"/>
    <w:rsid w:val="009D7931"/>
    <w:rsid w:val="009D7C25"/>
    <w:rsid w:val="009D7E98"/>
    <w:rsid w:val="009E025E"/>
    <w:rsid w:val="009E03A7"/>
    <w:rsid w:val="009E0B26"/>
    <w:rsid w:val="009E0DA4"/>
    <w:rsid w:val="009E18BA"/>
    <w:rsid w:val="009E1BDD"/>
    <w:rsid w:val="009E2657"/>
    <w:rsid w:val="009E2665"/>
    <w:rsid w:val="009E2994"/>
    <w:rsid w:val="009E2E14"/>
    <w:rsid w:val="009E357A"/>
    <w:rsid w:val="009E3911"/>
    <w:rsid w:val="009E4D9A"/>
    <w:rsid w:val="009E4E1F"/>
    <w:rsid w:val="009E5120"/>
    <w:rsid w:val="009E5D94"/>
    <w:rsid w:val="009E5DCC"/>
    <w:rsid w:val="009E6093"/>
    <w:rsid w:val="009E6B75"/>
    <w:rsid w:val="009E715F"/>
    <w:rsid w:val="009E764A"/>
    <w:rsid w:val="009E79F8"/>
    <w:rsid w:val="009E7B99"/>
    <w:rsid w:val="009F00CE"/>
    <w:rsid w:val="009F09D7"/>
    <w:rsid w:val="009F0A25"/>
    <w:rsid w:val="009F0EBD"/>
    <w:rsid w:val="009F18C0"/>
    <w:rsid w:val="009F21FE"/>
    <w:rsid w:val="009F2AE0"/>
    <w:rsid w:val="009F2F60"/>
    <w:rsid w:val="009F311E"/>
    <w:rsid w:val="009F33F9"/>
    <w:rsid w:val="009F522D"/>
    <w:rsid w:val="009F5A9C"/>
    <w:rsid w:val="009F6391"/>
    <w:rsid w:val="009F6C12"/>
    <w:rsid w:val="00A00902"/>
    <w:rsid w:val="00A00FC6"/>
    <w:rsid w:val="00A0154E"/>
    <w:rsid w:val="00A021E8"/>
    <w:rsid w:val="00A0347E"/>
    <w:rsid w:val="00A03772"/>
    <w:rsid w:val="00A037D6"/>
    <w:rsid w:val="00A04777"/>
    <w:rsid w:val="00A049AE"/>
    <w:rsid w:val="00A049D5"/>
    <w:rsid w:val="00A0502C"/>
    <w:rsid w:val="00A05A2E"/>
    <w:rsid w:val="00A05D5F"/>
    <w:rsid w:val="00A062C5"/>
    <w:rsid w:val="00A064D5"/>
    <w:rsid w:val="00A069DD"/>
    <w:rsid w:val="00A06F4C"/>
    <w:rsid w:val="00A0743F"/>
    <w:rsid w:val="00A07B3A"/>
    <w:rsid w:val="00A07BE8"/>
    <w:rsid w:val="00A07CF0"/>
    <w:rsid w:val="00A1006A"/>
    <w:rsid w:val="00A101B8"/>
    <w:rsid w:val="00A10CF2"/>
    <w:rsid w:val="00A10D50"/>
    <w:rsid w:val="00A10D83"/>
    <w:rsid w:val="00A10F74"/>
    <w:rsid w:val="00A11520"/>
    <w:rsid w:val="00A1170D"/>
    <w:rsid w:val="00A11A51"/>
    <w:rsid w:val="00A11F68"/>
    <w:rsid w:val="00A126B0"/>
    <w:rsid w:val="00A1273C"/>
    <w:rsid w:val="00A128C7"/>
    <w:rsid w:val="00A12FB6"/>
    <w:rsid w:val="00A13261"/>
    <w:rsid w:val="00A1326A"/>
    <w:rsid w:val="00A1378F"/>
    <w:rsid w:val="00A13C86"/>
    <w:rsid w:val="00A144F8"/>
    <w:rsid w:val="00A1480A"/>
    <w:rsid w:val="00A14BC0"/>
    <w:rsid w:val="00A14F81"/>
    <w:rsid w:val="00A15042"/>
    <w:rsid w:val="00A15DD3"/>
    <w:rsid w:val="00A16A88"/>
    <w:rsid w:val="00A16AE2"/>
    <w:rsid w:val="00A16B48"/>
    <w:rsid w:val="00A17DA4"/>
    <w:rsid w:val="00A20093"/>
    <w:rsid w:val="00A206DD"/>
    <w:rsid w:val="00A20B75"/>
    <w:rsid w:val="00A20BE1"/>
    <w:rsid w:val="00A20D87"/>
    <w:rsid w:val="00A20F0F"/>
    <w:rsid w:val="00A21003"/>
    <w:rsid w:val="00A211CC"/>
    <w:rsid w:val="00A213EA"/>
    <w:rsid w:val="00A2142C"/>
    <w:rsid w:val="00A21430"/>
    <w:rsid w:val="00A21645"/>
    <w:rsid w:val="00A21799"/>
    <w:rsid w:val="00A21A16"/>
    <w:rsid w:val="00A21A65"/>
    <w:rsid w:val="00A224B8"/>
    <w:rsid w:val="00A23087"/>
    <w:rsid w:val="00A231A9"/>
    <w:rsid w:val="00A236FD"/>
    <w:rsid w:val="00A23FBD"/>
    <w:rsid w:val="00A243EE"/>
    <w:rsid w:val="00A257BD"/>
    <w:rsid w:val="00A26CD8"/>
    <w:rsid w:val="00A26D02"/>
    <w:rsid w:val="00A27054"/>
    <w:rsid w:val="00A27CD2"/>
    <w:rsid w:val="00A27DE2"/>
    <w:rsid w:val="00A304B1"/>
    <w:rsid w:val="00A30B09"/>
    <w:rsid w:val="00A30DF3"/>
    <w:rsid w:val="00A311B7"/>
    <w:rsid w:val="00A319CE"/>
    <w:rsid w:val="00A31E16"/>
    <w:rsid w:val="00A320E0"/>
    <w:rsid w:val="00A338BA"/>
    <w:rsid w:val="00A34524"/>
    <w:rsid w:val="00A34C65"/>
    <w:rsid w:val="00A353AF"/>
    <w:rsid w:val="00A3598D"/>
    <w:rsid w:val="00A35E54"/>
    <w:rsid w:val="00A3616D"/>
    <w:rsid w:val="00A364E4"/>
    <w:rsid w:val="00A36662"/>
    <w:rsid w:val="00A36A3A"/>
    <w:rsid w:val="00A36C94"/>
    <w:rsid w:val="00A37CEE"/>
    <w:rsid w:val="00A37EA0"/>
    <w:rsid w:val="00A4040A"/>
    <w:rsid w:val="00A4118F"/>
    <w:rsid w:val="00A41E48"/>
    <w:rsid w:val="00A4222F"/>
    <w:rsid w:val="00A428E8"/>
    <w:rsid w:val="00A429CD"/>
    <w:rsid w:val="00A42D41"/>
    <w:rsid w:val="00A433DB"/>
    <w:rsid w:val="00A437E4"/>
    <w:rsid w:val="00A439A9"/>
    <w:rsid w:val="00A43A2B"/>
    <w:rsid w:val="00A444F1"/>
    <w:rsid w:val="00A450DA"/>
    <w:rsid w:val="00A4554A"/>
    <w:rsid w:val="00A4582A"/>
    <w:rsid w:val="00A45ABD"/>
    <w:rsid w:val="00A460B3"/>
    <w:rsid w:val="00A464DA"/>
    <w:rsid w:val="00A467C4"/>
    <w:rsid w:val="00A46D30"/>
    <w:rsid w:val="00A47004"/>
    <w:rsid w:val="00A4704D"/>
    <w:rsid w:val="00A4761C"/>
    <w:rsid w:val="00A476B9"/>
    <w:rsid w:val="00A479D0"/>
    <w:rsid w:val="00A47A05"/>
    <w:rsid w:val="00A47CD9"/>
    <w:rsid w:val="00A50AB8"/>
    <w:rsid w:val="00A512DA"/>
    <w:rsid w:val="00A515F4"/>
    <w:rsid w:val="00A52D96"/>
    <w:rsid w:val="00A52FBD"/>
    <w:rsid w:val="00A53151"/>
    <w:rsid w:val="00A53651"/>
    <w:rsid w:val="00A53898"/>
    <w:rsid w:val="00A53993"/>
    <w:rsid w:val="00A53A98"/>
    <w:rsid w:val="00A53AAE"/>
    <w:rsid w:val="00A53AD9"/>
    <w:rsid w:val="00A53DEE"/>
    <w:rsid w:val="00A53F43"/>
    <w:rsid w:val="00A542F0"/>
    <w:rsid w:val="00A5482B"/>
    <w:rsid w:val="00A549B1"/>
    <w:rsid w:val="00A54A41"/>
    <w:rsid w:val="00A54B74"/>
    <w:rsid w:val="00A55899"/>
    <w:rsid w:val="00A5591F"/>
    <w:rsid w:val="00A55E9D"/>
    <w:rsid w:val="00A562A4"/>
    <w:rsid w:val="00A567FD"/>
    <w:rsid w:val="00A5695F"/>
    <w:rsid w:val="00A56ADF"/>
    <w:rsid w:val="00A57206"/>
    <w:rsid w:val="00A57D26"/>
    <w:rsid w:val="00A57D8C"/>
    <w:rsid w:val="00A6183C"/>
    <w:rsid w:val="00A61E15"/>
    <w:rsid w:val="00A62352"/>
    <w:rsid w:val="00A6291F"/>
    <w:rsid w:val="00A62F77"/>
    <w:rsid w:val="00A630FC"/>
    <w:rsid w:val="00A6367B"/>
    <w:rsid w:val="00A63F2C"/>
    <w:rsid w:val="00A64294"/>
    <w:rsid w:val="00A642EB"/>
    <w:rsid w:val="00A648E0"/>
    <w:rsid w:val="00A64B6F"/>
    <w:rsid w:val="00A656E2"/>
    <w:rsid w:val="00A65791"/>
    <w:rsid w:val="00A658B1"/>
    <w:rsid w:val="00A659CA"/>
    <w:rsid w:val="00A65CF6"/>
    <w:rsid w:val="00A65DD9"/>
    <w:rsid w:val="00A66157"/>
    <w:rsid w:val="00A66454"/>
    <w:rsid w:val="00A66AB9"/>
    <w:rsid w:val="00A67123"/>
    <w:rsid w:val="00A671A1"/>
    <w:rsid w:val="00A7078E"/>
    <w:rsid w:val="00A709F4"/>
    <w:rsid w:val="00A70A71"/>
    <w:rsid w:val="00A70A9F"/>
    <w:rsid w:val="00A70FFA"/>
    <w:rsid w:val="00A7156B"/>
    <w:rsid w:val="00A71AD2"/>
    <w:rsid w:val="00A71C8E"/>
    <w:rsid w:val="00A71ECF"/>
    <w:rsid w:val="00A724FF"/>
    <w:rsid w:val="00A731A8"/>
    <w:rsid w:val="00A74692"/>
    <w:rsid w:val="00A7496B"/>
    <w:rsid w:val="00A7518A"/>
    <w:rsid w:val="00A753CC"/>
    <w:rsid w:val="00A75D99"/>
    <w:rsid w:val="00A774F6"/>
    <w:rsid w:val="00A77BEB"/>
    <w:rsid w:val="00A80545"/>
    <w:rsid w:val="00A805C9"/>
    <w:rsid w:val="00A806C6"/>
    <w:rsid w:val="00A80780"/>
    <w:rsid w:val="00A80798"/>
    <w:rsid w:val="00A80852"/>
    <w:rsid w:val="00A809BC"/>
    <w:rsid w:val="00A81008"/>
    <w:rsid w:val="00A81D80"/>
    <w:rsid w:val="00A81ED4"/>
    <w:rsid w:val="00A82657"/>
    <w:rsid w:val="00A8287A"/>
    <w:rsid w:val="00A83402"/>
    <w:rsid w:val="00A8355E"/>
    <w:rsid w:val="00A83669"/>
    <w:rsid w:val="00A837A1"/>
    <w:rsid w:val="00A83888"/>
    <w:rsid w:val="00A83C39"/>
    <w:rsid w:val="00A84AC7"/>
    <w:rsid w:val="00A84D68"/>
    <w:rsid w:val="00A84DEA"/>
    <w:rsid w:val="00A84E8D"/>
    <w:rsid w:val="00A85D77"/>
    <w:rsid w:val="00A85F0B"/>
    <w:rsid w:val="00A86303"/>
    <w:rsid w:val="00A86377"/>
    <w:rsid w:val="00A86DF9"/>
    <w:rsid w:val="00A86FD1"/>
    <w:rsid w:val="00A87403"/>
    <w:rsid w:val="00A8754A"/>
    <w:rsid w:val="00A87ADF"/>
    <w:rsid w:val="00A87ECE"/>
    <w:rsid w:val="00A905F4"/>
    <w:rsid w:val="00A91479"/>
    <w:rsid w:val="00A91683"/>
    <w:rsid w:val="00A91840"/>
    <w:rsid w:val="00A91E29"/>
    <w:rsid w:val="00A91F1F"/>
    <w:rsid w:val="00A93459"/>
    <w:rsid w:val="00A93561"/>
    <w:rsid w:val="00A93613"/>
    <w:rsid w:val="00A93746"/>
    <w:rsid w:val="00A94C3A"/>
    <w:rsid w:val="00A950BA"/>
    <w:rsid w:val="00A95146"/>
    <w:rsid w:val="00A962BF"/>
    <w:rsid w:val="00A96439"/>
    <w:rsid w:val="00A966D8"/>
    <w:rsid w:val="00A97B3A"/>
    <w:rsid w:val="00AA0598"/>
    <w:rsid w:val="00AA0A53"/>
    <w:rsid w:val="00AA0C48"/>
    <w:rsid w:val="00AA0D12"/>
    <w:rsid w:val="00AA0E96"/>
    <w:rsid w:val="00AA17CE"/>
    <w:rsid w:val="00AA1993"/>
    <w:rsid w:val="00AA1A17"/>
    <w:rsid w:val="00AA1C0C"/>
    <w:rsid w:val="00AA1FBA"/>
    <w:rsid w:val="00AA27A6"/>
    <w:rsid w:val="00AA27E1"/>
    <w:rsid w:val="00AA28A4"/>
    <w:rsid w:val="00AA2B23"/>
    <w:rsid w:val="00AA2ED2"/>
    <w:rsid w:val="00AA2F46"/>
    <w:rsid w:val="00AA323E"/>
    <w:rsid w:val="00AA3775"/>
    <w:rsid w:val="00AA3CBA"/>
    <w:rsid w:val="00AA3D18"/>
    <w:rsid w:val="00AA3F64"/>
    <w:rsid w:val="00AA3F94"/>
    <w:rsid w:val="00AA4404"/>
    <w:rsid w:val="00AA47FD"/>
    <w:rsid w:val="00AA5145"/>
    <w:rsid w:val="00AA51D5"/>
    <w:rsid w:val="00AA5AE0"/>
    <w:rsid w:val="00AA5AF2"/>
    <w:rsid w:val="00AA5FCF"/>
    <w:rsid w:val="00AA602A"/>
    <w:rsid w:val="00AA6063"/>
    <w:rsid w:val="00AA6086"/>
    <w:rsid w:val="00AA626E"/>
    <w:rsid w:val="00AA645B"/>
    <w:rsid w:val="00AA64FC"/>
    <w:rsid w:val="00AA67C9"/>
    <w:rsid w:val="00AA74D3"/>
    <w:rsid w:val="00AA786D"/>
    <w:rsid w:val="00AA7E32"/>
    <w:rsid w:val="00AA7E3E"/>
    <w:rsid w:val="00AB0085"/>
    <w:rsid w:val="00AB0342"/>
    <w:rsid w:val="00AB0577"/>
    <w:rsid w:val="00AB09C4"/>
    <w:rsid w:val="00AB0AAA"/>
    <w:rsid w:val="00AB10FA"/>
    <w:rsid w:val="00AB1520"/>
    <w:rsid w:val="00AB1DE3"/>
    <w:rsid w:val="00AB20C0"/>
    <w:rsid w:val="00AB20D4"/>
    <w:rsid w:val="00AB2C9D"/>
    <w:rsid w:val="00AB2ED2"/>
    <w:rsid w:val="00AB30BD"/>
    <w:rsid w:val="00AB4F3A"/>
    <w:rsid w:val="00AB50BD"/>
    <w:rsid w:val="00AB557F"/>
    <w:rsid w:val="00AB5D8E"/>
    <w:rsid w:val="00AB718C"/>
    <w:rsid w:val="00AB7277"/>
    <w:rsid w:val="00AB7340"/>
    <w:rsid w:val="00AB7352"/>
    <w:rsid w:val="00AB75E2"/>
    <w:rsid w:val="00AB7698"/>
    <w:rsid w:val="00AC02AB"/>
    <w:rsid w:val="00AC02C6"/>
    <w:rsid w:val="00AC1189"/>
    <w:rsid w:val="00AC1F80"/>
    <w:rsid w:val="00AC1FAD"/>
    <w:rsid w:val="00AC28D1"/>
    <w:rsid w:val="00AC2E1C"/>
    <w:rsid w:val="00AC3693"/>
    <w:rsid w:val="00AC3867"/>
    <w:rsid w:val="00AC3ADD"/>
    <w:rsid w:val="00AC3B95"/>
    <w:rsid w:val="00AC3EC3"/>
    <w:rsid w:val="00AC3FD6"/>
    <w:rsid w:val="00AC44F2"/>
    <w:rsid w:val="00AC4814"/>
    <w:rsid w:val="00AC5320"/>
    <w:rsid w:val="00AC538F"/>
    <w:rsid w:val="00AC5F10"/>
    <w:rsid w:val="00AC6181"/>
    <w:rsid w:val="00AC6C05"/>
    <w:rsid w:val="00AC7B9C"/>
    <w:rsid w:val="00AC7C62"/>
    <w:rsid w:val="00AD025B"/>
    <w:rsid w:val="00AD041B"/>
    <w:rsid w:val="00AD0D73"/>
    <w:rsid w:val="00AD103B"/>
    <w:rsid w:val="00AD1488"/>
    <w:rsid w:val="00AD1CAC"/>
    <w:rsid w:val="00AD242B"/>
    <w:rsid w:val="00AD2A51"/>
    <w:rsid w:val="00AD31AE"/>
    <w:rsid w:val="00AD4045"/>
    <w:rsid w:val="00AD4BCF"/>
    <w:rsid w:val="00AD4E95"/>
    <w:rsid w:val="00AD5256"/>
    <w:rsid w:val="00AD531A"/>
    <w:rsid w:val="00AD5B1C"/>
    <w:rsid w:val="00AD69F2"/>
    <w:rsid w:val="00AD6AB6"/>
    <w:rsid w:val="00AE023C"/>
    <w:rsid w:val="00AE0D91"/>
    <w:rsid w:val="00AE1D24"/>
    <w:rsid w:val="00AE2545"/>
    <w:rsid w:val="00AE2B8B"/>
    <w:rsid w:val="00AE473C"/>
    <w:rsid w:val="00AE481B"/>
    <w:rsid w:val="00AE5829"/>
    <w:rsid w:val="00AE6172"/>
    <w:rsid w:val="00AE632F"/>
    <w:rsid w:val="00AE6774"/>
    <w:rsid w:val="00AE6CA7"/>
    <w:rsid w:val="00AE6E7C"/>
    <w:rsid w:val="00AE7162"/>
    <w:rsid w:val="00AE7282"/>
    <w:rsid w:val="00AE7510"/>
    <w:rsid w:val="00AE7BC1"/>
    <w:rsid w:val="00AE7C54"/>
    <w:rsid w:val="00AF0296"/>
    <w:rsid w:val="00AF06DE"/>
    <w:rsid w:val="00AF0987"/>
    <w:rsid w:val="00AF0B59"/>
    <w:rsid w:val="00AF0BB3"/>
    <w:rsid w:val="00AF0EF8"/>
    <w:rsid w:val="00AF11C3"/>
    <w:rsid w:val="00AF140C"/>
    <w:rsid w:val="00AF1954"/>
    <w:rsid w:val="00AF2655"/>
    <w:rsid w:val="00AF2AAA"/>
    <w:rsid w:val="00AF3419"/>
    <w:rsid w:val="00AF3783"/>
    <w:rsid w:val="00AF3853"/>
    <w:rsid w:val="00AF3B60"/>
    <w:rsid w:val="00AF4262"/>
    <w:rsid w:val="00AF4AD8"/>
    <w:rsid w:val="00AF56A6"/>
    <w:rsid w:val="00AF6601"/>
    <w:rsid w:val="00AF6A39"/>
    <w:rsid w:val="00AF6D59"/>
    <w:rsid w:val="00AF726C"/>
    <w:rsid w:val="00AF7573"/>
    <w:rsid w:val="00AF7586"/>
    <w:rsid w:val="00AF76D2"/>
    <w:rsid w:val="00AF7F0F"/>
    <w:rsid w:val="00B004A8"/>
    <w:rsid w:val="00B00520"/>
    <w:rsid w:val="00B00B51"/>
    <w:rsid w:val="00B01790"/>
    <w:rsid w:val="00B02893"/>
    <w:rsid w:val="00B02C2D"/>
    <w:rsid w:val="00B02CBC"/>
    <w:rsid w:val="00B02E46"/>
    <w:rsid w:val="00B02EF7"/>
    <w:rsid w:val="00B02F75"/>
    <w:rsid w:val="00B031E3"/>
    <w:rsid w:val="00B04E59"/>
    <w:rsid w:val="00B0507B"/>
    <w:rsid w:val="00B05521"/>
    <w:rsid w:val="00B05ADF"/>
    <w:rsid w:val="00B05E97"/>
    <w:rsid w:val="00B06646"/>
    <w:rsid w:val="00B06694"/>
    <w:rsid w:val="00B06846"/>
    <w:rsid w:val="00B06AF8"/>
    <w:rsid w:val="00B06E34"/>
    <w:rsid w:val="00B073FC"/>
    <w:rsid w:val="00B07539"/>
    <w:rsid w:val="00B076C8"/>
    <w:rsid w:val="00B07B71"/>
    <w:rsid w:val="00B07DF4"/>
    <w:rsid w:val="00B07FB8"/>
    <w:rsid w:val="00B10744"/>
    <w:rsid w:val="00B10787"/>
    <w:rsid w:val="00B1080C"/>
    <w:rsid w:val="00B10C26"/>
    <w:rsid w:val="00B11929"/>
    <w:rsid w:val="00B12AD5"/>
    <w:rsid w:val="00B12B37"/>
    <w:rsid w:val="00B132B4"/>
    <w:rsid w:val="00B132D8"/>
    <w:rsid w:val="00B13391"/>
    <w:rsid w:val="00B13D46"/>
    <w:rsid w:val="00B14115"/>
    <w:rsid w:val="00B14328"/>
    <w:rsid w:val="00B16444"/>
    <w:rsid w:val="00B1688E"/>
    <w:rsid w:val="00B16B34"/>
    <w:rsid w:val="00B16E1B"/>
    <w:rsid w:val="00B16E81"/>
    <w:rsid w:val="00B16F20"/>
    <w:rsid w:val="00B1749B"/>
    <w:rsid w:val="00B17776"/>
    <w:rsid w:val="00B17C11"/>
    <w:rsid w:val="00B17C2E"/>
    <w:rsid w:val="00B17C73"/>
    <w:rsid w:val="00B20044"/>
    <w:rsid w:val="00B201A6"/>
    <w:rsid w:val="00B20D6D"/>
    <w:rsid w:val="00B21942"/>
    <w:rsid w:val="00B21B34"/>
    <w:rsid w:val="00B22483"/>
    <w:rsid w:val="00B22731"/>
    <w:rsid w:val="00B22830"/>
    <w:rsid w:val="00B22B66"/>
    <w:rsid w:val="00B22BD0"/>
    <w:rsid w:val="00B235E9"/>
    <w:rsid w:val="00B23C13"/>
    <w:rsid w:val="00B23E5F"/>
    <w:rsid w:val="00B23F98"/>
    <w:rsid w:val="00B24767"/>
    <w:rsid w:val="00B2484E"/>
    <w:rsid w:val="00B248B6"/>
    <w:rsid w:val="00B24A65"/>
    <w:rsid w:val="00B254FF"/>
    <w:rsid w:val="00B255A0"/>
    <w:rsid w:val="00B258E1"/>
    <w:rsid w:val="00B25E5B"/>
    <w:rsid w:val="00B269A6"/>
    <w:rsid w:val="00B27136"/>
    <w:rsid w:val="00B27152"/>
    <w:rsid w:val="00B27200"/>
    <w:rsid w:val="00B30D9D"/>
    <w:rsid w:val="00B30DD6"/>
    <w:rsid w:val="00B30F49"/>
    <w:rsid w:val="00B31813"/>
    <w:rsid w:val="00B31A55"/>
    <w:rsid w:val="00B31D33"/>
    <w:rsid w:val="00B31F88"/>
    <w:rsid w:val="00B32361"/>
    <w:rsid w:val="00B325FC"/>
    <w:rsid w:val="00B32671"/>
    <w:rsid w:val="00B32E8C"/>
    <w:rsid w:val="00B335C8"/>
    <w:rsid w:val="00B335D4"/>
    <w:rsid w:val="00B33C42"/>
    <w:rsid w:val="00B34814"/>
    <w:rsid w:val="00B34B53"/>
    <w:rsid w:val="00B34DA3"/>
    <w:rsid w:val="00B34E5A"/>
    <w:rsid w:val="00B352A0"/>
    <w:rsid w:val="00B352CE"/>
    <w:rsid w:val="00B35339"/>
    <w:rsid w:val="00B3596C"/>
    <w:rsid w:val="00B3608C"/>
    <w:rsid w:val="00B36303"/>
    <w:rsid w:val="00B364F0"/>
    <w:rsid w:val="00B366A8"/>
    <w:rsid w:val="00B40873"/>
    <w:rsid w:val="00B40FFC"/>
    <w:rsid w:val="00B41EB2"/>
    <w:rsid w:val="00B41FD4"/>
    <w:rsid w:val="00B4277E"/>
    <w:rsid w:val="00B42D70"/>
    <w:rsid w:val="00B44734"/>
    <w:rsid w:val="00B44A32"/>
    <w:rsid w:val="00B4558F"/>
    <w:rsid w:val="00B4559D"/>
    <w:rsid w:val="00B45615"/>
    <w:rsid w:val="00B457BF"/>
    <w:rsid w:val="00B45D6D"/>
    <w:rsid w:val="00B460AF"/>
    <w:rsid w:val="00B46508"/>
    <w:rsid w:val="00B46BF7"/>
    <w:rsid w:val="00B471B0"/>
    <w:rsid w:val="00B514CB"/>
    <w:rsid w:val="00B51563"/>
    <w:rsid w:val="00B51B59"/>
    <w:rsid w:val="00B5205D"/>
    <w:rsid w:val="00B52748"/>
    <w:rsid w:val="00B52E4D"/>
    <w:rsid w:val="00B52F34"/>
    <w:rsid w:val="00B5300B"/>
    <w:rsid w:val="00B530B1"/>
    <w:rsid w:val="00B53249"/>
    <w:rsid w:val="00B53560"/>
    <w:rsid w:val="00B53642"/>
    <w:rsid w:val="00B53D1E"/>
    <w:rsid w:val="00B53F85"/>
    <w:rsid w:val="00B54350"/>
    <w:rsid w:val="00B54AFE"/>
    <w:rsid w:val="00B54B14"/>
    <w:rsid w:val="00B54EA1"/>
    <w:rsid w:val="00B55122"/>
    <w:rsid w:val="00B553A8"/>
    <w:rsid w:val="00B553BC"/>
    <w:rsid w:val="00B5576B"/>
    <w:rsid w:val="00B5584A"/>
    <w:rsid w:val="00B55DA8"/>
    <w:rsid w:val="00B561EB"/>
    <w:rsid w:val="00B56366"/>
    <w:rsid w:val="00B5644F"/>
    <w:rsid w:val="00B565CB"/>
    <w:rsid w:val="00B56A4A"/>
    <w:rsid w:val="00B576A6"/>
    <w:rsid w:val="00B57A76"/>
    <w:rsid w:val="00B57BF4"/>
    <w:rsid w:val="00B60135"/>
    <w:rsid w:val="00B619EA"/>
    <w:rsid w:val="00B6243F"/>
    <w:rsid w:val="00B62571"/>
    <w:rsid w:val="00B62889"/>
    <w:rsid w:val="00B62A33"/>
    <w:rsid w:val="00B62D15"/>
    <w:rsid w:val="00B630C4"/>
    <w:rsid w:val="00B63569"/>
    <w:rsid w:val="00B637ED"/>
    <w:rsid w:val="00B64487"/>
    <w:rsid w:val="00B64603"/>
    <w:rsid w:val="00B64736"/>
    <w:rsid w:val="00B64B74"/>
    <w:rsid w:val="00B64EC0"/>
    <w:rsid w:val="00B651D7"/>
    <w:rsid w:val="00B65653"/>
    <w:rsid w:val="00B65964"/>
    <w:rsid w:val="00B6653E"/>
    <w:rsid w:val="00B66BB8"/>
    <w:rsid w:val="00B67A51"/>
    <w:rsid w:val="00B70761"/>
    <w:rsid w:val="00B70951"/>
    <w:rsid w:val="00B70E49"/>
    <w:rsid w:val="00B70FB0"/>
    <w:rsid w:val="00B71021"/>
    <w:rsid w:val="00B7121C"/>
    <w:rsid w:val="00B71332"/>
    <w:rsid w:val="00B71480"/>
    <w:rsid w:val="00B71486"/>
    <w:rsid w:val="00B7179D"/>
    <w:rsid w:val="00B724A9"/>
    <w:rsid w:val="00B73719"/>
    <w:rsid w:val="00B73F25"/>
    <w:rsid w:val="00B73F2D"/>
    <w:rsid w:val="00B7477E"/>
    <w:rsid w:val="00B74B07"/>
    <w:rsid w:val="00B75063"/>
    <w:rsid w:val="00B750AC"/>
    <w:rsid w:val="00B76C31"/>
    <w:rsid w:val="00B76E1F"/>
    <w:rsid w:val="00B775BE"/>
    <w:rsid w:val="00B777C2"/>
    <w:rsid w:val="00B77CAF"/>
    <w:rsid w:val="00B80122"/>
    <w:rsid w:val="00B8067C"/>
    <w:rsid w:val="00B80AA9"/>
    <w:rsid w:val="00B80D0D"/>
    <w:rsid w:val="00B80DE8"/>
    <w:rsid w:val="00B81CBB"/>
    <w:rsid w:val="00B81D02"/>
    <w:rsid w:val="00B81DC3"/>
    <w:rsid w:val="00B828C8"/>
    <w:rsid w:val="00B82EDF"/>
    <w:rsid w:val="00B830B4"/>
    <w:rsid w:val="00B832F2"/>
    <w:rsid w:val="00B8355F"/>
    <w:rsid w:val="00B8362A"/>
    <w:rsid w:val="00B83CCD"/>
    <w:rsid w:val="00B83E8C"/>
    <w:rsid w:val="00B843BE"/>
    <w:rsid w:val="00B84AE8"/>
    <w:rsid w:val="00B84E6E"/>
    <w:rsid w:val="00B85347"/>
    <w:rsid w:val="00B854A3"/>
    <w:rsid w:val="00B86299"/>
    <w:rsid w:val="00B86939"/>
    <w:rsid w:val="00B86C07"/>
    <w:rsid w:val="00B8729B"/>
    <w:rsid w:val="00B87C8D"/>
    <w:rsid w:val="00B90215"/>
    <w:rsid w:val="00B905C5"/>
    <w:rsid w:val="00B90BB1"/>
    <w:rsid w:val="00B90E59"/>
    <w:rsid w:val="00B91288"/>
    <w:rsid w:val="00B914E2"/>
    <w:rsid w:val="00B91819"/>
    <w:rsid w:val="00B91B20"/>
    <w:rsid w:val="00B91B21"/>
    <w:rsid w:val="00B91F29"/>
    <w:rsid w:val="00B923F7"/>
    <w:rsid w:val="00B926B3"/>
    <w:rsid w:val="00B931F8"/>
    <w:rsid w:val="00B938F3"/>
    <w:rsid w:val="00B93956"/>
    <w:rsid w:val="00B9432C"/>
    <w:rsid w:val="00B9487B"/>
    <w:rsid w:val="00B94CA3"/>
    <w:rsid w:val="00B9520D"/>
    <w:rsid w:val="00B9555C"/>
    <w:rsid w:val="00B9560B"/>
    <w:rsid w:val="00B95C2E"/>
    <w:rsid w:val="00B95CAF"/>
    <w:rsid w:val="00B95F62"/>
    <w:rsid w:val="00B96DFF"/>
    <w:rsid w:val="00B9778D"/>
    <w:rsid w:val="00B978A1"/>
    <w:rsid w:val="00B979DE"/>
    <w:rsid w:val="00B97B85"/>
    <w:rsid w:val="00BA07C4"/>
    <w:rsid w:val="00BA187A"/>
    <w:rsid w:val="00BA1E0D"/>
    <w:rsid w:val="00BA2260"/>
    <w:rsid w:val="00BA26B1"/>
    <w:rsid w:val="00BA37BF"/>
    <w:rsid w:val="00BA3840"/>
    <w:rsid w:val="00BA38CB"/>
    <w:rsid w:val="00BA40E3"/>
    <w:rsid w:val="00BA433D"/>
    <w:rsid w:val="00BA4731"/>
    <w:rsid w:val="00BA4A1E"/>
    <w:rsid w:val="00BA4FBB"/>
    <w:rsid w:val="00BA50BF"/>
    <w:rsid w:val="00BA58C6"/>
    <w:rsid w:val="00BA5AE2"/>
    <w:rsid w:val="00BA6138"/>
    <w:rsid w:val="00BA6B38"/>
    <w:rsid w:val="00BA6BA9"/>
    <w:rsid w:val="00BA6D86"/>
    <w:rsid w:val="00BB04B2"/>
    <w:rsid w:val="00BB217C"/>
    <w:rsid w:val="00BB25DD"/>
    <w:rsid w:val="00BB26D6"/>
    <w:rsid w:val="00BB32A7"/>
    <w:rsid w:val="00BB3803"/>
    <w:rsid w:val="00BB3D5A"/>
    <w:rsid w:val="00BB3EF9"/>
    <w:rsid w:val="00BB3FDF"/>
    <w:rsid w:val="00BB4626"/>
    <w:rsid w:val="00BB48C9"/>
    <w:rsid w:val="00BB4A82"/>
    <w:rsid w:val="00BB4F5D"/>
    <w:rsid w:val="00BB4F83"/>
    <w:rsid w:val="00BB61CA"/>
    <w:rsid w:val="00BB627E"/>
    <w:rsid w:val="00BB639B"/>
    <w:rsid w:val="00BB688B"/>
    <w:rsid w:val="00BB6E85"/>
    <w:rsid w:val="00BB6F15"/>
    <w:rsid w:val="00BB734A"/>
    <w:rsid w:val="00BB74F9"/>
    <w:rsid w:val="00BB7A20"/>
    <w:rsid w:val="00BB7AB7"/>
    <w:rsid w:val="00BC04D8"/>
    <w:rsid w:val="00BC0523"/>
    <w:rsid w:val="00BC062E"/>
    <w:rsid w:val="00BC0AEE"/>
    <w:rsid w:val="00BC11B5"/>
    <w:rsid w:val="00BC1994"/>
    <w:rsid w:val="00BC1A0E"/>
    <w:rsid w:val="00BC1FE4"/>
    <w:rsid w:val="00BC28F8"/>
    <w:rsid w:val="00BC2A12"/>
    <w:rsid w:val="00BC2A8F"/>
    <w:rsid w:val="00BC3867"/>
    <w:rsid w:val="00BC3B9C"/>
    <w:rsid w:val="00BC3DDF"/>
    <w:rsid w:val="00BC3EFB"/>
    <w:rsid w:val="00BC4193"/>
    <w:rsid w:val="00BC4744"/>
    <w:rsid w:val="00BC47E6"/>
    <w:rsid w:val="00BC4D74"/>
    <w:rsid w:val="00BC4F7E"/>
    <w:rsid w:val="00BC537C"/>
    <w:rsid w:val="00BC5529"/>
    <w:rsid w:val="00BC5775"/>
    <w:rsid w:val="00BC5985"/>
    <w:rsid w:val="00BC5A60"/>
    <w:rsid w:val="00BC5ACA"/>
    <w:rsid w:val="00BC5B22"/>
    <w:rsid w:val="00BC5B71"/>
    <w:rsid w:val="00BC5DC1"/>
    <w:rsid w:val="00BC5E2D"/>
    <w:rsid w:val="00BC6B6B"/>
    <w:rsid w:val="00BC6DCE"/>
    <w:rsid w:val="00BC75CB"/>
    <w:rsid w:val="00BD0503"/>
    <w:rsid w:val="00BD0FDE"/>
    <w:rsid w:val="00BD1665"/>
    <w:rsid w:val="00BD1A18"/>
    <w:rsid w:val="00BD2262"/>
    <w:rsid w:val="00BD254B"/>
    <w:rsid w:val="00BD2624"/>
    <w:rsid w:val="00BD2C7F"/>
    <w:rsid w:val="00BD2D42"/>
    <w:rsid w:val="00BD4617"/>
    <w:rsid w:val="00BD4728"/>
    <w:rsid w:val="00BD483B"/>
    <w:rsid w:val="00BD493F"/>
    <w:rsid w:val="00BD4C6C"/>
    <w:rsid w:val="00BD5142"/>
    <w:rsid w:val="00BD5C07"/>
    <w:rsid w:val="00BD5C60"/>
    <w:rsid w:val="00BD6231"/>
    <w:rsid w:val="00BD624E"/>
    <w:rsid w:val="00BD67E0"/>
    <w:rsid w:val="00BD683C"/>
    <w:rsid w:val="00BD6A34"/>
    <w:rsid w:val="00BD6EAA"/>
    <w:rsid w:val="00BD6EB7"/>
    <w:rsid w:val="00BD6F99"/>
    <w:rsid w:val="00BD7596"/>
    <w:rsid w:val="00BD7C07"/>
    <w:rsid w:val="00BE06AE"/>
    <w:rsid w:val="00BE09C1"/>
    <w:rsid w:val="00BE0D13"/>
    <w:rsid w:val="00BE0E5D"/>
    <w:rsid w:val="00BE183C"/>
    <w:rsid w:val="00BE2202"/>
    <w:rsid w:val="00BE2EA7"/>
    <w:rsid w:val="00BE3135"/>
    <w:rsid w:val="00BE3582"/>
    <w:rsid w:val="00BE3880"/>
    <w:rsid w:val="00BE3B75"/>
    <w:rsid w:val="00BE4068"/>
    <w:rsid w:val="00BE430A"/>
    <w:rsid w:val="00BE46D9"/>
    <w:rsid w:val="00BE4962"/>
    <w:rsid w:val="00BE4E35"/>
    <w:rsid w:val="00BE4FBA"/>
    <w:rsid w:val="00BE4FC6"/>
    <w:rsid w:val="00BE50C8"/>
    <w:rsid w:val="00BE54A5"/>
    <w:rsid w:val="00BE68FE"/>
    <w:rsid w:val="00BE6988"/>
    <w:rsid w:val="00BE6AB2"/>
    <w:rsid w:val="00BE6AFF"/>
    <w:rsid w:val="00BE6CB4"/>
    <w:rsid w:val="00BE6E01"/>
    <w:rsid w:val="00BE7006"/>
    <w:rsid w:val="00BE75C4"/>
    <w:rsid w:val="00BE7B77"/>
    <w:rsid w:val="00BF0558"/>
    <w:rsid w:val="00BF097B"/>
    <w:rsid w:val="00BF0AB2"/>
    <w:rsid w:val="00BF0DF9"/>
    <w:rsid w:val="00BF14D1"/>
    <w:rsid w:val="00BF17D0"/>
    <w:rsid w:val="00BF1D94"/>
    <w:rsid w:val="00BF38EE"/>
    <w:rsid w:val="00BF39B5"/>
    <w:rsid w:val="00BF3BED"/>
    <w:rsid w:val="00BF4F56"/>
    <w:rsid w:val="00BF4FAB"/>
    <w:rsid w:val="00BF5ABE"/>
    <w:rsid w:val="00BF5CC0"/>
    <w:rsid w:val="00BF7440"/>
    <w:rsid w:val="00BF7A9E"/>
    <w:rsid w:val="00C0017A"/>
    <w:rsid w:val="00C00532"/>
    <w:rsid w:val="00C01D67"/>
    <w:rsid w:val="00C023DA"/>
    <w:rsid w:val="00C02582"/>
    <w:rsid w:val="00C03451"/>
    <w:rsid w:val="00C0394C"/>
    <w:rsid w:val="00C03DF9"/>
    <w:rsid w:val="00C04035"/>
    <w:rsid w:val="00C047FE"/>
    <w:rsid w:val="00C04C43"/>
    <w:rsid w:val="00C04EE8"/>
    <w:rsid w:val="00C05A87"/>
    <w:rsid w:val="00C05FBC"/>
    <w:rsid w:val="00C0609C"/>
    <w:rsid w:val="00C061E2"/>
    <w:rsid w:val="00C06494"/>
    <w:rsid w:val="00C06B08"/>
    <w:rsid w:val="00C06F56"/>
    <w:rsid w:val="00C06F62"/>
    <w:rsid w:val="00C07375"/>
    <w:rsid w:val="00C07648"/>
    <w:rsid w:val="00C07B33"/>
    <w:rsid w:val="00C07D0B"/>
    <w:rsid w:val="00C07D55"/>
    <w:rsid w:val="00C1019B"/>
    <w:rsid w:val="00C101D5"/>
    <w:rsid w:val="00C10456"/>
    <w:rsid w:val="00C108B5"/>
    <w:rsid w:val="00C10CE8"/>
    <w:rsid w:val="00C10E59"/>
    <w:rsid w:val="00C11807"/>
    <w:rsid w:val="00C11A06"/>
    <w:rsid w:val="00C11B3E"/>
    <w:rsid w:val="00C1222F"/>
    <w:rsid w:val="00C12A0B"/>
    <w:rsid w:val="00C1374C"/>
    <w:rsid w:val="00C13EED"/>
    <w:rsid w:val="00C141EF"/>
    <w:rsid w:val="00C14651"/>
    <w:rsid w:val="00C146D8"/>
    <w:rsid w:val="00C1508E"/>
    <w:rsid w:val="00C15359"/>
    <w:rsid w:val="00C1539E"/>
    <w:rsid w:val="00C15D25"/>
    <w:rsid w:val="00C16374"/>
    <w:rsid w:val="00C16C99"/>
    <w:rsid w:val="00C17192"/>
    <w:rsid w:val="00C1754B"/>
    <w:rsid w:val="00C2003C"/>
    <w:rsid w:val="00C20433"/>
    <w:rsid w:val="00C2043F"/>
    <w:rsid w:val="00C20A35"/>
    <w:rsid w:val="00C21071"/>
    <w:rsid w:val="00C210AE"/>
    <w:rsid w:val="00C2121B"/>
    <w:rsid w:val="00C21335"/>
    <w:rsid w:val="00C216D8"/>
    <w:rsid w:val="00C217B8"/>
    <w:rsid w:val="00C21D12"/>
    <w:rsid w:val="00C21D60"/>
    <w:rsid w:val="00C21DC2"/>
    <w:rsid w:val="00C21DC7"/>
    <w:rsid w:val="00C2269C"/>
    <w:rsid w:val="00C22C41"/>
    <w:rsid w:val="00C23014"/>
    <w:rsid w:val="00C23298"/>
    <w:rsid w:val="00C2336A"/>
    <w:rsid w:val="00C233A1"/>
    <w:rsid w:val="00C237F2"/>
    <w:rsid w:val="00C23DA8"/>
    <w:rsid w:val="00C2462F"/>
    <w:rsid w:val="00C2477C"/>
    <w:rsid w:val="00C24C36"/>
    <w:rsid w:val="00C24DAB"/>
    <w:rsid w:val="00C24E27"/>
    <w:rsid w:val="00C25D09"/>
    <w:rsid w:val="00C260CB"/>
    <w:rsid w:val="00C26DD7"/>
    <w:rsid w:val="00C26ECC"/>
    <w:rsid w:val="00C2712B"/>
    <w:rsid w:val="00C27220"/>
    <w:rsid w:val="00C30424"/>
    <w:rsid w:val="00C307E2"/>
    <w:rsid w:val="00C30F0B"/>
    <w:rsid w:val="00C3149A"/>
    <w:rsid w:val="00C31A2E"/>
    <w:rsid w:val="00C31A74"/>
    <w:rsid w:val="00C31ED5"/>
    <w:rsid w:val="00C32159"/>
    <w:rsid w:val="00C32474"/>
    <w:rsid w:val="00C32B6E"/>
    <w:rsid w:val="00C3329D"/>
    <w:rsid w:val="00C33447"/>
    <w:rsid w:val="00C33F61"/>
    <w:rsid w:val="00C34A24"/>
    <w:rsid w:val="00C34BD9"/>
    <w:rsid w:val="00C350BD"/>
    <w:rsid w:val="00C35CAE"/>
    <w:rsid w:val="00C35D3B"/>
    <w:rsid w:val="00C36E79"/>
    <w:rsid w:val="00C370D0"/>
    <w:rsid w:val="00C40069"/>
    <w:rsid w:val="00C4032C"/>
    <w:rsid w:val="00C40C80"/>
    <w:rsid w:val="00C4157D"/>
    <w:rsid w:val="00C41EFE"/>
    <w:rsid w:val="00C427D6"/>
    <w:rsid w:val="00C42BB7"/>
    <w:rsid w:val="00C42D8B"/>
    <w:rsid w:val="00C431E9"/>
    <w:rsid w:val="00C43A5C"/>
    <w:rsid w:val="00C43AB3"/>
    <w:rsid w:val="00C43BC4"/>
    <w:rsid w:val="00C43DC1"/>
    <w:rsid w:val="00C43DFE"/>
    <w:rsid w:val="00C43E0A"/>
    <w:rsid w:val="00C4419F"/>
    <w:rsid w:val="00C4438D"/>
    <w:rsid w:val="00C44D58"/>
    <w:rsid w:val="00C44F91"/>
    <w:rsid w:val="00C456AD"/>
    <w:rsid w:val="00C45EBB"/>
    <w:rsid w:val="00C45F4E"/>
    <w:rsid w:val="00C46629"/>
    <w:rsid w:val="00C47150"/>
    <w:rsid w:val="00C500A1"/>
    <w:rsid w:val="00C50DB2"/>
    <w:rsid w:val="00C50F69"/>
    <w:rsid w:val="00C51372"/>
    <w:rsid w:val="00C52B4B"/>
    <w:rsid w:val="00C52F0D"/>
    <w:rsid w:val="00C536A6"/>
    <w:rsid w:val="00C5398F"/>
    <w:rsid w:val="00C54594"/>
    <w:rsid w:val="00C54AF1"/>
    <w:rsid w:val="00C54DFA"/>
    <w:rsid w:val="00C55A5A"/>
    <w:rsid w:val="00C55A73"/>
    <w:rsid w:val="00C56440"/>
    <w:rsid w:val="00C565C0"/>
    <w:rsid w:val="00C566D3"/>
    <w:rsid w:val="00C56800"/>
    <w:rsid w:val="00C57058"/>
    <w:rsid w:val="00C57BE4"/>
    <w:rsid w:val="00C57C30"/>
    <w:rsid w:val="00C60586"/>
    <w:rsid w:val="00C60924"/>
    <w:rsid w:val="00C6098E"/>
    <w:rsid w:val="00C612AC"/>
    <w:rsid w:val="00C616A3"/>
    <w:rsid w:val="00C61C5C"/>
    <w:rsid w:val="00C61D97"/>
    <w:rsid w:val="00C6274D"/>
    <w:rsid w:val="00C6283A"/>
    <w:rsid w:val="00C62E40"/>
    <w:rsid w:val="00C63A3E"/>
    <w:rsid w:val="00C63C97"/>
    <w:rsid w:val="00C63F68"/>
    <w:rsid w:val="00C6413F"/>
    <w:rsid w:val="00C6434A"/>
    <w:rsid w:val="00C64EAA"/>
    <w:rsid w:val="00C64F5C"/>
    <w:rsid w:val="00C64FBF"/>
    <w:rsid w:val="00C6558A"/>
    <w:rsid w:val="00C663BA"/>
    <w:rsid w:val="00C66405"/>
    <w:rsid w:val="00C66D87"/>
    <w:rsid w:val="00C66F2B"/>
    <w:rsid w:val="00C671F1"/>
    <w:rsid w:val="00C701E3"/>
    <w:rsid w:val="00C70E10"/>
    <w:rsid w:val="00C71383"/>
    <w:rsid w:val="00C71886"/>
    <w:rsid w:val="00C71925"/>
    <w:rsid w:val="00C71AF5"/>
    <w:rsid w:val="00C71B82"/>
    <w:rsid w:val="00C71DF8"/>
    <w:rsid w:val="00C7285F"/>
    <w:rsid w:val="00C73419"/>
    <w:rsid w:val="00C734AA"/>
    <w:rsid w:val="00C73549"/>
    <w:rsid w:val="00C73812"/>
    <w:rsid w:val="00C73B4A"/>
    <w:rsid w:val="00C73D34"/>
    <w:rsid w:val="00C73DDD"/>
    <w:rsid w:val="00C74116"/>
    <w:rsid w:val="00C7502A"/>
    <w:rsid w:val="00C757C0"/>
    <w:rsid w:val="00C75A41"/>
    <w:rsid w:val="00C75A97"/>
    <w:rsid w:val="00C75D5F"/>
    <w:rsid w:val="00C76346"/>
    <w:rsid w:val="00C76FC2"/>
    <w:rsid w:val="00C77A1A"/>
    <w:rsid w:val="00C77B91"/>
    <w:rsid w:val="00C80274"/>
    <w:rsid w:val="00C815E0"/>
    <w:rsid w:val="00C81C35"/>
    <w:rsid w:val="00C82128"/>
    <w:rsid w:val="00C822CC"/>
    <w:rsid w:val="00C826FA"/>
    <w:rsid w:val="00C836A3"/>
    <w:rsid w:val="00C83E49"/>
    <w:rsid w:val="00C83E8D"/>
    <w:rsid w:val="00C83F95"/>
    <w:rsid w:val="00C8422E"/>
    <w:rsid w:val="00C8430F"/>
    <w:rsid w:val="00C845C2"/>
    <w:rsid w:val="00C8467F"/>
    <w:rsid w:val="00C85842"/>
    <w:rsid w:val="00C8698F"/>
    <w:rsid w:val="00C86DF3"/>
    <w:rsid w:val="00C87CD5"/>
    <w:rsid w:val="00C9086D"/>
    <w:rsid w:val="00C90A5A"/>
    <w:rsid w:val="00C90DA2"/>
    <w:rsid w:val="00C91ED2"/>
    <w:rsid w:val="00C92D13"/>
    <w:rsid w:val="00C93359"/>
    <w:rsid w:val="00C9345D"/>
    <w:rsid w:val="00C934CA"/>
    <w:rsid w:val="00C93B22"/>
    <w:rsid w:val="00C93E05"/>
    <w:rsid w:val="00C93E6B"/>
    <w:rsid w:val="00C93E77"/>
    <w:rsid w:val="00C93F1C"/>
    <w:rsid w:val="00C941F6"/>
    <w:rsid w:val="00C945A9"/>
    <w:rsid w:val="00C94842"/>
    <w:rsid w:val="00C94992"/>
    <w:rsid w:val="00C94C4E"/>
    <w:rsid w:val="00C94D7F"/>
    <w:rsid w:val="00C95553"/>
    <w:rsid w:val="00C9577E"/>
    <w:rsid w:val="00C959AA"/>
    <w:rsid w:val="00C95B24"/>
    <w:rsid w:val="00C95EA1"/>
    <w:rsid w:val="00C95EA9"/>
    <w:rsid w:val="00C96329"/>
    <w:rsid w:val="00C97EBB"/>
    <w:rsid w:val="00CA03EE"/>
    <w:rsid w:val="00CA0A02"/>
    <w:rsid w:val="00CA0B91"/>
    <w:rsid w:val="00CA1B9B"/>
    <w:rsid w:val="00CA1C34"/>
    <w:rsid w:val="00CA1DC6"/>
    <w:rsid w:val="00CA1E39"/>
    <w:rsid w:val="00CA208D"/>
    <w:rsid w:val="00CA2370"/>
    <w:rsid w:val="00CA38AD"/>
    <w:rsid w:val="00CA4200"/>
    <w:rsid w:val="00CA446E"/>
    <w:rsid w:val="00CA4783"/>
    <w:rsid w:val="00CA5023"/>
    <w:rsid w:val="00CA58FD"/>
    <w:rsid w:val="00CA5DAE"/>
    <w:rsid w:val="00CA5E58"/>
    <w:rsid w:val="00CA5EDB"/>
    <w:rsid w:val="00CA651F"/>
    <w:rsid w:val="00CA7074"/>
    <w:rsid w:val="00CA7398"/>
    <w:rsid w:val="00CA7BBF"/>
    <w:rsid w:val="00CB0589"/>
    <w:rsid w:val="00CB0A32"/>
    <w:rsid w:val="00CB0BAE"/>
    <w:rsid w:val="00CB0FFC"/>
    <w:rsid w:val="00CB1041"/>
    <w:rsid w:val="00CB1449"/>
    <w:rsid w:val="00CB1A20"/>
    <w:rsid w:val="00CB29D6"/>
    <w:rsid w:val="00CB37B1"/>
    <w:rsid w:val="00CB4055"/>
    <w:rsid w:val="00CB48A4"/>
    <w:rsid w:val="00CB49CA"/>
    <w:rsid w:val="00CB4B21"/>
    <w:rsid w:val="00CB4B35"/>
    <w:rsid w:val="00CB5C98"/>
    <w:rsid w:val="00CB5F64"/>
    <w:rsid w:val="00CB617B"/>
    <w:rsid w:val="00CB6631"/>
    <w:rsid w:val="00CB67E6"/>
    <w:rsid w:val="00CB6928"/>
    <w:rsid w:val="00CB7186"/>
    <w:rsid w:val="00CB7732"/>
    <w:rsid w:val="00CC061E"/>
    <w:rsid w:val="00CC0C62"/>
    <w:rsid w:val="00CC0D57"/>
    <w:rsid w:val="00CC2701"/>
    <w:rsid w:val="00CC2B31"/>
    <w:rsid w:val="00CC3166"/>
    <w:rsid w:val="00CC31C0"/>
    <w:rsid w:val="00CC31E3"/>
    <w:rsid w:val="00CC36FF"/>
    <w:rsid w:val="00CC3CCD"/>
    <w:rsid w:val="00CC3F64"/>
    <w:rsid w:val="00CC457C"/>
    <w:rsid w:val="00CC4B85"/>
    <w:rsid w:val="00CC4F99"/>
    <w:rsid w:val="00CC5247"/>
    <w:rsid w:val="00CC5AE9"/>
    <w:rsid w:val="00CC5DDF"/>
    <w:rsid w:val="00CC62BE"/>
    <w:rsid w:val="00CC6EA7"/>
    <w:rsid w:val="00CC6EB4"/>
    <w:rsid w:val="00CC745B"/>
    <w:rsid w:val="00CC7AC1"/>
    <w:rsid w:val="00CC7E75"/>
    <w:rsid w:val="00CD06F2"/>
    <w:rsid w:val="00CD0979"/>
    <w:rsid w:val="00CD10E2"/>
    <w:rsid w:val="00CD1A2C"/>
    <w:rsid w:val="00CD1D8E"/>
    <w:rsid w:val="00CD1E9C"/>
    <w:rsid w:val="00CD20F4"/>
    <w:rsid w:val="00CD2E9F"/>
    <w:rsid w:val="00CD30B1"/>
    <w:rsid w:val="00CD343E"/>
    <w:rsid w:val="00CD3B80"/>
    <w:rsid w:val="00CD3D47"/>
    <w:rsid w:val="00CD4699"/>
    <w:rsid w:val="00CD4767"/>
    <w:rsid w:val="00CD4E5F"/>
    <w:rsid w:val="00CD5090"/>
    <w:rsid w:val="00CD53A3"/>
    <w:rsid w:val="00CD69DD"/>
    <w:rsid w:val="00CD69ED"/>
    <w:rsid w:val="00CD6AA8"/>
    <w:rsid w:val="00CD754D"/>
    <w:rsid w:val="00CD7C0F"/>
    <w:rsid w:val="00CD7F7F"/>
    <w:rsid w:val="00CE0192"/>
    <w:rsid w:val="00CE0FC3"/>
    <w:rsid w:val="00CE1272"/>
    <w:rsid w:val="00CE144F"/>
    <w:rsid w:val="00CE1DED"/>
    <w:rsid w:val="00CE1F63"/>
    <w:rsid w:val="00CE2606"/>
    <w:rsid w:val="00CE2B88"/>
    <w:rsid w:val="00CE2D3F"/>
    <w:rsid w:val="00CE2F6B"/>
    <w:rsid w:val="00CE3456"/>
    <w:rsid w:val="00CE351A"/>
    <w:rsid w:val="00CE3C76"/>
    <w:rsid w:val="00CE402D"/>
    <w:rsid w:val="00CE460E"/>
    <w:rsid w:val="00CE46A7"/>
    <w:rsid w:val="00CE4F12"/>
    <w:rsid w:val="00CE4F96"/>
    <w:rsid w:val="00CE5D16"/>
    <w:rsid w:val="00CE5F14"/>
    <w:rsid w:val="00CE6686"/>
    <w:rsid w:val="00CE69F3"/>
    <w:rsid w:val="00CE727D"/>
    <w:rsid w:val="00CE7BE5"/>
    <w:rsid w:val="00CF00EE"/>
    <w:rsid w:val="00CF043A"/>
    <w:rsid w:val="00CF1198"/>
    <w:rsid w:val="00CF12DD"/>
    <w:rsid w:val="00CF144E"/>
    <w:rsid w:val="00CF1A3D"/>
    <w:rsid w:val="00CF1DBC"/>
    <w:rsid w:val="00CF2274"/>
    <w:rsid w:val="00CF254B"/>
    <w:rsid w:val="00CF2C2F"/>
    <w:rsid w:val="00CF30E3"/>
    <w:rsid w:val="00CF35E0"/>
    <w:rsid w:val="00CF3653"/>
    <w:rsid w:val="00CF380C"/>
    <w:rsid w:val="00CF38A1"/>
    <w:rsid w:val="00CF3FDB"/>
    <w:rsid w:val="00CF446D"/>
    <w:rsid w:val="00CF455C"/>
    <w:rsid w:val="00CF4942"/>
    <w:rsid w:val="00CF4D0C"/>
    <w:rsid w:val="00CF5681"/>
    <w:rsid w:val="00CF623B"/>
    <w:rsid w:val="00CF7290"/>
    <w:rsid w:val="00CF79AB"/>
    <w:rsid w:val="00D006E0"/>
    <w:rsid w:val="00D0071E"/>
    <w:rsid w:val="00D007E1"/>
    <w:rsid w:val="00D0160F"/>
    <w:rsid w:val="00D027A7"/>
    <w:rsid w:val="00D029CD"/>
    <w:rsid w:val="00D02D18"/>
    <w:rsid w:val="00D02F95"/>
    <w:rsid w:val="00D03F2E"/>
    <w:rsid w:val="00D04493"/>
    <w:rsid w:val="00D04F54"/>
    <w:rsid w:val="00D05143"/>
    <w:rsid w:val="00D051DD"/>
    <w:rsid w:val="00D055B6"/>
    <w:rsid w:val="00D057BB"/>
    <w:rsid w:val="00D0580D"/>
    <w:rsid w:val="00D05FF9"/>
    <w:rsid w:val="00D060C6"/>
    <w:rsid w:val="00D06327"/>
    <w:rsid w:val="00D07926"/>
    <w:rsid w:val="00D07F8B"/>
    <w:rsid w:val="00D104CC"/>
    <w:rsid w:val="00D10CCE"/>
    <w:rsid w:val="00D10D4F"/>
    <w:rsid w:val="00D1138D"/>
    <w:rsid w:val="00D11C37"/>
    <w:rsid w:val="00D11F25"/>
    <w:rsid w:val="00D12113"/>
    <w:rsid w:val="00D12760"/>
    <w:rsid w:val="00D12A96"/>
    <w:rsid w:val="00D1315F"/>
    <w:rsid w:val="00D13ACC"/>
    <w:rsid w:val="00D13AFD"/>
    <w:rsid w:val="00D13CBA"/>
    <w:rsid w:val="00D14097"/>
    <w:rsid w:val="00D14196"/>
    <w:rsid w:val="00D142A6"/>
    <w:rsid w:val="00D143BC"/>
    <w:rsid w:val="00D14F9F"/>
    <w:rsid w:val="00D1565E"/>
    <w:rsid w:val="00D157F6"/>
    <w:rsid w:val="00D15B02"/>
    <w:rsid w:val="00D1610B"/>
    <w:rsid w:val="00D16BC5"/>
    <w:rsid w:val="00D16C1C"/>
    <w:rsid w:val="00D171BC"/>
    <w:rsid w:val="00D20605"/>
    <w:rsid w:val="00D20F94"/>
    <w:rsid w:val="00D21129"/>
    <w:rsid w:val="00D21732"/>
    <w:rsid w:val="00D21D7C"/>
    <w:rsid w:val="00D2207D"/>
    <w:rsid w:val="00D22571"/>
    <w:rsid w:val="00D2279D"/>
    <w:rsid w:val="00D22FBD"/>
    <w:rsid w:val="00D237BA"/>
    <w:rsid w:val="00D237C0"/>
    <w:rsid w:val="00D23EAF"/>
    <w:rsid w:val="00D24228"/>
    <w:rsid w:val="00D247DB"/>
    <w:rsid w:val="00D24804"/>
    <w:rsid w:val="00D255E4"/>
    <w:rsid w:val="00D25BFA"/>
    <w:rsid w:val="00D25EFE"/>
    <w:rsid w:val="00D25F3F"/>
    <w:rsid w:val="00D2603C"/>
    <w:rsid w:val="00D26496"/>
    <w:rsid w:val="00D26501"/>
    <w:rsid w:val="00D26D61"/>
    <w:rsid w:val="00D2711F"/>
    <w:rsid w:val="00D27622"/>
    <w:rsid w:val="00D27B0D"/>
    <w:rsid w:val="00D305A6"/>
    <w:rsid w:val="00D31B06"/>
    <w:rsid w:val="00D31E22"/>
    <w:rsid w:val="00D324AD"/>
    <w:rsid w:val="00D3262F"/>
    <w:rsid w:val="00D3281C"/>
    <w:rsid w:val="00D329B9"/>
    <w:rsid w:val="00D32E2A"/>
    <w:rsid w:val="00D330BA"/>
    <w:rsid w:val="00D33500"/>
    <w:rsid w:val="00D33A98"/>
    <w:rsid w:val="00D33C5C"/>
    <w:rsid w:val="00D3420E"/>
    <w:rsid w:val="00D34361"/>
    <w:rsid w:val="00D34542"/>
    <w:rsid w:val="00D355CC"/>
    <w:rsid w:val="00D35D57"/>
    <w:rsid w:val="00D362BF"/>
    <w:rsid w:val="00D368C6"/>
    <w:rsid w:val="00D3701D"/>
    <w:rsid w:val="00D3712B"/>
    <w:rsid w:val="00D3741F"/>
    <w:rsid w:val="00D401C2"/>
    <w:rsid w:val="00D408C2"/>
    <w:rsid w:val="00D40A2C"/>
    <w:rsid w:val="00D418DA"/>
    <w:rsid w:val="00D418E8"/>
    <w:rsid w:val="00D41B26"/>
    <w:rsid w:val="00D41B4F"/>
    <w:rsid w:val="00D420D5"/>
    <w:rsid w:val="00D42326"/>
    <w:rsid w:val="00D42367"/>
    <w:rsid w:val="00D42A35"/>
    <w:rsid w:val="00D42F93"/>
    <w:rsid w:val="00D42FC4"/>
    <w:rsid w:val="00D43AF0"/>
    <w:rsid w:val="00D43F24"/>
    <w:rsid w:val="00D44142"/>
    <w:rsid w:val="00D443DC"/>
    <w:rsid w:val="00D44A26"/>
    <w:rsid w:val="00D45783"/>
    <w:rsid w:val="00D45A0E"/>
    <w:rsid w:val="00D4600D"/>
    <w:rsid w:val="00D463D7"/>
    <w:rsid w:val="00D46800"/>
    <w:rsid w:val="00D47A19"/>
    <w:rsid w:val="00D50096"/>
    <w:rsid w:val="00D50229"/>
    <w:rsid w:val="00D5072E"/>
    <w:rsid w:val="00D50DB1"/>
    <w:rsid w:val="00D51537"/>
    <w:rsid w:val="00D516BB"/>
    <w:rsid w:val="00D517E1"/>
    <w:rsid w:val="00D51930"/>
    <w:rsid w:val="00D51B3A"/>
    <w:rsid w:val="00D51BA8"/>
    <w:rsid w:val="00D51D0A"/>
    <w:rsid w:val="00D52173"/>
    <w:rsid w:val="00D5222F"/>
    <w:rsid w:val="00D526B4"/>
    <w:rsid w:val="00D52970"/>
    <w:rsid w:val="00D52B81"/>
    <w:rsid w:val="00D53423"/>
    <w:rsid w:val="00D5378F"/>
    <w:rsid w:val="00D53CC1"/>
    <w:rsid w:val="00D54A7A"/>
    <w:rsid w:val="00D54E60"/>
    <w:rsid w:val="00D5540C"/>
    <w:rsid w:val="00D55667"/>
    <w:rsid w:val="00D55795"/>
    <w:rsid w:val="00D56217"/>
    <w:rsid w:val="00D56D09"/>
    <w:rsid w:val="00D571A4"/>
    <w:rsid w:val="00D57A1F"/>
    <w:rsid w:val="00D57A2B"/>
    <w:rsid w:val="00D57A5D"/>
    <w:rsid w:val="00D61C45"/>
    <w:rsid w:val="00D62082"/>
    <w:rsid w:val="00D62088"/>
    <w:rsid w:val="00D62163"/>
    <w:rsid w:val="00D62352"/>
    <w:rsid w:val="00D62527"/>
    <w:rsid w:val="00D62ADD"/>
    <w:rsid w:val="00D6306B"/>
    <w:rsid w:val="00D644CD"/>
    <w:rsid w:val="00D64750"/>
    <w:rsid w:val="00D656EC"/>
    <w:rsid w:val="00D65EA2"/>
    <w:rsid w:val="00D667D1"/>
    <w:rsid w:val="00D66AE8"/>
    <w:rsid w:val="00D66D32"/>
    <w:rsid w:val="00D67141"/>
    <w:rsid w:val="00D671FC"/>
    <w:rsid w:val="00D67591"/>
    <w:rsid w:val="00D70380"/>
    <w:rsid w:val="00D70E50"/>
    <w:rsid w:val="00D71188"/>
    <w:rsid w:val="00D713F3"/>
    <w:rsid w:val="00D71878"/>
    <w:rsid w:val="00D72280"/>
    <w:rsid w:val="00D72359"/>
    <w:rsid w:val="00D727C0"/>
    <w:rsid w:val="00D73731"/>
    <w:rsid w:val="00D74230"/>
    <w:rsid w:val="00D7444A"/>
    <w:rsid w:val="00D74E3E"/>
    <w:rsid w:val="00D74F82"/>
    <w:rsid w:val="00D75C86"/>
    <w:rsid w:val="00D75E5A"/>
    <w:rsid w:val="00D76586"/>
    <w:rsid w:val="00D76883"/>
    <w:rsid w:val="00D76E4F"/>
    <w:rsid w:val="00D77404"/>
    <w:rsid w:val="00D775E5"/>
    <w:rsid w:val="00D77863"/>
    <w:rsid w:val="00D77A0F"/>
    <w:rsid w:val="00D77CF1"/>
    <w:rsid w:val="00D803A1"/>
    <w:rsid w:val="00D80420"/>
    <w:rsid w:val="00D805F4"/>
    <w:rsid w:val="00D80818"/>
    <w:rsid w:val="00D80D96"/>
    <w:rsid w:val="00D80E5D"/>
    <w:rsid w:val="00D810D4"/>
    <w:rsid w:val="00D81414"/>
    <w:rsid w:val="00D81FE8"/>
    <w:rsid w:val="00D82AF6"/>
    <w:rsid w:val="00D833AD"/>
    <w:rsid w:val="00D83A5B"/>
    <w:rsid w:val="00D83DB8"/>
    <w:rsid w:val="00D84BBA"/>
    <w:rsid w:val="00D850E6"/>
    <w:rsid w:val="00D85C3E"/>
    <w:rsid w:val="00D85C97"/>
    <w:rsid w:val="00D86671"/>
    <w:rsid w:val="00D86A7F"/>
    <w:rsid w:val="00D86B02"/>
    <w:rsid w:val="00D87602"/>
    <w:rsid w:val="00D87B18"/>
    <w:rsid w:val="00D90F8E"/>
    <w:rsid w:val="00D9103F"/>
    <w:rsid w:val="00D914BF"/>
    <w:rsid w:val="00D916CA"/>
    <w:rsid w:val="00D919F0"/>
    <w:rsid w:val="00D91B0E"/>
    <w:rsid w:val="00D91FC9"/>
    <w:rsid w:val="00D92781"/>
    <w:rsid w:val="00D92BF0"/>
    <w:rsid w:val="00D92E27"/>
    <w:rsid w:val="00D93109"/>
    <w:rsid w:val="00D9356A"/>
    <w:rsid w:val="00D9390C"/>
    <w:rsid w:val="00D93A88"/>
    <w:rsid w:val="00D93CE9"/>
    <w:rsid w:val="00D94DC4"/>
    <w:rsid w:val="00D94E75"/>
    <w:rsid w:val="00D950B5"/>
    <w:rsid w:val="00D95AD6"/>
    <w:rsid w:val="00D960EE"/>
    <w:rsid w:val="00D967C3"/>
    <w:rsid w:val="00D96B5B"/>
    <w:rsid w:val="00DA0698"/>
    <w:rsid w:val="00DA0CCC"/>
    <w:rsid w:val="00DA0CDE"/>
    <w:rsid w:val="00DA183D"/>
    <w:rsid w:val="00DA1C50"/>
    <w:rsid w:val="00DA1DD7"/>
    <w:rsid w:val="00DA2439"/>
    <w:rsid w:val="00DA2C4C"/>
    <w:rsid w:val="00DA2E06"/>
    <w:rsid w:val="00DA2F36"/>
    <w:rsid w:val="00DA2F91"/>
    <w:rsid w:val="00DA2FB7"/>
    <w:rsid w:val="00DA30AC"/>
    <w:rsid w:val="00DA3A27"/>
    <w:rsid w:val="00DA3D5D"/>
    <w:rsid w:val="00DA4334"/>
    <w:rsid w:val="00DA4BF3"/>
    <w:rsid w:val="00DA4C11"/>
    <w:rsid w:val="00DA4C8A"/>
    <w:rsid w:val="00DA4E25"/>
    <w:rsid w:val="00DA5555"/>
    <w:rsid w:val="00DA5C0C"/>
    <w:rsid w:val="00DA610C"/>
    <w:rsid w:val="00DA614B"/>
    <w:rsid w:val="00DA61F0"/>
    <w:rsid w:val="00DA6212"/>
    <w:rsid w:val="00DA69FC"/>
    <w:rsid w:val="00DA6A2F"/>
    <w:rsid w:val="00DA6C9C"/>
    <w:rsid w:val="00DA7387"/>
    <w:rsid w:val="00DA799A"/>
    <w:rsid w:val="00DA7F07"/>
    <w:rsid w:val="00DB023F"/>
    <w:rsid w:val="00DB04AD"/>
    <w:rsid w:val="00DB04B9"/>
    <w:rsid w:val="00DB0DE2"/>
    <w:rsid w:val="00DB105D"/>
    <w:rsid w:val="00DB1C83"/>
    <w:rsid w:val="00DB1CC9"/>
    <w:rsid w:val="00DB2917"/>
    <w:rsid w:val="00DB2953"/>
    <w:rsid w:val="00DB35D4"/>
    <w:rsid w:val="00DB4015"/>
    <w:rsid w:val="00DB405F"/>
    <w:rsid w:val="00DB4E9C"/>
    <w:rsid w:val="00DB5653"/>
    <w:rsid w:val="00DB5FDF"/>
    <w:rsid w:val="00DB66EC"/>
    <w:rsid w:val="00DB7410"/>
    <w:rsid w:val="00DB7B85"/>
    <w:rsid w:val="00DB7DF8"/>
    <w:rsid w:val="00DC0015"/>
    <w:rsid w:val="00DC0DC1"/>
    <w:rsid w:val="00DC1507"/>
    <w:rsid w:val="00DC1659"/>
    <w:rsid w:val="00DC1740"/>
    <w:rsid w:val="00DC1B21"/>
    <w:rsid w:val="00DC228B"/>
    <w:rsid w:val="00DC255E"/>
    <w:rsid w:val="00DC25A8"/>
    <w:rsid w:val="00DC29E2"/>
    <w:rsid w:val="00DC33C1"/>
    <w:rsid w:val="00DC3D02"/>
    <w:rsid w:val="00DC42B3"/>
    <w:rsid w:val="00DC42D2"/>
    <w:rsid w:val="00DC4899"/>
    <w:rsid w:val="00DC489D"/>
    <w:rsid w:val="00DC4CB9"/>
    <w:rsid w:val="00DC51A6"/>
    <w:rsid w:val="00DC5574"/>
    <w:rsid w:val="00DC55F7"/>
    <w:rsid w:val="00DC55FE"/>
    <w:rsid w:val="00DC59BE"/>
    <w:rsid w:val="00DC5FEA"/>
    <w:rsid w:val="00DC60B0"/>
    <w:rsid w:val="00DC65CF"/>
    <w:rsid w:val="00DC6B85"/>
    <w:rsid w:val="00DC6FDC"/>
    <w:rsid w:val="00DC7ED1"/>
    <w:rsid w:val="00DD096C"/>
    <w:rsid w:val="00DD14B2"/>
    <w:rsid w:val="00DD1A1D"/>
    <w:rsid w:val="00DD2DA7"/>
    <w:rsid w:val="00DD2F78"/>
    <w:rsid w:val="00DD38A7"/>
    <w:rsid w:val="00DD43EC"/>
    <w:rsid w:val="00DD4CC7"/>
    <w:rsid w:val="00DD4EAE"/>
    <w:rsid w:val="00DD51A0"/>
    <w:rsid w:val="00DD60F7"/>
    <w:rsid w:val="00DD6B3E"/>
    <w:rsid w:val="00DD6D21"/>
    <w:rsid w:val="00DD6F9F"/>
    <w:rsid w:val="00DD7317"/>
    <w:rsid w:val="00DD7645"/>
    <w:rsid w:val="00DD7B64"/>
    <w:rsid w:val="00DD7F4D"/>
    <w:rsid w:val="00DE02A5"/>
    <w:rsid w:val="00DE04A5"/>
    <w:rsid w:val="00DE0522"/>
    <w:rsid w:val="00DE0598"/>
    <w:rsid w:val="00DE0C0E"/>
    <w:rsid w:val="00DE1302"/>
    <w:rsid w:val="00DE131D"/>
    <w:rsid w:val="00DE1A21"/>
    <w:rsid w:val="00DE1E15"/>
    <w:rsid w:val="00DE1EF9"/>
    <w:rsid w:val="00DE3ABC"/>
    <w:rsid w:val="00DE4678"/>
    <w:rsid w:val="00DE46CF"/>
    <w:rsid w:val="00DE476A"/>
    <w:rsid w:val="00DE549D"/>
    <w:rsid w:val="00DE566A"/>
    <w:rsid w:val="00DE574A"/>
    <w:rsid w:val="00DE5AA3"/>
    <w:rsid w:val="00DE70B5"/>
    <w:rsid w:val="00DE7687"/>
    <w:rsid w:val="00DE76C2"/>
    <w:rsid w:val="00DE7C44"/>
    <w:rsid w:val="00DF00B8"/>
    <w:rsid w:val="00DF05A5"/>
    <w:rsid w:val="00DF090C"/>
    <w:rsid w:val="00DF0C21"/>
    <w:rsid w:val="00DF136B"/>
    <w:rsid w:val="00DF1560"/>
    <w:rsid w:val="00DF16C4"/>
    <w:rsid w:val="00DF1E24"/>
    <w:rsid w:val="00DF21C9"/>
    <w:rsid w:val="00DF2AC7"/>
    <w:rsid w:val="00DF367A"/>
    <w:rsid w:val="00DF3749"/>
    <w:rsid w:val="00DF3786"/>
    <w:rsid w:val="00DF3F41"/>
    <w:rsid w:val="00DF43BA"/>
    <w:rsid w:val="00DF47A2"/>
    <w:rsid w:val="00DF4D28"/>
    <w:rsid w:val="00DF4F54"/>
    <w:rsid w:val="00DF50C2"/>
    <w:rsid w:val="00DF5B6C"/>
    <w:rsid w:val="00DF5BA5"/>
    <w:rsid w:val="00DF5BC1"/>
    <w:rsid w:val="00DF5D7E"/>
    <w:rsid w:val="00DF5E00"/>
    <w:rsid w:val="00DF5E69"/>
    <w:rsid w:val="00DF6F96"/>
    <w:rsid w:val="00DF75EF"/>
    <w:rsid w:val="00DF7732"/>
    <w:rsid w:val="00DF780A"/>
    <w:rsid w:val="00DF78C6"/>
    <w:rsid w:val="00DF7EA1"/>
    <w:rsid w:val="00E0018B"/>
    <w:rsid w:val="00E0029C"/>
    <w:rsid w:val="00E00801"/>
    <w:rsid w:val="00E00D77"/>
    <w:rsid w:val="00E0245F"/>
    <w:rsid w:val="00E02669"/>
    <w:rsid w:val="00E02AB6"/>
    <w:rsid w:val="00E03579"/>
    <w:rsid w:val="00E04AD6"/>
    <w:rsid w:val="00E05CFC"/>
    <w:rsid w:val="00E06684"/>
    <w:rsid w:val="00E06789"/>
    <w:rsid w:val="00E067DF"/>
    <w:rsid w:val="00E06C89"/>
    <w:rsid w:val="00E06EE3"/>
    <w:rsid w:val="00E075F2"/>
    <w:rsid w:val="00E07767"/>
    <w:rsid w:val="00E0789D"/>
    <w:rsid w:val="00E078BB"/>
    <w:rsid w:val="00E07A30"/>
    <w:rsid w:val="00E10116"/>
    <w:rsid w:val="00E1033A"/>
    <w:rsid w:val="00E11177"/>
    <w:rsid w:val="00E11514"/>
    <w:rsid w:val="00E11C15"/>
    <w:rsid w:val="00E124CB"/>
    <w:rsid w:val="00E12A4F"/>
    <w:rsid w:val="00E12D4A"/>
    <w:rsid w:val="00E13227"/>
    <w:rsid w:val="00E133F7"/>
    <w:rsid w:val="00E13DEB"/>
    <w:rsid w:val="00E140ED"/>
    <w:rsid w:val="00E14218"/>
    <w:rsid w:val="00E14521"/>
    <w:rsid w:val="00E161E2"/>
    <w:rsid w:val="00E16A77"/>
    <w:rsid w:val="00E17175"/>
    <w:rsid w:val="00E17479"/>
    <w:rsid w:val="00E175DB"/>
    <w:rsid w:val="00E208A9"/>
    <w:rsid w:val="00E21867"/>
    <w:rsid w:val="00E233AE"/>
    <w:rsid w:val="00E234ED"/>
    <w:rsid w:val="00E239B0"/>
    <w:rsid w:val="00E23F8C"/>
    <w:rsid w:val="00E244BB"/>
    <w:rsid w:val="00E24EE9"/>
    <w:rsid w:val="00E252FE"/>
    <w:rsid w:val="00E25678"/>
    <w:rsid w:val="00E25E18"/>
    <w:rsid w:val="00E25FDB"/>
    <w:rsid w:val="00E2652D"/>
    <w:rsid w:val="00E26691"/>
    <w:rsid w:val="00E26C52"/>
    <w:rsid w:val="00E26EE6"/>
    <w:rsid w:val="00E26FC0"/>
    <w:rsid w:val="00E26FE9"/>
    <w:rsid w:val="00E27490"/>
    <w:rsid w:val="00E2793C"/>
    <w:rsid w:val="00E27A5A"/>
    <w:rsid w:val="00E31738"/>
    <w:rsid w:val="00E318FA"/>
    <w:rsid w:val="00E31D57"/>
    <w:rsid w:val="00E32454"/>
    <w:rsid w:val="00E32585"/>
    <w:rsid w:val="00E32716"/>
    <w:rsid w:val="00E32D5E"/>
    <w:rsid w:val="00E32FCE"/>
    <w:rsid w:val="00E33790"/>
    <w:rsid w:val="00E340FF"/>
    <w:rsid w:val="00E34C1D"/>
    <w:rsid w:val="00E34D6C"/>
    <w:rsid w:val="00E35538"/>
    <w:rsid w:val="00E3561D"/>
    <w:rsid w:val="00E35DD2"/>
    <w:rsid w:val="00E363E3"/>
    <w:rsid w:val="00E3684D"/>
    <w:rsid w:val="00E368B6"/>
    <w:rsid w:val="00E36AFD"/>
    <w:rsid w:val="00E36B7B"/>
    <w:rsid w:val="00E36FCE"/>
    <w:rsid w:val="00E371C5"/>
    <w:rsid w:val="00E37C5D"/>
    <w:rsid w:val="00E37CCB"/>
    <w:rsid w:val="00E37E2B"/>
    <w:rsid w:val="00E406F7"/>
    <w:rsid w:val="00E40818"/>
    <w:rsid w:val="00E40CC0"/>
    <w:rsid w:val="00E40F41"/>
    <w:rsid w:val="00E4103E"/>
    <w:rsid w:val="00E4163B"/>
    <w:rsid w:val="00E42689"/>
    <w:rsid w:val="00E42A33"/>
    <w:rsid w:val="00E42BA9"/>
    <w:rsid w:val="00E43109"/>
    <w:rsid w:val="00E432FE"/>
    <w:rsid w:val="00E433D5"/>
    <w:rsid w:val="00E434D0"/>
    <w:rsid w:val="00E43B6C"/>
    <w:rsid w:val="00E43D46"/>
    <w:rsid w:val="00E43D60"/>
    <w:rsid w:val="00E43D99"/>
    <w:rsid w:val="00E43DB6"/>
    <w:rsid w:val="00E43FA4"/>
    <w:rsid w:val="00E452F2"/>
    <w:rsid w:val="00E4531C"/>
    <w:rsid w:val="00E45CE3"/>
    <w:rsid w:val="00E45E66"/>
    <w:rsid w:val="00E45E99"/>
    <w:rsid w:val="00E46527"/>
    <w:rsid w:val="00E4674F"/>
    <w:rsid w:val="00E46BC3"/>
    <w:rsid w:val="00E46BEE"/>
    <w:rsid w:val="00E46C01"/>
    <w:rsid w:val="00E46CB1"/>
    <w:rsid w:val="00E46D56"/>
    <w:rsid w:val="00E46E4A"/>
    <w:rsid w:val="00E470E4"/>
    <w:rsid w:val="00E47118"/>
    <w:rsid w:val="00E47661"/>
    <w:rsid w:val="00E4766E"/>
    <w:rsid w:val="00E476CC"/>
    <w:rsid w:val="00E47B7D"/>
    <w:rsid w:val="00E501EB"/>
    <w:rsid w:val="00E50DCA"/>
    <w:rsid w:val="00E51168"/>
    <w:rsid w:val="00E52285"/>
    <w:rsid w:val="00E5236D"/>
    <w:rsid w:val="00E5283C"/>
    <w:rsid w:val="00E52FA5"/>
    <w:rsid w:val="00E535C5"/>
    <w:rsid w:val="00E53E1A"/>
    <w:rsid w:val="00E53E6E"/>
    <w:rsid w:val="00E54733"/>
    <w:rsid w:val="00E54E18"/>
    <w:rsid w:val="00E55283"/>
    <w:rsid w:val="00E552EC"/>
    <w:rsid w:val="00E55441"/>
    <w:rsid w:val="00E559A6"/>
    <w:rsid w:val="00E5612D"/>
    <w:rsid w:val="00E566E8"/>
    <w:rsid w:val="00E56C9D"/>
    <w:rsid w:val="00E56E08"/>
    <w:rsid w:val="00E57429"/>
    <w:rsid w:val="00E57FF2"/>
    <w:rsid w:val="00E60622"/>
    <w:rsid w:val="00E60FD5"/>
    <w:rsid w:val="00E6123A"/>
    <w:rsid w:val="00E62D8E"/>
    <w:rsid w:val="00E63162"/>
    <w:rsid w:val="00E634C5"/>
    <w:rsid w:val="00E63DAE"/>
    <w:rsid w:val="00E64A8B"/>
    <w:rsid w:val="00E64C86"/>
    <w:rsid w:val="00E6563C"/>
    <w:rsid w:val="00E6593F"/>
    <w:rsid w:val="00E65EE7"/>
    <w:rsid w:val="00E66AD8"/>
    <w:rsid w:val="00E67082"/>
    <w:rsid w:val="00E67367"/>
    <w:rsid w:val="00E675FC"/>
    <w:rsid w:val="00E70BB1"/>
    <w:rsid w:val="00E70E6C"/>
    <w:rsid w:val="00E70FBB"/>
    <w:rsid w:val="00E712D3"/>
    <w:rsid w:val="00E713FB"/>
    <w:rsid w:val="00E71A54"/>
    <w:rsid w:val="00E71F8D"/>
    <w:rsid w:val="00E7231E"/>
    <w:rsid w:val="00E738D1"/>
    <w:rsid w:val="00E73C9D"/>
    <w:rsid w:val="00E74125"/>
    <w:rsid w:val="00E7419B"/>
    <w:rsid w:val="00E7489C"/>
    <w:rsid w:val="00E758EE"/>
    <w:rsid w:val="00E763C2"/>
    <w:rsid w:val="00E76757"/>
    <w:rsid w:val="00E774DF"/>
    <w:rsid w:val="00E7754F"/>
    <w:rsid w:val="00E776B3"/>
    <w:rsid w:val="00E77B39"/>
    <w:rsid w:val="00E8073F"/>
    <w:rsid w:val="00E80989"/>
    <w:rsid w:val="00E809D0"/>
    <w:rsid w:val="00E80A15"/>
    <w:rsid w:val="00E80D77"/>
    <w:rsid w:val="00E820F6"/>
    <w:rsid w:val="00E82176"/>
    <w:rsid w:val="00E8264F"/>
    <w:rsid w:val="00E82F4E"/>
    <w:rsid w:val="00E832D2"/>
    <w:rsid w:val="00E833A5"/>
    <w:rsid w:val="00E83419"/>
    <w:rsid w:val="00E8364B"/>
    <w:rsid w:val="00E836A2"/>
    <w:rsid w:val="00E837F3"/>
    <w:rsid w:val="00E83804"/>
    <w:rsid w:val="00E84476"/>
    <w:rsid w:val="00E84923"/>
    <w:rsid w:val="00E86342"/>
    <w:rsid w:val="00E864F3"/>
    <w:rsid w:val="00E8690A"/>
    <w:rsid w:val="00E86BC0"/>
    <w:rsid w:val="00E86C89"/>
    <w:rsid w:val="00E86E8E"/>
    <w:rsid w:val="00E87209"/>
    <w:rsid w:val="00E877E8"/>
    <w:rsid w:val="00E87E1D"/>
    <w:rsid w:val="00E87F1A"/>
    <w:rsid w:val="00E905AF"/>
    <w:rsid w:val="00E906E9"/>
    <w:rsid w:val="00E90E06"/>
    <w:rsid w:val="00E91341"/>
    <w:rsid w:val="00E916C0"/>
    <w:rsid w:val="00E91F60"/>
    <w:rsid w:val="00E9227F"/>
    <w:rsid w:val="00E926B9"/>
    <w:rsid w:val="00E926F1"/>
    <w:rsid w:val="00E9288E"/>
    <w:rsid w:val="00E929E4"/>
    <w:rsid w:val="00E92ACD"/>
    <w:rsid w:val="00E92B44"/>
    <w:rsid w:val="00E92B86"/>
    <w:rsid w:val="00E92CDA"/>
    <w:rsid w:val="00E93770"/>
    <w:rsid w:val="00E93AAD"/>
    <w:rsid w:val="00E9401F"/>
    <w:rsid w:val="00E9462C"/>
    <w:rsid w:val="00E948AA"/>
    <w:rsid w:val="00E94C6E"/>
    <w:rsid w:val="00E94E2B"/>
    <w:rsid w:val="00E95299"/>
    <w:rsid w:val="00E95412"/>
    <w:rsid w:val="00E955CC"/>
    <w:rsid w:val="00E95B2C"/>
    <w:rsid w:val="00E962F0"/>
    <w:rsid w:val="00E96654"/>
    <w:rsid w:val="00E96E9F"/>
    <w:rsid w:val="00E97442"/>
    <w:rsid w:val="00E974E5"/>
    <w:rsid w:val="00E97512"/>
    <w:rsid w:val="00E9766B"/>
    <w:rsid w:val="00E97722"/>
    <w:rsid w:val="00EA0190"/>
    <w:rsid w:val="00EA0778"/>
    <w:rsid w:val="00EA0D03"/>
    <w:rsid w:val="00EA0D92"/>
    <w:rsid w:val="00EA1754"/>
    <w:rsid w:val="00EA1765"/>
    <w:rsid w:val="00EA292A"/>
    <w:rsid w:val="00EA2977"/>
    <w:rsid w:val="00EA3219"/>
    <w:rsid w:val="00EA39E3"/>
    <w:rsid w:val="00EA3B3D"/>
    <w:rsid w:val="00EA3CCA"/>
    <w:rsid w:val="00EA458A"/>
    <w:rsid w:val="00EA53EB"/>
    <w:rsid w:val="00EA5C06"/>
    <w:rsid w:val="00EA5DC7"/>
    <w:rsid w:val="00EA6396"/>
    <w:rsid w:val="00EA66AE"/>
    <w:rsid w:val="00EA6930"/>
    <w:rsid w:val="00EA71F6"/>
    <w:rsid w:val="00EA76BD"/>
    <w:rsid w:val="00EA77A8"/>
    <w:rsid w:val="00EA7809"/>
    <w:rsid w:val="00EA7ACE"/>
    <w:rsid w:val="00EB022C"/>
    <w:rsid w:val="00EB0280"/>
    <w:rsid w:val="00EB03EC"/>
    <w:rsid w:val="00EB11C5"/>
    <w:rsid w:val="00EB132D"/>
    <w:rsid w:val="00EB170F"/>
    <w:rsid w:val="00EB176E"/>
    <w:rsid w:val="00EB2390"/>
    <w:rsid w:val="00EB246F"/>
    <w:rsid w:val="00EB2653"/>
    <w:rsid w:val="00EB2C1E"/>
    <w:rsid w:val="00EB317E"/>
    <w:rsid w:val="00EB32E7"/>
    <w:rsid w:val="00EB35DD"/>
    <w:rsid w:val="00EB3645"/>
    <w:rsid w:val="00EB3A12"/>
    <w:rsid w:val="00EB3A18"/>
    <w:rsid w:val="00EB3DB4"/>
    <w:rsid w:val="00EB3E6D"/>
    <w:rsid w:val="00EB3EAD"/>
    <w:rsid w:val="00EB5592"/>
    <w:rsid w:val="00EB55ED"/>
    <w:rsid w:val="00EB5B89"/>
    <w:rsid w:val="00EB7499"/>
    <w:rsid w:val="00EB7601"/>
    <w:rsid w:val="00EB787A"/>
    <w:rsid w:val="00EB7A4B"/>
    <w:rsid w:val="00EC0842"/>
    <w:rsid w:val="00EC106B"/>
    <w:rsid w:val="00EC1610"/>
    <w:rsid w:val="00EC1B0D"/>
    <w:rsid w:val="00EC1CB3"/>
    <w:rsid w:val="00EC1DDD"/>
    <w:rsid w:val="00EC1F7E"/>
    <w:rsid w:val="00EC2091"/>
    <w:rsid w:val="00EC2A32"/>
    <w:rsid w:val="00EC37A5"/>
    <w:rsid w:val="00EC3833"/>
    <w:rsid w:val="00EC393E"/>
    <w:rsid w:val="00EC4244"/>
    <w:rsid w:val="00EC4590"/>
    <w:rsid w:val="00EC47DD"/>
    <w:rsid w:val="00EC4D5F"/>
    <w:rsid w:val="00EC537C"/>
    <w:rsid w:val="00EC5A05"/>
    <w:rsid w:val="00EC5A53"/>
    <w:rsid w:val="00EC5AC0"/>
    <w:rsid w:val="00EC5DF7"/>
    <w:rsid w:val="00EC634A"/>
    <w:rsid w:val="00EC6638"/>
    <w:rsid w:val="00EC70BD"/>
    <w:rsid w:val="00EC7138"/>
    <w:rsid w:val="00EC78AA"/>
    <w:rsid w:val="00ED0AF8"/>
    <w:rsid w:val="00ED1462"/>
    <w:rsid w:val="00ED16FA"/>
    <w:rsid w:val="00ED1710"/>
    <w:rsid w:val="00ED2C54"/>
    <w:rsid w:val="00ED2CC6"/>
    <w:rsid w:val="00ED2F98"/>
    <w:rsid w:val="00ED3322"/>
    <w:rsid w:val="00ED3B45"/>
    <w:rsid w:val="00ED54A9"/>
    <w:rsid w:val="00ED58EA"/>
    <w:rsid w:val="00ED5CE8"/>
    <w:rsid w:val="00ED6107"/>
    <w:rsid w:val="00ED6428"/>
    <w:rsid w:val="00ED70CA"/>
    <w:rsid w:val="00ED74C0"/>
    <w:rsid w:val="00ED7943"/>
    <w:rsid w:val="00ED7B59"/>
    <w:rsid w:val="00ED7D6C"/>
    <w:rsid w:val="00EE04F6"/>
    <w:rsid w:val="00EE18A7"/>
    <w:rsid w:val="00EE1F32"/>
    <w:rsid w:val="00EE2394"/>
    <w:rsid w:val="00EE2815"/>
    <w:rsid w:val="00EE3214"/>
    <w:rsid w:val="00EE3A1E"/>
    <w:rsid w:val="00EE3BC7"/>
    <w:rsid w:val="00EE3E46"/>
    <w:rsid w:val="00EE41F2"/>
    <w:rsid w:val="00EE4668"/>
    <w:rsid w:val="00EE4BB8"/>
    <w:rsid w:val="00EE4FCC"/>
    <w:rsid w:val="00EE5160"/>
    <w:rsid w:val="00EE51C7"/>
    <w:rsid w:val="00EE59FA"/>
    <w:rsid w:val="00EE5BB7"/>
    <w:rsid w:val="00EE5CCA"/>
    <w:rsid w:val="00EE602A"/>
    <w:rsid w:val="00EE6ACC"/>
    <w:rsid w:val="00EE6CD7"/>
    <w:rsid w:val="00EE6D58"/>
    <w:rsid w:val="00EE7765"/>
    <w:rsid w:val="00EE7A12"/>
    <w:rsid w:val="00EE7DE7"/>
    <w:rsid w:val="00EF0C8B"/>
    <w:rsid w:val="00EF0D4B"/>
    <w:rsid w:val="00EF1372"/>
    <w:rsid w:val="00EF198A"/>
    <w:rsid w:val="00EF1BAB"/>
    <w:rsid w:val="00EF1BDB"/>
    <w:rsid w:val="00EF1C5F"/>
    <w:rsid w:val="00EF1F16"/>
    <w:rsid w:val="00EF2539"/>
    <w:rsid w:val="00EF2751"/>
    <w:rsid w:val="00EF28B3"/>
    <w:rsid w:val="00EF2EA1"/>
    <w:rsid w:val="00EF41FE"/>
    <w:rsid w:val="00EF538A"/>
    <w:rsid w:val="00EF5480"/>
    <w:rsid w:val="00EF5F89"/>
    <w:rsid w:val="00EF6766"/>
    <w:rsid w:val="00EF713A"/>
    <w:rsid w:val="00EF7319"/>
    <w:rsid w:val="00EF7BE6"/>
    <w:rsid w:val="00EF7BFE"/>
    <w:rsid w:val="00EF7EBD"/>
    <w:rsid w:val="00EF7F0E"/>
    <w:rsid w:val="00EF7F17"/>
    <w:rsid w:val="00EF7FEA"/>
    <w:rsid w:val="00F000F7"/>
    <w:rsid w:val="00F002DA"/>
    <w:rsid w:val="00F00623"/>
    <w:rsid w:val="00F00C73"/>
    <w:rsid w:val="00F01D3E"/>
    <w:rsid w:val="00F01DBA"/>
    <w:rsid w:val="00F02411"/>
    <w:rsid w:val="00F0253B"/>
    <w:rsid w:val="00F02669"/>
    <w:rsid w:val="00F02C85"/>
    <w:rsid w:val="00F03BFD"/>
    <w:rsid w:val="00F03C27"/>
    <w:rsid w:val="00F0508A"/>
    <w:rsid w:val="00F0533C"/>
    <w:rsid w:val="00F05514"/>
    <w:rsid w:val="00F059C8"/>
    <w:rsid w:val="00F05CD6"/>
    <w:rsid w:val="00F06576"/>
    <w:rsid w:val="00F069F8"/>
    <w:rsid w:val="00F0740E"/>
    <w:rsid w:val="00F07552"/>
    <w:rsid w:val="00F1006E"/>
    <w:rsid w:val="00F10609"/>
    <w:rsid w:val="00F11262"/>
    <w:rsid w:val="00F1139F"/>
    <w:rsid w:val="00F11580"/>
    <w:rsid w:val="00F116FA"/>
    <w:rsid w:val="00F1181A"/>
    <w:rsid w:val="00F1227D"/>
    <w:rsid w:val="00F1247F"/>
    <w:rsid w:val="00F126E6"/>
    <w:rsid w:val="00F127E5"/>
    <w:rsid w:val="00F12C9E"/>
    <w:rsid w:val="00F13371"/>
    <w:rsid w:val="00F136B6"/>
    <w:rsid w:val="00F13A9B"/>
    <w:rsid w:val="00F13BE2"/>
    <w:rsid w:val="00F14575"/>
    <w:rsid w:val="00F147DC"/>
    <w:rsid w:val="00F14D8C"/>
    <w:rsid w:val="00F15293"/>
    <w:rsid w:val="00F15929"/>
    <w:rsid w:val="00F1598E"/>
    <w:rsid w:val="00F16261"/>
    <w:rsid w:val="00F16809"/>
    <w:rsid w:val="00F16898"/>
    <w:rsid w:val="00F1699E"/>
    <w:rsid w:val="00F16E02"/>
    <w:rsid w:val="00F17857"/>
    <w:rsid w:val="00F17E51"/>
    <w:rsid w:val="00F20113"/>
    <w:rsid w:val="00F204D5"/>
    <w:rsid w:val="00F20756"/>
    <w:rsid w:val="00F20CFC"/>
    <w:rsid w:val="00F20FE3"/>
    <w:rsid w:val="00F210E9"/>
    <w:rsid w:val="00F215B7"/>
    <w:rsid w:val="00F21B32"/>
    <w:rsid w:val="00F21FDF"/>
    <w:rsid w:val="00F227AB"/>
    <w:rsid w:val="00F22C74"/>
    <w:rsid w:val="00F22CFD"/>
    <w:rsid w:val="00F22D48"/>
    <w:rsid w:val="00F231A9"/>
    <w:rsid w:val="00F23395"/>
    <w:rsid w:val="00F23798"/>
    <w:rsid w:val="00F238B8"/>
    <w:rsid w:val="00F24EB9"/>
    <w:rsid w:val="00F24F50"/>
    <w:rsid w:val="00F24FE0"/>
    <w:rsid w:val="00F25391"/>
    <w:rsid w:val="00F25D62"/>
    <w:rsid w:val="00F260AA"/>
    <w:rsid w:val="00F26296"/>
    <w:rsid w:val="00F262D3"/>
    <w:rsid w:val="00F26E27"/>
    <w:rsid w:val="00F271F0"/>
    <w:rsid w:val="00F27324"/>
    <w:rsid w:val="00F30AE8"/>
    <w:rsid w:val="00F3108D"/>
    <w:rsid w:val="00F31F90"/>
    <w:rsid w:val="00F31F95"/>
    <w:rsid w:val="00F322D3"/>
    <w:rsid w:val="00F3246E"/>
    <w:rsid w:val="00F32E53"/>
    <w:rsid w:val="00F32F6E"/>
    <w:rsid w:val="00F33C81"/>
    <w:rsid w:val="00F34339"/>
    <w:rsid w:val="00F343DF"/>
    <w:rsid w:val="00F34D6C"/>
    <w:rsid w:val="00F35121"/>
    <w:rsid w:val="00F35169"/>
    <w:rsid w:val="00F3532E"/>
    <w:rsid w:val="00F358BA"/>
    <w:rsid w:val="00F35E89"/>
    <w:rsid w:val="00F35F4B"/>
    <w:rsid w:val="00F36113"/>
    <w:rsid w:val="00F36215"/>
    <w:rsid w:val="00F3682B"/>
    <w:rsid w:val="00F3773E"/>
    <w:rsid w:val="00F37E65"/>
    <w:rsid w:val="00F403B2"/>
    <w:rsid w:val="00F40607"/>
    <w:rsid w:val="00F40E5A"/>
    <w:rsid w:val="00F42377"/>
    <w:rsid w:val="00F423FE"/>
    <w:rsid w:val="00F425D5"/>
    <w:rsid w:val="00F426C4"/>
    <w:rsid w:val="00F42C9A"/>
    <w:rsid w:val="00F4408C"/>
    <w:rsid w:val="00F441C9"/>
    <w:rsid w:val="00F44298"/>
    <w:rsid w:val="00F44F29"/>
    <w:rsid w:val="00F461B2"/>
    <w:rsid w:val="00F46315"/>
    <w:rsid w:val="00F465CB"/>
    <w:rsid w:val="00F476D5"/>
    <w:rsid w:val="00F476D7"/>
    <w:rsid w:val="00F5019E"/>
    <w:rsid w:val="00F5023F"/>
    <w:rsid w:val="00F513E9"/>
    <w:rsid w:val="00F515EB"/>
    <w:rsid w:val="00F5178C"/>
    <w:rsid w:val="00F51D2F"/>
    <w:rsid w:val="00F51F6F"/>
    <w:rsid w:val="00F5242F"/>
    <w:rsid w:val="00F5254B"/>
    <w:rsid w:val="00F52FE8"/>
    <w:rsid w:val="00F535FC"/>
    <w:rsid w:val="00F54633"/>
    <w:rsid w:val="00F54700"/>
    <w:rsid w:val="00F54A6F"/>
    <w:rsid w:val="00F54EF9"/>
    <w:rsid w:val="00F554AB"/>
    <w:rsid w:val="00F5627B"/>
    <w:rsid w:val="00F567A3"/>
    <w:rsid w:val="00F571F7"/>
    <w:rsid w:val="00F57797"/>
    <w:rsid w:val="00F57968"/>
    <w:rsid w:val="00F57AC0"/>
    <w:rsid w:val="00F6085C"/>
    <w:rsid w:val="00F60996"/>
    <w:rsid w:val="00F61A78"/>
    <w:rsid w:val="00F62079"/>
    <w:rsid w:val="00F628A6"/>
    <w:rsid w:val="00F6294F"/>
    <w:rsid w:val="00F62C13"/>
    <w:rsid w:val="00F63051"/>
    <w:rsid w:val="00F63296"/>
    <w:rsid w:val="00F63A7F"/>
    <w:rsid w:val="00F63BEC"/>
    <w:rsid w:val="00F63D6A"/>
    <w:rsid w:val="00F640BA"/>
    <w:rsid w:val="00F64794"/>
    <w:rsid w:val="00F647E4"/>
    <w:rsid w:val="00F64AC9"/>
    <w:rsid w:val="00F64BF3"/>
    <w:rsid w:val="00F64FBF"/>
    <w:rsid w:val="00F6544F"/>
    <w:rsid w:val="00F65536"/>
    <w:rsid w:val="00F655D2"/>
    <w:rsid w:val="00F65ED1"/>
    <w:rsid w:val="00F667E8"/>
    <w:rsid w:val="00F66823"/>
    <w:rsid w:val="00F66B85"/>
    <w:rsid w:val="00F66D01"/>
    <w:rsid w:val="00F67044"/>
    <w:rsid w:val="00F679FD"/>
    <w:rsid w:val="00F7179C"/>
    <w:rsid w:val="00F7325C"/>
    <w:rsid w:val="00F737E4"/>
    <w:rsid w:val="00F742C9"/>
    <w:rsid w:val="00F7495E"/>
    <w:rsid w:val="00F74E47"/>
    <w:rsid w:val="00F754F8"/>
    <w:rsid w:val="00F75AB5"/>
    <w:rsid w:val="00F75BC4"/>
    <w:rsid w:val="00F76105"/>
    <w:rsid w:val="00F76256"/>
    <w:rsid w:val="00F7633E"/>
    <w:rsid w:val="00F76921"/>
    <w:rsid w:val="00F76E23"/>
    <w:rsid w:val="00F76EDE"/>
    <w:rsid w:val="00F771B1"/>
    <w:rsid w:val="00F77785"/>
    <w:rsid w:val="00F80369"/>
    <w:rsid w:val="00F808C4"/>
    <w:rsid w:val="00F81359"/>
    <w:rsid w:val="00F81625"/>
    <w:rsid w:val="00F81712"/>
    <w:rsid w:val="00F81EFD"/>
    <w:rsid w:val="00F827B7"/>
    <w:rsid w:val="00F82CF5"/>
    <w:rsid w:val="00F8335C"/>
    <w:rsid w:val="00F8345E"/>
    <w:rsid w:val="00F837F7"/>
    <w:rsid w:val="00F83A1D"/>
    <w:rsid w:val="00F8428D"/>
    <w:rsid w:val="00F848A8"/>
    <w:rsid w:val="00F84D07"/>
    <w:rsid w:val="00F84DAF"/>
    <w:rsid w:val="00F84FDD"/>
    <w:rsid w:val="00F85C1C"/>
    <w:rsid w:val="00F85DC4"/>
    <w:rsid w:val="00F86F98"/>
    <w:rsid w:val="00F8714D"/>
    <w:rsid w:val="00F87784"/>
    <w:rsid w:val="00F87A7F"/>
    <w:rsid w:val="00F87CB5"/>
    <w:rsid w:val="00F904C2"/>
    <w:rsid w:val="00F90E3A"/>
    <w:rsid w:val="00F91232"/>
    <w:rsid w:val="00F913EA"/>
    <w:rsid w:val="00F917D0"/>
    <w:rsid w:val="00F91C15"/>
    <w:rsid w:val="00F9269A"/>
    <w:rsid w:val="00F92C56"/>
    <w:rsid w:val="00F92CA3"/>
    <w:rsid w:val="00F92CE1"/>
    <w:rsid w:val="00F92F8D"/>
    <w:rsid w:val="00F92FB1"/>
    <w:rsid w:val="00F93528"/>
    <w:rsid w:val="00F93A08"/>
    <w:rsid w:val="00F93A3E"/>
    <w:rsid w:val="00F93B7D"/>
    <w:rsid w:val="00F9455D"/>
    <w:rsid w:val="00F9588E"/>
    <w:rsid w:val="00F96424"/>
    <w:rsid w:val="00F96617"/>
    <w:rsid w:val="00F96FC1"/>
    <w:rsid w:val="00F9745A"/>
    <w:rsid w:val="00F979BD"/>
    <w:rsid w:val="00F97B0A"/>
    <w:rsid w:val="00F97F28"/>
    <w:rsid w:val="00FA0017"/>
    <w:rsid w:val="00FA0CB2"/>
    <w:rsid w:val="00FA0D5E"/>
    <w:rsid w:val="00FA1071"/>
    <w:rsid w:val="00FA113D"/>
    <w:rsid w:val="00FA140F"/>
    <w:rsid w:val="00FA1718"/>
    <w:rsid w:val="00FA1BD0"/>
    <w:rsid w:val="00FA27AC"/>
    <w:rsid w:val="00FA28E3"/>
    <w:rsid w:val="00FA2DB7"/>
    <w:rsid w:val="00FA2F84"/>
    <w:rsid w:val="00FA3231"/>
    <w:rsid w:val="00FA49F0"/>
    <w:rsid w:val="00FA4E41"/>
    <w:rsid w:val="00FA5123"/>
    <w:rsid w:val="00FA52A7"/>
    <w:rsid w:val="00FA5AE2"/>
    <w:rsid w:val="00FA5B63"/>
    <w:rsid w:val="00FA625A"/>
    <w:rsid w:val="00FA703A"/>
    <w:rsid w:val="00FA760C"/>
    <w:rsid w:val="00FB02E2"/>
    <w:rsid w:val="00FB1004"/>
    <w:rsid w:val="00FB1721"/>
    <w:rsid w:val="00FB195B"/>
    <w:rsid w:val="00FB1C33"/>
    <w:rsid w:val="00FB23F5"/>
    <w:rsid w:val="00FB24D4"/>
    <w:rsid w:val="00FB27A7"/>
    <w:rsid w:val="00FB2DE4"/>
    <w:rsid w:val="00FB310B"/>
    <w:rsid w:val="00FB36E3"/>
    <w:rsid w:val="00FB4CDC"/>
    <w:rsid w:val="00FB51E6"/>
    <w:rsid w:val="00FB5747"/>
    <w:rsid w:val="00FB5761"/>
    <w:rsid w:val="00FB5F85"/>
    <w:rsid w:val="00FB640F"/>
    <w:rsid w:val="00FB66AF"/>
    <w:rsid w:val="00FB6AC4"/>
    <w:rsid w:val="00FB77AD"/>
    <w:rsid w:val="00FB7A3F"/>
    <w:rsid w:val="00FB7D56"/>
    <w:rsid w:val="00FC0263"/>
    <w:rsid w:val="00FC03F6"/>
    <w:rsid w:val="00FC0912"/>
    <w:rsid w:val="00FC129C"/>
    <w:rsid w:val="00FC1836"/>
    <w:rsid w:val="00FC1B78"/>
    <w:rsid w:val="00FC1CE7"/>
    <w:rsid w:val="00FC1DCC"/>
    <w:rsid w:val="00FC238C"/>
    <w:rsid w:val="00FC320B"/>
    <w:rsid w:val="00FC3513"/>
    <w:rsid w:val="00FC418D"/>
    <w:rsid w:val="00FC42C7"/>
    <w:rsid w:val="00FC44EC"/>
    <w:rsid w:val="00FC4B62"/>
    <w:rsid w:val="00FC4B9A"/>
    <w:rsid w:val="00FC5915"/>
    <w:rsid w:val="00FC5B88"/>
    <w:rsid w:val="00FC69E7"/>
    <w:rsid w:val="00FC6AD5"/>
    <w:rsid w:val="00FC6DBF"/>
    <w:rsid w:val="00FC7CE0"/>
    <w:rsid w:val="00FD0661"/>
    <w:rsid w:val="00FD0AE2"/>
    <w:rsid w:val="00FD0C5A"/>
    <w:rsid w:val="00FD0F43"/>
    <w:rsid w:val="00FD14A2"/>
    <w:rsid w:val="00FD16CE"/>
    <w:rsid w:val="00FD1C2D"/>
    <w:rsid w:val="00FD28AD"/>
    <w:rsid w:val="00FD330B"/>
    <w:rsid w:val="00FD330E"/>
    <w:rsid w:val="00FD342B"/>
    <w:rsid w:val="00FD36E5"/>
    <w:rsid w:val="00FD382A"/>
    <w:rsid w:val="00FD3AEC"/>
    <w:rsid w:val="00FD3B5F"/>
    <w:rsid w:val="00FD41C6"/>
    <w:rsid w:val="00FD4963"/>
    <w:rsid w:val="00FD4E60"/>
    <w:rsid w:val="00FD51D7"/>
    <w:rsid w:val="00FD5293"/>
    <w:rsid w:val="00FD52CA"/>
    <w:rsid w:val="00FD594C"/>
    <w:rsid w:val="00FD6125"/>
    <w:rsid w:val="00FD613D"/>
    <w:rsid w:val="00FD6995"/>
    <w:rsid w:val="00FD7BD8"/>
    <w:rsid w:val="00FE02E5"/>
    <w:rsid w:val="00FE0608"/>
    <w:rsid w:val="00FE0B14"/>
    <w:rsid w:val="00FE0D72"/>
    <w:rsid w:val="00FE0FE0"/>
    <w:rsid w:val="00FE11E5"/>
    <w:rsid w:val="00FE14A5"/>
    <w:rsid w:val="00FE1717"/>
    <w:rsid w:val="00FE2167"/>
    <w:rsid w:val="00FE24C4"/>
    <w:rsid w:val="00FE273D"/>
    <w:rsid w:val="00FE2E94"/>
    <w:rsid w:val="00FE393D"/>
    <w:rsid w:val="00FE4BC8"/>
    <w:rsid w:val="00FE4FD3"/>
    <w:rsid w:val="00FE4FF3"/>
    <w:rsid w:val="00FE541A"/>
    <w:rsid w:val="00FE5862"/>
    <w:rsid w:val="00FE5922"/>
    <w:rsid w:val="00FE6257"/>
    <w:rsid w:val="00FE6815"/>
    <w:rsid w:val="00FE6C4D"/>
    <w:rsid w:val="00FE7174"/>
    <w:rsid w:val="00FE7476"/>
    <w:rsid w:val="00FE7E22"/>
    <w:rsid w:val="00FE7F19"/>
    <w:rsid w:val="00FF0176"/>
    <w:rsid w:val="00FF0449"/>
    <w:rsid w:val="00FF05CB"/>
    <w:rsid w:val="00FF0B5F"/>
    <w:rsid w:val="00FF0F88"/>
    <w:rsid w:val="00FF1185"/>
    <w:rsid w:val="00FF15FD"/>
    <w:rsid w:val="00FF2D46"/>
    <w:rsid w:val="00FF3799"/>
    <w:rsid w:val="00FF3A45"/>
    <w:rsid w:val="00FF40B4"/>
    <w:rsid w:val="00FF49A5"/>
    <w:rsid w:val="00FF49E5"/>
    <w:rsid w:val="00FF4B08"/>
    <w:rsid w:val="00FF6065"/>
    <w:rsid w:val="00FF64DC"/>
    <w:rsid w:val="00FF6ABD"/>
    <w:rsid w:val="00FF7600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CA9F2"/>
  <w15:chartTrackingRefBased/>
  <w15:docId w15:val="{0CFA97F4-190C-4F17-900A-27765DCF8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E393D"/>
    <w:pPr>
      <w:widowControl w:val="0"/>
      <w:spacing w:line="300" w:lineRule="auto"/>
      <w:ind w:firstLineChars="200" w:firstLine="20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87ADF"/>
    <w:pPr>
      <w:spacing w:before="340" w:after="33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56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49670F"/>
    <w:pPr>
      <w:numPr>
        <w:numId w:val="26"/>
      </w:numPr>
      <w:spacing w:beforeLines="100" w:before="100" w:afterLines="100" w:after="100" w:line="240" w:lineRule="auto"/>
      <w:ind w:firstLineChars="0" w:firstLine="0"/>
      <w:jc w:val="center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49670F"/>
    <w:pPr>
      <w:spacing w:beforeLines="100" w:before="100" w:afterLines="100" w:after="100" w:line="240" w:lineRule="auto"/>
      <w:jc w:val="left"/>
      <w:outlineLvl w:val="2"/>
    </w:pPr>
    <w:rPr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503AC"/>
    <w:pPr>
      <w:spacing w:beforeLines="100" w:before="100" w:afterLines="100" w:after="100" w:line="240" w:lineRule="auto"/>
      <w:ind w:firstLineChars="0" w:firstLine="0"/>
      <w:outlineLvl w:val="3"/>
    </w:pPr>
    <w:rPr>
      <w:rFonts w:eastAsia="黑体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A87ADF"/>
    <w:rPr>
      <w:rFonts w:eastAsia="黑体"/>
      <w:b/>
      <w:bCs/>
      <w:kern w:val="44"/>
      <w:sz w:val="56"/>
      <w:szCs w:val="44"/>
    </w:rPr>
  </w:style>
  <w:style w:type="paragraph" w:styleId="a4">
    <w:name w:val="List Paragraph"/>
    <w:basedOn w:val="a0"/>
    <w:uiPriority w:val="34"/>
    <w:qFormat/>
    <w:rsid w:val="000B0E65"/>
    <w:pPr>
      <w:ind w:firstLine="420"/>
    </w:pPr>
  </w:style>
  <w:style w:type="character" w:customStyle="1" w:styleId="20">
    <w:name w:val="标题 2 字符"/>
    <w:basedOn w:val="a1"/>
    <w:link w:val="2"/>
    <w:uiPriority w:val="9"/>
    <w:rsid w:val="0049670F"/>
    <w:rPr>
      <w:rFonts w:asciiTheme="majorHAnsi" w:eastAsia="黑体" w:hAnsiTheme="majorHAnsi" w:cstheme="majorBidi"/>
      <w:b/>
      <w:bCs/>
      <w:sz w:val="32"/>
      <w:szCs w:val="32"/>
    </w:rPr>
  </w:style>
  <w:style w:type="character" w:styleId="a5">
    <w:name w:val="Placeholder Text"/>
    <w:basedOn w:val="a1"/>
    <w:uiPriority w:val="99"/>
    <w:semiHidden/>
    <w:rsid w:val="000E5C8A"/>
    <w:rPr>
      <w:color w:val="808080"/>
    </w:rPr>
  </w:style>
  <w:style w:type="character" w:styleId="a6">
    <w:name w:val="Book Title"/>
    <w:basedOn w:val="a1"/>
    <w:uiPriority w:val="33"/>
    <w:qFormat/>
    <w:rsid w:val="006766FF"/>
    <w:rPr>
      <w:b/>
      <w:bCs/>
      <w:i/>
      <w:iCs/>
      <w:spacing w:val="5"/>
    </w:rPr>
  </w:style>
  <w:style w:type="numbering" w:customStyle="1" w:styleId="a">
    <w:name w:val="擦考文献"/>
    <w:basedOn w:val="a3"/>
    <w:uiPriority w:val="99"/>
    <w:rsid w:val="006766FF"/>
    <w:pPr>
      <w:numPr>
        <w:numId w:val="2"/>
      </w:numPr>
    </w:pPr>
  </w:style>
  <w:style w:type="paragraph" w:customStyle="1" w:styleId="a7">
    <w:name w:val="参考文献"/>
    <w:basedOn w:val="a8"/>
    <w:link w:val="a9"/>
    <w:qFormat/>
    <w:rsid w:val="008312B1"/>
    <w:pPr>
      <w:spacing w:before="0" w:after="0"/>
      <w:ind w:left="198" w:right="862"/>
      <w:jc w:val="left"/>
    </w:pPr>
    <w:rPr>
      <w:rFonts w:eastAsia="楷体"/>
      <w:i w:val="0"/>
    </w:rPr>
  </w:style>
  <w:style w:type="character" w:customStyle="1" w:styleId="a9">
    <w:name w:val="参考文献 字符"/>
    <w:basedOn w:val="a1"/>
    <w:link w:val="a7"/>
    <w:rsid w:val="008312B1"/>
    <w:rPr>
      <w:rFonts w:eastAsia="楷体"/>
      <w:iCs/>
      <w:color w:val="404040" w:themeColor="text1" w:themeTint="BF"/>
    </w:rPr>
  </w:style>
  <w:style w:type="paragraph" w:styleId="aa">
    <w:name w:val="List"/>
    <w:basedOn w:val="a0"/>
    <w:uiPriority w:val="99"/>
    <w:semiHidden/>
    <w:unhideWhenUsed/>
    <w:rsid w:val="006766FF"/>
    <w:pPr>
      <w:ind w:left="200" w:hangingChars="200" w:hanging="200"/>
      <w:contextualSpacing/>
    </w:pPr>
  </w:style>
  <w:style w:type="paragraph" w:styleId="a8">
    <w:name w:val="Quote"/>
    <w:basedOn w:val="a0"/>
    <w:next w:val="a0"/>
    <w:link w:val="ab"/>
    <w:uiPriority w:val="29"/>
    <w:qFormat/>
    <w:rsid w:val="006766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b">
    <w:name w:val="引用 字符"/>
    <w:basedOn w:val="a1"/>
    <w:link w:val="a8"/>
    <w:uiPriority w:val="29"/>
    <w:rsid w:val="006766FF"/>
    <w:rPr>
      <w:rFonts w:eastAsia="宋体"/>
      <w:i/>
      <w:iCs/>
      <w:color w:val="404040" w:themeColor="text1" w:themeTint="BF"/>
    </w:rPr>
  </w:style>
  <w:style w:type="character" w:customStyle="1" w:styleId="30">
    <w:name w:val="标题 3 字符"/>
    <w:basedOn w:val="a1"/>
    <w:link w:val="3"/>
    <w:uiPriority w:val="9"/>
    <w:rsid w:val="0049670F"/>
    <w:rPr>
      <w:bCs/>
      <w:sz w:val="28"/>
      <w:szCs w:val="32"/>
    </w:rPr>
  </w:style>
  <w:style w:type="paragraph" w:styleId="ac">
    <w:name w:val="footnote text"/>
    <w:basedOn w:val="a0"/>
    <w:link w:val="ad"/>
    <w:uiPriority w:val="99"/>
    <w:unhideWhenUsed/>
    <w:rsid w:val="00414CD6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1"/>
    <w:link w:val="ac"/>
    <w:uiPriority w:val="99"/>
    <w:rsid w:val="00414CD6"/>
    <w:rPr>
      <w:rFonts w:eastAsia="宋体"/>
      <w:sz w:val="18"/>
      <w:szCs w:val="18"/>
    </w:rPr>
  </w:style>
  <w:style w:type="character" w:styleId="ae">
    <w:name w:val="footnote reference"/>
    <w:basedOn w:val="a1"/>
    <w:uiPriority w:val="99"/>
    <w:semiHidden/>
    <w:unhideWhenUsed/>
    <w:rsid w:val="00414CD6"/>
    <w:rPr>
      <w:vertAlign w:val="superscript"/>
    </w:rPr>
  </w:style>
  <w:style w:type="paragraph" w:customStyle="1" w:styleId="af">
    <w:name w:val="图表名称"/>
    <w:basedOn w:val="a0"/>
    <w:link w:val="af0"/>
    <w:qFormat/>
    <w:rsid w:val="00F35F4B"/>
    <w:pPr>
      <w:ind w:firstLineChars="0" w:firstLine="0"/>
      <w:jc w:val="center"/>
    </w:pPr>
    <w:rPr>
      <w:rFonts w:eastAsia="黑体"/>
      <w:sz w:val="21"/>
    </w:rPr>
  </w:style>
  <w:style w:type="table" w:styleId="af1">
    <w:name w:val="Table Grid"/>
    <w:basedOn w:val="a2"/>
    <w:uiPriority w:val="39"/>
    <w:rsid w:val="00090D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图表名称 字符"/>
    <w:basedOn w:val="a1"/>
    <w:link w:val="af"/>
    <w:rsid w:val="00F35F4B"/>
    <w:rPr>
      <w:rFonts w:eastAsia="黑体"/>
      <w:sz w:val="21"/>
    </w:rPr>
  </w:style>
  <w:style w:type="paragraph" w:customStyle="1" w:styleId="af2">
    <w:name w:val="公式"/>
    <w:basedOn w:val="a0"/>
    <w:link w:val="af3"/>
    <w:qFormat/>
    <w:rsid w:val="00EB317E"/>
    <w:pPr>
      <w:tabs>
        <w:tab w:val="left" w:pos="3360"/>
        <w:tab w:val="left" w:pos="9120"/>
      </w:tabs>
      <w:ind w:firstLine="480"/>
    </w:pPr>
    <w:rPr>
      <w:sz w:val="30"/>
    </w:rPr>
  </w:style>
  <w:style w:type="character" w:customStyle="1" w:styleId="af3">
    <w:name w:val="公式 字符"/>
    <w:basedOn w:val="a1"/>
    <w:link w:val="af2"/>
    <w:rsid w:val="00EB317E"/>
    <w:rPr>
      <w:sz w:val="30"/>
    </w:rPr>
  </w:style>
  <w:style w:type="character" w:customStyle="1" w:styleId="40">
    <w:name w:val="标题 4 字符"/>
    <w:basedOn w:val="a1"/>
    <w:link w:val="4"/>
    <w:uiPriority w:val="9"/>
    <w:rsid w:val="003503AC"/>
    <w:rPr>
      <w:rFonts w:eastAsia="黑体" w:cstheme="majorBidi"/>
      <w:b/>
      <w:bCs/>
      <w:szCs w:val="28"/>
    </w:rPr>
  </w:style>
  <w:style w:type="character" w:styleId="af4">
    <w:name w:val="Hyperlink"/>
    <w:basedOn w:val="a1"/>
    <w:uiPriority w:val="99"/>
    <w:unhideWhenUsed/>
    <w:rsid w:val="00444B1C"/>
    <w:rPr>
      <w:color w:val="0563C1"/>
      <w:u w:val="single"/>
    </w:rPr>
  </w:style>
  <w:style w:type="character" w:styleId="af5">
    <w:name w:val="FollowedHyperlink"/>
    <w:basedOn w:val="a1"/>
    <w:uiPriority w:val="99"/>
    <w:semiHidden/>
    <w:unhideWhenUsed/>
    <w:rsid w:val="00444B1C"/>
    <w:rPr>
      <w:color w:val="954F72"/>
      <w:u w:val="single"/>
    </w:rPr>
  </w:style>
  <w:style w:type="paragraph" w:customStyle="1" w:styleId="msonormal0">
    <w:name w:val="msonormal"/>
    <w:basedOn w:val="a0"/>
    <w:rsid w:val="00444B1C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font5">
    <w:name w:val="font5"/>
    <w:basedOn w:val="a0"/>
    <w:rsid w:val="00444B1C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DengXian" w:eastAsia="DengXian" w:hAnsi="DengXian" w:cs="宋体"/>
      <w:kern w:val="0"/>
      <w:sz w:val="18"/>
      <w:szCs w:val="18"/>
    </w:rPr>
  </w:style>
  <w:style w:type="paragraph" w:customStyle="1" w:styleId="xl66">
    <w:name w:val="xl66"/>
    <w:basedOn w:val="a0"/>
    <w:rsid w:val="00444B1C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Chars="0" w:firstLine="0"/>
      <w:textAlignment w:val="center"/>
    </w:pPr>
    <w:rPr>
      <w:rFonts w:ascii="宋体" w:hAnsi="宋体" w:cs="宋体"/>
      <w:kern w:val="0"/>
      <w:sz w:val="15"/>
      <w:szCs w:val="15"/>
    </w:rPr>
  </w:style>
  <w:style w:type="paragraph" w:customStyle="1" w:styleId="xl67">
    <w:name w:val="xl67"/>
    <w:basedOn w:val="a0"/>
    <w:rsid w:val="00444B1C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xl68">
    <w:name w:val="xl68"/>
    <w:basedOn w:val="a0"/>
    <w:rsid w:val="00444B1C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Chars="0" w:firstLine="0"/>
      <w:textAlignment w:val="center"/>
    </w:pPr>
    <w:rPr>
      <w:rFonts w:ascii="宋体" w:hAnsi="宋体" w:cs="宋体"/>
      <w:kern w:val="0"/>
      <w:sz w:val="15"/>
      <w:szCs w:val="15"/>
    </w:rPr>
  </w:style>
  <w:style w:type="paragraph" w:styleId="TOC">
    <w:name w:val="TOC Heading"/>
    <w:basedOn w:val="1"/>
    <w:next w:val="a0"/>
    <w:uiPriority w:val="39"/>
    <w:unhideWhenUsed/>
    <w:qFormat/>
    <w:rsid w:val="00532E4F"/>
    <w:pPr>
      <w:keepNext/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532E4F"/>
  </w:style>
  <w:style w:type="paragraph" w:styleId="TOC2">
    <w:name w:val="toc 2"/>
    <w:basedOn w:val="a0"/>
    <w:next w:val="a0"/>
    <w:autoRedefine/>
    <w:uiPriority w:val="39"/>
    <w:unhideWhenUsed/>
    <w:rsid w:val="00532E4F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532E4F"/>
    <w:pPr>
      <w:ind w:leftChars="400" w:left="840"/>
    </w:pPr>
  </w:style>
  <w:style w:type="paragraph" w:styleId="af6">
    <w:name w:val="Subtitle"/>
    <w:basedOn w:val="a0"/>
    <w:next w:val="a0"/>
    <w:link w:val="af7"/>
    <w:uiPriority w:val="11"/>
    <w:qFormat/>
    <w:rsid w:val="00A35E54"/>
    <w:pPr>
      <w:spacing w:before="240" w:after="60" w:line="312" w:lineRule="auto"/>
      <w:jc w:val="right"/>
      <w:outlineLvl w:val="1"/>
    </w:pPr>
    <w:rPr>
      <w:rFonts w:asciiTheme="minorHAnsi" w:hAnsiTheme="minorHAnsi" w:cstheme="minorBidi"/>
      <w:b/>
      <w:bCs/>
      <w:kern w:val="28"/>
      <w:szCs w:val="32"/>
    </w:rPr>
  </w:style>
  <w:style w:type="character" w:customStyle="1" w:styleId="af7">
    <w:name w:val="副标题 字符"/>
    <w:basedOn w:val="a1"/>
    <w:link w:val="af6"/>
    <w:uiPriority w:val="11"/>
    <w:rsid w:val="00A35E54"/>
    <w:rPr>
      <w:rFonts w:asciiTheme="minorHAnsi" w:hAnsiTheme="minorHAnsi" w:cstheme="minorBidi"/>
      <w:b/>
      <w:bCs/>
      <w:kern w:val="28"/>
      <w:szCs w:val="32"/>
    </w:rPr>
  </w:style>
  <w:style w:type="paragraph" w:styleId="af8">
    <w:name w:val="header"/>
    <w:basedOn w:val="a0"/>
    <w:link w:val="af9"/>
    <w:uiPriority w:val="99"/>
    <w:unhideWhenUsed/>
    <w:rsid w:val="00960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9">
    <w:name w:val="页眉 字符"/>
    <w:basedOn w:val="a1"/>
    <w:link w:val="af8"/>
    <w:uiPriority w:val="99"/>
    <w:rsid w:val="00960B31"/>
    <w:rPr>
      <w:sz w:val="18"/>
      <w:szCs w:val="18"/>
    </w:rPr>
  </w:style>
  <w:style w:type="paragraph" w:styleId="afa">
    <w:name w:val="footer"/>
    <w:basedOn w:val="a0"/>
    <w:link w:val="afb"/>
    <w:uiPriority w:val="99"/>
    <w:unhideWhenUsed/>
    <w:rsid w:val="00960B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b">
    <w:name w:val="页脚 字符"/>
    <w:basedOn w:val="a1"/>
    <w:link w:val="afa"/>
    <w:uiPriority w:val="99"/>
    <w:rsid w:val="00960B31"/>
    <w:rPr>
      <w:sz w:val="18"/>
      <w:szCs w:val="18"/>
    </w:rPr>
  </w:style>
  <w:style w:type="paragraph" w:customStyle="1" w:styleId="xl69">
    <w:name w:val="xl69"/>
    <w:basedOn w:val="a0"/>
    <w:rsid w:val="00E32FC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xl70">
    <w:name w:val="xl70"/>
    <w:basedOn w:val="a0"/>
    <w:rsid w:val="00E32FCE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textAlignment w:val="center"/>
    </w:pPr>
    <w:rPr>
      <w:rFonts w:ascii="宋体" w:hAnsi="宋体" w:cs="宋体"/>
      <w:kern w:val="0"/>
      <w:sz w:val="15"/>
      <w:szCs w:val="15"/>
    </w:rPr>
  </w:style>
  <w:style w:type="paragraph" w:customStyle="1" w:styleId="xl71">
    <w:name w:val="xl71"/>
    <w:basedOn w:val="a0"/>
    <w:rsid w:val="00E32FC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textAlignment w:val="center"/>
    </w:pPr>
    <w:rPr>
      <w:rFonts w:ascii="宋体" w:hAnsi="宋体" w:cs="宋体"/>
      <w:kern w:val="0"/>
      <w:sz w:val="15"/>
      <w:szCs w:val="15"/>
    </w:rPr>
  </w:style>
  <w:style w:type="paragraph" w:customStyle="1" w:styleId="xl72">
    <w:name w:val="xl72"/>
    <w:basedOn w:val="a0"/>
    <w:rsid w:val="00E32FCE"/>
    <w:pPr>
      <w:widowControl/>
      <w:spacing w:before="100" w:beforeAutospacing="1" w:after="100" w:afterAutospacing="1" w:line="240" w:lineRule="auto"/>
      <w:ind w:firstLineChars="0" w:firstLine="0"/>
      <w:textAlignment w:val="center"/>
    </w:pPr>
    <w:rPr>
      <w:rFonts w:ascii="宋体" w:hAnsi="宋体" w:cs="宋体"/>
      <w:kern w:val="0"/>
      <w:sz w:val="15"/>
      <w:szCs w:val="15"/>
    </w:rPr>
  </w:style>
  <w:style w:type="paragraph" w:customStyle="1" w:styleId="xl73">
    <w:name w:val="xl73"/>
    <w:basedOn w:val="a0"/>
    <w:rsid w:val="00E32FCE"/>
    <w:pPr>
      <w:widowControl/>
      <w:pBdr>
        <w:bottom w:val="single" w:sz="4" w:space="0" w:color="auto"/>
      </w:pBdr>
      <w:spacing w:before="100" w:beforeAutospacing="1" w:after="100" w:afterAutospacing="1" w:line="240" w:lineRule="auto"/>
      <w:ind w:firstLineChars="0" w:firstLine="0"/>
      <w:textAlignment w:val="center"/>
    </w:pPr>
    <w:rPr>
      <w:rFonts w:ascii="宋体" w:hAnsi="宋体" w:cs="宋体"/>
      <w:kern w:val="0"/>
      <w:sz w:val="15"/>
      <w:szCs w:val="15"/>
    </w:rPr>
  </w:style>
  <w:style w:type="paragraph" w:customStyle="1" w:styleId="xl74">
    <w:name w:val="xl74"/>
    <w:basedOn w:val="a0"/>
    <w:rsid w:val="00E32FCE"/>
    <w:pPr>
      <w:widowControl/>
      <w:pBdr>
        <w:bottom w:val="single" w:sz="4" w:space="0" w:color="auto"/>
      </w:pBdr>
      <w:spacing w:before="100" w:beforeAutospacing="1" w:after="100" w:afterAutospacing="1" w:line="240" w:lineRule="auto"/>
      <w:ind w:firstLineChars="0" w:firstLine="0"/>
      <w:textAlignment w:val="center"/>
    </w:pPr>
    <w:rPr>
      <w:rFonts w:ascii="宋体" w:hAnsi="宋体" w:cs="宋体"/>
      <w:kern w:val="0"/>
      <w:sz w:val="15"/>
      <w:szCs w:val="15"/>
    </w:rPr>
  </w:style>
  <w:style w:type="paragraph" w:styleId="afc">
    <w:name w:val="endnote text"/>
    <w:basedOn w:val="a0"/>
    <w:link w:val="afd"/>
    <w:uiPriority w:val="99"/>
    <w:semiHidden/>
    <w:unhideWhenUsed/>
    <w:rsid w:val="00BE4E35"/>
    <w:pPr>
      <w:snapToGrid w:val="0"/>
      <w:jc w:val="left"/>
    </w:pPr>
  </w:style>
  <w:style w:type="character" w:customStyle="1" w:styleId="afd">
    <w:name w:val="尾注文本 字符"/>
    <w:basedOn w:val="a1"/>
    <w:link w:val="afc"/>
    <w:uiPriority w:val="99"/>
    <w:semiHidden/>
    <w:rsid w:val="00BE4E35"/>
  </w:style>
  <w:style w:type="character" w:styleId="afe">
    <w:name w:val="endnote reference"/>
    <w:basedOn w:val="a1"/>
    <w:uiPriority w:val="99"/>
    <w:semiHidden/>
    <w:unhideWhenUsed/>
    <w:rsid w:val="00BE4E35"/>
    <w:rPr>
      <w:vertAlign w:val="superscript"/>
    </w:rPr>
  </w:style>
  <w:style w:type="paragraph" w:customStyle="1" w:styleId="aff">
    <w:name w:val="图片标题"/>
    <w:basedOn w:val="a0"/>
    <w:link w:val="Char"/>
    <w:qFormat/>
    <w:rsid w:val="00F35F4B"/>
    <w:pPr>
      <w:spacing w:line="240" w:lineRule="auto"/>
      <w:ind w:firstLineChars="0" w:firstLine="0"/>
      <w:jc w:val="center"/>
    </w:pPr>
    <w:rPr>
      <w:rFonts w:asciiTheme="minorHAnsi" w:eastAsia="黑体" w:hAnsiTheme="minorHAnsi" w:cstheme="minorBidi"/>
      <w:sz w:val="21"/>
      <w:szCs w:val="22"/>
    </w:rPr>
  </w:style>
  <w:style w:type="character" w:customStyle="1" w:styleId="Char">
    <w:name w:val="图片标题 Char"/>
    <w:basedOn w:val="a1"/>
    <w:link w:val="aff"/>
    <w:rsid w:val="00F35F4B"/>
    <w:rPr>
      <w:rFonts w:asciiTheme="minorHAnsi" w:eastAsia="黑体" w:hAnsiTheme="minorHAnsi" w:cstheme="minorBidi"/>
      <w:sz w:val="21"/>
      <w:szCs w:val="22"/>
    </w:rPr>
  </w:style>
  <w:style w:type="paragraph" w:customStyle="1" w:styleId="aff0">
    <w:name w:val="摘要"/>
    <w:basedOn w:val="a0"/>
    <w:link w:val="aff1"/>
    <w:qFormat/>
    <w:rsid w:val="00432F46"/>
    <w:pPr>
      <w:spacing w:line="312" w:lineRule="auto"/>
    </w:pPr>
    <w:rPr>
      <w:rFonts w:eastAsia="楷体" w:cstheme="minorBidi"/>
      <w:szCs w:val="22"/>
    </w:rPr>
  </w:style>
  <w:style w:type="character" w:customStyle="1" w:styleId="aff1">
    <w:name w:val="摘要 字符"/>
    <w:basedOn w:val="a1"/>
    <w:link w:val="aff0"/>
    <w:rsid w:val="00432F46"/>
    <w:rPr>
      <w:rFonts w:eastAsia="楷体" w:cstheme="minorBidi"/>
      <w:szCs w:val="22"/>
    </w:rPr>
  </w:style>
  <w:style w:type="paragraph" w:customStyle="1" w:styleId="aff2">
    <w:name w:val="脚注"/>
    <w:basedOn w:val="a0"/>
    <w:link w:val="aff3"/>
    <w:qFormat/>
    <w:rsid w:val="00714B9D"/>
    <w:pPr>
      <w:spacing w:line="240" w:lineRule="auto"/>
    </w:pPr>
    <w:rPr>
      <w:rFonts w:eastAsia="楷体" w:cstheme="minorBidi"/>
      <w:sz w:val="18"/>
      <w:szCs w:val="22"/>
    </w:rPr>
  </w:style>
  <w:style w:type="character" w:customStyle="1" w:styleId="aff3">
    <w:name w:val="脚注 字符"/>
    <w:basedOn w:val="a1"/>
    <w:link w:val="aff2"/>
    <w:rsid w:val="00714B9D"/>
    <w:rPr>
      <w:rFonts w:eastAsia="楷体" w:cstheme="minorBidi"/>
      <w:sz w:val="18"/>
      <w:szCs w:val="22"/>
    </w:rPr>
  </w:style>
  <w:style w:type="table" w:styleId="11">
    <w:name w:val="Plain Table 1"/>
    <w:basedOn w:val="a2"/>
    <w:uiPriority w:val="41"/>
    <w:rsid w:val="005E12D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2"/>
    <w:uiPriority w:val="43"/>
    <w:rsid w:val="003C4AA1"/>
    <w:rPr>
      <w:rFonts w:asciiTheme="minorHAnsi" w:eastAsiaTheme="minorEastAsia" w:hAnsiTheme="minorHAnsi" w:cstheme="minorBidi"/>
      <w:sz w:val="21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f4">
    <w:name w:val="annotation reference"/>
    <w:basedOn w:val="a1"/>
    <w:uiPriority w:val="99"/>
    <w:semiHidden/>
    <w:unhideWhenUsed/>
    <w:rsid w:val="000332F5"/>
    <w:rPr>
      <w:sz w:val="21"/>
      <w:szCs w:val="21"/>
    </w:rPr>
  </w:style>
  <w:style w:type="paragraph" w:styleId="aff5">
    <w:name w:val="annotation text"/>
    <w:basedOn w:val="a0"/>
    <w:link w:val="aff6"/>
    <w:uiPriority w:val="99"/>
    <w:semiHidden/>
    <w:unhideWhenUsed/>
    <w:rsid w:val="000332F5"/>
    <w:pPr>
      <w:jc w:val="left"/>
    </w:pPr>
  </w:style>
  <w:style w:type="character" w:customStyle="1" w:styleId="aff6">
    <w:name w:val="批注文字 字符"/>
    <w:basedOn w:val="a1"/>
    <w:link w:val="aff5"/>
    <w:uiPriority w:val="99"/>
    <w:semiHidden/>
    <w:rsid w:val="000332F5"/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0332F5"/>
    <w:rPr>
      <w:b/>
      <w:bCs/>
    </w:rPr>
  </w:style>
  <w:style w:type="character" w:customStyle="1" w:styleId="aff8">
    <w:name w:val="批注主题 字符"/>
    <w:basedOn w:val="aff6"/>
    <w:link w:val="aff7"/>
    <w:uiPriority w:val="99"/>
    <w:semiHidden/>
    <w:rsid w:val="000332F5"/>
    <w:rPr>
      <w:b/>
      <w:bCs/>
    </w:rPr>
  </w:style>
  <w:style w:type="paragraph" w:styleId="aff9">
    <w:name w:val="Balloon Text"/>
    <w:basedOn w:val="a0"/>
    <w:link w:val="affa"/>
    <w:uiPriority w:val="99"/>
    <w:semiHidden/>
    <w:unhideWhenUsed/>
    <w:rsid w:val="000332F5"/>
    <w:pPr>
      <w:spacing w:line="240" w:lineRule="auto"/>
    </w:pPr>
    <w:rPr>
      <w:sz w:val="18"/>
      <w:szCs w:val="18"/>
    </w:rPr>
  </w:style>
  <w:style w:type="character" w:customStyle="1" w:styleId="affa">
    <w:name w:val="批注框文本 字符"/>
    <w:basedOn w:val="a1"/>
    <w:link w:val="aff9"/>
    <w:uiPriority w:val="99"/>
    <w:semiHidden/>
    <w:rsid w:val="000332F5"/>
    <w:rPr>
      <w:sz w:val="18"/>
      <w:szCs w:val="18"/>
    </w:rPr>
  </w:style>
  <w:style w:type="character" w:styleId="affb">
    <w:name w:val="Unresolved Mention"/>
    <w:basedOn w:val="a1"/>
    <w:uiPriority w:val="99"/>
    <w:semiHidden/>
    <w:unhideWhenUsed/>
    <w:rsid w:val="001633EE"/>
    <w:rPr>
      <w:color w:val="605E5C"/>
      <w:shd w:val="clear" w:color="auto" w:fill="E1DFDD"/>
    </w:rPr>
  </w:style>
  <w:style w:type="paragraph" w:styleId="affc">
    <w:name w:val="Normal (Web)"/>
    <w:basedOn w:val="a0"/>
    <w:uiPriority w:val="99"/>
    <w:semiHidden/>
    <w:unhideWhenUsed/>
    <w:rsid w:val="00636B4B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styleId="affd">
    <w:name w:val="No Spacing"/>
    <w:uiPriority w:val="1"/>
    <w:qFormat/>
    <w:rsid w:val="00A10CF2"/>
    <w:pPr>
      <w:widowControl w:val="0"/>
      <w:ind w:firstLineChars="200" w:firstLine="20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0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nker\Documents\&#33258;&#23450;&#20041;%20Office%20&#27169;&#26495;\&#35770;&#25991;&#27169;&#26495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F778E-8040-45DD-8E94-D36D145A2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C:\Users\Junker\Documents\自定义 Office 模板\论文模板.dotm</Template>
  <TotalTime>167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Wang</dc:creator>
  <cp:keywords/>
  <dc:description/>
  <cp:lastModifiedBy>Jie Jessica</cp:lastModifiedBy>
  <cp:revision>55</cp:revision>
  <cp:lastPrinted>2019-04-30T14:28:00Z</cp:lastPrinted>
  <dcterms:created xsi:type="dcterms:W3CDTF">2020-07-16T08:19:00Z</dcterms:created>
  <dcterms:modified xsi:type="dcterms:W3CDTF">2020-07-27T16:44:00Z</dcterms:modified>
</cp:coreProperties>
</file>