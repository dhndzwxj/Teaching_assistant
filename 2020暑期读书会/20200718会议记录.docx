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772F" w14:textId="52918E0A" w:rsidR="00E46C01" w:rsidRDefault="00F5019E" w:rsidP="00E46C01">
      <w:pPr>
        <w:pStyle w:val="1"/>
        <w:ind w:firstLine="883"/>
      </w:pPr>
      <w:r>
        <w:rPr>
          <w:rFonts w:hint="eastAsia"/>
        </w:rPr>
        <w:t>会议记录</w:t>
      </w:r>
    </w:p>
    <w:p w14:paraId="75756DA4" w14:textId="2758B118" w:rsidR="005C4E59" w:rsidRDefault="00A05D5F" w:rsidP="007A6E06">
      <w:pPr>
        <w:ind w:firstLine="480"/>
      </w:pPr>
      <w:r>
        <w:rPr>
          <w:rFonts w:hint="eastAsia"/>
        </w:rPr>
        <w:t>日期：</w:t>
      </w:r>
      <w:r w:rsidRPr="00A05D5F">
        <w:rPr>
          <w:rFonts w:hint="eastAsia"/>
        </w:rPr>
        <w:t>2020</w:t>
      </w:r>
      <w:r w:rsidRPr="00A05D5F">
        <w:rPr>
          <w:rFonts w:hint="eastAsia"/>
        </w:rPr>
        <w:t>年</w:t>
      </w:r>
      <w:r w:rsidRPr="00A05D5F">
        <w:rPr>
          <w:rFonts w:hint="eastAsia"/>
        </w:rPr>
        <w:t>7</w:t>
      </w:r>
      <w:r w:rsidRPr="00A05D5F">
        <w:rPr>
          <w:rFonts w:hint="eastAsia"/>
        </w:rPr>
        <w:t>月</w:t>
      </w:r>
      <w:r w:rsidRPr="00A05D5F">
        <w:rPr>
          <w:rFonts w:hint="eastAsia"/>
        </w:rPr>
        <w:t>18</w:t>
      </w:r>
      <w:r w:rsidRPr="00A05D5F">
        <w:rPr>
          <w:rFonts w:hint="eastAsia"/>
        </w:rPr>
        <w:t>日</w:t>
      </w:r>
    </w:p>
    <w:p w14:paraId="108EAEDA" w14:textId="72972AD3" w:rsidR="00A05D5F" w:rsidRDefault="00A05D5F" w:rsidP="007A6E06">
      <w:pPr>
        <w:ind w:firstLine="480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</w:t>
      </w:r>
      <w:r>
        <w:t>00</w:t>
      </w:r>
    </w:p>
    <w:p w14:paraId="2C52D671" w14:textId="3FB1CA1F" w:rsidR="00A05D5F" w:rsidRDefault="00A05D5F" w:rsidP="007A6E06">
      <w:pPr>
        <w:ind w:firstLine="480"/>
      </w:pPr>
      <w:r>
        <w:rPr>
          <w:rFonts w:hint="eastAsia"/>
        </w:rPr>
        <w:t>地点：腾讯会议</w:t>
      </w:r>
      <w:r>
        <w:rPr>
          <w:rFonts w:hint="eastAsia"/>
        </w:rPr>
        <w:t xml:space="preserve"> </w:t>
      </w:r>
      <w:r>
        <w:t>492 220 527</w:t>
      </w:r>
    </w:p>
    <w:p w14:paraId="22A3D4F7" w14:textId="295A6900" w:rsidR="00A05D5F" w:rsidRDefault="00A05D5F" w:rsidP="007A6E06">
      <w:pPr>
        <w:ind w:firstLine="480"/>
      </w:pPr>
      <w:r>
        <w:rPr>
          <w:rFonts w:hint="eastAsia"/>
        </w:rPr>
        <w:t>主持人：齐昊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0C7AF3FA" w14:textId="55DC84A9" w:rsidR="00A05D5F" w:rsidRDefault="00A05D5F" w:rsidP="007A6E06">
      <w:pPr>
        <w:ind w:firstLine="480"/>
      </w:pPr>
      <w:r>
        <w:rPr>
          <w:rFonts w:hint="eastAsia"/>
        </w:rPr>
        <w:t>记录人：王小军</w:t>
      </w:r>
    </w:p>
    <w:p w14:paraId="07DA2FD9" w14:textId="4DF622A5" w:rsidR="00A05D5F" w:rsidRDefault="00A05D5F" w:rsidP="007A6E06">
      <w:pPr>
        <w:ind w:firstLine="480"/>
      </w:pPr>
      <w:r>
        <w:rPr>
          <w:rFonts w:hint="eastAsia"/>
        </w:rPr>
        <w:t>出席人：陈世家、唐英涵、姚欣铭、陈可心、鲁一恒、杨周娴、盖嘉诺</w:t>
      </w:r>
    </w:p>
    <w:p w14:paraId="038DDD86" w14:textId="22241140" w:rsidR="00A05D5F" w:rsidRDefault="00A05D5F" w:rsidP="007A6E06">
      <w:pPr>
        <w:ind w:firstLine="480"/>
      </w:pPr>
      <w:r>
        <w:rPr>
          <w:rFonts w:hint="eastAsia"/>
        </w:rPr>
        <w:t>缺席者：无</w:t>
      </w:r>
    </w:p>
    <w:p w14:paraId="5CB67EC4" w14:textId="4276AFC5" w:rsidR="00A05D5F" w:rsidRDefault="00A05D5F" w:rsidP="007A6E06">
      <w:pPr>
        <w:ind w:firstLine="480"/>
        <w:rPr>
          <w:rFonts w:hint="eastAsia"/>
        </w:rPr>
      </w:pPr>
      <w:r>
        <w:rPr>
          <w:rFonts w:hint="eastAsia"/>
        </w:rPr>
        <w:t>会议主题：</w:t>
      </w:r>
      <w:r w:rsidR="007E2C00">
        <w:rPr>
          <w:rFonts w:hint="eastAsia"/>
        </w:rPr>
        <w:t>明晰</w:t>
      </w:r>
      <w:r>
        <w:rPr>
          <w:rFonts w:hint="eastAsia"/>
        </w:rPr>
        <w:t>主题，</w:t>
      </w:r>
      <w:r w:rsidR="007E2C00">
        <w:rPr>
          <w:rFonts w:hint="eastAsia"/>
        </w:rPr>
        <w:t>分配任务</w:t>
      </w:r>
    </w:p>
    <w:p w14:paraId="66526701" w14:textId="2E553A60" w:rsidR="00A05D5F" w:rsidRDefault="00A05D5F" w:rsidP="007A6E06">
      <w:pPr>
        <w:ind w:firstLine="480"/>
      </w:pPr>
      <w:r>
        <w:rPr>
          <w:rFonts w:hint="eastAsia"/>
        </w:rPr>
        <w:t>会议内容：</w:t>
      </w:r>
    </w:p>
    <w:p w14:paraId="16AD305F" w14:textId="769B68F5" w:rsidR="00370A84" w:rsidRDefault="00370A84" w:rsidP="007A6E06">
      <w:pPr>
        <w:ind w:firstLine="480"/>
      </w:pPr>
      <w:r>
        <w:rPr>
          <w:rFonts w:hint="eastAsia"/>
        </w:rPr>
        <w:t>齐昊首先回顾了自己读研一的时候上过黄宗智老师的课</w:t>
      </w:r>
    </w:p>
    <w:p w14:paraId="43167311" w14:textId="273A7408" w:rsidR="00370A84" w:rsidRDefault="00370A84" w:rsidP="007A6E06">
      <w:pPr>
        <w:ind w:firstLine="480"/>
      </w:pPr>
      <w:r>
        <w:rPr>
          <w:rFonts w:hint="eastAsia"/>
        </w:rPr>
        <w:t>然后讲了黄宗智的研究经历，外国人研究中国问题的优势，</w:t>
      </w:r>
    </w:p>
    <w:p w14:paraId="088212ED" w14:textId="457D4F84" w:rsidR="00370A84" w:rsidRDefault="00370A84" w:rsidP="007A6E06">
      <w:pPr>
        <w:ind w:firstLine="480"/>
      </w:pPr>
      <w:r>
        <w:rPr>
          <w:rFonts w:hint="eastAsia"/>
        </w:rPr>
        <w:t>然后讲了《华北》这本书用“实用主义”方法，引用的满铁资料</w:t>
      </w:r>
    </w:p>
    <w:p w14:paraId="73604FFE" w14:textId="05E7E1CE" w:rsidR="00370A84" w:rsidRDefault="00370A84" w:rsidP="007A6E06">
      <w:pPr>
        <w:ind w:firstLine="480"/>
      </w:pPr>
      <w:r>
        <w:rPr>
          <w:rFonts w:hint="eastAsia"/>
        </w:rPr>
        <w:t>然后让大家做自我介绍，问大家为什么选择读这本书</w:t>
      </w:r>
    </w:p>
    <w:p w14:paraId="1F878E53" w14:textId="2E6BB6A2" w:rsidR="00370A84" w:rsidRDefault="00370A84" w:rsidP="007A6E06">
      <w:pPr>
        <w:ind w:firstLine="480"/>
      </w:pPr>
    </w:p>
    <w:p w14:paraId="754A2C55" w14:textId="7A6F1651" w:rsidR="00370A84" w:rsidRDefault="00370A84" w:rsidP="007A6E06">
      <w:pPr>
        <w:ind w:firstLine="480"/>
      </w:pPr>
      <w:r>
        <w:rPr>
          <w:rFonts w:hint="eastAsia"/>
        </w:rPr>
        <w:t>姚欣铭：家住作者研究的地区</w:t>
      </w:r>
    </w:p>
    <w:p w14:paraId="6A87E0D2" w14:textId="2551F78C" w:rsidR="00370A84" w:rsidRDefault="00370A84" w:rsidP="007A6E06">
      <w:pPr>
        <w:ind w:firstLine="480"/>
      </w:pPr>
      <w:r>
        <w:rPr>
          <w:rFonts w:hint="eastAsia"/>
        </w:rPr>
        <w:t>感兴趣</w:t>
      </w:r>
    </w:p>
    <w:p w14:paraId="54928129" w14:textId="52021AC2" w:rsidR="00370A84" w:rsidRDefault="00370A84" w:rsidP="007A6E06">
      <w:pPr>
        <w:ind w:firstLine="480"/>
      </w:pPr>
      <w:r>
        <w:rPr>
          <w:rFonts w:hint="eastAsia"/>
        </w:rPr>
        <w:t>了解农村</w:t>
      </w:r>
    </w:p>
    <w:p w14:paraId="35C96F40" w14:textId="7CB6FDAA" w:rsidR="00370A84" w:rsidRDefault="00370A84" w:rsidP="007A6E06">
      <w:pPr>
        <w:ind w:firstLine="480"/>
      </w:pPr>
      <w:r>
        <w:rPr>
          <w:rFonts w:hint="eastAsia"/>
        </w:rPr>
        <w:t>不同于模型化，更贴近现实</w:t>
      </w:r>
    </w:p>
    <w:p w14:paraId="132E7073" w14:textId="12B82620" w:rsidR="00370A84" w:rsidRDefault="00370A84" w:rsidP="007A6E06">
      <w:pPr>
        <w:ind w:firstLine="480"/>
      </w:pPr>
      <w:r>
        <w:rPr>
          <w:rFonts w:hint="eastAsia"/>
        </w:rPr>
        <w:t>读过《乡土中国》</w:t>
      </w:r>
    </w:p>
    <w:p w14:paraId="3D9B677A" w14:textId="77777777" w:rsidR="00370A84" w:rsidRPr="00370A84" w:rsidRDefault="00370A84" w:rsidP="007A6E06">
      <w:pPr>
        <w:ind w:firstLine="480"/>
        <w:rPr>
          <w:rFonts w:hint="eastAsia"/>
        </w:rPr>
      </w:pPr>
    </w:p>
    <w:sectPr w:rsidR="00370A84" w:rsidRPr="00370A84" w:rsidSect="004E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endnotePr>
        <w:numFmt w:val="decimal"/>
      </w:endnotePr>
      <w:pgSz w:w="11906" w:h="16838"/>
      <w:pgMar w:top="1134" w:right="851" w:bottom="1134" w:left="851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FBCC2" w14:textId="77777777" w:rsidR="00052989" w:rsidRDefault="00052989" w:rsidP="00414CD6">
      <w:pPr>
        <w:spacing w:line="240" w:lineRule="auto"/>
        <w:ind w:firstLine="480"/>
      </w:pPr>
    </w:p>
  </w:endnote>
  <w:endnote w:type="continuationSeparator" w:id="0">
    <w:p w14:paraId="039065FD" w14:textId="77777777" w:rsidR="00052989" w:rsidRDefault="00052989" w:rsidP="00414C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B6F" w14:textId="77777777" w:rsidR="00E95B2C" w:rsidRDefault="00E95B2C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2F5D" w14:textId="77777777" w:rsidR="00E95B2C" w:rsidRPr="004172E2" w:rsidRDefault="00E95B2C" w:rsidP="004172E2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3685" w14:textId="77777777" w:rsidR="00E95B2C" w:rsidRDefault="00E95B2C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95DEE" w14:textId="77777777" w:rsidR="00052989" w:rsidRDefault="00052989" w:rsidP="00414CD6">
      <w:pPr>
        <w:spacing w:line="240" w:lineRule="auto"/>
        <w:ind w:firstLine="480"/>
      </w:pPr>
      <w:r>
        <w:separator/>
      </w:r>
    </w:p>
  </w:footnote>
  <w:footnote w:type="continuationSeparator" w:id="0">
    <w:p w14:paraId="5A2C04CF" w14:textId="77777777" w:rsidR="00052989" w:rsidRDefault="00052989" w:rsidP="00414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885F" w14:textId="77777777" w:rsidR="00E95B2C" w:rsidRDefault="00E95B2C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E3A1" w14:textId="77777777" w:rsidR="00E95B2C" w:rsidRPr="004172E2" w:rsidRDefault="00E95B2C" w:rsidP="004172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9BDC" w14:textId="77777777" w:rsidR="00E95B2C" w:rsidRDefault="00E95B2C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76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ED0FF2"/>
    <w:multiLevelType w:val="hybridMultilevel"/>
    <w:tmpl w:val="E0A22116"/>
    <w:lvl w:ilvl="0" w:tplc="DA4AC632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957E32"/>
    <w:multiLevelType w:val="hybridMultilevel"/>
    <w:tmpl w:val="48DEC1A2"/>
    <w:lvl w:ilvl="0" w:tplc="0A28FFA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007F"/>
    <w:multiLevelType w:val="multilevel"/>
    <w:tmpl w:val="039E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292B93"/>
    <w:multiLevelType w:val="multilevel"/>
    <w:tmpl w:val="23D4C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lvlText w:val="%1.%2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3C032E"/>
    <w:multiLevelType w:val="hybridMultilevel"/>
    <w:tmpl w:val="B5A2B668"/>
    <w:lvl w:ilvl="0" w:tplc="4E069AD0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26B3533C"/>
    <w:multiLevelType w:val="multilevel"/>
    <w:tmpl w:val="95184A20"/>
    <w:lvl w:ilvl="0">
      <w:start w:val="1"/>
      <w:numFmt w:val="none"/>
      <w:lvlText w:val="(一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BD3161"/>
    <w:multiLevelType w:val="multilevel"/>
    <w:tmpl w:val="7CCE91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2D09AD"/>
    <w:multiLevelType w:val="multilevel"/>
    <w:tmpl w:val="EF7864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C794EB9"/>
    <w:multiLevelType w:val="multilevel"/>
    <w:tmpl w:val="0150D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343F29"/>
    <w:multiLevelType w:val="multilevel"/>
    <w:tmpl w:val="0409001D"/>
    <w:numStyleLink w:val="a"/>
  </w:abstractNum>
  <w:abstractNum w:abstractNumId="11" w15:restartNumberingAfterBreak="0">
    <w:nsid w:val="32AC2922"/>
    <w:multiLevelType w:val="multilevel"/>
    <w:tmpl w:val="94C25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1A5F0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F81CE2"/>
    <w:multiLevelType w:val="multilevel"/>
    <w:tmpl w:val="9BFEF20E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253461"/>
    <w:multiLevelType w:val="multilevel"/>
    <w:tmpl w:val="EB280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D76EA0"/>
    <w:multiLevelType w:val="multilevel"/>
    <w:tmpl w:val="BFB2A1EE"/>
    <w:lvl w:ilvl="0">
      <w:start w:val="1"/>
      <w:numFmt w:val="decimal"/>
      <w:lvlText w:val="图1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E1C3B8A"/>
    <w:multiLevelType w:val="multilevel"/>
    <w:tmpl w:val="64407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4F71D2"/>
    <w:multiLevelType w:val="multilevel"/>
    <w:tmpl w:val="21DEA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B035E6D"/>
    <w:multiLevelType w:val="multilevel"/>
    <w:tmpl w:val="F08846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5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06677FF"/>
    <w:multiLevelType w:val="hybridMultilevel"/>
    <w:tmpl w:val="0A048DC0"/>
    <w:lvl w:ilvl="0" w:tplc="D15A23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A5E45"/>
    <w:multiLevelType w:val="multilevel"/>
    <w:tmpl w:val="E0A835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3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3E6332D"/>
    <w:multiLevelType w:val="multilevel"/>
    <w:tmpl w:val="D7743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766708B"/>
    <w:multiLevelType w:val="multilevel"/>
    <w:tmpl w:val="CC5EC584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86536C6"/>
    <w:multiLevelType w:val="multilevel"/>
    <w:tmpl w:val="3C3C3F46"/>
    <w:lvl w:ilvl="0">
      <w:start w:val="1"/>
      <w:numFmt w:val="decimal"/>
      <w:lvlText w:val="表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7D241A"/>
    <w:multiLevelType w:val="hybridMultilevel"/>
    <w:tmpl w:val="9B243358"/>
    <w:lvl w:ilvl="0" w:tplc="F6D888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016897"/>
    <w:multiLevelType w:val="hybridMultilevel"/>
    <w:tmpl w:val="8BC8F6A4"/>
    <w:lvl w:ilvl="0" w:tplc="756AC58E">
      <w:start w:val="1"/>
      <w:numFmt w:val="japaneseCounting"/>
      <w:lvlText w:val="（%1）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3778FB"/>
    <w:multiLevelType w:val="multilevel"/>
    <w:tmpl w:val="9412252A"/>
    <w:lvl w:ilvl="0">
      <w:start w:val="1"/>
      <w:numFmt w:val="decimal"/>
      <w:lvlText w:val="表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10219D5"/>
    <w:multiLevelType w:val="multilevel"/>
    <w:tmpl w:val="EA08BE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6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D3146"/>
    <w:multiLevelType w:val="multilevel"/>
    <w:tmpl w:val="E076C1A8"/>
    <w:lvl w:ilvl="0">
      <w:start w:val="1"/>
      <w:numFmt w:val="decimal"/>
      <w:lvlText w:val="图2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A44E7C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3C24F4"/>
    <w:multiLevelType w:val="multilevel"/>
    <w:tmpl w:val="122C73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6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19"/>
  </w:num>
  <w:num w:numId="9">
    <w:abstractNumId w:val="31"/>
  </w:num>
  <w:num w:numId="10">
    <w:abstractNumId w:val="9"/>
  </w:num>
  <w:num w:numId="11">
    <w:abstractNumId w:val="28"/>
  </w:num>
  <w:num w:numId="12">
    <w:abstractNumId w:val="18"/>
  </w:num>
  <w:num w:numId="13">
    <w:abstractNumId w:val="11"/>
  </w:num>
  <w:num w:numId="14">
    <w:abstractNumId w:val="8"/>
  </w:num>
  <w:num w:numId="15">
    <w:abstractNumId w:val="22"/>
  </w:num>
  <w:num w:numId="16">
    <w:abstractNumId w:val="15"/>
  </w:num>
  <w:num w:numId="17">
    <w:abstractNumId w:val="29"/>
  </w:num>
  <w:num w:numId="18">
    <w:abstractNumId w:val="0"/>
  </w:num>
  <w:num w:numId="19">
    <w:abstractNumId w:val="13"/>
  </w:num>
  <w:num w:numId="20">
    <w:abstractNumId w:val="27"/>
  </w:num>
  <w:num w:numId="21">
    <w:abstractNumId w:val="24"/>
  </w:num>
  <w:num w:numId="22">
    <w:abstractNumId w:val="23"/>
  </w:num>
  <w:num w:numId="23">
    <w:abstractNumId w:val="14"/>
  </w:num>
  <w:num w:numId="24">
    <w:abstractNumId w:val="3"/>
  </w:num>
  <w:num w:numId="25">
    <w:abstractNumId w:val="7"/>
  </w:num>
  <w:num w:numId="26">
    <w:abstractNumId w:val="2"/>
  </w:num>
  <w:num w:numId="27">
    <w:abstractNumId w:val="6"/>
  </w:num>
  <w:num w:numId="28">
    <w:abstractNumId w:val="6"/>
  </w:num>
  <w:num w:numId="29">
    <w:abstractNumId w:val="6"/>
    <w:lvlOverride w:ilvl="0">
      <w:lvl w:ilvl="0">
        <w:start w:val="1"/>
        <w:numFmt w:val="none"/>
        <w:lvlText w:val="(一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0">
    <w:abstractNumId w:val="30"/>
  </w:num>
  <w:num w:numId="31">
    <w:abstractNumId w:val="1"/>
  </w:num>
  <w:num w:numId="32">
    <w:abstractNumId w:val="5"/>
  </w:num>
  <w:num w:numId="33">
    <w:abstractNumId w:val="2"/>
    <w:lvlOverride w:ilvl="0">
      <w:startOverride w:val="1"/>
    </w:lvlOverride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C"/>
    <w:rsid w:val="000001B0"/>
    <w:rsid w:val="00000896"/>
    <w:rsid w:val="00000983"/>
    <w:rsid w:val="00000A85"/>
    <w:rsid w:val="00001AD5"/>
    <w:rsid w:val="000027E0"/>
    <w:rsid w:val="00002B9D"/>
    <w:rsid w:val="00002BA9"/>
    <w:rsid w:val="00002D71"/>
    <w:rsid w:val="0000304A"/>
    <w:rsid w:val="000031D0"/>
    <w:rsid w:val="00003467"/>
    <w:rsid w:val="00003882"/>
    <w:rsid w:val="00003B1A"/>
    <w:rsid w:val="00004488"/>
    <w:rsid w:val="000045AD"/>
    <w:rsid w:val="00004AEC"/>
    <w:rsid w:val="00005377"/>
    <w:rsid w:val="000057D9"/>
    <w:rsid w:val="00005B86"/>
    <w:rsid w:val="00005C85"/>
    <w:rsid w:val="00006038"/>
    <w:rsid w:val="000061CB"/>
    <w:rsid w:val="000063CF"/>
    <w:rsid w:val="00006500"/>
    <w:rsid w:val="00006557"/>
    <w:rsid w:val="00006A0C"/>
    <w:rsid w:val="00006E0C"/>
    <w:rsid w:val="00006FB5"/>
    <w:rsid w:val="00006FBC"/>
    <w:rsid w:val="000079C5"/>
    <w:rsid w:val="00007A04"/>
    <w:rsid w:val="00007E07"/>
    <w:rsid w:val="00010476"/>
    <w:rsid w:val="000105CC"/>
    <w:rsid w:val="0001074E"/>
    <w:rsid w:val="000107AC"/>
    <w:rsid w:val="00012D02"/>
    <w:rsid w:val="00012FFB"/>
    <w:rsid w:val="00013163"/>
    <w:rsid w:val="00013D3C"/>
    <w:rsid w:val="000141D4"/>
    <w:rsid w:val="000144D7"/>
    <w:rsid w:val="000144F2"/>
    <w:rsid w:val="000148F4"/>
    <w:rsid w:val="00014A28"/>
    <w:rsid w:val="00014F11"/>
    <w:rsid w:val="00014FED"/>
    <w:rsid w:val="00015ACF"/>
    <w:rsid w:val="00015D5C"/>
    <w:rsid w:val="00015EA0"/>
    <w:rsid w:val="00016D5E"/>
    <w:rsid w:val="00017052"/>
    <w:rsid w:val="000170D4"/>
    <w:rsid w:val="000174E5"/>
    <w:rsid w:val="0002006F"/>
    <w:rsid w:val="000204C4"/>
    <w:rsid w:val="000206D7"/>
    <w:rsid w:val="00021339"/>
    <w:rsid w:val="00021346"/>
    <w:rsid w:val="00021796"/>
    <w:rsid w:val="00022321"/>
    <w:rsid w:val="0002253E"/>
    <w:rsid w:val="00022815"/>
    <w:rsid w:val="00024004"/>
    <w:rsid w:val="00024317"/>
    <w:rsid w:val="000248EB"/>
    <w:rsid w:val="000251E9"/>
    <w:rsid w:val="00025AA8"/>
    <w:rsid w:val="00026ED1"/>
    <w:rsid w:val="0003042C"/>
    <w:rsid w:val="00030804"/>
    <w:rsid w:val="00031273"/>
    <w:rsid w:val="00031327"/>
    <w:rsid w:val="0003136B"/>
    <w:rsid w:val="000314D7"/>
    <w:rsid w:val="0003150E"/>
    <w:rsid w:val="00031E16"/>
    <w:rsid w:val="0003327F"/>
    <w:rsid w:val="000332F5"/>
    <w:rsid w:val="00034B3D"/>
    <w:rsid w:val="00034CEF"/>
    <w:rsid w:val="000361A5"/>
    <w:rsid w:val="00036E19"/>
    <w:rsid w:val="00037C03"/>
    <w:rsid w:val="00040290"/>
    <w:rsid w:val="000409FC"/>
    <w:rsid w:val="00041134"/>
    <w:rsid w:val="00041147"/>
    <w:rsid w:val="00041563"/>
    <w:rsid w:val="0004187A"/>
    <w:rsid w:val="00041911"/>
    <w:rsid w:val="000425DE"/>
    <w:rsid w:val="0004267D"/>
    <w:rsid w:val="00042698"/>
    <w:rsid w:val="0004275E"/>
    <w:rsid w:val="0004357B"/>
    <w:rsid w:val="000439A1"/>
    <w:rsid w:val="00044140"/>
    <w:rsid w:val="0004476C"/>
    <w:rsid w:val="00044900"/>
    <w:rsid w:val="0004596B"/>
    <w:rsid w:val="00045AD0"/>
    <w:rsid w:val="00046186"/>
    <w:rsid w:val="0004747B"/>
    <w:rsid w:val="000478CE"/>
    <w:rsid w:val="000478D5"/>
    <w:rsid w:val="000479F2"/>
    <w:rsid w:val="00050EDC"/>
    <w:rsid w:val="00051B7E"/>
    <w:rsid w:val="000525C4"/>
    <w:rsid w:val="00052989"/>
    <w:rsid w:val="00052CEF"/>
    <w:rsid w:val="000533EB"/>
    <w:rsid w:val="00053502"/>
    <w:rsid w:val="000535A9"/>
    <w:rsid w:val="000537A3"/>
    <w:rsid w:val="00053A9F"/>
    <w:rsid w:val="00053D7C"/>
    <w:rsid w:val="00055066"/>
    <w:rsid w:val="000551B3"/>
    <w:rsid w:val="000551B6"/>
    <w:rsid w:val="00055366"/>
    <w:rsid w:val="0005542B"/>
    <w:rsid w:val="00055A4B"/>
    <w:rsid w:val="00055DF5"/>
    <w:rsid w:val="00055EAC"/>
    <w:rsid w:val="000563F0"/>
    <w:rsid w:val="00056583"/>
    <w:rsid w:val="00056C05"/>
    <w:rsid w:val="00056C33"/>
    <w:rsid w:val="00056D31"/>
    <w:rsid w:val="00057810"/>
    <w:rsid w:val="000610BB"/>
    <w:rsid w:val="00062060"/>
    <w:rsid w:val="00062B5D"/>
    <w:rsid w:val="00063116"/>
    <w:rsid w:val="00064734"/>
    <w:rsid w:val="00064FA1"/>
    <w:rsid w:val="00065088"/>
    <w:rsid w:val="000652FC"/>
    <w:rsid w:val="00065408"/>
    <w:rsid w:val="000655A1"/>
    <w:rsid w:val="00065AD0"/>
    <w:rsid w:val="00066A6A"/>
    <w:rsid w:val="000675E3"/>
    <w:rsid w:val="000678BC"/>
    <w:rsid w:val="00067D4E"/>
    <w:rsid w:val="00070576"/>
    <w:rsid w:val="0007058F"/>
    <w:rsid w:val="00070692"/>
    <w:rsid w:val="0007080F"/>
    <w:rsid w:val="0007122F"/>
    <w:rsid w:val="000723EA"/>
    <w:rsid w:val="00072CB4"/>
    <w:rsid w:val="00072F43"/>
    <w:rsid w:val="00073288"/>
    <w:rsid w:val="00073D31"/>
    <w:rsid w:val="00074155"/>
    <w:rsid w:val="00074344"/>
    <w:rsid w:val="000748C8"/>
    <w:rsid w:val="00075276"/>
    <w:rsid w:val="00076336"/>
    <w:rsid w:val="000764BF"/>
    <w:rsid w:val="0007653C"/>
    <w:rsid w:val="00076CFA"/>
    <w:rsid w:val="00080444"/>
    <w:rsid w:val="00080B98"/>
    <w:rsid w:val="000810B2"/>
    <w:rsid w:val="000811E1"/>
    <w:rsid w:val="00081908"/>
    <w:rsid w:val="0008194D"/>
    <w:rsid w:val="00081DD9"/>
    <w:rsid w:val="00081EAD"/>
    <w:rsid w:val="00082112"/>
    <w:rsid w:val="00085369"/>
    <w:rsid w:val="0008560F"/>
    <w:rsid w:val="00085961"/>
    <w:rsid w:val="00085AE5"/>
    <w:rsid w:val="00085E5D"/>
    <w:rsid w:val="00086479"/>
    <w:rsid w:val="0008696F"/>
    <w:rsid w:val="00087865"/>
    <w:rsid w:val="0009076D"/>
    <w:rsid w:val="00090A32"/>
    <w:rsid w:val="00090DF1"/>
    <w:rsid w:val="00091015"/>
    <w:rsid w:val="0009128A"/>
    <w:rsid w:val="000915A1"/>
    <w:rsid w:val="00091E80"/>
    <w:rsid w:val="00091F5A"/>
    <w:rsid w:val="00092083"/>
    <w:rsid w:val="00092241"/>
    <w:rsid w:val="000927F7"/>
    <w:rsid w:val="00092A22"/>
    <w:rsid w:val="00093083"/>
    <w:rsid w:val="00093234"/>
    <w:rsid w:val="0009366E"/>
    <w:rsid w:val="00093825"/>
    <w:rsid w:val="00093E84"/>
    <w:rsid w:val="00093FB9"/>
    <w:rsid w:val="000941B8"/>
    <w:rsid w:val="00094851"/>
    <w:rsid w:val="00094894"/>
    <w:rsid w:val="00094A3F"/>
    <w:rsid w:val="00095027"/>
    <w:rsid w:val="0009552E"/>
    <w:rsid w:val="000957BB"/>
    <w:rsid w:val="000958FB"/>
    <w:rsid w:val="000962BD"/>
    <w:rsid w:val="0009793D"/>
    <w:rsid w:val="00097A0A"/>
    <w:rsid w:val="00097F05"/>
    <w:rsid w:val="000A0162"/>
    <w:rsid w:val="000A0387"/>
    <w:rsid w:val="000A03FE"/>
    <w:rsid w:val="000A055D"/>
    <w:rsid w:val="000A0D25"/>
    <w:rsid w:val="000A12FE"/>
    <w:rsid w:val="000A16C1"/>
    <w:rsid w:val="000A19D3"/>
    <w:rsid w:val="000A1C53"/>
    <w:rsid w:val="000A1FAD"/>
    <w:rsid w:val="000A20CF"/>
    <w:rsid w:val="000A269E"/>
    <w:rsid w:val="000A31BE"/>
    <w:rsid w:val="000A332C"/>
    <w:rsid w:val="000A3396"/>
    <w:rsid w:val="000A3597"/>
    <w:rsid w:val="000A398B"/>
    <w:rsid w:val="000A3B43"/>
    <w:rsid w:val="000A3C60"/>
    <w:rsid w:val="000A3D70"/>
    <w:rsid w:val="000A3EB4"/>
    <w:rsid w:val="000A4243"/>
    <w:rsid w:val="000A4428"/>
    <w:rsid w:val="000A47C0"/>
    <w:rsid w:val="000A4FFE"/>
    <w:rsid w:val="000A5718"/>
    <w:rsid w:val="000A58B8"/>
    <w:rsid w:val="000A5E53"/>
    <w:rsid w:val="000A62A6"/>
    <w:rsid w:val="000A6CAC"/>
    <w:rsid w:val="000A6D37"/>
    <w:rsid w:val="000A710C"/>
    <w:rsid w:val="000B087B"/>
    <w:rsid w:val="000B0E65"/>
    <w:rsid w:val="000B1270"/>
    <w:rsid w:val="000B1B65"/>
    <w:rsid w:val="000B1FEB"/>
    <w:rsid w:val="000B2026"/>
    <w:rsid w:val="000B2AD5"/>
    <w:rsid w:val="000B2D84"/>
    <w:rsid w:val="000B34D2"/>
    <w:rsid w:val="000B34F6"/>
    <w:rsid w:val="000B3B91"/>
    <w:rsid w:val="000B402E"/>
    <w:rsid w:val="000B4527"/>
    <w:rsid w:val="000B4DB5"/>
    <w:rsid w:val="000B5179"/>
    <w:rsid w:val="000B51D7"/>
    <w:rsid w:val="000B553F"/>
    <w:rsid w:val="000B558B"/>
    <w:rsid w:val="000B5AE6"/>
    <w:rsid w:val="000B5BF9"/>
    <w:rsid w:val="000B60B8"/>
    <w:rsid w:val="000B631E"/>
    <w:rsid w:val="000B6FDA"/>
    <w:rsid w:val="000B7180"/>
    <w:rsid w:val="000B7492"/>
    <w:rsid w:val="000B755F"/>
    <w:rsid w:val="000B7E3D"/>
    <w:rsid w:val="000C028B"/>
    <w:rsid w:val="000C064E"/>
    <w:rsid w:val="000C0679"/>
    <w:rsid w:val="000C1CD6"/>
    <w:rsid w:val="000C1D6B"/>
    <w:rsid w:val="000C1F3E"/>
    <w:rsid w:val="000C22A8"/>
    <w:rsid w:val="000C24A3"/>
    <w:rsid w:val="000C279F"/>
    <w:rsid w:val="000C2C14"/>
    <w:rsid w:val="000C2DC8"/>
    <w:rsid w:val="000C2E89"/>
    <w:rsid w:val="000C2E8F"/>
    <w:rsid w:val="000C2F9C"/>
    <w:rsid w:val="000C35AF"/>
    <w:rsid w:val="000C3661"/>
    <w:rsid w:val="000C38A3"/>
    <w:rsid w:val="000C4723"/>
    <w:rsid w:val="000C4AE4"/>
    <w:rsid w:val="000C5257"/>
    <w:rsid w:val="000C537F"/>
    <w:rsid w:val="000C59BB"/>
    <w:rsid w:val="000C758F"/>
    <w:rsid w:val="000C771A"/>
    <w:rsid w:val="000C78A8"/>
    <w:rsid w:val="000C79EF"/>
    <w:rsid w:val="000C7AD0"/>
    <w:rsid w:val="000C7F98"/>
    <w:rsid w:val="000D01FA"/>
    <w:rsid w:val="000D09D8"/>
    <w:rsid w:val="000D0A42"/>
    <w:rsid w:val="000D0B3B"/>
    <w:rsid w:val="000D0EE5"/>
    <w:rsid w:val="000D1472"/>
    <w:rsid w:val="000D15CA"/>
    <w:rsid w:val="000D1CC5"/>
    <w:rsid w:val="000D241D"/>
    <w:rsid w:val="000D2623"/>
    <w:rsid w:val="000D2AFC"/>
    <w:rsid w:val="000D2F7F"/>
    <w:rsid w:val="000D3D2B"/>
    <w:rsid w:val="000D4EAE"/>
    <w:rsid w:val="000D4F6B"/>
    <w:rsid w:val="000D5462"/>
    <w:rsid w:val="000D56F6"/>
    <w:rsid w:val="000D5BA0"/>
    <w:rsid w:val="000D5D96"/>
    <w:rsid w:val="000D5E1B"/>
    <w:rsid w:val="000D63EA"/>
    <w:rsid w:val="000D6858"/>
    <w:rsid w:val="000D6F90"/>
    <w:rsid w:val="000D73E1"/>
    <w:rsid w:val="000D77B4"/>
    <w:rsid w:val="000E019E"/>
    <w:rsid w:val="000E08EE"/>
    <w:rsid w:val="000E0953"/>
    <w:rsid w:val="000E0985"/>
    <w:rsid w:val="000E0AFC"/>
    <w:rsid w:val="000E0F42"/>
    <w:rsid w:val="000E1965"/>
    <w:rsid w:val="000E1CAD"/>
    <w:rsid w:val="000E3C02"/>
    <w:rsid w:val="000E3DE9"/>
    <w:rsid w:val="000E42C8"/>
    <w:rsid w:val="000E480D"/>
    <w:rsid w:val="000E4EA4"/>
    <w:rsid w:val="000E505D"/>
    <w:rsid w:val="000E51EB"/>
    <w:rsid w:val="000E561E"/>
    <w:rsid w:val="000E580E"/>
    <w:rsid w:val="000E5C8A"/>
    <w:rsid w:val="000E6223"/>
    <w:rsid w:val="000E623F"/>
    <w:rsid w:val="000E641A"/>
    <w:rsid w:val="000E6834"/>
    <w:rsid w:val="000E6B06"/>
    <w:rsid w:val="000E6D5B"/>
    <w:rsid w:val="000E73A9"/>
    <w:rsid w:val="000E78D8"/>
    <w:rsid w:val="000E7AF9"/>
    <w:rsid w:val="000E7D6B"/>
    <w:rsid w:val="000F0728"/>
    <w:rsid w:val="000F0DC9"/>
    <w:rsid w:val="000F1336"/>
    <w:rsid w:val="000F199F"/>
    <w:rsid w:val="000F1F75"/>
    <w:rsid w:val="000F321A"/>
    <w:rsid w:val="000F3315"/>
    <w:rsid w:val="000F3A3E"/>
    <w:rsid w:val="000F3C76"/>
    <w:rsid w:val="000F52C1"/>
    <w:rsid w:val="000F5AFB"/>
    <w:rsid w:val="000F5B12"/>
    <w:rsid w:val="000F5B54"/>
    <w:rsid w:val="000F5C44"/>
    <w:rsid w:val="000F5C5C"/>
    <w:rsid w:val="000F5F1C"/>
    <w:rsid w:val="000F6A4D"/>
    <w:rsid w:val="000F75DF"/>
    <w:rsid w:val="000F7FA5"/>
    <w:rsid w:val="001002EB"/>
    <w:rsid w:val="00100ECE"/>
    <w:rsid w:val="0010147C"/>
    <w:rsid w:val="00101897"/>
    <w:rsid w:val="001018F7"/>
    <w:rsid w:val="00101B9A"/>
    <w:rsid w:val="00101D79"/>
    <w:rsid w:val="00102026"/>
    <w:rsid w:val="00102103"/>
    <w:rsid w:val="00102171"/>
    <w:rsid w:val="001025AE"/>
    <w:rsid w:val="001029F3"/>
    <w:rsid w:val="00103097"/>
    <w:rsid w:val="0010330F"/>
    <w:rsid w:val="00104573"/>
    <w:rsid w:val="00104A86"/>
    <w:rsid w:val="001052E0"/>
    <w:rsid w:val="00105F46"/>
    <w:rsid w:val="001061EE"/>
    <w:rsid w:val="00106313"/>
    <w:rsid w:val="00106680"/>
    <w:rsid w:val="00106C1D"/>
    <w:rsid w:val="001072E2"/>
    <w:rsid w:val="00107502"/>
    <w:rsid w:val="00107613"/>
    <w:rsid w:val="00107930"/>
    <w:rsid w:val="00107ADC"/>
    <w:rsid w:val="001101F7"/>
    <w:rsid w:val="0011055A"/>
    <w:rsid w:val="001106D8"/>
    <w:rsid w:val="00111D3B"/>
    <w:rsid w:val="00111D94"/>
    <w:rsid w:val="00111E31"/>
    <w:rsid w:val="00111F2B"/>
    <w:rsid w:val="001126EB"/>
    <w:rsid w:val="00112850"/>
    <w:rsid w:val="00112EDD"/>
    <w:rsid w:val="001132F2"/>
    <w:rsid w:val="00113396"/>
    <w:rsid w:val="0011340D"/>
    <w:rsid w:val="00113708"/>
    <w:rsid w:val="0011408B"/>
    <w:rsid w:val="00114179"/>
    <w:rsid w:val="001143C2"/>
    <w:rsid w:val="0011488E"/>
    <w:rsid w:val="00114A49"/>
    <w:rsid w:val="001168F2"/>
    <w:rsid w:val="00117249"/>
    <w:rsid w:val="0011769C"/>
    <w:rsid w:val="00117DC5"/>
    <w:rsid w:val="00120CEA"/>
    <w:rsid w:val="00121501"/>
    <w:rsid w:val="001219CE"/>
    <w:rsid w:val="00121F87"/>
    <w:rsid w:val="0012257B"/>
    <w:rsid w:val="00122E3D"/>
    <w:rsid w:val="001230E7"/>
    <w:rsid w:val="00123F2E"/>
    <w:rsid w:val="0012451D"/>
    <w:rsid w:val="001246AD"/>
    <w:rsid w:val="001249E6"/>
    <w:rsid w:val="00124AB5"/>
    <w:rsid w:val="00125FB8"/>
    <w:rsid w:val="001266C2"/>
    <w:rsid w:val="00126E97"/>
    <w:rsid w:val="0013005E"/>
    <w:rsid w:val="00130276"/>
    <w:rsid w:val="001303AD"/>
    <w:rsid w:val="00130B42"/>
    <w:rsid w:val="00131007"/>
    <w:rsid w:val="001315A6"/>
    <w:rsid w:val="00131C62"/>
    <w:rsid w:val="00131E75"/>
    <w:rsid w:val="00132162"/>
    <w:rsid w:val="0013237C"/>
    <w:rsid w:val="0013257A"/>
    <w:rsid w:val="001325E5"/>
    <w:rsid w:val="00132638"/>
    <w:rsid w:val="001327C8"/>
    <w:rsid w:val="00132B60"/>
    <w:rsid w:val="00132DDF"/>
    <w:rsid w:val="00132DF2"/>
    <w:rsid w:val="00132F06"/>
    <w:rsid w:val="00133402"/>
    <w:rsid w:val="0013351D"/>
    <w:rsid w:val="00133851"/>
    <w:rsid w:val="00133AA7"/>
    <w:rsid w:val="00133E7E"/>
    <w:rsid w:val="00133FBF"/>
    <w:rsid w:val="001340BB"/>
    <w:rsid w:val="001342BA"/>
    <w:rsid w:val="0013436C"/>
    <w:rsid w:val="001344F5"/>
    <w:rsid w:val="00134B41"/>
    <w:rsid w:val="00134CD5"/>
    <w:rsid w:val="00134ECC"/>
    <w:rsid w:val="00135133"/>
    <w:rsid w:val="001353E8"/>
    <w:rsid w:val="00135BD5"/>
    <w:rsid w:val="00135D74"/>
    <w:rsid w:val="001364A7"/>
    <w:rsid w:val="00136B0F"/>
    <w:rsid w:val="00137668"/>
    <w:rsid w:val="001378AE"/>
    <w:rsid w:val="00140B25"/>
    <w:rsid w:val="00140E53"/>
    <w:rsid w:val="001418D7"/>
    <w:rsid w:val="00141922"/>
    <w:rsid w:val="00141E35"/>
    <w:rsid w:val="00142DB1"/>
    <w:rsid w:val="00142F62"/>
    <w:rsid w:val="00143C54"/>
    <w:rsid w:val="001441AF"/>
    <w:rsid w:val="00144586"/>
    <w:rsid w:val="00144785"/>
    <w:rsid w:val="00144BAA"/>
    <w:rsid w:val="00145199"/>
    <w:rsid w:val="001453F8"/>
    <w:rsid w:val="00145553"/>
    <w:rsid w:val="00145866"/>
    <w:rsid w:val="00145F61"/>
    <w:rsid w:val="00145FFF"/>
    <w:rsid w:val="00146482"/>
    <w:rsid w:val="00146994"/>
    <w:rsid w:val="00146F84"/>
    <w:rsid w:val="001475F9"/>
    <w:rsid w:val="0014780A"/>
    <w:rsid w:val="00147BFC"/>
    <w:rsid w:val="001519F7"/>
    <w:rsid w:val="00152493"/>
    <w:rsid w:val="00152D9C"/>
    <w:rsid w:val="001534AD"/>
    <w:rsid w:val="001534B7"/>
    <w:rsid w:val="001534CD"/>
    <w:rsid w:val="001539C9"/>
    <w:rsid w:val="0015464A"/>
    <w:rsid w:val="00154839"/>
    <w:rsid w:val="001550AE"/>
    <w:rsid w:val="001555BE"/>
    <w:rsid w:val="001555F2"/>
    <w:rsid w:val="00155E99"/>
    <w:rsid w:val="00156996"/>
    <w:rsid w:val="00156A80"/>
    <w:rsid w:val="00157FB5"/>
    <w:rsid w:val="00161408"/>
    <w:rsid w:val="00161CCA"/>
    <w:rsid w:val="00161E4D"/>
    <w:rsid w:val="0016263D"/>
    <w:rsid w:val="00162653"/>
    <w:rsid w:val="00162BC5"/>
    <w:rsid w:val="001633EE"/>
    <w:rsid w:val="00163513"/>
    <w:rsid w:val="001638E7"/>
    <w:rsid w:val="00163C84"/>
    <w:rsid w:val="001646E9"/>
    <w:rsid w:val="0016496D"/>
    <w:rsid w:val="001658D6"/>
    <w:rsid w:val="00166D45"/>
    <w:rsid w:val="00166D70"/>
    <w:rsid w:val="0016740B"/>
    <w:rsid w:val="00167532"/>
    <w:rsid w:val="00167A3F"/>
    <w:rsid w:val="00167FB4"/>
    <w:rsid w:val="00170437"/>
    <w:rsid w:val="00170531"/>
    <w:rsid w:val="00170CB9"/>
    <w:rsid w:val="001712C2"/>
    <w:rsid w:val="00171306"/>
    <w:rsid w:val="0017183F"/>
    <w:rsid w:val="00171FE5"/>
    <w:rsid w:val="00172188"/>
    <w:rsid w:val="00172252"/>
    <w:rsid w:val="00172B0B"/>
    <w:rsid w:val="00172EC3"/>
    <w:rsid w:val="00174231"/>
    <w:rsid w:val="00174284"/>
    <w:rsid w:val="00174678"/>
    <w:rsid w:val="00174840"/>
    <w:rsid w:val="00174BB0"/>
    <w:rsid w:val="0017500E"/>
    <w:rsid w:val="0017503D"/>
    <w:rsid w:val="00175055"/>
    <w:rsid w:val="00175ECB"/>
    <w:rsid w:val="001762D3"/>
    <w:rsid w:val="00176718"/>
    <w:rsid w:val="001770E3"/>
    <w:rsid w:val="00177935"/>
    <w:rsid w:val="00177D7D"/>
    <w:rsid w:val="00180257"/>
    <w:rsid w:val="00180755"/>
    <w:rsid w:val="001809E4"/>
    <w:rsid w:val="00180E2F"/>
    <w:rsid w:val="00180F46"/>
    <w:rsid w:val="0018123C"/>
    <w:rsid w:val="0018133B"/>
    <w:rsid w:val="00181F4D"/>
    <w:rsid w:val="001821C3"/>
    <w:rsid w:val="00182C24"/>
    <w:rsid w:val="0018391D"/>
    <w:rsid w:val="00183C87"/>
    <w:rsid w:val="00183D2D"/>
    <w:rsid w:val="00184035"/>
    <w:rsid w:val="00184448"/>
    <w:rsid w:val="0018474C"/>
    <w:rsid w:val="00184BE0"/>
    <w:rsid w:val="00185288"/>
    <w:rsid w:val="00185403"/>
    <w:rsid w:val="0018550D"/>
    <w:rsid w:val="00185B07"/>
    <w:rsid w:val="00186082"/>
    <w:rsid w:val="001869ED"/>
    <w:rsid w:val="00187D0A"/>
    <w:rsid w:val="00187E2B"/>
    <w:rsid w:val="00187FC1"/>
    <w:rsid w:val="001902EA"/>
    <w:rsid w:val="001909AB"/>
    <w:rsid w:val="00191720"/>
    <w:rsid w:val="00191AF9"/>
    <w:rsid w:val="00191F8A"/>
    <w:rsid w:val="00191FB0"/>
    <w:rsid w:val="00192604"/>
    <w:rsid w:val="001931BD"/>
    <w:rsid w:val="0019327A"/>
    <w:rsid w:val="00194028"/>
    <w:rsid w:val="00194098"/>
    <w:rsid w:val="00194429"/>
    <w:rsid w:val="0019499E"/>
    <w:rsid w:val="00194E2D"/>
    <w:rsid w:val="001954FF"/>
    <w:rsid w:val="0019560E"/>
    <w:rsid w:val="00195668"/>
    <w:rsid w:val="00195B52"/>
    <w:rsid w:val="00196ABF"/>
    <w:rsid w:val="00196CBC"/>
    <w:rsid w:val="00196DD3"/>
    <w:rsid w:val="0019779F"/>
    <w:rsid w:val="001978EB"/>
    <w:rsid w:val="00197F07"/>
    <w:rsid w:val="001A0ACC"/>
    <w:rsid w:val="001A0CF8"/>
    <w:rsid w:val="001A0D69"/>
    <w:rsid w:val="001A1554"/>
    <w:rsid w:val="001A1647"/>
    <w:rsid w:val="001A17E1"/>
    <w:rsid w:val="001A1891"/>
    <w:rsid w:val="001A217D"/>
    <w:rsid w:val="001A246B"/>
    <w:rsid w:val="001A272B"/>
    <w:rsid w:val="001A2B49"/>
    <w:rsid w:val="001A2B62"/>
    <w:rsid w:val="001A300D"/>
    <w:rsid w:val="001A31BE"/>
    <w:rsid w:val="001A3852"/>
    <w:rsid w:val="001A3FC9"/>
    <w:rsid w:val="001A4BDF"/>
    <w:rsid w:val="001A4C51"/>
    <w:rsid w:val="001A5665"/>
    <w:rsid w:val="001A572D"/>
    <w:rsid w:val="001A6551"/>
    <w:rsid w:val="001A68DC"/>
    <w:rsid w:val="001A7D8C"/>
    <w:rsid w:val="001B0202"/>
    <w:rsid w:val="001B03B6"/>
    <w:rsid w:val="001B0747"/>
    <w:rsid w:val="001B0B96"/>
    <w:rsid w:val="001B141F"/>
    <w:rsid w:val="001B19C9"/>
    <w:rsid w:val="001B1D65"/>
    <w:rsid w:val="001B2B61"/>
    <w:rsid w:val="001B2D83"/>
    <w:rsid w:val="001B37AE"/>
    <w:rsid w:val="001B4354"/>
    <w:rsid w:val="001B43D7"/>
    <w:rsid w:val="001B46E3"/>
    <w:rsid w:val="001B4875"/>
    <w:rsid w:val="001B5E86"/>
    <w:rsid w:val="001B5FAB"/>
    <w:rsid w:val="001B63D3"/>
    <w:rsid w:val="001B79DF"/>
    <w:rsid w:val="001B7A75"/>
    <w:rsid w:val="001B7B5D"/>
    <w:rsid w:val="001C07A8"/>
    <w:rsid w:val="001C0EB5"/>
    <w:rsid w:val="001C1A33"/>
    <w:rsid w:val="001C1A34"/>
    <w:rsid w:val="001C1A8C"/>
    <w:rsid w:val="001C1B27"/>
    <w:rsid w:val="001C2568"/>
    <w:rsid w:val="001C29A7"/>
    <w:rsid w:val="001C2B79"/>
    <w:rsid w:val="001C2CD8"/>
    <w:rsid w:val="001C3517"/>
    <w:rsid w:val="001C3612"/>
    <w:rsid w:val="001C3A7E"/>
    <w:rsid w:val="001C3B03"/>
    <w:rsid w:val="001C3B93"/>
    <w:rsid w:val="001C3D3E"/>
    <w:rsid w:val="001C3DC9"/>
    <w:rsid w:val="001C3E66"/>
    <w:rsid w:val="001C4015"/>
    <w:rsid w:val="001C490A"/>
    <w:rsid w:val="001C53B1"/>
    <w:rsid w:val="001C5732"/>
    <w:rsid w:val="001C5840"/>
    <w:rsid w:val="001C5F1C"/>
    <w:rsid w:val="001C5F7F"/>
    <w:rsid w:val="001C7838"/>
    <w:rsid w:val="001C7F83"/>
    <w:rsid w:val="001D045B"/>
    <w:rsid w:val="001D04ED"/>
    <w:rsid w:val="001D1100"/>
    <w:rsid w:val="001D111D"/>
    <w:rsid w:val="001D120F"/>
    <w:rsid w:val="001D15FB"/>
    <w:rsid w:val="001D162C"/>
    <w:rsid w:val="001D17C4"/>
    <w:rsid w:val="001D17F5"/>
    <w:rsid w:val="001D1E92"/>
    <w:rsid w:val="001D234A"/>
    <w:rsid w:val="001D2709"/>
    <w:rsid w:val="001D2FF9"/>
    <w:rsid w:val="001D3252"/>
    <w:rsid w:val="001D334D"/>
    <w:rsid w:val="001D40AA"/>
    <w:rsid w:val="001D42B0"/>
    <w:rsid w:val="001D46BB"/>
    <w:rsid w:val="001D4715"/>
    <w:rsid w:val="001D4767"/>
    <w:rsid w:val="001D49C9"/>
    <w:rsid w:val="001D5069"/>
    <w:rsid w:val="001D56DF"/>
    <w:rsid w:val="001D6B5B"/>
    <w:rsid w:val="001D7044"/>
    <w:rsid w:val="001D742C"/>
    <w:rsid w:val="001D7DE0"/>
    <w:rsid w:val="001E0221"/>
    <w:rsid w:val="001E0797"/>
    <w:rsid w:val="001E1419"/>
    <w:rsid w:val="001E1A2E"/>
    <w:rsid w:val="001E1D5A"/>
    <w:rsid w:val="001E26FB"/>
    <w:rsid w:val="001E3046"/>
    <w:rsid w:val="001E36D0"/>
    <w:rsid w:val="001E3AA8"/>
    <w:rsid w:val="001E3FA7"/>
    <w:rsid w:val="001E4205"/>
    <w:rsid w:val="001E4636"/>
    <w:rsid w:val="001E4A28"/>
    <w:rsid w:val="001E4A5A"/>
    <w:rsid w:val="001E4A9D"/>
    <w:rsid w:val="001E5192"/>
    <w:rsid w:val="001E578F"/>
    <w:rsid w:val="001E685B"/>
    <w:rsid w:val="001E6C1A"/>
    <w:rsid w:val="001E747A"/>
    <w:rsid w:val="001E7920"/>
    <w:rsid w:val="001F0011"/>
    <w:rsid w:val="001F06E6"/>
    <w:rsid w:val="001F0C3D"/>
    <w:rsid w:val="001F11E4"/>
    <w:rsid w:val="001F189E"/>
    <w:rsid w:val="001F1EDF"/>
    <w:rsid w:val="001F217B"/>
    <w:rsid w:val="001F2E2F"/>
    <w:rsid w:val="001F3A1B"/>
    <w:rsid w:val="001F4631"/>
    <w:rsid w:val="001F4880"/>
    <w:rsid w:val="001F511D"/>
    <w:rsid w:val="001F517B"/>
    <w:rsid w:val="001F5863"/>
    <w:rsid w:val="001F591B"/>
    <w:rsid w:val="001F6D30"/>
    <w:rsid w:val="001F6FFC"/>
    <w:rsid w:val="002005AF"/>
    <w:rsid w:val="002007A0"/>
    <w:rsid w:val="00200BDE"/>
    <w:rsid w:val="00201602"/>
    <w:rsid w:val="0020174F"/>
    <w:rsid w:val="00201F90"/>
    <w:rsid w:val="002023A1"/>
    <w:rsid w:val="00202512"/>
    <w:rsid w:val="00202607"/>
    <w:rsid w:val="0020264D"/>
    <w:rsid w:val="002027C9"/>
    <w:rsid w:val="00202F23"/>
    <w:rsid w:val="002036A9"/>
    <w:rsid w:val="00203956"/>
    <w:rsid w:val="00204601"/>
    <w:rsid w:val="00204F02"/>
    <w:rsid w:val="00205BE3"/>
    <w:rsid w:val="002062A2"/>
    <w:rsid w:val="002066C0"/>
    <w:rsid w:val="00206F29"/>
    <w:rsid w:val="002076B0"/>
    <w:rsid w:val="0020792B"/>
    <w:rsid w:val="002104F3"/>
    <w:rsid w:val="00210937"/>
    <w:rsid w:val="00210977"/>
    <w:rsid w:val="002109C3"/>
    <w:rsid w:val="002109DA"/>
    <w:rsid w:val="002109DB"/>
    <w:rsid w:val="00210B78"/>
    <w:rsid w:val="00210F86"/>
    <w:rsid w:val="00211294"/>
    <w:rsid w:val="002113FC"/>
    <w:rsid w:val="00211E31"/>
    <w:rsid w:val="0021285A"/>
    <w:rsid w:val="00212D30"/>
    <w:rsid w:val="00212D6A"/>
    <w:rsid w:val="00212DB6"/>
    <w:rsid w:val="00212F9F"/>
    <w:rsid w:val="002137BE"/>
    <w:rsid w:val="002137C3"/>
    <w:rsid w:val="00213835"/>
    <w:rsid w:val="00213FEE"/>
    <w:rsid w:val="00215E11"/>
    <w:rsid w:val="00215EEF"/>
    <w:rsid w:val="00216316"/>
    <w:rsid w:val="002169AC"/>
    <w:rsid w:val="00216AF3"/>
    <w:rsid w:val="00216E78"/>
    <w:rsid w:val="002173DC"/>
    <w:rsid w:val="00217827"/>
    <w:rsid w:val="00217DEA"/>
    <w:rsid w:val="00220C29"/>
    <w:rsid w:val="002218C9"/>
    <w:rsid w:val="00222144"/>
    <w:rsid w:val="0022286C"/>
    <w:rsid w:val="00222883"/>
    <w:rsid w:val="00222C5B"/>
    <w:rsid w:val="00223CE7"/>
    <w:rsid w:val="00223F67"/>
    <w:rsid w:val="00224105"/>
    <w:rsid w:val="0022416E"/>
    <w:rsid w:val="0022464D"/>
    <w:rsid w:val="0022464E"/>
    <w:rsid w:val="002257D8"/>
    <w:rsid w:val="00226354"/>
    <w:rsid w:val="00226475"/>
    <w:rsid w:val="00226C8B"/>
    <w:rsid w:val="00226C97"/>
    <w:rsid w:val="00226D9E"/>
    <w:rsid w:val="00227155"/>
    <w:rsid w:val="002276F6"/>
    <w:rsid w:val="0022781A"/>
    <w:rsid w:val="00227DBD"/>
    <w:rsid w:val="002304E1"/>
    <w:rsid w:val="00230BDA"/>
    <w:rsid w:val="00231E1E"/>
    <w:rsid w:val="00232125"/>
    <w:rsid w:val="00232EA8"/>
    <w:rsid w:val="0023337B"/>
    <w:rsid w:val="00233504"/>
    <w:rsid w:val="0023469E"/>
    <w:rsid w:val="002349C1"/>
    <w:rsid w:val="002349DB"/>
    <w:rsid w:val="002350F0"/>
    <w:rsid w:val="002351DE"/>
    <w:rsid w:val="0023530F"/>
    <w:rsid w:val="002353DF"/>
    <w:rsid w:val="00235540"/>
    <w:rsid w:val="00235BBD"/>
    <w:rsid w:val="00236542"/>
    <w:rsid w:val="002369DD"/>
    <w:rsid w:val="00236A32"/>
    <w:rsid w:val="00236EB2"/>
    <w:rsid w:val="002370DF"/>
    <w:rsid w:val="00237255"/>
    <w:rsid w:val="002375E1"/>
    <w:rsid w:val="00237D44"/>
    <w:rsid w:val="00237F26"/>
    <w:rsid w:val="0024006F"/>
    <w:rsid w:val="00240E29"/>
    <w:rsid w:val="002413EB"/>
    <w:rsid w:val="002419A0"/>
    <w:rsid w:val="00242494"/>
    <w:rsid w:val="002424AF"/>
    <w:rsid w:val="00242FA1"/>
    <w:rsid w:val="00244022"/>
    <w:rsid w:val="00244978"/>
    <w:rsid w:val="00244D41"/>
    <w:rsid w:val="002450CA"/>
    <w:rsid w:val="002452B6"/>
    <w:rsid w:val="00245860"/>
    <w:rsid w:val="0024592D"/>
    <w:rsid w:val="00246298"/>
    <w:rsid w:val="002466AF"/>
    <w:rsid w:val="0024726C"/>
    <w:rsid w:val="002473EA"/>
    <w:rsid w:val="00247AD9"/>
    <w:rsid w:val="00247CCF"/>
    <w:rsid w:val="00250109"/>
    <w:rsid w:val="00250259"/>
    <w:rsid w:val="00250652"/>
    <w:rsid w:val="0025092E"/>
    <w:rsid w:val="00250964"/>
    <w:rsid w:val="0025184F"/>
    <w:rsid w:val="00251A0E"/>
    <w:rsid w:val="0025251E"/>
    <w:rsid w:val="002527DD"/>
    <w:rsid w:val="00252FEC"/>
    <w:rsid w:val="0025302F"/>
    <w:rsid w:val="002546D0"/>
    <w:rsid w:val="002546F7"/>
    <w:rsid w:val="00255130"/>
    <w:rsid w:val="002555D7"/>
    <w:rsid w:val="00255776"/>
    <w:rsid w:val="00256B4A"/>
    <w:rsid w:val="00257530"/>
    <w:rsid w:val="002575F0"/>
    <w:rsid w:val="00257AF3"/>
    <w:rsid w:val="00257D83"/>
    <w:rsid w:val="002608E2"/>
    <w:rsid w:val="002608FA"/>
    <w:rsid w:val="00260F9F"/>
    <w:rsid w:val="002610CE"/>
    <w:rsid w:val="0026159F"/>
    <w:rsid w:val="00261787"/>
    <w:rsid w:val="002617CC"/>
    <w:rsid w:val="00261BF2"/>
    <w:rsid w:val="002626FA"/>
    <w:rsid w:val="0026276D"/>
    <w:rsid w:val="002633D0"/>
    <w:rsid w:val="002634C4"/>
    <w:rsid w:val="002639AB"/>
    <w:rsid w:val="00263A82"/>
    <w:rsid w:val="00263DD7"/>
    <w:rsid w:val="00264D19"/>
    <w:rsid w:val="00266212"/>
    <w:rsid w:val="0026691F"/>
    <w:rsid w:val="0026764E"/>
    <w:rsid w:val="002678ED"/>
    <w:rsid w:val="00267A2E"/>
    <w:rsid w:val="0027039E"/>
    <w:rsid w:val="002706D5"/>
    <w:rsid w:val="00270784"/>
    <w:rsid w:val="00271A5F"/>
    <w:rsid w:val="00272119"/>
    <w:rsid w:val="00272B2D"/>
    <w:rsid w:val="002733C8"/>
    <w:rsid w:val="00273A56"/>
    <w:rsid w:val="00274904"/>
    <w:rsid w:val="00274B69"/>
    <w:rsid w:val="00274C27"/>
    <w:rsid w:val="00274C8D"/>
    <w:rsid w:val="00274F77"/>
    <w:rsid w:val="00275D94"/>
    <w:rsid w:val="00275DC5"/>
    <w:rsid w:val="00275E03"/>
    <w:rsid w:val="002762C7"/>
    <w:rsid w:val="00276AF0"/>
    <w:rsid w:val="00277328"/>
    <w:rsid w:val="002774C6"/>
    <w:rsid w:val="00280308"/>
    <w:rsid w:val="00280685"/>
    <w:rsid w:val="00280CA2"/>
    <w:rsid w:val="00280F3A"/>
    <w:rsid w:val="00281D6F"/>
    <w:rsid w:val="00281DAD"/>
    <w:rsid w:val="00281DD2"/>
    <w:rsid w:val="002820D9"/>
    <w:rsid w:val="00282DDE"/>
    <w:rsid w:val="0028343E"/>
    <w:rsid w:val="00283A38"/>
    <w:rsid w:val="002844BB"/>
    <w:rsid w:val="002849FA"/>
    <w:rsid w:val="00284DE1"/>
    <w:rsid w:val="0028558B"/>
    <w:rsid w:val="002855F3"/>
    <w:rsid w:val="00285A2D"/>
    <w:rsid w:val="002860B7"/>
    <w:rsid w:val="002864AC"/>
    <w:rsid w:val="002868D0"/>
    <w:rsid w:val="00286E39"/>
    <w:rsid w:val="00286F7E"/>
    <w:rsid w:val="00287575"/>
    <w:rsid w:val="00287C2C"/>
    <w:rsid w:val="00287D02"/>
    <w:rsid w:val="00287E63"/>
    <w:rsid w:val="00287E69"/>
    <w:rsid w:val="00287FF7"/>
    <w:rsid w:val="00290024"/>
    <w:rsid w:val="002906BF"/>
    <w:rsid w:val="00290712"/>
    <w:rsid w:val="00290735"/>
    <w:rsid w:val="00290EB3"/>
    <w:rsid w:val="002912FE"/>
    <w:rsid w:val="00291306"/>
    <w:rsid w:val="002913E3"/>
    <w:rsid w:val="0029169A"/>
    <w:rsid w:val="00291BA8"/>
    <w:rsid w:val="00293189"/>
    <w:rsid w:val="00293C4B"/>
    <w:rsid w:val="00294099"/>
    <w:rsid w:val="002942D1"/>
    <w:rsid w:val="002948C5"/>
    <w:rsid w:val="002948DF"/>
    <w:rsid w:val="002955A0"/>
    <w:rsid w:val="00295C81"/>
    <w:rsid w:val="0029638A"/>
    <w:rsid w:val="0029658C"/>
    <w:rsid w:val="00296B13"/>
    <w:rsid w:val="00296E9B"/>
    <w:rsid w:val="002A0128"/>
    <w:rsid w:val="002A09C4"/>
    <w:rsid w:val="002A13D5"/>
    <w:rsid w:val="002A1655"/>
    <w:rsid w:val="002A1903"/>
    <w:rsid w:val="002A1B20"/>
    <w:rsid w:val="002A1C7F"/>
    <w:rsid w:val="002A1F79"/>
    <w:rsid w:val="002A20DA"/>
    <w:rsid w:val="002A23D5"/>
    <w:rsid w:val="002A26C4"/>
    <w:rsid w:val="002A2A1E"/>
    <w:rsid w:val="002A313A"/>
    <w:rsid w:val="002A32EB"/>
    <w:rsid w:val="002A3322"/>
    <w:rsid w:val="002A3B56"/>
    <w:rsid w:val="002A41F6"/>
    <w:rsid w:val="002A424E"/>
    <w:rsid w:val="002A4A5F"/>
    <w:rsid w:val="002A4D38"/>
    <w:rsid w:val="002A54A4"/>
    <w:rsid w:val="002A5518"/>
    <w:rsid w:val="002A57B1"/>
    <w:rsid w:val="002A6907"/>
    <w:rsid w:val="002A6950"/>
    <w:rsid w:val="002A6E1F"/>
    <w:rsid w:val="002A702C"/>
    <w:rsid w:val="002A7302"/>
    <w:rsid w:val="002A7653"/>
    <w:rsid w:val="002B0658"/>
    <w:rsid w:val="002B1067"/>
    <w:rsid w:val="002B14BF"/>
    <w:rsid w:val="002B216B"/>
    <w:rsid w:val="002B2F0B"/>
    <w:rsid w:val="002B34EB"/>
    <w:rsid w:val="002B383E"/>
    <w:rsid w:val="002B39EC"/>
    <w:rsid w:val="002B3A92"/>
    <w:rsid w:val="002B423F"/>
    <w:rsid w:val="002B4887"/>
    <w:rsid w:val="002B48ED"/>
    <w:rsid w:val="002B493A"/>
    <w:rsid w:val="002B51CA"/>
    <w:rsid w:val="002B533E"/>
    <w:rsid w:val="002B5381"/>
    <w:rsid w:val="002B5B6C"/>
    <w:rsid w:val="002B6081"/>
    <w:rsid w:val="002B6356"/>
    <w:rsid w:val="002B640B"/>
    <w:rsid w:val="002B695D"/>
    <w:rsid w:val="002B7947"/>
    <w:rsid w:val="002B7991"/>
    <w:rsid w:val="002B7F52"/>
    <w:rsid w:val="002C01A3"/>
    <w:rsid w:val="002C07DA"/>
    <w:rsid w:val="002C139C"/>
    <w:rsid w:val="002C1452"/>
    <w:rsid w:val="002C1A78"/>
    <w:rsid w:val="002C1BB4"/>
    <w:rsid w:val="002C2007"/>
    <w:rsid w:val="002C230A"/>
    <w:rsid w:val="002C2ADF"/>
    <w:rsid w:val="002C2B6F"/>
    <w:rsid w:val="002C2CB7"/>
    <w:rsid w:val="002C3791"/>
    <w:rsid w:val="002C3A74"/>
    <w:rsid w:val="002C3CCC"/>
    <w:rsid w:val="002C4039"/>
    <w:rsid w:val="002C4984"/>
    <w:rsid w:val="002C4C95"/>
    <w:rsid w:val="002C4F66"/>
    <w:rsid w:val="002C500B"/>
    <w:rsid w:val="002C523C"/>
    <w:rsid w:val="002C6779"/>
    <w:rsid w:val="002C6A7D"/>
    <w:rsid w:val="002C74D9"/>
    <w:rsid w:val="002C7BBA"/>
    <w:rsid w:val="002C7CD5"/>
    <w:rsid w:val="002D00CD"/>
    <w:rsid w:val="002D0EE3"/>
    <w:rsid w:val="002D1277"/>
    <w:rsid w:val="002D12E2"/>
    <w:rsid w:val="002D1DE6"/>
    <w:rsid w:val="002D1E7A"/>
    <w:rsid w:val="002D3015"/>
    <w:rsid w:val="002D3045"/>
    <w:rsid w:val="002D3671"/>
    <w:rsid w:val="002D3939"/>
    <w:rsid w:val="002D4171"/>
    <w:rsid w:val="002D55FD"/>
    <w:rsid w:val="002D62C1"/>
    <w:rsid w:val="002D65AD"/>
    <w:rsid w:val="002D665B"/>
    <w:rsid w:val="002D6B7F"/>
    <w:rsid w:val="002D6F6E"/>
    <w:rsid w:val="002D7770"/>
    <w:rsid w:val="002D79A9"/>
    <w:rsid w:val="002D79E7"/>
    <w:rsid w:val="002D7FE1"/>
    <w:rsid w:val="002E025B"/>
    <w:rsid w:val="002E0878"/>
    <w:rsid w:val="002E0DE5"/>
    <w:rsid w:val="002E1060"/>
    <w:rsid w:val="002E11D8"/>
    <w:rsid w:val="002E284C"/>
    <w:rsid w:val="002E2B84"/>
    <w:rsid w:val="002E30BA"/>
    <w:rsid w:val="002E31F0"/>
    <w:rsid w:val="002E31FF"/>
    <w:rsid w:val="002E32E8"/>
    <w:rsid w:val="002E355D"/>
    <w:rsid w:val="002E3CB4"/>
    <w:rsid w:val="002E412E"/>
    <w:rsid w:val="002E4867"/>
    <w:rsid w:val="002E4ED4"/>
    <w:rsid w:val="002E5392"/>
    <w:rsid w:val="002E53B4"/>
    <w:rsid w:val="002E58B3"/>
    <w:rsid w:val="002E631F"/>
    <w:rsid w:val="002E742C"/>
    <w:rsid w:val="002E7F09"/>
    <w:rsid w:val="002F0092"/>
    <w:rsid w:val="002F03CC"/>
    <w:rsid w:val="002F1D21"/>
    <w:rsid w:val="002F25A9"/>
    <w:rsid w:val="002F3496"/>
    <w:rsid w:val="002F3994"/>
    <w:rsid w:val="002F434A"/>
    <w:rsid w:val="002F457E"/>
    <w:rsid w:val="002F50C3"/>
    <w:rsid w:val="002F52D0"/>
    <w:rsid w:val="002F5439"/>
    <w:rsid w:val="002F5B06"/>
    <w:rsid w:val="002F5B1E"/>
    <w:rsid w:val="002F5C20"/>
    <w:rsid w:val="002F71CD"/>
    <w:rsid w:val="002F76A7"/>
    <w:rsid w:val="002F76EE"/>
    <w:rsid w:val="002F774A"/>
    <w:rsid w:val="002F7F07"/>
    <w:rsid w:val="003002AA"/>
    <w:rsid w:val="00300826"/>
    <w:rsid w:val="00301322"/>
    <w:rsid w:val="00301C0F"/>
    <w:rsid w:val="0030207B"/>
    <w:rsid w:val="003024D0"/>
    <w:rsid w:val="0030260F"/>
    <w:rsid w:val="0030264F"/>
    <w:rsid w:val="00302FCD"/>
    <w:rsid w:val="0030329D"/>
    <w:rsid w:val="00303840"/>
    <w:rsid w:val="00303BCF"/>
    <w:rsid w:val="0030452B"/>
    <w:rsid w:val="00304994"/>
    <w:rsid w:val="003051B3"/>
    <w:rsid w:val="00305FA7"/>
    <w:rsid w:val="00306356"/>
    <w:rsid w:val="00306A52"/>
    <w:rsid w:val="00306A69"/>
    <w:rsid w:val="00306E6D"/>
    <w:rsid w:val="00306EBE"/>
    <w:rsid w:val="003072E2"/>
    <w:rsid w:val="0030743A"/>
    <w:rsid w:val="00307A32"/>
    <w:rsid w:val="00307B59"/>
    <w:rsid w:val="003107BC"/>
    <w:rsid w:val="00310824"/>
    <w:rsid w:val="00310B44"/>
    <w:rsid w:val="00310BFB"/>
    <w:rsid w:val="00310C90"/>
    <w:rsid w:val="00310FB7"/>
    <w:rsid w:val="003119A0"/>
    <w:rsid w:val="00311DDE"/>
    <w:rsid w:val="00312613"/>
    <w:rsid w:val="00312951"/>
    <w:rsid w:val="00312969"/>
    <w:rsid w:val="00313F2F"/>
    <w:rsid w:val="003144F8"/>
    <w:rsid w:val="00314946"/>
    <w:rsid w:val="00315034"/>
    <w:rsid w:val="0031505D"/>
    <w:rsid w:val="003156AC"/>
    <w:rsid w:val="00315CD4"/>
    <w:rsid w:val="00315F23"/>
    <w:rsid w:val="0031600C"/>
    <w:rsid w:val="003161E6"/>
    <w:rsid w:val="0031634F"/>
    <w:rsid w:val="00316D23"/>
    <w:rsid w:val="003173A0"/>
    <w:rsid w:val="003178DF"/>
    <w:rsid w:val="00317C4A"/>
    <w:rsid w:val="00317D6C"/>
    <w:rsid w:val="00320321"/>
    <w:rsid w:val="0032098A"/>
    <w:rsid w:val="003211AF"/>
    <w:rsid w:val="003214A6"/>
    <w:rsid w:val="00321894"/>
    <w:rsid w:val="00321944"/>
    <w:rsid w:val="00321DFF"/>
    <w:rsid w:val="00322061"/>
    <w:rsid w:val="0032295F"/>
    <w:rsid w:val="00322A4A"/>
    <w:rsid w:val="00323113"/>
    <w:rsid w:val="0032354A"/>
    <w:rsid w:val="00323784"/>
    <w:rsid w:val="00323BE4"/>
    <w:rsid w:val="00323E48"/>
    <w:rsid w:val="003248AD"/>
    <w:rsid w:val="00324BE1"/>
    <w:rsid w:val="003253DE"/>
    <w:rsid w:val="003254A2"/>
    <w:rsid w:val="003254DE"/>
    <w:rsid w:val="00325B17"/>
    <w:rsid w:val="00325D09"/>
    <w:rsid w:val="00326786"/>
    <w:rsid w:val="00331D99"/>
    <w:rsid w:val="003320D0"/>
    <w:rsid w:val="003329A5"/>
    <w:rsid w:val="0033322E"/>
    <w:rsid w:val="00333600"/>
    <w:rsid w:val="00333756"/>
    <w:rsid w:val="003345F3"/>
    <w:rsid w:val="0033489D"/>
    <w:rsid w:val="00335233"/>
    <w:rsid w:val="00335AAD"/>
    <w:rsid w:val="00335EC2"/>
    <w:rsid w:val="00335ED0"/>
    <w:rsid w:val="003362F5"/>
    <w:rsid w:val="003377ED"/>
    <w:rsid w:val="00340182"/>
    <w:rsid w:val="00340511"/>
    <w:rsid w:val="0034057F"/>
    <w:rsid w:val="00340792"/>
    <w:rsid w:val="0034084A"/>
    <w:rsid w:val="00340998"/>
    <w:rsid w:val="00340A37"/>
    <w:rsid w:val="00340E23"/>
    <w:rsid w:val="00340E40"/>
    <w:rsid w:val="0034149D"/>
    <w:rsid w:val="003414EB"/>
    <w:rsid w:val="003416E9"/>
    <w:rsid w:val="00341941"/>
    <w:rsid w:val="00341D1E"/>
    <w:rsid w:val="0034263D"/>
    <w:rsid w:val="003427F2"/>
    <w:rsid w:val="003427FC"/>
    <w:rsid w:val="00342845"/>
    <w:rsid w:val="00343065"/>
    <w:rsid w:val="00343425"/>
    <w:rsid w:val="00343582"/>
    <w:rsid w:val="0034378F"/>
    <w:rsid w:val="00343CFF"/>
    <w:rsid w:val="00343F2C"/>
    <w:rsid w:val="00344EF9"/>
    <w:rsid w:val="003452D2"/>
    <w:rsid w:val="0034592A"/>
    <w:rsid w:val="00345F31"/>
    <w:rsid w:val="003477CE"/>
    <w:rsid w:val="003478DD"/>
    <w:rsid w:val="00347AB6"/>
    <w:rsid w:val="00347D5C"/>
    <w:rsid w:val="00350210"/>
    <w:rsid w:val="003502C8"/>
    <w:rsid w:val="003503AC"/>
    <w:rsid w:val="003508BC"/>
    <w:rsid w:val="00350A79"/>
    <w:rsid w:val="00350AFD"/>
    <w:rsid w:val="00350BE3"/>
    <w:rsid w:val="0035170C"/>
    <w:rsid w:val="00351CC4"/>
    <w:rsid w:val="003528E2"/>
    <w:rsid w:val="00352900"/>
    <w:rsid w:val="00353579"/>
    <w:rsid w:val="0035360A"/>
    <w:rsid w:val="00353DE3"/>
    <w:rsid w:val="003544FD"/>
    <w:rsid w:val="00355113"/>
    <w:rsid w:val="003552D4"/>
    <w:rsid w:val="00357333"/>
    <w:rsid w:val="003573E3"/>
    <w:rsid w:val="0035751C"/>
    <w:rsid w:val="00360389"/>
    <w:rsid w:val="0036145C"/>
    <w:rsid w:val="00361DE1"/>
    <w:rsid w:val="0036201E"/>
    <w:rsid w:val="00362F72"/>
    <w:rsid w:val="00363035"/>
    <w:rsid w:val="0036319E"/>
    <w:rsid w:val="00363565"/>
    <w:rsid w:val="00364208"/>
    <w:rsid w:val="003642CB"/>
    <w:rsid w:val="003644C4"/>
    <w:rsid w:val="00364C93"/>
    <w:rsid w:val="00364ECC"/>
    <w:rsid w:val="003653B1"/>
    <w:rsid w:val="003657A2"/>
    <w:rsid w:val="00365E65"/>
    <w:rsid w:val="00366527"/>
    <w:rsid w:val="00366847"/>
    <w:rsid w:val="00366CDB"/>
    <w:rsid w:val="00366D0C"/>
    <w:rsid w:val="00367950"/>
    <w:rsid w:val="00367A16"/>
    <w:rsid w:val="003701E8"/>
    <w:rsid w:val="003706B4"/>
    <w:rsid w:val="00370A46"/>
    <w:rsid w:val="00370A84"/>
    <w:rsid w:val="003722A0"/>
    <w:rsid w:val="003726A6"/>
    <w:rsid w:val="00372815"/>
    <w:rsid w:val="003728D4"/>
    <w:rsid w:val="00372999"/>
    <w:rsid w:val="00372A8B"/>
    <w:rsid w:val="00372E59"/>
    <w:rsid w:val="003733C2"/>
    <w:rsid w:val="00373721"/>
    <w:rsid w:val="003739AD"/>
    <w:rsid w:val="00374576"/>
    <w:rsid w:val="00374739"/>
    <w:rsid w:val="00374A68"/>
    <w:rsid w:val="00375EE0"/>
    <w:rsid w:val="003762DE"/>
    <w:rsid w:val="0037651A"/>
    <w:rsid w:val="00376978"/>
    <w:rsid w:val="00376CDB"/>
    <w:rsid w:val="003775D6"/>
    <w:rsid w:val="00377B79"/>
    <w:rsid w:val="00377C1C"/>
    <w:rsid w:val="00380475"/>
    <w:rsid w:val="00380A64"/>
    <w:rsid w:val="00380AC3"/>
    <w:rsid w:val="00380C2F"/>
    <w:rsid w:val="00381161"/>
    <w:rsid w:val="0038150E"/>
    <w:rsid w:val="00381ABD"/>
    <w:rsid w:val="00381EDC"/>
    <w:rsid w:val="00383355"/>
    <w:rsid w:val="00383419"/>
    <w:rsid w:val="00383692"/>
    <w:rsid w:val="00384570"/>
    <w:rsid w:val="003847C6"/>
    <w:rsid w:val="00384C82"/>
    <w:rsid w:val="00384E0F"/>
    <w:rsid w:val="00385B0B"/>
    <w:rsid w:val="00385FED"/>
    <w:rsid w:val="003860CB"/>
    <w:rsid w:val="0038629B"/>
    <w:rsid w:val="00386301"/>
    <w:rsid w:val="00386455"/>
    <w:rsid w:val="003864F7"/>
    <w:rsid w:val="00386F95"/>
    <w:rsid w:val="00387664"/>
    <w:rsid w:val="003876E3"/>
    <w:rsid w:val="0038782D"/>
    <w:rsid w:val="003878BE"/>
    <w:rsid w:val="00387C52"/>
    <w:rsid w:val="00387FC2"/>
    <w:rsid w:val="003906F4"/>
    <w:rsid w:val="00391C7D"/>
    <w:rsid w:val="00392CEA"/>
    <w:rsid w:val="00392D16"/>
    <w:rsid w:val="00392EFA"/>
    <w:rsid w:val="003935DF"/>
    <w:rsid w:val="00393D6C"/>
    <w:rsid w:val="0039435C"/>
    <w:rsid w:val="003948BD"/>
    <w:rsid w:val="00395427"/>
    <w:rsid w:val="003959B8"/>
    <w:rsid w:val="00395CF3"/>
    <w:rsid w:val="0039656E"/>
    <w:rsid w:val="00396C0F"/>
    <w:rsid w:val="00396E93"/>
    <w:rsid w:val="003973A2"/>
    <w:rsid w:val="003974E1"/>
    <w:rsid w:val="00397C48"/>
    <w:rsid w:val="003A00C2"/>
    <w:rsid w:val="003A01AF"/>
    <w:rsid w:val="003A082E"/>
    <w:rsid w:val="003A0CF8"/>
    <w:rsid w:val="003A10ED"/>
    <w:rsid w:val="003A1D31"/>
    <w:rsid w:val="003A1D32"/>
    <w:rsid w:val="003A243C"/>
    <w:rsid w:val="003A2507"/>
    <w:rsid w:val="003A27B7"/>
    <w:rsid w:val="003A2B2C"/>
    <w:rsid w:val="003A2B86"/>
    <w:rsid w:val="003A2FBA"/>
    <w:rsid w:val="003A3A43"/>
    <w:rsid w:val="003A3D25"/>
    <w:rsid w:val="003A3DA9"/>
    <w:rsid w:val="003A3FB9"/>
    <w:rsid w:val="003A4BC5"/>
    <w:rsid w:val="003A5048"/>
    <w:rsid w:val="003A5F25"/>
    <w:rsid w:val="003A6072"/>
    <w:rsid w:val="003A697C"/>
    <w:rsid w:val="003A7ADD"/>
    <w:rsid w:val="003B0493"/>
    <w:rsid w:val="003B04B8"/>
    <w:rsid w:val="003B0F66"/>
    <w:rsid w:val="003B112C"/>
    <w:rsid w:val="003B1199"/>
    <w:rsid w:val="003B12A4"/>
    <w:rsid w:val="003B1C7D"/>
    <w:rsid w:val="003B27E3"/>
    <w:rsid w:val="003B2B63"/>
    <w:rsid w:val="003B2D9D"/>
    <w:rsid w:val="003B3D60"/>
    <w:rsid w:val="003B4C0C"/>
    <w:rsid w:val="003B51CC"/>
    <w:rsid w:val="003B5BEF"/>
    <w:rsid w:val="003B5F7A"/>
    <w:rsid w:val="003B6271"/>
    <w:rsid w:val="003B67E2"/>
    <w:rsid w:val="003B6A5F"/>
    <w:rsid w:val="003B71C1"/>
    <w:rsid w:val="003B7800"/>
    <w:rsid w:val="003B7CEA"/>
    <w:rsid w:val="003C0221"/>
    <w:rsid w:val="003C0DEE"/>
    <w:rsid w:val="003C0ED6"/>
    <w:rsid w:val="003C0F8D"/>
    <w:rsid w:val="003C1085"/>
    <w:rsid w:val="003C110D"/>
    <w:rsid w:val="003C143A"/>
    <w:rsid w:val="003C1B99"/>
    <w:rsid w:val="003C2260"/>
    <w:rsid w:val="003C25CD"/>
    <w:rsid w:val="003C2C7F"/>
    <w:rsid w:val="003C2F26"/>
    <w:rsid w:val="003C2F40"/>
    <w:rsid w:val="003C410A"/>
    <w:rsid w:val="003C4AA1"/>
    <w:rsid w:val="003C51F4"/>
    <w:rsid w:val="003C5DF7"/>
    <w:rsid w:val="003C6913"/>
    <w:rsid w:val="003C6CC0"/>
    <w:rsid w:val="003C6EDD"/>
    <w:rsid w:val="003C6F1C"/>
    <w:rsid w:val="003C737D"/>
    <w:rsid w:val="003D03D9"/>
    <w:rsid w:val="003D0703"/>
    <w:rsid w:val="003D0E80"/>
    <w:rsid w:val="003D18A7"/>
    <w:rsid w:val="003D1E62"/>
    <w:rsid w:val="003D1EF4"/>
    <w:rsid w:val="003D2B30"/>
    <w:rsid w:val="003D2DDD"/>
    <w:rsid w:val="003D3750"/>
    <w:rsid w:val="003D39E7"/>
    <w:rsid w:val="003D3B68"/>
    <w:rsid w:val="003D4204"/>
    <w:rsid w:val="003D4CDC"/>
    <w:rsid w:val="003D4CFC"/>
    <w:rsid w:val="003D5659"/>
    <w:rsid w:val="003D58C9"/>
    <w:rsid w:val="003D59FF"/>
    <w:rsid w:val="003D743B"/>
    <w:rsid w:val="003D7A5B"/>
    <w:rsid w:val="003D7FDB"/>
    <w:rsid w:val="003E006A"/>
    <w:rsid w:val="003E0509"/>
    <w:rsid w:val="003E0F7E"/>
    <w:rsid w:val="003E15AA"/>
    <w:rsid w:val="003E1AC7"/>
    <w:rsid w:val="003E1B3D"/>
    <w:rsid w:val="003E21D2"/>
    <w:rsid w:val="003E2C8B"/>
    <w:rsid w:val="003E2D1F"/>
    <w:rsid w:val="003E3618"/>
    <w:rsid w:val="003E3C7E"/>
    <w:rsid w:val="003E3FBE"/>
    <w:rsid w:val="003E4514"/>
    <w:rsid w:val="003E520E"/>
    <w:rsid w:val="003E53C7"/>
    <w:rsid w:val="003E5734"/>
    <w:rsid w:val="003E5806"/>
    <w:rsid w:val="003E582B"/>
    <w:rsid w:val="003E58B5"/>
    <w:rsid w:val="003E5DE3"/>
    <w:rsid w:val="003E6608"/>
    <w:rsid w:val="003E6A70"/>
    <w:rsid w:val="003E6DA0"/>
    <w:rsid w:val="003E72C2"/>
    <w:rsid w:val="003E7358"/>
    <w:rsid w:val="003F0622"/>
    <w:rsid w:val="003F09EF"/>
    <w:rsid w:val="003F0ADF"/>
    <w:rsid w:val="003F0CD9"/>
    <w:rsid w:val="003F0E7B"/>
    <w:rsid w:val="003F12FE"/>
    <w:rsid w:val="003F1778"/>
    <w:rsid w:val="003F207A"/>
    <w:rsid w:val="003F219C"/>
    <w:rsid w:val="003F291B"/>
    <w:rsid w:val="003F2F6D"/>
    <w:rsid w:val="003F3AA6"/>
    <w:rsid w:val="003F49B9"/>
    <w:rsid w:val="003F4B04"/>
    <w:rsid w:val="003F4FA8"/>
    <w:rsid w:val="003F5EAF"/>
    <w:rsid w:val="003F5EBF"/>
    <w:rsid w:val="003F63F5"/>
    <w:rsid w:val="003F67E5"/>
    <w:rsid w:val="003F684D"/>
    <w:rsid w:val="003F68F1"/>
    <w:rsid w:val="003F77AB"/>
    <w:rsid w:val="004002C6"/>
    <w:rsid w:val="004018C9"/>
    <w:rsid w:val="00401A89"/>
    <w:rsid w:val="0040313E"/>
    <w:rsid w:val="00403809"/>
    <w:rsid w:val="004039AA"/>
    <w:rsid w:val="00403B98"/>
    <w:rsid w:val="00404998"/>
    <w:rsid w:val="00404ABE"/>
    <w:rsid w:val="00404BA4"/>
    <w:rsid w:val="00404CD4"/>
    <w:rsid w:val="0040540D"/>
    <w:rsid w:val="00405B50"/>
    <w:rsid w:val="00405F09"/>
    <w:rsid w:val="00406033"/>
    <w:rsid w:val="00406FC9"/>
    <w:rsid w:val="004073F2"/>
    <w:rsid w:val="00410459"/>
    <w:rsid w:val="00410BA6"/>
    <w:rsid w:val="00410E77"/>
    <w:rsid w:val="00410EA1"/>
    <w:rsid w:val="00410FAE"/>
    <w:rsid w:val="00411126"/>
    <w:rsid w:val="00411204"/>
    <w:rsid w:val="00411E71"/>
    <w:rsid w:val="00411FC2"/>
    <w:rsid w:val="00412343"/>
    <w:rsid w:val="00412506"/>
    <w:rsid w:val="004127EC"/>
    <w:rsid w:val="004129E1"/>
    <w:rsid w:val="00412D6A"/>
    <w:rsid w:val="0041300A"/>
    <w:rsid w:val="004134A2"/>
    <w:rsid w:val="00413710"/>
    <w:rsid w:val="00413FE3"/>
    <w:rsid w:val="00414477"/>
    <w:rsid w:val="00414CD6"/>
    <w:rsid w:val="0041510A"/>
    <w:rsid w:val="004152D6"/>
    <w:rsid w:val="0041587D"/>
    <w:rsid w:val="00415C21"/>
    <w:rsid w:val="00415EEC"/>
    <w:rsid w:val="0041631C"/>
    <w:rsid w:val="00416AEE"/>
    <w:rsid w:val="004172E2"/>
    <w:rsid w:val="004178EA"/>
    <w:rsid w:val="00417CDF"/>
    <w:rsid w:val="00417D23"/>
    <w:rsid w:val="00420145"/>
    <w:rsid w:val="00420245"/>
    <w:rsid w:val="004206B1"/>
    <w:rsid w:val="004206D7"/>
    <w:rsid w:val="00420B81"/>
    <w:rsid w:val="00420CF7"/>
    <w:rsid w:val="004211C1"/>
    <w:rsid w:val="004217C1"/>
    <w:rsid w:val="004218A4"/>
    <w:rsid w:val="004223EB"/>
    <w:rsid w:val="004226D9"/>
    <w:rsid w:val="004227CD"/>
    <w:rsid w:val="0042367F"/>
    <w:rsid w:val="00424654"/>
    <w:rsid w:val="00424BD1"/>
    <w:rsid w:val="00425320"/>
    <w:rsid w:val="004257CC"/>
    <w:rsid w:val="004261DE"/>
    <w:rsid w:val="004262B2"/>
    <w:rsid w:val="004263E0"/>
    <w:rsid w:val="0042758D"/>
    <w:rsid w:val="00427E40"/>
    <w:rsid w:val="00427F6A"/>
    <w:rsid w:val="004300B2"/>
    <w:rsid w:val="00430148"/>
    <w:rsid w:val="0043074A"/>
    <w:rsid w:val="004318F0"/>
    <w:rsid w:val="004319DE"/>
    <w:rsid w:val="00431A1C"/>
    <w:rsid w:val="00431DE9"/>
    <w:rsid w:val="00431EF3"/>
    <w:rsid w:val="00432053"/>
    <w:rsid w:val="00432788"/>
    <w:rsid w:val="00432806"/>
    <w:rsid w:val="00432D6D"/>
    <w:rsid w:val="00432F46"/>
    <w:rsid w:val="004335E0"/>
    <w:rsid w:val="00433A73"/>
    <w:rsid w:val="00433F8A"/>
    <w:rsid w:val="0043412D"/>
    <w:rsid w:val="00434BDE"/>
    <w:rsid w:val="00434C39"/>
    <w:rsid w:val="00435491"/>
    <w:rsid w:val="00436B8A"/>
    <w:rsid w:val="00437891"/>
    <w:rsid w:val="00437C69"/>
    <w:rsid w:val="00437D3F"/>
    <w:rsid w:val="004400F1"/>
    <w:rsid w:val="004406AA"/>
    <w:rsid w:val="00440795"/>
    <w:rsid w:val="00440964"/>
    <w:rsid w:val="00440B19"/>
    <w:rsid w:val="00441055"/>
    <w:rsid w:val="004415F2"/>
    <w:rsid w:val="00441AD7"/>
    <w:rsid w:val="00442496"/>
    <w:rsid w:val="00442D7D"/>
    <w:rsid w:val="00443B35"/>
    <w:rsid w:val="00443BC1"/>
    <w:rsid w:val="00443C28"/>
    <w:rsid w:val="00443DA4"/>
    <w:rsid w:val="00443E59"/>
    <w:rsid w:val="0044474C"/>
    <w:rsid w:val="004449C7"/>
    <w:rsid w:val="00444B1C"/>
    <w:rsid w:val="00444FB7"/>
    <w:rsid w:val="00445326"/>
    <w:rsid w:val="00445D2E"/>
    <w:rsid w:val="00445E22"/>
    <w:rsid w:val="00446757"/>
    <w:rsid w:val="00446801"/>
    <w:rsid w:val="004468C6"/>
    <w:rsid w:val="00446AE6"/>
    <w:rsid w:val="00447128"/>
    <w:rsid w:val="00447D47"/>
    <w:rsid w:val="00447DEE"/>
    <w:rsid w:val="00447E2C"/>
    <w:rsid w:val="00447E97"/>
    <w:rsid w:val="00447FDB"/>
    <w:rsid w:val="004503F9"/>
    <w:rsid w:val="004507C5"/>
    <w:rsid w:val="00451AE3"/>
    <w:rsid w:val="00451F6E"/>
    <w:rsid w:val="004525E6"/>
    <w:rsid w:val="004529D9"/>
    <w:rsid w:val="00452C4C"/>
    <w:rsid w:val="00452DA8"/>
    <w:rsid w:val="00453E88"/>
    <w:rsid w:val="004546B9"/>
    <w:rsid w:val="00454B2E"/>
    <w:rsid w:val="0045502B"/>
    <w:rsid w:val="004551C6"/>
    <w:rsid w:val="004559C3"/>
    <w:rsid w:val="00455F81"/>
    <w:rsid w:val="00455FEA"/>
    <w:rsid w:val="0045672E"/>
    <w:rsid w:val="00456D76"/>
    <w:rsid w:val="00456E9B"/>
    <w:rsid w:val="004574DA"/>
    <w:rsid w:val="00457C37"/>
    <w:rsid w:val="0046001B"/>
    <w:rsid w:val="0046134B"/>
    <w:rsid w:val="0046168E"/>
    <w:rsid w:val="00461863"/>
    <w:rsid w:val="004618A8"/>
    <w:rsid w:val="00461CFA"/>
    <w:rsid w:val="00462783"/>
    <w:rsid w:val="004631FD"/>
    <w:rsid w:val="00463431"/>
    <w:rsid w:val="004645FD"/>
    <w:rsid w:val="00465756"/>
    <w:rsid w:val="00465F02"/>
    <w:rsid w:val="00465FA6"/>
    <w:rsid w:val="004664F7"/>
    <w:rsid w:val="00466541"/>
    <w:rsid w:val="00466736"/>
    <w:rsid w:val="00466856"/>
    <w:rsid w:val="00466DBE"/>
    <w:rsid w:val="00470255"/>
    <w:rsid w:val="00470AF9"/>
    <w:rsid w:val="00470C89"/>
    <w:rsid w:val="00471070"/>
    <w:rsid w:val="004710AE"/>
    <w:rsid w:val="004715F9"/>
    <w:rsid w:val="004723BA"/>
    <w:rsid w:val="004726F6"/>
    <w:rsid w:val="00472CCB"/>
    <w:rsid w:val="00472F55"/>
    <w:rsid w:val="004748AD"/>
    <w:rsid w:val="00474EF5"/>
    <w:rsid w:val="00475523"/>
    <w:rsid w:val="00476D97"/>
    <w:rsid w:val="0047731D"/>
    <w:rsid w:val="00477857"/>
    <w:rsid w:val="00477B2D"/>
    <w:rsid w:val="00477C42"/>
    <w:rsid w:val="00477FE6"/>
    <w:rsid w:val="00480619"/>
    <w:rsid w:val="00480F7B"/>
    <w:rsid w:val="004812AB"/>
    <w:rsid w:val="00481980"/>
    <w:rsid w:val="004821AC"/>
    <w:rsid w:val="004824D6"/>
    <w:rsid w:val="004826BE"/>
    <w:rsid w:val="00483F22"/>
    <w:rsid w:val="00484B10"/>
    <w:rsid w:val="00484E68"/>
    <w:rsid w:val="00484FE2"/>
    <w:rsid w:val="0048532B"/>
    <w:rsid w:val="004855B3"/>
    <w:rsid w:val="004859B5"/>
    <w:rsid w:val="0048640F"/>
    <w:rsid w:val="00486631"/>
    <w:rsid w:val="00486D45"/>
    <w:rsid w:val="0048720F"/>
    <w:rsid w:val="00487556"/>
    <w:rsid w:val="004878C1"/>
    <w:rsid w:val="004878C8"/>
    <w:rsid w:val="00487F0A"/>
    <w:rsid w:val="0049077A"/>
    <w:rsid w:val="0049094F"/>
    <w:rsid w:val="00490D68"/>
    <w:rsid w:val="00491650"/>
    <w:rsid w:val="004918C6"/>
    <w:rsid w:val="00491AFA"/>
    <w:rsid w:val="00491FB0"/>
    <w:rsid w:val="004920C3"/>
    <w:rsid w:val="00492AB0"/>
    <w:rsid w:val="00492AEF"/>
    <w:rsid w:val="00493E0C"/>
    <w:rsid w:val="004941AC"/>
    <w:rsid w:val="00494C4F"/>
    <w:rsid w:val="0049524F"/>
    <w:rsid w:val="00495585"/>
    <w:rsid w:val="004966B9"/>
    <w:rsid w:val="0049670F"/>
    <w:rsid w:val="00497622"/>
    <w:rsid w:val="004976C8"/>
    <w:rsid w:val="004A016E"/>
    <w:rsid w:val="004A055E"/>
    <w:rsid w:val="004A06A8"/>
    <w:rsid w:val="004A0B5E"/>
    <w:rsid w:val="004A100C"/>
    <w:rsid w:val="004A10F5"/>
    <w:rsid w:val="004A11C1"/>
    <w:rsid w:val="004A1D44"/>
    <w:rsid w:val="004A2192"/>
    <w:rsid w:val="004A2981"/>
    <w:rsid w:val="004A2D41"/>
    <w:rsid w:val="004A3416"/>
    <w:rsid w:val="004A36DB"/>
    <w:rsid w:val="004A3E70"/>
    <w:rsid w:val="004A3FFC"/>
    <w:rsid w:val="004A4389"/>
    <w:rsid w:val="004A543B"/>
    <w:rsid w:val="004A5D43"/>
    <w:rsid w:val="004A5DC3"/>
    <w:rsid w:val="004A5E35"/>
    <w:rsid w:val="004A5EB7"/>
    <w:rsid w:val="004A6297"/>
    <w:rsid w:val="004A62D1"/>
    <w:rsid w:val="004A6659"/>
    <w:rsid w:val="004A68EB"/>
    <w:rsid w:val="004A7736"/>
    <w:rsid w:val="004B022B"/>
    <w:rsid w:val="004B15E6"/>
    <w:rsid w:val="004B20A9"/>
    <w:rsid w:val="004B23DF"/>
    <w:rsid w:val="004B23E1"/>
    <w:rsid w:val="004B2538"/>
    <w:rsid w:val="004B3E20"/>
    <w:rsid w:val="004B3E54"/>
    <w:rsid w:val="004B425E"/>
    <w:rsid w:val="004B4C22"/>
    <w:rsid w:val="004B52F7"/>
    <w:rsid w:val="004B59A5"/>
    <w:rsid w:val="004B6379"/>
    <w:rsid w:val="004B6585"/>
    <w:rsid w:val="004B678C"/>
    <w:rsid w:val="004B6B85"/>
    <w:rsid w:val="004B6CF5"/>
    <w:rsid w:val="004B6FDC"/>
    <w:rsid w:val="004B7114"/>
    <w:rsid w:val="004B73FA"/>
    <w:rsid w:val="004B74BD"/>
    <w:rsid w:val="004B75AF"/>
    <w:rsid w:val="004B79FB"/>
    <w:rsid w:val="004C032C"/>
    <w:rsid w:val="004C0755"/>
    <w:rsid w:val="004C094C"/>
    <w:rsid w:val="004C0B3D"/>
    <w:rsid w:val="004C0D22"/>
    <w:rsid w:val="004C0DD9"/>
    <w:rsid w:val="004C15AA"/>
    <w:rsid w:val="004C15EE"/>
    <w:rsid w:val="004C17C5"/>
    <w:rsid w:val="004C252F"/>
    <w:rsid w:val="004C2B3A"/>
    <w:rsid w:val="004C32AD"/>
    <w:rsid w:val="004C3BA1"/>
    <w:rsid w:val="004C3E80"/>
    <w:rsid w:val="004C3FA7"/>
    <w:rsid w:val="004C4147"/>
    <w:rsid w:val="004C54FB"/>
    <w:rsid w:val="004C568E"/>
    <w:rsid w:val="004C5B83"/>
    <w:rsid w:val="004C65F3"/>
    <w:rsid w:val="004C6A6C"/>
    <w:rsid w:val="004C6C6C"/>
    <w:rsid w:val="004C700C"/>
    <w:rsid w:val="004C7178"/>
    <w:rsid w:val="004C7457"/>
    <w:rsid w:val="004C75A2"/>
    <w:rsid w:val="004C7CD9"/>
    <w:rsid w:val="004D079D"/>
    <w:rsid w:val="004D089C"/>
    <w:rsid w:val="004D1439"/>
    <w:rsid w:val="004D1606"/>
    <w:rsid w:val="004D17E9"/>
    <w:rsid w:val="004D1ABC"/>
    <w:rsid w:val="004D1BC5"/>
    <w:rsid w:val="004D279D"/>
    <w:rsid w:val="004D2990"/>
    <w:rsid w:val="004D398A"/>
    <w:rsid w:val="004D48DE"/>
    <w:rsid w:val="004D499B"/>
    <w:rsid w:val="004D57EF"/>
    <w:rsid w:val="004D5CBC"/>
    <w:rsid w:val="004D6717"/>
    <w:rsid w:val="004D6E22"/>
    <w:rsid w:val="004D6ECF"/>
    <w:rsid w:val="004D70BB"/>
    <w:rsid w:val="004D772B"/>
    <w:rsid w:val="004E0231"/>
    <w:rsid w:val="004E02AD"/>
    <w:rsid w:val="004E05A6"/>
    <w:rsid w:val="004E0C32"/>
    <w:rsid w:val="004E0FC1"/>
    <w:rsid w:val="004E1021"/>
    <w:rsid w:val="004E1D7D"/>
    <w:rsid w:val="004E2604"/>
    <w:rsid w:val="004E3148"/>
    <w:rsid w:val="004E3A69"/>
    <w:rsid w:val="004E4373"/>
    <w:rsid w:val="004E4683"/>
    <w:rsid w:val="004E552C"/>
    <w:rsid w:val="004E5A32"/>
    <w:rsid w:val="004E5A8D"/>
    <w:rsid w:val="004E6DC7"/>
    <w:rsid w:val="004E70E5"/>
    <w:rsid w:val="004E7688"/>
    <w:rsid w:val="004E778E"/>
    <w:rsid w:val="004E797F"/>
    <w:rsid w:val="004E7DFB"/>
    <w:rsid w:val="004E7F0B"/>
    <w:rsid w:val="004F0938"/>
    <w:rsid w:val="004F09E3"/>
    <w:rsid w:val="004F0C90"/>
    <w:rsid w:val="004F0DF8"/>
    <w:rsid w:val="004F1509"/>
    <w:rsid w:val="004F23F6"/>
    <w:rsid w:val="004F2702"/>
    <w:rsid w:val="004F3696"/>
    <w:rsid w:val="004F3FEA"/>
    <w:rsid w:val="004F5573"/>
    <w:rsid w:val="004F67BE"/>
    <w:rsid w:val="004F6B6F"/>
    <w:rsid w:val="004F6E4C"/>
    <w:rsid w:val="004F7595"/>
    <w:rsid w:val="004F762F"/>
    <w:rsid w:val="004F7A93"/>
    <w:rsid w:val="004F7C74"/>
    <w:rsid w:val="004F7F4D"/>
    <w:rsid w:val="004F7FA7"/>
    <w:rsid w:val="005000F8"/>
    <w:rsid w:val="00500259"/>
    <w:rsid w:val="005008E2"/>
    <w:rsid w:val="00500F6F"/>
    <w:rsid w:val="00501027"/>
    <w:rsid w:val="0050140E"/>
    <w:rsid w:val="005017FC"/>
    <w:rsid w:val="00501C95"/>
    <w:rsid w:val="0050243C"/>
    <w:rsid w:val="0050248D"/>
    <w:rsid w:val="005036D2"/>
    <w:rsid w:val="00503D93"/>
    <w:rsid w:val="00503F3F"/>
    <w:rsid w:val="005043A2"/>
    <w:rsid w:val="0050447F"/>
    <w:rsid w:val="0050476D"/>
    <w:rsid w:val="00504856"/>
    <w:rsid w:val="00504C6B"/>
    <w:rsid w:val="00504E96"/>
    <w:rsid w:val="0050547E"/>
    <w:rsid w:val="005056C5"/>
    <w:rsid w:val="0050659E"/>
    <w:rsid w:val="005069D3"/>
    <w:rsid w:val="0050706B"/>
    <w:rsid w:val="005071CE"/>
    <w:rsid w:val="005076EE"/>
    <w:rsid w:val="005079A2"/>
    <w:rsid w:val="0051008C"/>
    <w:rsid w:val="005105D4"/>
    <w:rsid w:val="00510A9C"/>
    <w:rsid w:val="00510DB2"/>
    <w:rsid w:val="00511063"/>
    <w:rsid w:val="00511D92"/>
    <w:rsid w:val="00512167"/>
    <w:rsid w:val="00512210"/>
    <w:rsid w:val="00512679"/>
    <w:rsid w:val="005129FE"/>
    <w:rsid w:val="00512CC5"/>
    <w:rsid w:val="00512EA6"/>
    <w:rsid w:val="005130A6"/>
    <w:rsid w:val="00513AE2"/>
    <w:rsid w:val="005147F3"/>
    <w:rsid w:val="00514DFD"/>
    <w:rsid w:val="0051548D"/>
    <w:rsid w:val="0051598A"/>
    <w:rsid w:val="00515A27"/>
    <w:rsid w:val="00515D3D"/>
    <w:rsid w:val="0051725C"/>
    <w:rsid w:val="005206A6"/>
    <w:rsid w:val="005209B6"/>
    <w:rsid w:val="00520C5B"/>
    <w:rsid w:val="00521360"/>
    <w:rsid w:val="00521725"/>
    <w:rsid w:val="005221D0"/>
    <w:rsid w:val="005225D5"/>
    <w:rsid w:val="00522FEE"/>
    <w:rsid w:val="005236B1"/>
    <w:rsid w:val="00523A58"/>
    <w:rsid w:val="00523C2F"/>
    <w:rsid w:val="00523F98"/>
    <w:rsid w:val="00524361"/>
    <w:rsid w:val="00524420"/>
    <w:rsid w:val="00524CD9"/>
    <w:rsid w:val="00526253"/>
    <w:rsid w:val="00526583"/>
    <w:rsid w:val="005266DA"/>
    <w:rsid w:val="00526902"/>
    <w:rsid w:val="00527100"/>
    <w:rsid w:val="00527113"/>
    <w:rsid w:val="00527857"/>
    <w:rsid w:val="00530021"/>
    <w:rsid w:val="0053065C"/>
    <w:rsid w:val="005309D3"/>
    <w:rsid w:val="00530C78"/>
    <w:rsid w:val="00531C6A"/>
    <w:rsid w:val="00532E4F"/>
    <w:rsid w:val="0053344D"/>
    <w:rsid w:val="005337B3"/>
    <w:rsid w:val="00534164"/>
    <w:rsid w:val="00534175"/>
    <w:rsid w:val="0053417A"/>
    <w:rsid w:val="005357E7"/>
    <w:rsid w:val="00535914"/>
    <w:rsid w:val="00535BEF"/>
    <w:rsid w:val="00535C8D"/>
    <w:rsid w:val="00535DE9"/>
    <w:rsid w:val="00536FB9"/>
    <w:rsid w:val="005371D2"/>
    <w:rsid w:val="005373CF"/>
    <w:rsid w:val="005374CE"/>
    <w:rsid w:val="005374F6"/>
    <w:rsid w:val="00537A09"/>
    <w:rsid w:val="005405C0"/>
    <w:rsid w:val="005407BB"/>
    <w:rsid w:val="005408B7"/>
    <w:rsid w:val="00540CB1"/>
    <w:rsid w:val="00542B0C"/>
    <w:rsid w:val="00543999"/>
    <w:rsid w:val="00543BB9"/>
    <w:rsid w:val="005442EF"/>
    <w:rsid w:val="00544915"/>
    <w:rsid w:val="00545446"/>
    <w:rsid w:val="00545DA0"/>
    <w:rsid w:val="0054633D"/>
    <w:rsid w:val="0054659F"/>
    <w:rsid w:val="005470B2"/>
    <w:rsid w:val="005472AA"/>
    <w:rsid w:val="00547319"/>
    <w:rsid w:val="00547F9A"/>
    <w:rsid w:val="00550CDF"/>
    <w:rsid w:val="00550E37"/>
    <w:rsid w:val="00550E9C"/>
    <w:rsid w:val="00550F84"/>
    <w:rsid w:val="005512F0"/>
    <w:rsid w:val="00551674"/>
    <w:rsid w:val="00552943"/>
    <w:rsid w:val="00552A46"/>
    <w:rsid w:val="00552B25"/>
    <w:rsid w:val="00552C2C"/>
    <w:rsid w:val="00552CD9"/>
    <w:rsid w:val="00552EA7"/>
    <w:rsid w:val="00552F66"/>
    <w:rsid w:val="0055376A"/>
    <w:rsid w:val="00553859"/>
    <w:rsid w:val="005539D4"/>
    <w:rsid w:val="00553FFB"/>
    <w:rsid w:val="0055442F"/>
    <w:rsid w:val="005545F9"/>
    <w:rsid w:val="0055478B"/>
    <w:rsid w:val="00554C55"/>
    <w:rsid w:val="00554CAD"/>
    <w:rsid w:val="00554FF7"/>
    <w:rsid w:val="00556329"/>
    <w:rsid w:val="005563B2"/>
    <w:rsid w:val="00557822"/>
    <w:rsid w:val="00557DDD"/>
    <w:rsid w:val="00560362"/>
    <w:rsid w:val="005603C5"/>
    <w:rsid w:val="0056052A"/>
    <w:rsid w:val="00560F2F"/>
    <w:rsid w:val="005618C4"/>
    <w:rsid w:val="005621D7"/>
    <w:rsid w:val="005637F0"/>
    <w:rsid w:val="0056432F"/>
    <w:rsid w:val="00565C04"/>
    <w:rsid w:val="00565C57"/>
    <w:rsid w:val="00565FAE"/>
    <w:rsid w:val="0056633C"/>
    <w:rsid w:val="00566A65"/>
    <w:rsid w:val="00566CD6"/>
    <w:rsid w:val="005670EC"/>
    <w:rsid w:val="005671CE"/>
    <w:rsid w:val="00567247"/>
    <w:rsid w:val="005672FE"/>
    <w:rsid w:val="005674A1"/>
    <w:rsid w:val="00567CD4"/>
    <w:rsid w:val="00567EAE"/>
    <w:rsid w:val="00570305"/>
    <w:rsid w:val="00570B90"/>
    <w:rsid w:val="005711C1"/>
    <w:rsid w:val="00571909"/>
    <w:rsid w:val="00571DEE"/>
    <w:rsid w:val="00572538"/>
    <w:rsid w:val="0057268F"/>
    <w:rsid w:val="005739CB"/>
    <w:rsid w:val="005741EE"/>
    <w:rsid w:val="00574C49"/>
    <w:rsid w:val="00574E20"/>
    <w:rsid w:val="00575571"/>
    <w:rsid w:val="00575810"/>
    <w:rsid w:val="00575831"/>
    <w:rsid w:val="005759E1"/>
    <w:rsid w:val="00575A3A"/>
    <w:rsid w:val="0057610F"/>
    <w:rsid w:val="0057627A"/>
    <w:rsid w:val="00576B72"/>
    <w:rsid w:val="00577B11"/>
    <w:rsid w:val="00577BCB"/>
    <w:rsid w:val="00577FCB"/>
    <w:rsid w:val="00580948"/>
    <w:rsid w:val="00580BEE"/>
    <w:rsid w:val="00580EB8"/>
    <w:rsid w:val="005810F0"/>
    <w:rsid w:val="005815E5"/>
    <w:rsid w:val="005817EB"/>
    <w:rsid w:val="00581AB4"/>
    <w:rsid w:val="00581DCE"/>
    <w:rsid w:val="00582088"/>
    <w:rsid w:val="00582903"/>
    <w:rsid w:val="00582927"/>
    <w:rsid w:val="00582DED"/>
    <w:rsid w:val="00583778"/>
    <w:rsid w:val="00583974"/>
    <w:rsid w:val="00584145"/>
    <w:rsid w:val="0058474D"/>
    <w:rsid w:val="00584F65"/>
    <w:rsid w:val="0058511B"/>
    <w:rsid w:val="00585352"/>
    <w:rsid w:val="005857F2"/>
    <w:rsid w:val="005863D6"/>
    <w:rsid w:val="00586779"/>
    <w:rsid w:val="00586871"/>
    <w:rsid w:val="00586C81"/>
    <w:rsid w:val="0058711F"/>
    <w:rsid w:val="00587187"/>
    <w:rsid w:val="00587D84"/>
    <w:rsid w:val="00587F2F"/>
    <w:rsid w:val="00590143"/>
    <w:rsid w:val="005902BB"/>
    <w:rsid w:val="00590FE9"/>
    <w:rsid w:val="0059221C"/>
    <w:rsid w:val="00592AFA"/>
    <w:rsid w:val="00592D02"/>
    <w:rsid w:val="00593258"/>
    <w:rsid w:val="00593964"/>
    <w:rsid w:val="00593AAF"/>
    <w:rsid w:val="005947FC"/>
    <w:rsid w:val="005949E4"/>
    <w:rsid w:val="00594FBD"/>
    <w:rsid w:val="00595475"/>
    <w:rsid w:val="0059601A"/>
    <w:rsid w:val="00596114"/>
    <w:rsid w:val="005961DD"/>
    <w:rsid w:val="005971FD"/>
    <w:rsid w:val="005974A9"/>
    <w:rsid w:val="005977CF"/>
    <w:rsid w:val="0059786B"/>
    <w:rsid w:val="00597A2F"/>
    <w:rsid w:val="005A01C8"/>
    <w:rsid w:val="005A0E1F"/>
    <w:rsid w:val="005A139E"/>
    <w:rsid w:val="005A181E"/>
    <w:rsid w:val="005A1E04"/>
    <w:rsid w:val="005A1EA2"/>
    <w:rsid w:val="005A2C97"/>
    <w:rsid w:val="005A32B8"/>
    <w:rsid w:val="005A3A52"/>
    <w:rsid w:val="005A3A53"/>
    <w:rsid w:val="005A4EFC"/>
    <w:rsid w:val="005A51CA"/>
    <w:rsid w:val="005A5382"/>
    <w:rsid w:val="005A57C0"/>
    <w:rsid w:val="005A5B29"/>
    <w:rsid w:val="005A5FB0"/>
    <w:rsid w:val="005A6A64"/>
    <w:rsid w:val="005A6BD5"/>
    <w:rsid w:val="005A6E8E"/>
    <w:rsid w:val="005B012D"/>
    <w:rsid w:val="005B03C6"/>
    <w:rsid w:val="005B0751"/>
    <w:rsid w:val="005B09F4"/>
    <w:rsid w:val="005B16D4"/>
    <w:rsid w:val="005B1FB5"/>
    <w:rsid w:val="005B2E67"/>
    <w:rsid w:val="005B369B"/>
    <w:rsid w:val="005B4445"/>
    <w:rsid w:val="005B49A7"/>
    <w:rsid w:val="005B4A41"/>
    <w:rsid w:val="005B50A0"/>
    <w:rsid w:val="005B5721"/>
    <w:rsid w:val="005B6625"/>
    <w:rsid w:val="005B663C"/>
    <w:rsid w:val="005B67D4"/>
    <w:rsid w:val="005B69CB"/>
    <w:rsid w:val="005B7539"/>
    <w:rsid w:val="005B7EFA"/>
    <w:rsid w:val="005C0342"/>
    <w:rsid w:val="005C078D"/>
    <w:rsid w:val="005C09BC"/>
    <w:rsid w:val="005C0C47"/>
    <w:rsid w:val="005C0EC1"/>
    <w:rsid w:val="005C1D4B"/>
    <w:rsid w:val="005C2943"/>
    <w:rsid w:val="005C2DCC"/>
    <w:rsid w:val="005C3523"/>
    <w:rsid w:val="005C3C68"/>
    <w:rsid w:val="005C3E3C"/>
    <w:rsid w:val="005C4236"/>
    <w:rsid w:val="005C4DC2"/>
    <w:rsid w:val="005C4E59"/>
    <w:rsid w:val="005C52BC"/>
    <w:rsid w:val="005C58F5"/>
    <w:rsid w:val="005C5E9A"/>
    <w:rsid w:val="005C665A"/>
    <w:rsid w:val="005C6985"/>
    <w:rsid w:val="005C7474"/>
    <w:rsid w:val="005C7C3D"/>
    <w:rsid w:val="005D00CB"/>
    <w:rsid w:val="005D0B5F"/>
    <w:rsid w:val="005D0C5A"/>
    <w:rsid w:val="005D0C89"/>
    <w:rsid w:val="005D0E39"/>
    <w:rsid w:val="005D1146"/>
    <w:rsid w:val="005D119F"/>
    <w:rsid w:val="005D209E"/>
    <w:rsid w:val="005D285C"/>
    <w:rsid w:val="005D2F5A"/>
    <w:rsid w:val="005D3385"/>
    <w:rsid w:val="005D3792"/>
    <w:rsid w:val="005D3E7B"/>
    <w:rsid w:val="005D440B"/>
    <w:rsid w:val="005D4684"/>
    <w:rsid w:val="005D572F"/>
    <w:rsid w:val="005D5D30"/>
    <w:rsid w:val="005D60EA"/>
    <w:rsid w:val="005D60EC"/>
    <w:rsid w:val="005D6483"/>
    <w:rsid w:val="005D6C78"/>
    <w:rsid w:val="005D7259"/>
    <w:rsid w:val="005D7FA9"/>
    <w:rsid w:val="005E0573"/>
    <w:rsid w:val="005E0C0F"/>
    <w:rsid w:val="005E0F01"/>
    <w:rsid w:val="005E1091"/>
    <w:rsid w:val="005E12D0"/>
    <w:rsid w:val="005E180A"/>
    <w:rsid w:val="005E2516"/>
    <w:rsid w:val="005E25BE"/>
    <w:rsid w:val="005E2903"/>
    <w:rsid w:val="005E3979"/>
    <w:rsid w:val="005E3C52"/>
    <w:rsid w:val="005E3C93"/>
    <w:rsid w:val="005E564B"/>
    <w:rsid w:val="005E5790"/>
    <w:rsid w:val="005E5AD6"/>
    <w:rsid w:val="005E6256"/>
    <w:rsid w:val="005E6427"/>
    <w:rsid w:val="005E6768"/>
    <w:rsid w:val="005E676E"/>
    <w:rsid w:val="005E68AE"/>
    <w:rsid w:val="005E6A1A"/>
    <w:rsid w:val="005E74C8"/>
    <w:rsid w:val="005F0280"/>
    <w:rsid w:val="005F0861"/>
    <w:rsid w:val="005F1166"/>
    <w:rsid w:val="005F129C"/>
    <w:rsid w:val="005F144D"/>
    <w:rsid w:val="005F2099"/>
    <w:rsid w:val="005F303E"/>
    <w:rsid w:val="005F379A"/>
    <w:rsid w:val="005F3B43"/>
    <w:rsid w:val="005F40DD"/>
    <w:rsid w:val="005F4924"/>
    <w:rsid w:val="005F4961"/>
    <w:rsid w:val="005F4D95"/>
    <w:rsid w:val="005F5360"/>
    <w:rsid w:val="005F5732"/>
    <w:rsid w:val="005F5E6B"/>
    <w:rsid w:val="005F5F26"/>
    <w:rsid w:val="005F5F4F"/>
    <w:rsid w:val="005F6C5A"/>
    <w:rsid w:val="00600262"/>
    <w:rsid w:val="00600DE1"/>
    <w:rsid w:val="00600F2C"/>
    <w:rsid w:val="00601601"/>
    <w:rsid w:val="00601657"/>
    <w:rsid w:val="0060190A"/>
    <w:rsid w:val="00601BFE"/>
    <w:rsid w:val="00603FA0"/>
    <w:rsid w:val="0060432B"/>
    <w:rsid w:val="0060456F"/>
    <w:rsid w:val="0060480B"/>
    <w:rsid w:val="006049DE"/>
    <w:rsid w:val="00604A81"/>
    <w:rsid w:val="006053A5"/>
    <w:rsid w:val="00605632"/>
    <w:rsid w:val="0060563B"/>
    <w:rsid w:val="0060651B"/>
    <w:rsid w:val="00606B60"/>
    <w:rsid w:val="00606D3C"/>
    <w:rsid w:val="0060732A"/>
    <w:rsid w:val="0060756F"/>
    <w:rsid w:val="00607FD7"/>
    <w:rsid w:val="006102B4"/>
    <w:rsid w:val="00611677"/>
    <w:rsid w:val="006116A1"/>
    <w:rsid w:val="0061176A"/>
    <w:rsid w:val="0061197D"/>
    <w:rsid w:val="00611B6D"/>
    <w:rsid w:val="006127C9"/>
    <w:rsid w:val="00612A48"/>
    <w:rsid w:val="00612F67"/>
    <w:rsid w:val="006137CA"/>
    <w:rsid w:val="00613DA6"/>
    <w:rsid w:val="006141C4"/>
    <w:rsid w:val="0061433D"/>
    <w:rsid w:val="00614439"/>
    <w:rsid w:val="00614444"/>
    <w:rsid w:val="00614A5B"/>
    <w:rsid w:val="00614F65"/>
    <w:rsid w:val="006151CA"/>
    <w:rsid w:val="00615294"/>
    <w:rsid w:val="00615457"/>
    <w:rsid w:val="00615645"/>
    <w:rsid w:val="00615C26"/>
    <w:rsid w:val="00615CB0"/>
    <w:rsid w:val="00615D31"/>
    <w:rsid w:val="00615F00"/>
    <w:rsid w:val="0061623E"/>
    <w:rsid w:val="00616400"/>
    <w:rsid w:val="0062032D"/>
    <w:rsid w:val="006203EC"/>
    <w:rsid w:val="00620521"/>
    <w:rsid w:val="006205B6"/>
    <w:rsid w:val="006206F5"/>
    <w:rsid w:val="00620AA8"/>
    <w:rsid w:val="0062119A"/>
    <w:rsid w:val="006229BD"/>
    <w:rsid w:val="00623289"/>
    <w:rsid w:val="00623372"/>
    <w:rsid w:val="006241EA"/>
    <w:rsid w:val="0062421D"/>
    <w:rsid w:val="00624D64"/>
    <w:rsid w:val="00624D77"/>
    <w:rsid w:val="00625442"/>
    <w:rsid w:val="006261F5"/>
    <w:rsid w:val="006268E7"/>
    <w:rsid w:val="006269B4"/>
    <w:rsid w:val="0062718A"/>
    <w:rsid w:val="00627E06"/>
    <w:rsid w:val="00627F82"/>
    <w:rsid w:val="00630386"/>
    <w:rsid w:val="0063070B"/>
    <w:rsid w:val="006307E4"/>
    <w:rsid w:val="00630C7D"/>
    <w:rsid w:val="006317B1"/>
    <w:rsid w:val="00631B00"/>
    <w:rsid w:val="00631EEB"/>
    <w:rsid w:val="00632871"/>
    <w:rsid w:val="006330FE"/>
    <w:rsid w:val="00633A4B"/>
    <w:rsid w:val="0063420D"/>
    <w:rsid w:val="00634507"/>
    <w:rsid w:val="00636340"/>
    <w:rsid w:val="00636ADD"/>
    <w:rsid w:val="00636B4B"/>
    <w:rsid w:val="00636D32"/>
    <w:rsid w:val="0063712B"/>
    <w:rsid w:val="006371D7"/>
    <w:rsid w:val="00637D95"/>
    <w:rsid w:val="00637E49"/>
    <w:rsid w:val="00637F3D"/>
    <w:rsid w:val="006403D5"/>
    <w:rsid w:val="00640637"/>
    <w:rsid w:val="0064076D"/>
    <w:rsid w:val="00640ABD"/>
    <w:rsid w:val="00640DEB"/>
    <w:rsid w:val="00641CE1"/>
    <w:rsid w:val="0064257C"/>
    <w:rsid w:val="0064262F"/>
    <w:rsid w:val="00642EC7"/>
    <w:rsid w:val="00642F4E"/>
    <w:rsid w:val="00643352"/>
    <w:rsid w:val="006433F0"/>
    <w:rsid w:val="006444D1"/>
    <w:rsid w:val="0064465E"/>
    <w:rsid w:val="00644BD0"/>
    <w:rsid w:val="006457B8"/>
    <w:rsid w:val="006458C0"/>
    <w:rsid w:val="006461EB"/>
    <w:rsid w:val="006463B7"/>
    <w:rsid w:val="00646728"/>
    <w:rsid w:val="00646B3D"/>
    <w:rsid w:val="0065020E"/>
    <w:rsid w:val="00650A08"/>
    <w:rsid w:val="00650CEC"/>
    <w:rsid w:val="00650E7E"/>
    <w:rsid w:val="00651220"/>
    <w:rsid w:val="006515CC"/>
    <w:rsid w:val="00651A9D"/>
    <w:rsid w:val="00651E3F"/>
    <w:rsid w:val="00651F23"/>
    <w:rsid w:val="00651FB3"/>
    <w:rsid w:val="006528FE"/>
    <w:rsid w:val="00652991"/>
    <w:rsid w:val="00653D75"/>
    <w:rsid w:val="00653F86"/>
    <w:rsid w:val="00654085"/>
    <w:rsid w:val="0065462C"/>
    <w:rsid w:val="006551C7"/>
    <w:rsid w:val="006553F0"/>
    <w:rsid w:val="00655CB7"/>
    <w:rsid w:val="00656D88"/>
    <w:rsid w:val="00657312"/>
    <w:rsid w:val="00657EA3"/>
    <w:rsid w:val="00660122"/>
    <w:rsid w:val="006602BC"/>
    <w:rsid w:val="00660419"/>
    <w:rsid w:val="006604E8"/>
    <w:rsid w:val="00660E2A"/>
    <w:rsid w:val="006627BF"/>
    <w:rsid w:val="00662B3A"/>
    <w:rsid w:val="00663136"/>
    <w:rsid w:val="006631ED"/>
    <w:rsid w:val="006635BA"/>
    <w:rsid w:val="00663718"/>
    <w:rsid w:val="00663F7C"/>
    <w:rsid w:val="00664325"/>
    <w:rsid w:val="00664FAC"/>
    <w:rsid w:val="00665034"/>
    <w:rsid w:val="00665048"/>
    <w:rsid w:val="00665477"/>
    <w:rsid w:val="00665630"/>
    <w:rsid w:val="0066597A"/>
    <w:rsid w:val="00665CA0"/>
    <w:rsid w:val="00665D26"/>
    <w:rsid w:val="00665D29"/>
    <w:rsid w:val="00666384"/>
    <w:rsid w:val="00666880"/>
    <w:rsid w:val="00667AD5"/>
    <w:rsid w:val="00667D50"/>
    <w:rsid w:val="00667D72"/>
    <w:rsid w:val="00667F7A"/>
    <w:rsid w:val="00670058"/>
    <w:rsid w:val="006700FE"/>
    <w:rsid w:val="00670D79"/>
    <w:rsid w:val="00670EFC"/>
    <w:rsid w:val="00670F71"/>
    <w:rsid w:val="006715EC"/>
    <w:rsid w:val="006716C2"/>
    <w:rsid w:val="00671F07"/>
    <w:rsid w:val="006722DD"/>
    <w:rsid w:val="006738E6"/>
    <w:rsid w:val="00673996"/>
    <w:rsid w:val="00673A3F"/>
    <w:rsid w:val="00673DDD"/>
    <w:rsid w:val="00673F16"/>
    <w:rsid w:val="00674155"/>
    <w:rsid w:val="0067436D"/>
    <w:rsid w:val="0067499A"/>
    <w:rsid w:val="00675569"/>
    <w:rsid w:val="00675855"/>
    <w:rsid w:val="00675C21"/>
    <w:rsid w:val="006764E9"/>
    <w:rsid w:val="006766C6"/>
    <w:rsid w:val="006766FF"/>
    <w:rsid w:val="00676A4F"/>
    <w:rsid w:val="00676C2D"/>
    <w:rsid w:val="00680236"/>
    <w:rsid w:val="0068027B"/>
    <w:rsid w:val="00680398"/>
    <w:rsid w:val="00680454"/>
    <w:rsid w:val="0068163E"/>
    <w:rsid w:val="00681F6C"/>
    <w:rsid w:val="0068206B"/>
    <w:rsid w:val="006822B5"/>
    <w:rsid w:val="006823D7"/>
    <w:rsid w:val="0068310B"/>
    <w:rsid w:val="0068336E"/>
    <w:rsid w:val="006835C6"/>
    <w:rsid w:val="00683A4A"/>
    <w:rsid w:val="00683E0E"/>
    <w:rsid w:val="0068406A"/>
    <w:rsid w:val="006845DE"/>
    <w:rsid w:val="00684C94"/>
    <w:rsid w:val="00684EAD"/>
    <w:rsid w:val="00685A3E"/>
    <w:rsid w:val="006872F1"/>
    <w:rsid w:val="00687491"/>
    <w:rsid w:val="00687E59"/>
    <w:rsid w:val="00687E99"/>
    <w:rsid w:val="00687F25"/>
    <w:rsid w:val="006901E8"/>
    <w:rsid w:val="006904D5"/>
    <w:rsid w:val="00690A41"/>
    <w:rsid w:val="00690CCA"/>
    <w:rsid w:val="00691BE0"/>
    <w:rsid w:val="00691E4A"/>
    <w:rsid w:val="00692043"/>
    <w:rsid w:val="006922FE"/>
    <w:rsid w:val="0069294D"/>
    <w:rsid w:val="00692F0E"/>
    <w:rsid w:val="00692FD9"/>
    <w:rsid w:val="00693549"/>
    <w:rsid w:val="006937DB"/>
    <w:rsid w:val="00693ACE"/>
    <w:rsid w:val="00693BBE"/>
    <w:rsid w:val="006944A9"/>
    <w:rsid w:val="00694950"/>
    <w:rsid w:val="006949BB"/>
    <w:rsid w:val="00694E98"/>
    <w:rsid w:val="0069517A"/>
    <w:rsid w:val="00695369"/>
    <w:rsid w:val="0069556E"/>
    <w:rsid w:val="00695CFC"/>
    <w:rsid w:val="00696152"/>
    <w:rsid w:val="00696955"/>
    <w:rsid w:val="00697300"/>
    <w:rsid w:val="0069763A"/>
    <w:rsid w:val="00697BDE"/>
    <w:rsid w:val="006A0438"/>
    <w:rsid w:val="006A0442"/>
    <w:rsid w:val="006A0721"/>
    <w:rsid w:val="006A0CD9"/>
    <w:rsid w:val="006A0E19"/>
    <w:rsid w:val="006A1014"/>
    <w:rsid w:val="006A1AAB"/>
    <w:rsid w:val="006A1B0A"/>
    <w:rsid w:val="006A22CC"/>
    <w:rsid w:val="006A257A"/>
    <w:rsid w:val="006A271F"/>
    <w:rsid w:val="006A2D34"/>
    <w:rsid w:val="006A37F6"/>
    <w:rsid w:val="006A395D"/>
    <w:rsid w:val="006A4180"/>
    <w:rsid w:val="006A45BE"/>
    <w:rsid w:val="006A45CA"/>
    <w:rsid w:val="006A4791"/>
    <w:rsid w:val="006A5E27"/>
    <w:rsid w:val="006A6A39"/>
    <w:rsid w:val="006A6B24"/>
    <w:rsid w:val="006A6E57"/>
    <w:rsid w:val="006A6F55"/>
    <w:rsid w:val="006B0015"/>
    <w:rsid w:val="006B0570"/>
    <w:rsid w:val="006B0817"/>
    <w:rsid w:val="006B16F8"/>
    <w:rsid w:val="006B1716"/>
    <w:rsid w:val="006B1DE0"/>
    <w:rsid w:val="006B24CC"/>
    <w:rsid w:val="006B2500"/>
    <w:rsid w:val="006B2EC9"/>
    <w:rsid w:val="006B34E6"/>
    <w:rsid w:val="006B3830"/>
    <w:rsid w:val="006B3F1F"/>
    <w:rsid w:val="006B3FBA"/>
    <w:rsid w:val="006B5464"/>
    <w:rsid w:val="006B5A68"/>
    <w:rsid w:val="006B6355"/>
    <w:rsid w:val="006B677E"/>
    <w:rsid w:val="006B73AA"/>
    <w:rsid w:val="006B786A"/>
    <w:rsid w:val="006C01ED"/>
    <w:rsid w:val="006C0271"/>
    <w:rsid w:val="006C0746"/>
    <w:rsid w:val="006C0EE4"/>
    <w:rsid w:val="006C180F"/>
    <w:rsid w:val="006C1F00"/>
    <w:rsid w:val="006C2F31"/>
    <w:rsid w:val="006C30CA"/>
    <w:rsid w:val="006C3ACA"/>
    <w:rsid w:val="006C4543"/>
    <w:rsid w:val="006C4E62"/>
    <w:rsid w:val="006C4F9E"/>
    <w:rsid w:val="006C52E6"/>
    <w:rsid w:val="006C56DA"/>
    <w:rsid w:val="006C5BC3"/>
    <w:rsid w:val="006C666D"/>
    <w:rsid w:val="006C6B3C"/>
    <w:rsid w:val="006C6FC7"/>
    <w:rsid w:val="006C73B4"/>
    <w:rsid w:val="006C7939"/>
    <w:rsid w:val="006C7A79"/>
    <w:rsid w:val="006C7F90"/>
    <w:rsid w:val="006C7FC8"/>
    <w:rsid w:val="006D0CD0"/>
    <w:rsid w:val="006D0DD9"/>
    <w:rsid w:val="006D0EC7"/>
    <w:rsid w:val="006D156F"/>
    <w:rsid w:val="006D1968"/>
    <w:rsid w:val="006D1CED"/>
    <w:rsid w:val="006D1F6E"/>
    <w:rsid w:val="006D2361"/>
    <w:rsid w:val="006D2F21"/>
    <w:rsid w:val="006D32F3"/>
    <w:rsid w:val="006D37F7"/>
    <w:rsid w:val="006D393A"/>
    <w:rsid w:val="006D47D2"/>
    <w:rsid w:val="006D49E0"/>
    <w:rsid w:val="006D4C4F"/>
    <w:rsid w:val="006D518A"/>
    <w:rsid w:val="006D55FB"/>
    <w:rsid w:val="006D5E3C"/>
    <w:rsid w:val="006D697E"/>
    <w:rsid w:val="006D69CC"/>
    <w:rsid w:val="006D6C15"/>
    <w:rsid w:val="006D6F1F"/>
    <w:rsid w:val="006D73C5"/>
    <w:rsid w:val="006D781B"/>
    <w:rsid w:val="006D7D69"/>
    <w:rsid w:val="006E01F3"/>
    <w:rsid w:val="006E090C"/>
    <w:rsid w:val="006E0D8A"/>
    <w:rsid w:val="006E14C7"/>
    <w:rsid w:val="006E2098"/>
    <w:rsid w:val="006E29F8"/>
    <w:rsid w:val="006E2BAA"/>
    <w:rsid w:val="006E3C6A"/>
    <w:rsid w:val="006E403C"/>
    <w:rsid w:val="006E4AFE"/>
    <w:rsid w:val="006E4EDA"/>
    <w:rsid w:val="006E5B7B"/>
    <w:rsid w:val="006E5E05"/>
    <w:rsid w:val="006E618B"/>
    <w:rsid w:val="006E65C4"/>
    <w:rsid w:val="006E6A77"/>
    <w:rsid w:val="006E7089"/>
    <w:rsid w:val="006E75A3"/>
    <w:rsid w:val="006E79B5"/>
    <w:rsid w:val="006F0086"/>
    <w:rsid w:val="006F14B6"/>
    <w:rsid w:val="006F15AB"/>
    <w:rsid w:val="006F2160"/>
    <w:rsid w:val="006F21C1"/>
    <w:rsid w:val="006F275A"/>
    <w:rsid w:val="006F29AF"/>
    <w:rsid w:val="006F2ACD"/>
    <w:rsid w:val="006F3305"/>
    <w:rsid w:val="006F3634"/>
    <w:rsid w:val="006F3656"/>
    <w:rsid w:val="006F3669"/>
    <w:rsid w:val="006F3C54"/>
    <w:rsid w:val="006F486C"/>
    <w:rsid w:val="006F5038"/>
    <w:rsid w:val="006F5299"/>
    <w:rsid w:val="006F53A2"/>
    <w:rsid w:val="006F542F"/>
    <w:rsid w:val="006F5AF9"/>
    <w:rsid w:val="006F5BDF"/>
    <w:rsid w:val="006F5D23"/>
    <w:rsid w:val="006F688E"/>
    <w:rsid w:val="006F6D44"/>
    <w:rsid w:val="006F706B"/>
    <w:rsid w:val="006F7073"/>
    <w:rsid w:val="006F738A"/>
    <w:rsid w:val="00700C66"/>
    <w:rsid w:val="00700D28"/>
    <w:rsid w:val="00701524"/>
    <w:rsid w:val="00701B49"/>
    <w:rsid w:val="00701B4A"/>
    <w:rsid w:val="00702225"/>
    <w:rsid w:val="00702F52"/>
    <w:rsid w:val="00703A67"/>
    <w:rsid w:val="00704630"/>
    <w:rsid w:val="007046B2"/>
    <w:rsid w:val="00704942"/>
    <w:rsid w:val="00704C53"/>
    <w:rsid w:val="00704D67"/>
    <w:rsid w:val="007055A7"/>
    <w:rsid w:val="00705786"/>
    <w:rsid w:val="00705A90"/>
    <w:rsid w:val="00705FAE"/>
    <w:rsid w:val="00706156"/>
    <w:rsid w:val="00706825"/>
    <w:rsid w:val="00707193"/>
    <w:rsid w:val="00707270"/>
    <w:rsid w:val="007074DC"/>
    <w:rsid w:val="007075B9"/>
    <w:rsid w:val="00707AF0"/>
    <w:rsid w:val="00707E75"/>
    <w:rsid w:val="00710130"/>
    <w:rsid w:val="007106FB"/>
    <w:rsid w:val="00710746"/>
    <w:rsid w:val="0071119D"/>
    <w:rsid w:val="007114D8"/>
    <w:rsid w:val="007130F1"/>
    <w:rsid w:val="00713A75"/>
    <w:rsid w:val="00713AB5"/>
    <w:rsid w:val="007146F3"/>
    <w:rsid w:val="00714B92"/>
    <w:rsid w:val="00714B9D"/>
    <w:rsid w:val="007152EF"/>
    <w:rsid w:val="00715BF3"/>
    <w:rsid w:val="00715D9F"/>
    <w:rsid w:val="0071602B"/>
    <w:rsid w:val="00716113"/>
    <w:rsid w:val="00716683"/>
    <w:rsid w:val="007169CC"/>
    <w:rsid w:val="00716D86"/>
    <w:rsid w:val="00716E51"/>
    <w:rsid w:val="00716F73"/>
    <w:rsid w:val="007176A4"/>
    <w:rsid w:val="00717714"/>
    <w:rsid w:val="00717D57"/>
    <w:rsid w:val="0072008D"/>
    <w:rsid w:val="00720199"/>
    <w:rsid w:val="007203D1"/>
    <w:rsid w:val="007203F6"/>
    <w:rsid w:val="007205E1"/>
    <w:rsid w:val="007207CC"/>
    <w:rsid w:val="00720B39"/>
    <w:rsid w:val="00722036"/>
    <w:rsid w:val="007225C1"/>
    <w:rsid w:val="0072262F"/>
    <w:rsid w:val="007227E1"/>
    <w:rsid w:val="0072299D"/>
    <w:rsid w:val="007229E8"/>
    <w:rsid w:val="00722FF2"/>
    <w:rsid w:val="007230DF"/>
    <w:rsid w:val="007242D9"/>
    <w:rsid w:val="0072440D"/>
    <w:rsid w:val="00724551"/>
    <w:rsid w:val="0072488A"/>
    <w:rsid w:val="00725D90"/>
    <w:rsid w:val="00726606"/>
    <w:rsid w:val="007269D7"/>
    <w:rsid w:val="007269D8"/>
    <w:rsid w:val="00727235"/>
    <w:rsid w:val="00727381"/>
    <w:rsid w:val="00727EC3"/>
    <w:rsid w:val="00730093"/>
    <w:rsid w:val="0073040C"/>
    <w:rsid w:val="00730840"/>
    <w:rsid w:val="00730B6A"/>
    <w:rsid w:val="00730E26"/>
    <w:rsid w:val="007312D1"/>
    <w:rsid w:val="00731AD7"/>
    <w:rsid w:val="00732439"/>
    <w:rsid w:val="00732814"/>
    <w:rsid w:val="00732C1A"/>
    <w:rsid w:val="00732F7C"/>
    <w:rsid w:val="00733308"/>
    <w:rsid w:val="00733462"/>
    <w:rsid w:val="00733FFC"/>
    <w:rsid w:val="00734552"/>
    <w:rsid w:val="0073477E"/>
    <w:rsid w:val="00734A3C"/>
    <w:rsid w:val="00734BB8"/>
    <w:rsid w:val="0073536C"/>
    <w:rsid w:val="0073563F"/>
    <w:rsid w:val="00735EFE"/>
    <w:rsid w:val="00735F51"/>
    <w:rsid w:val="007362BC"/>
    <w:rsid w:val="007362FF"/>
    <w:rsid w:val="00736305"/>
    <w:rsid w:val="0073643A"/>
    <w:rsid w:val="00736702"/>
    <w:rsid w:val="00736A75"/>
    <w:rsid w:val="0073714A"/>
    <w:rsid w:val="0073767E"/>
    <w:rsid w:val="00737A58"/>
    <w:rsid w:val="00737E12"/>
    <w:rsid w:val="0074162C"/>
    <w:rsid w:val="00742560"/>
    <w:rsid w:val="007425AB"/>
    <w:rsid w:val="0074277D"/>
    <w:rsid w:val="00742B52"/>
    <w:rsid w:val="0074390C"/>
    <w:rsid w:val="00743A50"/>
    <w:rsid w:val="00744009"/>
    <w:rsid w:val="0074467D"/>
    <w:rsid w:val="00744B29"/>
    <w:rsid w:val="00745331"/>
    <w:rsid w:val="00745601"/>
    <w:rsid w:val="00745FA6"/>
    <w:rsid w:val="0074619E"/>
    <w:rsid w:val="0074625A"/>
    <w:rsid w:val="00746931"/>
    <w:rsid w:val="007469DD"/>
    <w:rsid w:val="00750841"/>
    <w:rsid w:val="00750C04"/>
    <w:rsid w:val="007510ED"/>
    <w:rsid w:val="00751492"/>
    <w:rsid w:val="00751589"/>
    <w:rsid w:val="00751FC7"/>
    <w:rsid w:val="007527E1"/>
    <w:rsid w:val="00752AE0"/>
    <w:rsid w:val="00752CF1"/>
    <w:rsid w:val="0075307D"/>
    <w:rsid w:val="007533A4"/>
    <w:rsid w:val="00753471"/>
    <w:rsid w:val="007535F6"/>
    <w:rsid w:val="0075368F"/>
    <w:rsid w:val="00753AC4"/>
    <w:rsid w:val="00753D46"/>
    <w:rsid w:val="007549F5"/>
    <w:rsid w:val="00754AE8"/>
    <w:rsid w:val="0075523D"/>
    <w:rsid w:val="007563E3"/>
    <w:rsid w:val="00756447"/>
    <w:rsid w:val="00756B95"/>
    <w:rsid w:val="00757489"/>
    <w:rsid w:val="007576D6"/>
    <w:rsid w:val="00757758"/>
    <w:rsid w:val="00760972"/>
    <w:rsid w:val="007625AA"/>
    <w:rsid w:val="007633AB"/>
    <w:rsid w:val="007637D8"/>
    <w:rsid w:val="007639B8"/>
    <w:rsid w:val="00763CD5"/>
    <w:rsid w:val="007642AA"/>
    <w:rsid w:val="00764E14"/>
    <w:rsid w:val="00765725"/>
    <w:rsid w:val="00765ABE"/>
    <w:rsid w:val="00765D24"/>
    <w:rsid w:val="00765D43"/>
    <w:rsid w:val="007668D0"/>
    <w:rsid w:val="00767077"/>
    <w:rsid w:val="0076728C"/>
    <w:rsid w:val="007676C3"/>
    <w:rsid w:val="007677A6"/>
    <w:rsid w:val="00767893"/>
    <w:rsid w:val="00767BDA"/>
    <w:rsid w:val="00767E83"/>
    <w:rsid w:val="00771368"/>
    <w:rsid w:val="00771BF9"/>
    <w:rsid w:val="00772349"/>
    <w:rsid w:val="007724E3"/>
    <w:rsid w:val="007728EE"/>
    <w:rsid w:val="00772E8B"/>
    <w:rsid w:val="00772FD5"/>
    <w:rsid w:val="0077300D"/>
    <w:rsid w:val="00773202"/>
    <w:rsid w:val="007733D6"/>
    <w:rsid w:val="0077473C"/>
    <w:rsid w:val="0077489A"/>
    <w:rsid w:val="00774B92"/>
    <w:rsid w:val="00774DE2"/>
    <w:rsid w:val="007753C7"/>
    <w:rsid w:val="0077602A"/>
    <w:rsid w:val="007763C3"/>
    <w:rsid w:val="00776439"/>
    <w:rsid w:val="007764E2"/>
    <w:rsid w:val="007767AD"/>
    <w:rsid w:val="00776A64"/>
    <w:rsid w:val="00776B78"/>
    <w:rsid w:val="007771B4"/>
    <w:rsid w:val="0077749A"/>
    <w:rsid w:val="00777545"/>
    <w:rsid w:val="007779FA"/>
    <w:rsid w:val="00777D5F"/>
    <w:rsid w:val="007800F7"/>
    <w:rsid w:val="00780463"/>
    <w:rsid w:val="007805B3"/>
    <w:rsid w:val="00780AA2"/>
    <w:rsid w:val="00780B5F"/>
    <w:rsid w:val="007810D4"/>
    <w:rsid w:val="00781155"/>
    <w:rsid w:val="00781A9E"/>
    <w:rsid w:val="00781E49"/>
    <w:rsid w:val="007823AB"/>
    <w:rsid w:val="00782C36"/>
    <w:rsid w:val="00783199"/>
    <w:rsid w:val="007831ED"/>
    <w:rsid w:val="0078361A"/>
    <w:rsid w:val="007840A2"/>
    <w:rsid w:val="007840D4"/>
    <w:rsid w:val="00784510"/>
    <w:rsid w:val="0078458B"/>
    <w:rsid w:val="0078480C"/>
    <w:rsid w:val="00784F8D"/>
    <w:rsid w:val="0078529C"/>
    <w:rsid w:val="00785494"/>
    <w:rsid w:val="00785696"/>
    <w:rsid w:val="00785B0D"/>
    <w:rsid w:val="00785E32"/>
    <w:rsid w:val="00786BF6"/>
    <w:rsid w:val="00786C1C"/>
    <w:rsid w:val="007874C4"/>
    <w:rsid w:val="00787D48"/>
    <w:rsid w:val="00787DB3"/>
    <w:rsid w:val="007902A0"/>
    <w:rsid w:val="007902D8"/>
    <w:rsid w:val="0079037D"/>
    <w:rsid w:val="00790815"/>
    <w:rsid w:val="007917C1"/>
    <w:rsid w:val="00791B18"/>
    <w:rsid w:val="00792659"/>
    <w:rsid w:val="007927DF"/>
    <w:rsid w:val="00792D8E"/>
    <w:rsid w:val="007931DC"/>
    <w:rsid w:val="00793A43"/>
    <w:rsid w:val="00793DE6"/>
    <w:rsid w:val="00794C63"/>
    <w:rsid w:val="00794F0E"/>
    <w:rsid w:val="00795BF4"/>
    <w:rsid w:val="00795EDB"/>
    <w:rsid w:val="00796095"/>
    <w:rsid w:val="00796280"/>
    <w:rsid w:val="007964A7"/>
    <w:rsid w:val="00796BFA"/>
    <w:rsid w:val="00796C5F"/>
    <w:rsid w:val="0079746E"/>
    <w:rsid w:val="007A007F"/>
    <w:rsid w:val="007A0995"/>
    <w:rsid w:val="007A0DCF"/>
    <w:rsid w:val="007A1097"/>
    <w:rsid w:val="007A1557"/>
    <w:rsid w:val="007A16F6"/>
    <w:rsid w:val="007A176B"/>
    <w:rsid w:val="007A1B7C"/>
    <w:rsid w:val="007A1BFC"/>
    <w:rsid w:val="007A1DC0"/>
    <w:rsid w:val="007A1FA0"/>
    <w:rsid w:val="007A2CA1"/>
    <w:rsid w:val="007A2CB8"/>
    <w:rsid w:val="007A351E"/>
    <w:rsid w:val="007A3557"/>
    <w:rsid w:val="007A3826"/>
    <w:rsid w:val="007A3D33"/>
    <w:rsid w:val="007A46E9"/>
    <w:rsid w:val="007A4B68"/>
    <w:rsid w:val="007A609E"/>
    <w:rsid w:val="007A6B45"/>
    <w:rsid w:val="007A6E06"/>
    <w:rsid w:val="007A6EA4"/>
    <w:rsid w:val="007A6FA9"/>
    <w:rsid w:val="007A6FF6"/>
    <w:rsid w:val="007A7129"/>
    <w:rsid w:val="007A7261"/>
    <w:rsid w:val="007A7326"/>
    <w:rsid w:val="007A7884"/>
    <w:rsid w:val="007A7A41"/>
    <w:rsid w:val="007B081D"/>
    <w:rsid w:val="007B0C90"/>
    <w:rsid w:val="007B0E69"/>
    <w:rsid w:val="007B0F02"/>
    <w:rsid w:val="007B1048"/>
    <w:rsid w:val="007B10F3"/>
    <w:rsid w:val="007B1278"/>
    <w:rsid w:val="007B19AD"/>
    <w:rsid w:val="007B2129"/>
    <w:rsid w:val="007B2193"/>
    <w:rsid w:val="007B286A"/>
    <w:rsid w:val="007B2CD5"/>
    <w:rsid w:val="007B426A"/>
    <w:rsid w:val="007B44C5"/>
    <w:rsid w:val="007B4C68"/>
    <w:rsid w:val="007B522E"/>
    <w:rsid w:val="007B572E"/>
    <w:rsid w:val="007B6727"/>
    <w:rsid w:val="007B7265"/>
    <w:rsid w:val="007B784E"/>
    <w:rsid w:val="007B7A1D"/>
    <w:rsid w:val="007B7DBC"/>
    <w:rsid w:val="007C0040"/>
    <w:rsid w:val="007C0168"/>
    <w:rsid w:val="007C0F14"/>
    <w:rsid w:val="007C189B"/>
    <w:rsid w:val="007C1D84"/>
    <w:rsid w:val="007C1F67"/>
    <w:rsid w:val="007C24ED"/>
    <w:rsid w:val="007C2589"/>
    <w:rsid w:val="007C2F6C"/>
    <w:rsid w:val="007C40E1"/>
    <w:rsid w:val="007C50BD"/>
    <w:rsid w:val="007C5F8C"/>
    <w:rsid w:val="007C648E"/>
    <w:rsid w:val="007C7302"/>
    <w:rsid w:val="007C75E6"/>
    <w:rsid w:val="007D0949"/>
    <w:rsid w:val="007D15CD"/>
    <w:rsid w:val="007D1740"/>
    <w:rsid w:val="007D2D20"/>
    <w:rsid w:val="007D2E53"/>
    <w:rsid w:val="007D2FA7"/>
    <w:rsid w:val="007D3157"/>
    <w:rsid w:val="007D3DCF"/>
    <w:rsid w:val="007D4700"/>
    <w:rsid w:val="007D49E8"/>
    <w:rsid w:val="007D4ED9"/>
    <w:rsid w:val="007D4F51"/>
    <w:rsid w:val="007D4FC0"/>
    <w:rsid w:val="007D56E8"/>
    <w:rsid w:val="007D56EE"/>
    <w:rsid w:val="007D62F3"/>
    <w:rsid w:val="007D6998"/>
    <w:rsid w:val="007D6B09"/>
    <w:rsid w:val="007D6DEF"/>
    <w:rsid w:val="007E09A3"/>
    <w:rsid w:val="007E0E38"/>
    <w:rsid w:val="007E21CA"/>
    <w:rsid w:val="007E226B"/>
    <w:rsid w:val="007E278E"/>
    <w:rsid w:val="007E2C00"/>
    <w:rsid w:val="007E37B9"/>
    <w:rsid w:val="007E39C3"/>
    <w:rsid w:val="007E3D03"/>
    <w:rsid w:val="007E42C0"/>
    <w:rsid w:val="007E530F"/>
    <w:rsid w:val="007E5314"/>
    <w:rsid w:val="007E539C"/>
    <w:rsid w:val="007E5562"/>
    <w:rsid w:val="007E57D7"/>
    <w:rsid w:val="007E5B70"/>
    <w:rsid w:val="007E611A"/>
    <w:rsid w:val="007E62D8"/>
    <w:rsid w:val="007E636A"/>
    <w:rsid w:val="007E6691"/>
    <w:rsid w:val="007E69B4"/>
    <w:rsid w:val="007E6A5D"/>
    <w:rsid w:val="007E6F42"/>
    <w:rsid w:val="007E6F8F"/>
    <w:rsid w:val="007E70E9"/>
    <w:rsid w:val="007E755B"/>
    <w:rsid w:val="007E7671"/>
    <w:rsid w:val="007E7D20"/>
    <w:rsid w:val="007F0FC0"/>
    <w:rsid w:val="007F149E"/>
    <w:rsid w:val="007F151F"/>
    <w:rsid w:val="007F1BF7"/>
    <w:rsid w:val="007F1C57"/>
    <w:rsid w:val="007F220E"/>
    <w:rsid w:val="007F249E"/>
    <w:rsid w:val="007F25A2"/>
    <w:rsid w:val="007F28A4"/>
    <w:rsid w:val="007F30B1"/>
    <w:rsid w:val="007F36B1"/>
    <w:rsid w:val="007F3E26"/>
    <w:rsid w:val="007F4242"/>
    <w:rsid w:val="007F42D4"/>
    <w:rsid w:val="007F4381"/>
    <w:rsid w:val="007F44A0"/>
    <w:rsid w:val="007F4EB0"/>
    <w:rsid w:val="007F500C"/>
    <w:rsid w:val="007F54F1"/>
    <w:rsid w:val="007F5546"/>
    <w:rsid w:val="007F5637"/>
    <w:rsid w:val="007F5682"/>
    <w:rsid w:val="007F595F"/>
    <w:rsid w:val="007F65EC"/>
    <w:rsid w:val="007F68E7"/>
    <w:rsid w:val="007F7118"/>
    <w:rsid w:val="007F78E5"/>
    <w:rsid w:val="00800683"/>
    <w:rsid w:val="008013CC"/>
    <w:rsid w:val="008020B4"/>
    <w:rsid w:val="008020FE"/>
    <w:rsid w:val="0080296F"/>
    <w:rsid w:val="00802ECF"/>
    <w:rsid w:val="00802F14"/>
    <w:rsid w:val="00803922"/>
    <w:rsid w:val="008040B1"/>
    <w:rsid w:val="0080426F"/>
    <w:rsid w:val="00804330"/>
    <w:rsid w:val="008046FA"/>
    <w:rsid w:val="008051E3"/>
    <w:rsid w:val="008052B7"/>
    <w:rsid w:val="0080532A"/>
    <w:rsid w:val="00806307"/>
    <w:rsid w:val="00806F74"/>
    <w:rsid w:val="0080758B"/>
    <w:rsid w:val="00811F2B"/>
    <w:rsid w:val="00812137"/>
    <w:rsid w:val="00812254"/>
    <w:rsid w:val="008122BE"/>
    <w:rsid w:val="00812933"/>
    <w:rsid w:val="00812D2B"/>
    <w:rsid w:val="00812DD3"/>
    <w:rsid w:val="008130E0"/>
    <w:rsid w:val="008144DF"/>
    <w:rsid w:val="00814547"/>
    <w:rsid w:val="008149D1"/>
    <w:rsid w:val="00814CC0"/>
    <w:rsid w:val="008153DE"/>
    <w:rsid w:val="008157AD"/>
    <w:rsid w:val="00815916"/>
    <w:rsid w:val="00816724"/>
    <w:rsid w:val="0081676B"/>
    <w:rsid w:val="008170A8"/>
    <w:rsid w:val="008172DD"/>
    <w:rsid w:val="00817477"/>
    <w:rsid w:val="008179CE"/>
    <w:rsid w:val="00817D03"/>
    <w:rsid w:val="008205D9"/>
    <w:rsid w:val="0082065D"/>
    <w:rsid w:val="008206DD"/>
    <w:rsid w:val="00820EE3"/>
    <w:rsid w:val="0082145B"/>
    <w:rsid w:val="0082195D"/>
    <w:rsid w:val="008219A8"/>
    <w:rsid w:val="00822575"/>
    <w:rsid w:val="008225B4"/>
    <w:rsid w:val="008225F4"/>
    <w:rsid w:val="00822644"/>
    <w:rsid w:val="0082340E"/>
    <w:rsid w:val="0082393C"/>
    <w:rsid w:val="0082398B"/>
    <w:rsid w:val="00824C4F"/>
    <w:rsid w:val="00825BA6"/>
    <w:rsid w:val="00825D56"/>
    <w:rsid w:val="008264B1"/>
    <w:rsid w:val="00826825"/>
    <w:rsid w:val="00826828"/>
    <w:rsid w:val="00826963"/>
    <w:rsid w:val="008269C5"/>
    <w:rsid w:val="00826AE0"/>
    <w:rsid w:val="00826FB2"/>
    <w:rsid w:val="00827626"/>
    <w:rsid w:val="008279F6"/>
    <w:rsid w:val="00827A13"/>
    <w:rsid w:val="00827D75"/>
    <w:rsid w:val="00830539"/>
    <w:rsid w:val="00830E44"/>
    <w:rsid w:val="0083110F"/>
    <w:rsid w:val="00831208"/>
    <w:rsid w:val="008312B1"/>
    <w:rsid w:val="00831791"/>
    <w:rsid w:val="008318ED"/>
    <w:rsid w:val="008328DA"/>
    <w:rsid w:val="008329DC"/>
    <w:rsid w:val="00833AB3"/>
    <w:rsid w:val="00833CEF"/>
    <w:rsid w:val="00834116"/>
    <w:rsid w:val="00834A73"/>
    <w:rsid w:val="00834B01"/>
    <w:rsid w:val="00834BA0"/>
    <w:rsid w:val="00834F1D"/>
    <w:rsid w:val="008358C6"/>
    <w:rsid w:val="00835C91"/>
    <w:rsid w:val="00835CCA"/>
    <w:rsid w:val="008360A0"/>
    <w:rsid w:val="00836A47"/>
    <w:rsid w:val="00836BF1"/>
    <w:rsid w:val="00836FDB"/>
    <w:rsid w:val="0083751C"/>
    <w:rsid w:val="008402BF"/>
    <w:rsid w:val="0084035E"/>
    <w:rsid w:val="00840844"/>
    <w:rsid w:val="0084124F"/>
    <w:rsid w:val="00841DDF"/>
    <w:rsid w:val="00842620"/>
    <w:rsid w:val="0084277A"/>
    <w:rsid w:val="00843C50"/>
    <w:rsid w:val="008442DD"/>
    <w:rsid w:val="008445F0"/>
    <w:rsid w:val="00844F28"/>
    <w:rsid w:val="00845586"/>
    <w:rsid w:val="00845939"/>
    <w:rsid w:val="00845A12"/>
    <w:rsid w:val="00846809"/>
    <w:rsid w:val="0084723C"/>
    <w:rsid w:val="00847894"/>
    <w:rsid w:val="0085052F"/>
    <w:rsid w:val="0085111D"/>
    <w:rsid w:val="00851579"/>
    <w:rsid w:val="008518BD"/>
    <w:rsid w:val="00852255"/>
    <w:rsid w:val="00852401"/>
    <w:rsid w:val="008525D7"/>
    <w:rsid w:val="00852A57"/>
    <w:rsid w:val="00853016"/>
    <w:rsid w:val="0085373B"/>
    <w:rsid w:val="00853A4B"/>
    <w:rsid w:val="00853BB0"/>
    <w:rsid w:val="00854328"/>
    <w:rsid w:val="008558E5"/>
    <w:rsid w:val="00856246"/>
    <w:rsid w:val="00856271"/>
    <w:rsid w:val="0085647A"/>
    <w:rsid w:val="00857051"/>
    <w:rsid w:val="008577F3"/>
    <w:rsid w:val="008603A5"/>
    <w:rsid w:val="008604D7"/>
    <w:rsid w:val="0086054C"/>
    <w:rsid w:val="00860817"/>
    <w:rsid w:val="00861257"/>
    <w:rsid w:val="008616FC"/>
    <w:rsid w:val="00861E9A"/>
    <w:rsid w:val="008628ED"/>
    <w:rsid w:val="00862AD4"/>
    <w:rsid w:val="00863E05"/>
    <w:rsid w:val="00863E6F"/>
    <w:rsid w:val="0086460B"/>
    <w:rsid w:val="00864665"/>
    <w:rsid w:val="008646C0"/>
    <w:rsid w:val="00864766"/>
    <w:rsid w:val="00864B8F"/>
    <w:rsid w:val="00865611"/>
    <w:rsid w:val="00865A6A"/>
    <w:rsid w:val="00865C5D"/>
    <w:rsid w:val="00866C04"/>
    <w:rsid w:val="00867B54"/>
    <w:rsid w:val="00867FCE"/>
    <w:rsid w:val="00870192"/>
    <w:rsid w:val="008701E8"/>
    <w:rsid w:val="00870306"/>
    <w:rsid w:val="0087069E"/>
    <w:rsid w:val="0087119A"/>
    <w:rsid w:val="008711AB"/>
    <w:rsid w:val="0087143A"/>
    <w:rsid w:val="0087156C"/>
    <w:rsid w:val="00871DA2"/>
    <w:rsid w:val="00871F26"/>
    <w:rsid w:val="00871FBA"/>
    <w:rsid w:val="00871FE7"/>
    <w:rsid w:val="0087385E"/>
    <w:rsid w:val="0087394D"/>
    <w:rsid w:val="00873BE4"/>
    <w:rsid w:val="00873F7C"/>
    <w:rsid w:val="0087457C"/>
    <w:rsid w:val="00875004"/>
    <w:rsid w:val="00875692"/>
    <w:rsid w:val="008756BF"/>
    <w:rsid w:val="0087597A"/>
    <w:rsid w:val="00875FB4"/>
    <w:rsid w:val="00876353"/>
    <w:rsid w:val="008768BB"/>
    <w:rsid w:val="00876EEB"/>
    <w:rsid w:val="00877226"/>
    <w:rsid w:val="008773B2"/>
    <w:rsid w:val="00877814"/>
    <w:rsid w:val="00877C74"/>
    <w:rsid w:val="00880247"/>
    <w:rsid w:val="00880830"/>
    <w:rsid w:val="0088098E"/>
    <w:rsid w:val="00880C43"/>
    <w:rsid w:val="00881342"/>
    <w:rsid w:val="00881B76"/>
    <w:rsid w:val="008823DE"/>
    <w:rsid w:val="00882783"/>
    <w:rsid w:val="00882E19"/>
    <w:rsid w:val="00883A54"/>
    <w:rsid w:val="00884180"/>
    <w:rsid w:val="008843EA"/>
    <w:rsid w:val="0088473B"/>
    <w:rsid w:val="00884892"/>
    <w:rsid w:val="00884A13"/>
    <w:rsid w:val="008852C5"/>
    <w:rsid w:val="008861F0"/>
    <w:rsid w:val="00886844"/>
    <w:rsid w:val="0088694C"/>
    <w:rsid w:val="00886B3F"/>
    <w:rsid w:val="00886E61"/>
    <w:rsid w:val="00887242"/>
    <w:rsid w:val="0088745B"/>
    <w:rsid w:val="008913AB"/>
    <w:rsid w:val="008918CE"/>
    <w:rsid w:val="008919C1"/>
    <w:rsid w:val="00891A97"/>
    <w:rsid w:val="008923C6"/>
    <w:rsid w:val="00893060"/>
    <w:rsid w:val="00893BCA"/>
    <w:rsid w:val="008945FC"/>
    <w:rsid w:val="00894683"/>
    <w:rsid w:val="008950C2"/>
    <w:rsid w:val="00896070"/>
    <w:rsid w:val="008964EF"/>
    <w:rsid w:val="00896A72"/>
    <w:rsid w:val="0089724B"/>
    <w:rsid w:val="008A08C7"/>
    <w:rsid w:val="008A0B91"/>
    <w:rsid w:val="008A0BAD"/>
    <w:rsid w:val="008A0D66"/>
    <w:rsid w:val="008A0F06"/>
    <w:rsid w:val="008A2070"/>
    <w:rsid w:val="008A24A1"/>
    <w:rsid w:val="008A2C5D"/>
    <w:rsid w:val="008A3348"/>
    <w:rsid w:val="008A3A29"/>
    <w:rsid w:val="008A4135"/>
    <w:rsid w:val="008A4596"/>
    <w:rsid w:val="008A5703"/>
    <w:rsid w:val="008A58ED"/>
    <w:rsid w:val="008A60F2"/>
    <w:rsid w:val="008A702E"/>
    <w:rsid w:val="008A7094"/>
    <w:rsid w:val="008A71CF"/>
    <w:rsid w:val="008A745D"/>
    <w:rsid w:val="008A76B3"/>
    <w:rsid w:val="008A7A9A"/>
    <w:rsid w:val="008B04AA"/>
    <w:rsid w:val="008B0FBB"/>
    <w:rsid w:val="008B110F"/>
    <w:rsid w:val="008B15AB"/>
    <w:rsid w:val="008B1C85"/>
    <w:rsid w:val="008B2C5E"/>
    <w:rsid w:val="008B2C8D"/>
    <w:rsid w:val="008B3345"/>
    <w:rsid w:val="008B37AC"/>
    <w:rsid w:val="008B37E1"/>
    <w:rsid w:val="008B392D"/>
    <w:rsid w:val="008B3972"/>
    <w:rsid w:val="008B3B66"/>
    <w:rsid w:val="008B4320"/>
    <w:rsid w:val="008B46EE"/>
    <w:rsid w:val="008B4F25"/>
    <w:rsid w:val="008B515A"/>
    <w:rsid w:val="008B59AD"/>
    <w:rsid w:val="008B5F38"/>
    <w:rsid w:val="008B610F"/>
    <w:rsid w:val="008B6308"/>
    <w:rsid w:val="008B6B22"/>
    <w:rsid w:val="008B703E"/>
    <w:rsid w:val="008B71C3"/>
    <w:rsid w:val="008B74A6"/>
    <w:rsid w:val="008B7A12"/>
    <w:rsid w:val="008B7AE7"/>
    <w:rsid w:val="008C0383"/>
    <w:rsid w:val="008C03D5"/>
    <w:rsid w:val="008C0575"/>
    <w:rsid w:val="008C0A3D"/>
    <w:rsid w:val="008C0A5D"/>
    <w:rsid w:val="008C0E05"/>
    <w:rsid w:val="008C123F"/>
    <w:rsid w:val="008C12D6"/>
    <w:rsid w:val="008C1B06"/>
    <w:rsid w:val="008C1E4B"/>
    <w:rsid w:val="008C2C64"/>
    <w:rsid w:val="008C35B8"/>
    <w:rsid w:val="008C3906"/>
    <w:rsid w:val="008C39E8"/>
    <w:rsid w:val="008C3B03"/>
    <w:rsid w:val="008C3E30"/>
    <w:rsid w:val="008C3F4E"/>
    <w:rsid w:val="008C44D6"/>
    <w:rsid w:val="008C52D7"/>
    <w:rsid w:val="008C53D5"/>
    <w:rsid w:val="008C5629"/>
    <w:rsid w:val="008C5C55"/>
    <w:rsid w:val="008C63DD"/>
    <w:rsid w:val="008C64D5"/>
    <w:rsid w:val="008C66F7"/>
    <w:rsid w:val="008C6796"/>
    <w:rsid w:val="008C6A5B"/>
    <w:rsid w:val="008C6C13"/>
    <w:rsid w:val="008C76B8"/>
    <w:rsid w:val="008D03B6"/>
    <w:rsid w:val="008D04B6"/>
    <w:rsid w:val="008D0A6F"/>
    <w:rsid w:val="008D0DD4"/>
    <w:rsid w:val="008D0ED6"/>
    <w:rsid w:val="008D1110"/>
    <w:rsid w:val="008D1155"/>
    <w:rsid w:val="008D1464"/>
    <w:rsid w:val="008D1947"/>
    <w:rsid w:val="008D1D44"/>
    <w:rsid w:val="008D1F7D"/>
    <w:rsid w:val="008D20CF"/>
    <w:rsid w:val="008D226F"/>
    <w:rsid w:val="008D2632"/>
    <w:rsid w:val="008D3162"/>
    <w:rsid w:val="008D349E"/>
    <w:rsid w:val="008D3790"/>
    <w:rsid w:val="008D4319"/>
    <w:rsid w:val="008D45E9"/>
    <w:rsid w:val="008D4762"/>
    <w:rsid w:val="008D481D"/>
    <w:rsid w:val="008D4A30"/>
    <w:rsid w:val="008D4D43"/>
    <w:rsid w:val="008D4DDB"/>
    <w:rsid w:val="008D587F"/>
    <w:rsid w:val="008D61E7"/>
    <w:rsid w:val="008D6374"/>
    <w:rsid w:val="008D6440"/>
    <w:rsid w:val="008D6991"/>
    <w:rsid w:val="008D6B94"/>
    <w:rsid w:val="008D7195"/>
    <w:rsid w:val="008D72A8"/>
    <w:rsid w:val="008D76F7"/>
    <w:rsid w:val="008D78B4"/>
    <w:rsid w:val="008D79BD"/>
    <w:rsid w:val="008D7C43"/>
    <w:rsid w:val="008E1722"/>
    <w:rsid w:val="008E2217"/>
    <w:rsid w:val="008E27CA"/>
    <w:rsid w:val="008E325D"/>
    <w:rsid w:val="008E3E24"/>
    <w:rsid w:val="008E3F31"/>
    <w:rsid w:val="008E4307"/>
    <w:rsid w:val="008E43DC"/>
    <w:rsid w:val="008E4B38"/>
    <w:rsid w:val="008E5026"/>
    <w:rsid w:val="008E56BC"/>
    <w:rsid w:val="008E5AC3"/>
    <w:rsid w:val="008E5D1B"/>
    <w:rsid w:val="008E65D5"/>
    <w:rsid w:val="008E6B6F"/>
    <w:rsid w:val="008E727F"/>
    <w:rsid w:val="008E734F"/>
    <w:rsid w:val="008E738B"/>
    <w:rsid w:val="008E7623"/>
    <w:rsid w:val="008E7F0B"/>
    <w:rsid w:val="008E7F29"/>
    <w:rsid w:val="008F0842"/>
    <w:rsid w:val="008F0891"/>
    <w:rsid w:val="008F0D4F"/>
    <w:rsid w:val="008F0E98"/>
    <w:rsid w:val="008F1D8C"/>
    <w:rsid w:val="008F208D"/>
    <w:rsid w:val="008F29D9"/>
    <w:rsid w:val="008F2A14"/>
    <w:rsid w:val="008F2F6C"/>
    <w:rsid w:val="008F309B"/>
    <w:rsid w:val="008F32C7"/>
    <w:rsid w:val="008F3A03"/>
    <w:rsid w:val="008F3EA7"/>
    <w:rsid w:val="008F3F08"/>
    <w:rsid w:val="008F3FA9"/>
    <w:rsid w:val="008F4E34"/>
    <w:rsid w:val="008F530D"/>
    <w:rsid w:val="008F55A5"/>
    <w:rsid w:val="008F5A7F"/>
    <w:rsid w:val="008F5EA8"/>
    <w:rsid w:val="008F6ADC"/>
    <w:rsid w:val="008F7429"/>
    <w:rsid w:val="008F7546"/>
    <w:rsid w:val="008F78FC"/>
    <w:rsid w:val="008F7D90"/>
    <w:rsid w:val="0090179E"/>
    <w:rsid w:val="00901921"/>
    <w:rsid w:val="00901D2D"/>
    <w:rsid w:val="00901E36"/>
    <w:rsid w:val="00902358"/>
    <w:rsid w:val="00903763"/>
    <w:rsid w:val="00903B0D"/>
    <w:rsid w:val="00903B9D"/>
    <w:rsid w:val="00905852"/>
    <w:rsid w:val="00906506"/>
    <w:rsid w:val="0090658F"/>
    <w:rsid w:val="009074E9"/>
    <w:rsid w:val="0090799E"/>
    <w:rsid w:val="00907FAD"/>
    <w:rsid w:val="0091066D"/>
    <w:rsid w:val="0091123F"/>
    <w:rsid w:val="009123CC"/>
    <w:rsid w:val="009127E3"/>
    <w:rsid w:val="00912F25"/>
    <w:rsid w:val="009132B7"/>
    <w:rsid w:val="009136AB"/>
    <w:rsid w:val="00913BE6"/>
    <w:rsid w:val="00914ABB"/>
    <w:rsid w:val="00914BAA"/>
    <w:rsid w:val="00915260"/>
    <w:rsid w:val="00915371"/>
    <w:rsid w:val="009155FC"/>
    <w:rsid w:val="00915B17"/>
    <w:rsid w:val="00916964"/>
    <w:rsid w:val="00916DD9"/>
    <w:rsid w:val="00916E18"/>
    <w:rsid w:val="00917BD7"/>
    <w:rsid w:val="0092006B"/>
    <w:rsid w:val="00920861"/>
    <w:rsid w:val="00920947"/>
    <w:rsid w:val="00920A11"/>
    <w:rsid w:val="00920A4E"/>
    <w:rsid w:val="00920C81"/>
    <w:rsid w:val="009219DB"/>
    <w:rsid w:val="0092214C"/>
    <w:rsid w:val="00922192"/>
    <w:rsid w:val="0092368C"/>
    <w:rsid w:val="00923AB4"/>
    <w:rsid w:val="00923B4C"/>
    <w:rsid w:val="00923EBB"/>
    <w:rsid w:val="00924171"/>
    <w:rsid w:val="00924372"/>
    <w:rsid w:val="009245FD"/>
    <w:rsid w:val="0092479A"/>
    <w:rsid w:val="00925851"/>
    <w:rsid w:val="00926CE7"/>
    <w:rsid w:val="0092735B"/>
    <w:rsid w:val="00927901"/>
    <w:rsid w:val="00927C58"/>
    <w:rsid w:val="009303A4"/>
    <w:rsid w:val="00930581"/>
    <w:rsid w:val="00930B77"/>
    <w:rsid w:val="009311C3"/>
    <w:rsid w:val="00931407"/>
    <w:rsid w:val="00931519"/>
    <w:rsid w:val="00931539"/>
    <w:rsid w:val="0093253E"/>
    <w:rsid w:val="00932BBE"/>
    <w:rsid w:val="00932D6C"/>
    <w:rsid w:val="00932EA1"/>
    <w:rsid w:val="00932EB1"/>
    <w:rsid w:val="009332FE"/>
    <w:rsid w:val="00933BF2"/>
    <w:rsid w:val="00933C54"/>
    <w:rsid w:val="00933C88"/>
    <w:rsid w:val="00934B75"/>
    <w:rsid w:val="00934EFF"/>
    <w:rsid w:val="0093570A"/>
    <w:rsid w:val="009358D0"/>
    <w:rsid w:val="009359A4"/>
    <w:rsid w:val="00935C23"/>
    <w:rsid w:val="0093612D"/>
    <w:rsid w:val="0093641F"/>
    <w:rsid w:val="009367A6"/>
    <w:rsid w:val="00936891"/>
    <w:rsid w:val="009373D3"/>
    <w:rsid w:val="00937AA7"/>
    <w:rsid w:val="00937E63"/>
    <w:rsid w:val="00940260"/>
    <w:rsid w:val="00940314"/>
    <w:rsid w:val="00940603"/>
    <w:rsid w:val="0094082D"/>
    <w:rsid w:val="00940D39"/>
    <w:rsid w:val="009421ED"/>
    <w:rsid w:val="0094289D"/>
    <w:rsid w:val="00943425"/>
    <w:rsid w:val="009435BE"/>
    <w:rsid w:val="00943DCC"/>
    <w:rsid w:val="00944045"/>
    <w:rsid w:val="0094570B"/>
    <w:rsid w:val="00945BAA"/>
    <w:rsid w:val="00945D50"/>
    <w:rsid w:val="0094604F"/>
    <w:rsid w:val="00946300"/>
    <w:rsid w:val="009463A2"/>
    <w:rsid w:val="009465BA"/>
    <w:rsid w:val="00946629"/>
    <w:rsid w:val="0094694A"/>
    <w:rsid w:val="00946B38"/>
    <w:rsid w:val="00946CC2"/>
    <w:rsid w:val="00947513"/>
    <w:rsid w:val="00947954"/>
    <w:rsid w:val="00947BF6"/>
    <w:rsid w:val="00947C3E"/>
    <w:rsid w:val="009502D2"/>
    <w:rsid w:val="009505A8"/>
    <w:rsid w:val="00950B8B"/>
    <w:rsid w:val="0095140A"/>
    <w:rsid w:val="00951EEC"/>
    <w:rsid w:val="009520B3"/>
    <w:rsid w:val="009522F8"/>
    <w:rsid w:val="0095295B"/>
    <w:rsid w:val="009535F4"/>
    <w:rsid w:val="009537D1"/>
    <w:rsid w:val="00953ED4"/>
    <w:rsid w:val="009540B8"/>
    <w:rsid w:val="00954789"/>
    <w:rsid w:val="00954D65"/>
    <w:rsid w:val="00954F3C"/>
    <w:rsid w:val="009551D3"/>
    <w:rsid w:val="009553AD"/>
    <w:rsid w:val="009555A7"/>
    <w:rsid w:val="00955718"/>
    <w:rsid w:val="009560B7"/>
    <w:rsid w:val="009560EA"/>
    <w:rsid w:val="00956ABD"/>
    <w:rsid w:val="00956AC9"/>
    <w:rsid w:val="00956EA9"/>
    <w:rsid w:val="00956EB2"/>
    <w:rsid w:val="009577F7"/>
    <w:rsid w:val="0096003D"/>
    <w:rsid w:val="00960317"/>
    <w:rsid w:val="009603D7"/>
    <w:rsid w:val="00960B31"/>
    <w:rsid w:val="00961262"/>
    <w:rsid w:val="009615B7"/>
    <w:rsid w:val="009617C7"/>
    <w:rsid w:val="009623B0"/>
    <w:rsid w:val="0096245B"/>
    <w:rsid w:val="00962F8D"/>
    <w:rsid w:val="009631DF"/>
    <w:rsid w:val="00963921"/>
    <w:rsid w:val="00963BF4"/>
    <w:rsid w:val="00964253"/>
    <w:rsid w:val="0096466B"/>
    <w:rsid w:val="009647C7"/>
    <w:rsid w:val="009648FC"/>
    <w:rsid w:val="00964A4A"/>
    <w:rsid w:val="00964BCE"/>
    <w:rsid w:val="00965445"/>
    <w:rsid w:val="009659BC"/>
    <w:rsid w:val="00966583"/>
    <w:rsid w:val="00966842"/>
    <w:rsid w:val="009669DB"/>
    <w:rsid w:val="00966D00"/>
    <w:rsid w:val="00966F1A"/>
    <w:rsid w:val="00966F4D"/>
    <w:rsid w:val="0096701E"/>
    <w:rsid w:val="0096731C"/>
    <w:rsid w:val="009677D9"/>
    <w:rsid w:val="00967EF5"/>
    <w:rsid w:val="0097038D"/>
    <w:rsid w:val="0097101B"/>
    <w:rsid w:val="00971DEA"/>
    <w:rsid w:val="00971E8E"/>
    <w:rsid w:val="0097261F"/>
    <w:rsid w:val="009729B8"/>
    <w:rsid w:val="009733D7"/>
    <w:rsid w:val="009734F8"/>
    <w:rsid w:val="00973E43"/>
    <w:rsid w:val="009742EF"/>
    <w:rsid w:val="00974473"/>
    <w:rsid w:val="009744C9"/>
    <w:rsid w:val="00974516"/>
    <w:rsid w:val="00974569"/>
    <w:rsid w:val="009752E4"/>
    <w:rsid w:val="009753C8"/>
    <w:rsid w:val="00975D22"/>
    <w:rsid w:val="00976394"/>
    <w:rsid w:val="00976C65"/>
    <w:rsid w:val="0097723B"/>
    <w:rsid w:val="009773C4"/>
    <w:rsid w:val="009808C6"/>
    <w:rsid w:val="00980945"/>
    <w:rsid w:val="0098095B"/>
    <w:rsid w:val="0098147D"/>
    <w:rsid w:val="00982833"/>
    <w:rsid w:val="00982F9D"/>
    <w:rsid w:val="00983808"/>
    <w:rsid w:val="00983895"/>
    <w:rsid w:val="00983C39"/>
    <w:rsid w:val="00983C7D"/>
    <w:rsid w:val="00983D4A"/>
    <w:rsid w:val="00984A31"/>
    <w:rsid w:val="0098535C"/>
    <w:rsid w:val="00985ACF"/>
    <w:rsid w:val="00986118"/>
    <w:rsid w:val="00986204"/>
    <w:rsid w:val="00986C28"/>
    <w:rsid w:val="009871BD"/>
    <w:rsid w:val="009875C8"/>
    <w:rsid w:val="00987F30"/>
    <w:rsid w:val="009904C6"/>
    <w:rsid w:val="00991580"/>
    <w:rsid w:val="00991881"/>
    <w:rsid w:val="0099193F"/>
    <w:rsid w:val="00991AE4"/>
    <w:rsid w:val="00991CBA"/>
    <w:rsid w:val="009920B6"/>
    <w:rsid w:val="00992A53"/>
    <w:rsid w:val="00992A98"/>
    <w:rsid w:val="00992E8C"/>
    <w:rsid w:val="00992F39"/>
    <w:rsid w:val="0099300E"/>
    <w:rsid w:val="009933ED"/>
    <w:rsid w:val="009937C2"/>
    <w:rsid w:val="0099385B"/>
    <w:rsid w:val="00994445"/>
    <w:rsid w:val="009944BB"/>
    <w:rsid w:val="009948D5"/>
    <w:rsid w:val="009959D6"/>
    <w:rsid w:val="00995C74"/>
    <w:rsid w:val="0099628D"/>
    <w:rsid w:val="0099659D"/>
    <w:rsid w:val="00996BDB"/>
    <w:rsid w:val="00997340"/>
    <w:rsid w:val="009A0366"/>
    <w:rsid w:val="009A0704"/>
    <w:rsid w:val="009A077B"/>
    <w:rsid w:val="009A0B5D"/>
    <w:rsid w:val="009A0EA0"/>
    <w:rsid w:val="009A139D"/>
    <w:rsid w:val="009A1707"/>
    <w:rsid w:val="009A2D5C"/>
    <w:rsid w:val="009A3535"/>
    <w:rsid w:val="009A3843"/>
    <w:rsid w:val="009A3E1F"/>
    <w:rsid w:val="009A4046"/>
    <w:rsid w:val="009A434B"/>
    <w:rsid w:val="009A5C5C"/>
    <w:rsid w:val="009A60F0"/>
    <w:rsid w:val="009A633D"/>
    <w:rsid w:val="009A6652"/>
    <w:rsid w:val="009A67F8"/>
    <w:rsid w:val="009A682D"/>
    <w:rsid w:val="009A6888"/>
    <w:rsid w:val="009A6AD4"/>
    <w:rsid w:val="009A701B"/>
    <w:rsid w:val="009A7625"/>
    <w:rsid w:val="009A7958"/>
    <w:rsid w:val="009A7CC5"/>
    <w:rsid w:val="009B025B"/>
    <w:rsid w:val="009B0858"/>
    <w:rsid w:val="009B3160"/>
    <w:rsid w:val="009B3831"/>
    <w:rsid w:val="009B3CB4"/>
    <w:rsid w:val="009B4038"/>
    <w:rsid w:val="009B431B"/>
    <w:rsid w:val="009B4559"/>
    <w:rsid w:val="009B4913"/>
    <w:rsid w:val="009B4AB6"/>
    <w:rsid w:val="009B4B4A"/>
    <w:rsid w:val="009B4C8E"/>
    <w:rsid w:val="009B5174"/>
    <w:rsid w:val="009B53CC"/>
    <w:rsid w:val="009B584A"/>
    <w:rsid w:val="009B5D26"/>
    <w:rsid w:val="009B6306"/>
    <w:rsid w:val="009B6A29"/>
    <w:rsid w:val="009B6F1F"/>
    <w:rsid w:val="009B788A"/>
    <w:rsid w:val="009C011E"/>
    <w:rsid w:val="009C09BE"/>
    <w:rsid w:val="009C09E4"/>
    <w:rsid w:val="009C1001"/>
    <w:rsid w:val="009C11C9"/>
    <w:rsid w:val="009C14D6"/>
    <w:rsid w:val="009C150C"/>
    <w:rsid w:val="009C173C"/>
    <w:rsid w:val="009C1F4C"/>
    <w:rsid w:val="009C26E7"/>
    <w:rsid w:val="009C29B3"/>
    <w:rsid w:val="009C2A16"/>
    <w:rsid w:val="009C2DA6"/>
    <w:rsid w:val="009C38D3"/>
    <w:rsid w:val="009C41A8"/>
    <w:rsid w:val="009C426D"/>
    <w:rsid w:val="009C48F2"/>
    <w:rsid w:val="009C510B"/>
    <w:rsid w:val="009C619E"/>
    <w:rsid w:val="009C69C9"/>
    <w:rsid w:val="009C743B"/>
    <w:rsid w:val="009C7976"/>
    <w:rsid w:val="009C7B8B"/>
    <w:rsid w:val="009C7ECD"/>
    <w:rsid w:val="009D02C8"/>
    <w:rsid w:val="009D0463"/>
    <w:rsid w:val="009D0B35"/>
    <w:rsid w:val="009D107E"/>
    <w:rsid w:val="009D12E3"/>
    <w:rsid w:val="009D18F4"/>
    <w:rsid w:val="009D1AC7"/>
    <w:rsid w:val="009D1BE1"/>
    <w:rsid w:val="009D1C71"/>
    <w:rsid w:val="009D22F3"/>
    <w:rsid w:val="009D340C"/>
    <w:rsid w:val="009D34E6"/>
    <w:rsid w:val="009D3910"/>
    <w:rsid w:val="009D3D19"/>
    <w:rsid w:val="009D3E46"/>
    <w:rsid w:val="009D4419"/>
    <w:rsid w:val="009D44AB"/>
    <w:rsid w:val="009D452C"/>
    <w:rsid w:val="009D46E3"/>
    <w:rsid w:val="009D5981"/>
    <w:rsid w:val="009D5F81"/>
    <w:rsid w:val="009D69BA"/>
    <w:rsid w:val="009D6B01"/>
    <w:rsid w:val="009D6C12"/>
    <w:rsid w:val="009D70B1"/>
    <w:rsid w:val="009D7931"/>
    <w:rsid w:val="009D7C25"/>
    <w:rsid w:val="009D7E98"/>
    <w:rsid w:val="009E025E"/>
    <w:rsid w:val="009E03A7"/>
    <w:rsid w:val="009E0B26"/>
    <w:rsid w:val="009E0DA4"/>
    <w:rsid w:val="009E18BA"/>
    <w:rsid w:val="009E1BDD"/>
    <w:rsid w:val="009E2657"/>
    <w:rsid w:val="009E2665"/>
    <w:rsid w:val="009E2994"/>
    <w:rsid w:val="009E2E14"/>
    <w:rsid w:val="009E357A"/>
    <w:rsid w:val="009E3911"/>
    <w:rsid w:val="009E4D9A"/>
    <w:rsid w:val="009E4E1F"/>
    <w:rsid w:val="009E5120"/>
    <w:rsid w:val="009E5D94"/>
    <w:rsid w:val="009E5DCC"/>
    <w:rsid w:val="009E6093"/>
    <w:rsid w:val="009E6B75"/>
    <w:rsid w:val="009E715F"/>
    <w:rsid w:val="009E764A"/>
    <w:rsid w:val="009E79F8"/>
    <w:rsid w:val="009E7B99"/>
    <w:rsid w:val="009F00CE"/>
    <w:rsid w:val="009F09D7"/>
    <w:rsid w:val="009F0A25"/>
    <w:rsid w:val="009F0EBD"/>
    <w:rsid w:val="009F18C0"/>
    <w:rsid w:val="009F21FE"/>
    <w:rsid w:val="009F2AE0"/>
    <w:rsid w:val="009F2F60"/>
    <w:rsid w:val="009F311E"/>
    <w:rsid w:val="009F33F9"/>
    <w:rsid w:val="009F522D"/>
    <w:rsid w:val="009F5A9C"/>
    <w:rsid w:val="009F6391"/>
    <w:rsid w:val="009F6C12"/>
    <w:rsid w:val="00A00902"/>
    <w:rsid w:val="00A00FC6"/>
    <w:rsid w:val="00A0154E"/>
    <w:rsid w:val="00A021E8"/>
    <w:rsid w:val="00A0347E"/>
    <w:rsid w:val="00A03772"/>
    <w:rsid w:val="00A037D6"/>
    <w:rsid w:val="00A04777"/>
    <w:rsid w:val="00A049AE"/>
    <w:rsid w:val="00A049D5"/>
    <w:rsid w:val="00A0502C"/>
    <w:rsid w:val="00A05A2E"/>
    <w:rsid w:val="00A05D5F"/>
    <w:rsid w:val="00A062C5"/>
    <w:rsid w:val="00A064D5"/>
    <w:rsid w:val="00A069DD"/>
    <w:rsid w:val="00A06F4C"/>
    <w:rsid w:val="00A0743F"/>
    <w:rsid w:val="00A07B3A"/>
    <w:rsid w:val="00A07BE8"/>
    <w:rsid w:val="00A07CF0"/>
    <w:rsid w:val="00A1006A"/>
    <w:rsid w:val="00A101B8"/>
    <w:rsid w:val="00A10CF2"/>
    <w:rsid w:val="00A10D50"/>
    <w:rsid w:val="00A10D83"/>
    <w:rsid w:val="00A10F74"/>
    <w:rsid w:val="00A11520"/>
    <w:rsid w:val="00A1170D"/>
    <w:rsid w:val="00A11A51"/>
    <w:rsid w:val="00A11F68"/>
    <w:rsid w:val="00A126B0"/>
    <w:rsid w:val="00A1273C"/>
    <w:rsid w:val="00A128C7"/>
    <w:rsid w:val="00A12FB6"/>
    <w:rsid w:val="00A13261"/>
    <w:rsid w:val="00A1326A"/>
    <w:rsid w:val="00A1378F"/>
    <w:rsid w:val="00A13C86"/>
    <w:rsid w:val="00A144F8"/>
    <w:rsid w:val="00A1480A"/>
    <w:rsid w:val="00A14BC0"/>
    <w:rsid w:val="00A14F81"/>
    <w:rsid w:val="00A15042"/>
    <w:rsid w:val="00A15DD3"/>
    <w:rsid w:val="00A16A88"/>
    <w:rsid w:val="00A16AE2"/>
    <w:rsid w:val="00A16B48"/>
    <w:rsid w:val="00A17DA4"/>
    <w:rsid w:val="00A20093"/>
    <w:rsid w:val="00A206DD"/>
    <w:rsid w:val="00A20B75"/>
    <w:rsid w:val="00A20BE1"/>
    <w:rsid w:val="00A20D87"/>
    <w:rsid w:val="00A20F0F"/>
    <w:rsid w:val="00A21003"/>
    <w:rsid w:val="00A211CC"/>
    <w:rsid w:val="00A213EA"/>
    <w:rsid w:val="00A2142C"/>
    <w:rsid w:val="00A21430"/>
    <w:rsid w:val="00A21645"/>
    <w:rsid w:val="00A21799"/>
    <w:rsid w:val="00A21A16"/>
    <w:rsid w:val="00A21A65"/>
    <w:rsid w:val="00A224B8"/>
    <w:rsid w:val="00A23087"/>
    <w:rsid w:val="00A231A9"/>
    <w:rsid w:val="00A236FD"/>
    <w:rsid w:val="00A23FBD"/>
    <w:rsid w:val="00A243EE"/>
    <w:rsid w:val="00A257BD"/>
    <w:rsid w:val="00A26CD8"/>
    <w:rsid w:val="00A26D02"/>
    <w:rsid w:val="00A27054"/>
    <w:rsid w:val="00A27CD2"/>
    <w:rsid w:val="00A27DE2"/>
    <w:rsid w:val="00A304B1"/>
    <w:rsid w:val="00A30B09"/>
    <w:rsid w:val="00A30DF3"/>
    <w:rsid w:val="00A311B7"/>
    <w:rsid w:val="00A319CE"/>
    <w:rsid w:val="00A31E16"/>
    <w:rsid w:val="00A320E0"/>
    <w:rsid w:val="00A338BA"/>
    <w:rsid w:val="00A34524"/>
    <w:rsid w:val="00A34C65"/>
    <w:rsid w:val="00A353AF"/>
    <w:rsid w:val="00A3598D"/>
    <w:rsid w:val="00A35E54"/>
    <w:rsid w:val="00A3616D"/>
    <w:rsid w:val="00A364E4"/>
    <w:rsid w:val="00A36662"/>
    <w:rsid w:val="00A36A3A"/>
    <w:rsid w:val="00A36C94"/>
    <w:rsid w:val="00A37CEE"/>
    <w:rsid w:val="00A37EA0"/>
    <w:rsid w:val="00A4040A"/>
    <w:rsid w:val="00A4118F"/>
    <w:rsid w:val="00A41E48"/>
    <w:rsid w:val="00A4222F"/>
    <w:rsid w:val="00A428E8"/>
    <w:rsid w:val="00A429CD"/>
    <w:rsid w:val="00A42D41"/>
    <w:rsid w:val="00A433DB"/>
    <w:rsid w:val="00A437E4"/>
    <w:rsid w:val="00A439A9"/>
    <w:rsid w:val="00A43A2B"/>
    <w:rsid w:val="00A444F1"/>
    <w:rsid w:val="00A450DA"/>
    <w:rsid w:val="00A4554A"/>
    <w:rsid w:val="00A4582A"/>
    <w:rsid w:val="00A45ABD"/>
    <w:rsid w:val="00A460B3"/>
    <w:rsid w:val="00A464DA"/>
    <w:rsid w:val="00A467C4"/>
    <w:rsid w:val="00A46D30"/>
    <w:rsid w:val="00A47004"/>
    <w:rsid w:val="00A4704D"/>
    <w:rsid w:val="00A4761C"/>
    <w:rsid w:val="00A476B9"/>
    <w:rsid w:val="00A479D0"/>
    <w:rsid w:val="00A47A05"/>
    <w:rsid w:val="00A47CD9"/>
    <w:rsid w:val="00A50AB8"/>
    <w:rsid w:val="00A512DA"/>
    <w:rsid w:val="00A515F4"/>
    <w:rsid w:val="00A52D96"/>
    <w:rsid w:val="00A52FBD"/>
    <w:rsid w:val="00A53151"/>
    <w:rsid w:val="00A53651"/>
    <w:rsid w:val="00A53898"/>
    <w:rsid w:val="00A53993"/>
    <w:rsid w:val="00A53A98"/>
    <w:rsid w:val="00A53AAE"/>
    <w:rsid w:val="00A53AD9"/>
    <w:rsid w:val="00A53DEE"/>
    <w:rsid w:val="00A53F43"/>
    <w:rsid w:val="00A542F0"/>
    <w:rsid w:val="00A5482B"/>
    <w:rsid w:val="00A549B1"/>
    <w:rsid w:val="00A54A41"/>
    <w:rsid w:val="00A54B74"/>
    <w:rsid w:val="00A55899"/>
    <w:rsid w:val="00A5591F"/>
    <w:rsid w:val="00A55E9D"/>
    <w:rsid w:val="00A562A4"/>
    <w:rsid w:val="00A567FD"/>
    <w:rsid w:val="00A5695F"/>
    <w:rsid w:val="00A56ADF"/>
    <w:rsid w:val="00A57206"/>
    <w:rsid w:val="00A57D26"/>
    <w:rsid w:val="00A57D8C"/>
    <w:rsid w:val="00A6183C"/>
    <w:rsid w:val="00A61E15"/>
    <w:rsid w:val="00A62352"/>
    <w:rsid w:val="00A6291F"/>
    <w:rsid w:val="00A62F77"/>
    <w:rsid w:val="00A630FC"/>
    <w:rsid w:val="00A6367B"/>
    <w:rsid w:val="00A63F2C"/>
    <w:rsid w:val="00A64294"/>
    <w:rsid w:val="00A642EB"/>
    <w:rsid w:val="00A648E0"/>
    <w:rsid w:val="00A64B6F"/>
    <w:rsid w:val="00A656E2"/>
    <w:rsid w:val="00A65791"/>
    <w:rsid w:val="00A658B1"/>
    <w:rsid w:val="00A659CA"/>
    <w:rsid w:val="00A65CF6"/>
    <w:rsid w:val="00A65DD9"/>
    <w:rsid w:val="00A66157"/>
    <w:rsid w:val="00A66454"/>
    <w:rsid w:val="00A66AB9"/>
    <w:rsid w:val="00A67123"/>
    <w:rsid w:val="00A671A1"/>
    <w:rsid w:val="00A7078E"/>
    <w:rsid w:val="00A709F4"/>
    <w:rsid w:val="00A70A71"/>
    <w:rsid w:val="00A70A9F"/>
    <w:rsid w:val="00A70FFA"/>
    <w:rsid w:val="00A7156B"/>
    <w:rsid w:val="00A71AD2"/>
    <w:rsid w:val="00A71C8E"/>
    <w:rsid w:val="00A71ECF"/>
    <w:rsid w:val="00A724FF"/>
    <w:rsid w:val="00A731A8"/>
    <w:rsid w:val="00A74692"/>
    <w:rsid w:val="00A7496B"/>
    <w:rsid w:val="00A7518A"/>
    <w:rsid w:val="00A753CC"/>
    <w:rsid w:val="00A75D99"/>
    <w:rsid w:val="00A774F6"/>
    <w:rsid w:val="00A77BEB"/>
    <w:rsid w:val="00A80545"/>
    <w:rsid w:val="00A805C9"/>
    <w:rsid w:val="00A806C6"/>
    <w:rsid w:val="00A80780"/>
    <w:rsid w:val="00A80798"/>
    <w:rsid w:val="00A80852"/>
    <w:rsid w:val="00A809BC"/>
    <w:rsid w:val="00A81008"/>
    <w:rsid w:val="00A81D80"/>
    <w:rsid w:val="00A81ED4"/>
    <w:rsid w:val="00A82657"/>
    <w:rsid w:val="00A8287A"/>
    <w:rsid w:val="00A83402"/>
    <w:rsid w:val="00A8355E"/>
    <w:rsid w:val="00A83669"/>
    <w:rsid w:val="00A837A1"/>
    <w:rsid w:val="00A83888"/>
    <w:rsid w:val="00A83C39"/>
    <w:rsid w:val="00A84AC7"/>
    <w:rsid w:val="00A84D68"/>
    <w:rsid w:val="00A84DEA"/>
    <w:rsid w:val="00A84E8D"/>
    <w:rsid w:val="00A85D77"/>
    <w:rsid w:val="00A85F0B"/>
    <w:rsid w:val="00A86303"/>
    <w:rsid w:val="00A86377"/>
    <w:rsid w:val="00A86DF9"/>
    <w:rsid w:val="00A86FD1"/>
    <w:rsid w:val="00A87403"/>
    <w:rsid w:val="00A8754A"/>
    <w:rsid w:val="00A87ADF"/>
    <w:rsid w:val="00A87ECE"/>
    <w:rsid w:val="00A905F4"/>
    <w:rsid w:val="00A91479"/>
    <w:rsid w:val="00A91683"/>
    <w:rsid w:val="00A91840"/>
    <w:rsid w:val="00A91E29"/>
    <w:rsid w:val="00A91F1F"/>
    <w:rsid w:val="00A93459"/>
    <w:rsid w:val="00A93561"/>
    <w:rsid w:val="00A93613"/>
    <w:rsid w:val="00A93746"/>
    <w:rsid w:val="00A94C3A"/>
    <w:rsid w:val="00A950BA"/>
    <w:rsid w:val="00A95146"/>
    <w:rsid w:val="00A962BF"/>
    <w:rsid w:val="00A96439"/>
    <w:rsid w:val="00A966D8"/>
    <w:rsid w:val="00A97B3A"/>
    <w:rsid w:val="00AA0598"/>
    <w:rsid w:val="00AA0A53"/>
    <w:rsid w:val="00AA0C48"/>
    <w:rsid w:val="00AA0D12"/>
    <w:rsid w:val="00AA0E96"/>
    <w:rsid w:val="00AA17CE"/>
    <w:rsid w:val="00AA1993"/>
    <w:rsid w:val="00AA1A17"/>
    <w:rsid w:val="00AA1C0C"/>
    <w:rsid w:val="00AA1FBA"/>
    <w:rsid w:val="00AA27A6"/>
    <w:rsid w:val="00AA27E1"/>
    <w:rsid w:val="00AA28A4"/>
    <w:rsid w:val="00AA2B23"/>
    <w:rsid w:val="00AA2F46"/>
    <w:rsid w:val="00AA323E"/>
    <w:rsid w:val="00AA3775"/>
    <w:rsid w:val="00AA3CBA"/>
    <w:rsid w:val="00AA3D18"/>
    <w:rsid w:val="00AA3F64"/>
    <w:rsid w:val="00AA3F94"/>
    <w:rsid w:val="00AA4404"/>
    <w:rsid w:val="00AA47FD"/>
    <w:rsid w:val="00AA5145"/>
    <w:rsid w:val="00AA51D5"/>
    <w:rsid w:val="00AA5AE0"/>
    <w:rsid w:val="00AA5AF2"/>
    <w:rsid w:val="00AA5FCF"/>
    <w:rsid w:val="00AA602A"/>
    <w:rsid w:val="00AA6063"/>
    <w:rsid w:val="00AA6086"/>
    <w:rsid w:val="00AA626E"/>
    <w:rsid w:val="00AA645B"/>
    <w:rsid w:val="00AA64FC"/>
    <w:rsid w:val="00AA67C9"/>
    <w:rsid w:val="00AA74D3"/>
    <w:rsid w:val="00AA786D"/>
    <w:rsid w:val="00AA7E32"/>
    <w:rsid w:val="00AA7E3E"/>
    <w:rsid w:val="00AB0085"/>
    <w:rsid w:val="00AB0342"/>
    <w:rsid w:val="00AB0577"/>
    <w:rsid w:val="00AB09C4"/>
    <w:rsid w:val="00AB0AAA"/>
    <w:rsid w:val="00AB10FA"/>
    <w:rsid w:val="00AB1520"/>
    <w:rsid w:val="00AB1DE3"/>
    <w:rsid w:val="00AB20C0"/>
    <w:rsid w:val="00AB20D4"/>
    <w:rsid w:val="00AB2C9D"/>
    <w:rsid w:val="00AB2ED2"/>
    <w:rsid w:val="00AB30BD"/>
    <w:rsid w:val="00AB4F3A"/>
    <w:rsid w:val="00AB50BD"/>
    <w:rsid w:val="00AB557F"/>
    <w:rsid w:val="00AB5D8E"/>
    <w:rsid w:val="00AB718C"/>
    <w:rsid w:val="00AB7277"/>
    <w:rsid w:val="00AB7340"/>
    <w:rsid w:val="00AB7352"/>
    <w:rsid w:val="00AB75E2"/>
    <w:rsid w:val="00AB7698"/>
    <w:rsid w:val="00AC02AB"/>
    <w:rsid w:val="00AC02C6"/>
    <w:rsid w:val="00AC1189"/>
    <w:rsid w:val="00AC1F80"/>
    <w:rsid w:val="00AC1FAD"/>
    <w:rsid w:val="00AC28D1"/>
    <w:rsid w:val="00AC2E1C"/>
    <w:rsid w:val="00AC3693"/>
    <w:rsid w:val="00AC3867"/>
    <w:rsid w:val="00AC3ADD"/>
    <w:rsid w:val="00AC3B95"/>
    <w:rsid w:val="00AC3EC3"/>
    <w:rsid w:val="00AC3FD6"/>
    <w:rsid w:val="00AC44F2"/>
    <w:rsid w:val="00AC4814"/>
    <w:rsid w:val="00AC5320"/>
    <w:rsid w:val="00AC538F"/>
    <w:rsid w:val="00AC5F10"/>
    <w:rsid w:val="00AC6181"/>
    <w:rsid w:val="00AC6C05"/>
    <w:rsid w:val="00AC7B9C"/>
    <w:rsid w:val="00AC7C62"/>
    <w:rsid w:val="00AD025B"/>
    <w:rsid w:val="00AD041B"/>
    <w:rsid w:val="00AD0D73"/>
    <w:rsid w:val="00AD103B"/>
    <w:rsid w:val="00AD1488"/>
    <w:rsid w:val="00AD1CAC"/>
    <w:rsid w:val="00AD242B"/>
    <w:rsid w:val="00AD2A51"/>
    <w:rsid w:val="00AD31AE"/>
    <w:rsid w:val="00AD4045"/>
    <w:rsid w:val="00AD4BCF"/>
    <w:rsid w:val="00AD4E95"/>
    <w:rsid w:val="00AD5256"/>
    <w:rsid w:val="00AD531A"/>
    <w:rsid w:val="00AD5B1C"/>
    <w:rsid w:val="00AD69F2"/>
    <w:rsid w:val="00AD6AB6"/>
    <w:rsid w:val="00AE023C"/>
    <w:rsid w:val="00AE0D91"/>
    <w:rsid w:val="00AE1D24"/>
    <w:rsid w:val="00AE2545"/>
    <w:rsid w:val="00AE2B8B"/>
    <w:rsid w:val="00AE473C"/>
    <w:rsid w:val="00AE481B"/>
    <w:rsid w:val="00AE5829"/>
    <w:rsid w:val="00AE6172"/>
    <w:rsid w:val="00AE632F"/>
    <w:rsid w:val="00AE6774"/>
    <w:rsid w:val="00AE6CA7"/>
    <w:rsid w:val="00AE6E7C"/>
    <w:rsid w:val="00AE7162"/>
    <w:rsid w:val="00AE7282"/>
    <w:rsid w:val="00AE7510"/>
    <w:rsid w:val="00AE7BC1"/>
    <w:rsid w:val="00AE7C54"/>
    <w:rsid w:val="00AF0296"/>
    <w:rsid w:val="00AF06DE"/>
    <w:rsid w:val="00AF0987"/>
    <w:rsid w:val="00AF0B59"/>
    <w:rsid w:val="00AF0BB3"/>
    <w:rsid w:val="00AF0EF8"/>
    <w:rsid w:val="00AF11C3"/>
    <w:rsid w:val="00AF140C"/>
    <w:rsid w:val="00AF1954"/>
    <w:rsid w:val="00AF2655"/>
    <w:rsid w:val="00AF2AAA"/>
    <w:rsid w:val="00AF3419"/>
    <w:rsid w:val="00AF3783"/>
    <w:rsid w:val="00AF3853"/>
    <w:rsid w:val="00AF3B60"/>
    <w:rsid w:val="00AF4262"/>
    <w:rsid w:val="00AF4AD8"/>
    <w:rsid w:val="00AF56A6"/>
    <w:rsid w:val="00AF6601"/>
    <w:rsid w:val="00AF6A39"/>
    <w:rsid w:val="00AF6D59"/>
    <w:rsid w:val="00AF726C"/>
    <w:rsid w:val="00AF7573"/>
    <w:rsid w:val="00AF7586"/>
    <w:rsid w:val="00AF76D2"/>
    <w:rsid w:val="00AF7F0F"/>
    <w:rsid w:val="00B004A8"/>
    <w:rsid w:val="00B00520"/>
    <w:rsid w:val="00B00B51"/>
    <w:rsid w:val="00B01790"/>
    <w:rsid w:val="00B02893"/>
    <w:rsid w:val="00B02C2D"/>
    <w:rsid w:val="00B02CBC"/>
    <w:rsid w:val="00B02E46"/>
    <w:rsid w:val="00B02EF7"/>
    <w:rsid w:val="00B02F75"/>
    <w:rsid w:val="00B031E3"/>
    <w:rsid w:val="00B04E59"/>
    <w:rsid w:val="00B0507B"/>
    <w:rsid w:val="00B05521"/>
    <w:rsid w:val="00B05ADF"/>
    <w:rsid w:val="00B05E97"/>
    <w:rsid w:val="00B06646"/>
    <w:rsid w:val="00B06694"/>
    <w:rsid w:val="00B06846"/>
    <w:rsid w:val="00B06AF8"/>
    <w:rsid w:val="00B06E34"/>
    <w:rsid w:val="00B073FC"/>
    <w:rsid w:val="00B07539"/>
    <w:rsid w:val="00B076C8"/>
    <w:rsid w:val="00B07B71"/>
    <w:rsid w:val="00B07DF4"/>
    <w:rsid w:val="00B07FB8"/>
    <w:rsid w:val="00B10744"/>
    <w:rsid w:val="00B10787"/>
    <w:rsid w:val="00B1080C"/>
    <w:rsid w:val="00B10C26"/>
    <w:rsid w:val="00B11929"/>
    <w:rsid w:val="00B12AD5"/>
    <w:rsid w:val="00B12B37"/>
    <w:rsid w:val="00B132B4"/>
    <w:rsid w:val="00B132D8"/>
    <w:rsid w:val="00B13391"/>
    <w:rsid w:val="00B13D46"/>
    <w:rsid w:val="00B14115"/>
    <w:rsid w:val="00B14328"/>
    <w:rsid w:val="00B16444"/>
    <w:rsid w:val="00B1688E"/>
    <w:rsid w:val="00B16B34"/>
    <w:rsid w:val="00B16E1B"/>
    <w:rsid w:val="00B16E81"/>
    <w:rsid w:val="00B16F20"/>
    <w:rsid w:val="00B1749B"/>
    <w:rsid w:val="00B17776"/>
    <w:rsid w:val="00B17C11"/>
    <w:rsid w:val="00B17C2E"/>
    <w:rsid w:val="00B17C73"/>
    <w:rsid w:val="00B20044"/>
    <w:rsid w:val="00B201A6"/>
    <w:rsid w:val="00B20D6D"/>
    <w:rsid w:val="00B21942"/>
    <w:rsid w:val="00B21B34"/>
    <w:rsid w:val="00B22483"/>
    <w:rsid w:val="00B22731"/>
    <w:rsid w:val="00B22830"/>
    <w:rsid w:val="00B22B66"/>
    <w:rsid w:val="00B22BD0"/>
    <w:rsid w:val="00B235E9"/>
    <w:rsid w:val="00B23C13"/>
    <w:rsid w:val="00B23E5F"/>
    <w:rsid w:val="00B23F98"/>
    <w:rsid w:val="00B24767"/>
    <w:rsid w:val="00B2484E"/>
    <w:rsid w:val="00B248B6"/>
    <w:rsid w:val="00B24A65"/>
    <w:rsid w:val="00B254FF"/>
    <w:rsid w:val="00B255A0"/>
    <w:rsid w:val="00B258E1"/>
    <w:rsid w:val="00B25E5B"/>
    <w:rsid w:val="00B269A6"/>
    <w:rsid w:val="00B27136"/>
    <w:rsid w:val="00B27152"/>
    <w:rsid w:val="00B27200"/>
    <w:rsid w:val="00B30D9D"/>
    <w:rsid w:val="00B30DD6"/>
    <w:rsid w:val="00B30F49"/>
    <w:rsid w:val="00B31813"/>
    <w:rsid w:val="00B31A55"/>
    <w:rsid w:val="00B31D33"/>
    <w:rsid w:val="00B31F88"/>
    <w:rsid w:val="00B32361"/>
    <w:rsid w:val="00B325FC"/>
    <w:rsid w:val="00B32671"/>
    <w:rsid w:val="00B32E8C"/>
    <w:rsid w:val="00B335C8"/>
    <w:rsid w:val="00B335D4"/>
    <w:rsid w:val="00B33C42"/>
    <w:rsid w:val="00B34814"/>
    <w:rsid w:val="00B34B53"/>
    <w:rsid w:val="00B34DA3"/>
    <w:rsid w:val="00B34E5A"/>
    <w:rsid w:val="00B352A0"/>
    <w:rsid w:val="00B352CE"/>
    <w:rsid w:val="00B35339"/>
    <w:rsid w:val="00B3596C"/>
    <w:rsid w:val="00B3608C"/>
    <w:rsid w:val="00B36303"/>
    <w:rsid w:val="00B364F0"/>
    <w:rsid w:val="00B366A8"/>
    <w:rsid w:val="00B40873"/>
    <w:rsid w:val="00B40FFC"/>
    <w:rsid w:val="00B41EB2"/>
    <w:rsid w:val="00B41FD4"/>
    <w:rsid w:val="00B4277E"/>
    <w:rsid w:val="00B42D70"/>
    <w:rsid w:val="00B44734"/>
    <w:rsid w:val="00B44A32"/>
    <w:rsid w:val="00B4558F"/>
    <w:rsid w:val="00B4559D"/>
    <w:rsid w:val="00B45615"/>
    <w:rsid w:val="00B457BF"/>
    <w:rsid w:val="00B45D6D"/>
    <w:rsid w:val="00B460AF"/>
    <w:rsid w:val="00B46508"/>
    <w:rsid w:val="00B46BF7"/>
    <w:rsid w:val="00B471B0"/>
    <w:rsid w:val="00B514CB"/>
    <w:rsid w:val="00B51563"/>
    <w:rsid w:val="00B51B59"/>
    <w:rsid w:val="00B5205D"/>
    <w:rsid w:val="00B52748"/>
    <w:rsid w:val="00B52E4D"/>
    <w:rsid w:val="00B52F34"/>
    <w:rsid w:val="00B5300B"/>
    <w:rsid w:val="00B530B1"/>
    <w:rsid w:val="00B53249"/>
    <w:rsid w:val="00B53560"/>
    <w:rsid w:val="00B53642"/>
    <w:rsid w:val="00B53D1E"/>
    <w:rsid w:val="00B53F85"/>
    <w:rsid w:val="00B54350"/>
    <w:rsid w:val="00B54AFE"/>
    <w:rsid w:val="00B54B14"/>
    <w:rsid w:val="00B54EA1"/>
    <w:rsid w:val="00B55122"/>
    <w:rsid w:val="00B553A8"/>
    <w:rsid w:val="00B553BC"/>
    <w:rsid w:val="00B5576B"/>
    <w:rsid w:val="00B5584A"/>
    <w:rsid w:val="00B55DA8"/>
    <w:rsid w:val="00B561EB"/>
    <w:rsid w:val="00B56366"/>
    <w:rsid w:val="00B5644F"/>
    <w:rsid w:val="00B565CB"/>
    <w:rsid w:val="00B56A4A"/>
    <w:rsid w:val="00B576A6"/>
    <w:rsid w:val="00B57A76"/>
    <w:rsid w:val="00B57BF4"/>
    <w:rsid w:val="00B60135"/>
    <w:rsid w:val="00B619EA"/>
    <w:rsid w:val="00B6243F"/>
    <w:rsid w:val="00B62571"/>
    <w:rsid w:val="00B62889"/>
    <w:rsid w:val="00B62A33"/>
    <w:rsid w:val="00B62D15"/>
    <w:rsid w:val="00B630C4"/>
    <w:rsid w:val="00B63569"/>
    <w:rsid w:val="00B637ED"/>
    <w:rsid w:val="00B64487"/>
    <w:rsid w:val="00B64603"/>
    <w:rsid w:val="00B64736"/>
    <w:rsid w:val="00B64B74"/>
    <w:rsid w:val="00B64EC0"/>
    <w:rsid w:val="00B651D7"/>
    <w:rsid w:val="00B65653"/>
    <w:rsid w:val="00B65964"/>
    <w:rsid w:val="00B6653E"/>
    <w:rsid w:val="00B66BB8"/>
    <w:rsid w:val="00B67A51"/>
    <w:rsid w:val="00B70761"/>
    <w:rsid w:val="00B70951"/>
    <w:rsid w:val="00B70E49"/>
    <w:rsid w:val="00B70FB0"/>
    <w:rsid w:val="00B71021"/>
    <w:rsid w:val="00B7121C"/>
    <w:rsid w:val="00B71332"/>
    <w:rsid w:val="00B71480"/>
    <w:rsid w:val="00B71486"/>
    <w:rsid w:val="00B7179D"/>
    <w:rsid w:val="00B724A9"/>
    <w:rsid w:val="00B73719"/>
    <w:rsid w:val="00B73F25"/>
    <w:rsid w:val="00B73F2D"/>
    <w:rsid w:val="00B7477E"/>
    <w:rsid w:val="00B74B07"/>
    <w:rsid w:val="00B75063"/>
    <w:rsid w:val="00B750AC"/>
    <w:rsid w:val="00B76C31"/>
    <w:rsid w:val="00B76E1F"/>
    <w:rsid w:val="00B775BE"/>
    <w:rsid w:val="00B777C2"/>
    <w:rsid w:val="00B77CAF"/>
    <w:rsid w:val="00B80122"/>
    <w:rsid w:val="00B8067C"/>
    <w:rsid w:val="00B80AA9"/>
    <w:rsid w:val="00B80D0D"/>
    <w:rsid w:val="00B80DE8"/>
    <w:rsid w:val="00B81CBB"/>
    <w:rsid w:val="00B81D02"/>
    <w:rsid w:val="00B81DC3"/>
    <w:rsid w:val="00B828C8"/>
    <w:rsid w:val="00B82EDF"/>
    <w:rsid w:val="00B830B4"/>
    <w:rsid w:val="00B832F2"/>
    <w:rsid w:val="00B8355F"/>
    <w:rsid w:val="00B8362A"/>
    <w:rsid w:val="00B83CCD"/>
    <w:rsid w:val="00B83E8C"/>
    <w:rsid w:val="00B843BE"/>
    <w:rsid w:val="00B84AE8"/>
    <w:rsid w:val="00B84E6E"/>
    <w:rsid w:val="00B85347"/>
    <w:rsid w:val="00B854A3"/>
    <w:rsid w:val="00B86299"/>
    <w:rsid w:val="00B86939"/>
    <w:rsid w:val="00B86C07"/>
    <w:rsid w:val="00B8729B"/>
    <w:rsid w:val="00B87C8D"/>
    <w:rsid w:val="00B90215"/>
    <w:rsid w:val="00B905C5"/>
    <w:rsid w:val="00B90BB1"/>
    <w:rsid w:val="00B90E59"/>
    <w:rsid w:val="00B91288"/>
    <w:rsid w:val="00B914E2"/>
    <w:rsid w:val="00B91819"/>
    <w:rsid w:val="00B91B20"/>
    <w:rsid w:val="00B91B21"/>
    <w:rsid w:val="00B91F29"/>
    <w:rsid w:val="00B923F7"/>
    <w:rsid w:val="00B926B3"/>
    <w:rsid w:val="00B931F8"/>
    <w:rsid w:val="00B938F3"/>
    <w:rsid w:val="00B93956"/>
    <w:rsid w:val="00B9432C"/>
    <w:rsid w:val="00B9487B"/>
    <w:rsid w:val="00B94CA3"/>
    <w:rsid w:val="00B9520D"/>
    <w:rsid w:val="00B9555C"/>
    <w:rsid w:val="00B9560B"/>
    <w:rsid w:val="00B95C2E"/>
    <w:rsid w:val="00B95CAF"/>
    <w:rsid w:val="00B95F62"/>
    <w:rsid w:val="00B96DFF"/>
    <w:rsid w:val="00B9778D"/>
    <w:rsid w:val="00B978A1"/>
    <w:rsid w:val="00B979DE"/>
    <w:rsid w:val="00B97B85"/>
    <w:rsid w:val="00BA07C4"/>
    <w:rsid w:val="00BA187A"/>
    <w:rsid w:val="00BA1E0D"/>
    <w:rsid w:val="00BA2260"/>
    <w:rsid w:val="00BA26B1"/>
    <w:rsid w:val="00BA37BF"/>
    <w:rsid w:val="00BA3840"/>
    <w:rsid w:val="00BA38CB"/>
    <w:rsid w:val="00BA40E3"/>
    <w:rsid w:val="00BA433D"/>
    <w:rsid w:val="00BA4731"/>
    <w:rsid w:val="00BA4A1E"/>
    <w:rsid w:val="00BA4FBB"/>
    <w:rsid w:val="00BA50BF"/>
    <w:rsid w:val="00BA58C6"/>
    <w:rsid w:val="00BA5AE2"/>
    <w:rsid w:val="00BA6138"/>
    <w:rsid w:val="00BA6B38"/>
    <w:rsid w:val="00BA6BA9"/>
    <w:rsid w:val="00BA6D86"/>
    <w:rsid w:val="00BB04B2"/>
    <w:rsid w:val="00BB217C"/>
    <w:rsid w:val="00BB25DD"/>
    <w:rsid w:val="00BB26D6"/>
    <w:rsid w:val="00BB32A7"/>
    <w:rsid w:val="00BB3803"/>
    <w:rsid w:val="00BB3D5A"/>
    <w:rsid w:val="00BB3EF9"/>
    <w:rsid w:val="00BB3FDF"/>
    <w:rsid w:val="00BB4626"/>
    <w:rsid w:val="00BB48C9"/>
    <w:rsid w:val="00BB4A82"/>
    <w:rsid w:val="00BB4F5D"/>
    <w:rsid w:val="00BB4F83"/>
    <w:rsid w:val="00BB61CA"/>
    <w:rsid w:val="00BB627E"/>
    <w:rsid w:val="00BB639B"/>
    <w:rsid w:val="00BB688B"/>
    <w:rsid w:val="00BB6E85"/>
    <w:rsid w:val="00BB6F15"/>
    <w:rsid w:val="00BB734A"/>
    <w:rsid w:val="00BB74F9"/>
    <w:rsid w:val="00BB7A20"/>
    <w:rsid w:val="00BB7AB7"/>
    <w:rsid w:val="00BC04D8"/>
    <w:rsid w:val="00BC0523"/>
    <w:rsid w:val="00BC062E"/>
    <w:rsid w:val="00BC0AEE"/>
    <w:rsid w:val="00BC11B5"/>
    <w:rsid w:val="00BC1994"/>
    <w:rsid w:val="00BC1A0E"/>
    <w:rsid w:val="00BC1FE4"/>
    <w:rsid w:val="00BC28F8"/>
    <w:rsid w:val="00BC2A12"/>
    <w:rsid w:val="00BC2A8F"/>
    <w:rsid w:val="00BC3867"/>
    <w:rsid w:val="00BC3B9C"/>
    <w:rsid w:val="00BC3DDF"/>
    <w:rsid w:val="00BC3EFB"/>
    <w:rsid w:val="00BC4193"/>
    <w:rsid w:val="00BC4744"/>
    <w:rsid w:val="00BC47E6"/>
    <w:rsid w:val="00BC4D74"/>
    <w:rsid w:val="00BC4F7E"/>
    <w:rsid w:val="00BC537C"/>
    <w:rsid w:val="00BC5529"/>
    <w:rsid w:val="00BC5775"/>
    <w:rsid w:val="00BC5985"/>
    <w:rsid w:val="00BC5A60"/>
    <w:rsid w:val="00BC5ACA"/>
    <w:rsid w:val="00BC5B22"/>
    <w:rsid w:val="00BC5B71"/>
    <w:rsid w:val="00BC5DC1"/>
    <w:rsid w:val="00BC5E2D"/>
    <w:rsid w:val="00BC6B6B"/>
    <w:rsid w:val="00BC6DCE"/>
    <w:rsid w:val="00BC75CB"/>
    <w:rsid w:val="00BD0503"/>
    <w:rsid w:val="00BD0FDE"/>
    <w:rsid w:val="00BD1665"/>
    <w:rsid w:val="00BD1A18"/>
    <w:rsid w:val="00BD2262"/>
    <w:rsid w:val="00BD254B"/>
    <w:rsid w:val="00BD2624"/>
    <w:rsid w:val="00BD2C7F"/>
    <w:rsid w:val="00BD2D42"/>
    <w:rsid w:val="00BD4617"/>
    <w:rsid w:val="00BD4728"/>
    <w:rsid w:val="00BD483B"/>
    <w:rsid w:val="00BD493F"/>
    <w:rsid w:val="00BD4C6C"/>
    <w:rsid w:val="00BD5142"/>
    <w:rsid w:val="00BD5C07"/>
    <w:rsid w:val="00BD5C60"/>
    <w:rsid w:val="00BD6231"/>
    <w:rsid w:val="00BD624E"/>
    <w:rsid w:val="00BD67E0"/>
    <w:rsid w:val="00BD683C"/>
    <w:rsid w:val="00BD6A34"/>
    <w:rsid w:val="00BD6EAA"/>
    <w:rsid w:val="00BD6EB7"/>
    <w:rsid w:val="00BD6F99"/>
    <w:rsid w:val="00BD7596"/>
    <w:rsid w:val="00BD7C07"/>
    <w:rsid w:val="00BE06AE"/>
    <w:rsid w:val="00BE09C1"/>
    <w:rsid w:val="00BE0D13"/>
    <w:rsid w:val="00BE0E5D"/>
    <w:rsid w:val="00BE183C"/>
    <w:rsid w:val="00BE2202"/>
    <w:rsid w:val="00BE2EA7"/>
    <w:rsid w:val="00BE3135"/>
    <w:rsid w:val="00BE3582"/>
    <w:rsid w:val="00BE3880"/>
    <w:rsid w:val="00BE3B75"/>
    <w:rsid w:val="00BE4068"/>
    <w:rsid w:val="00BE430A"/>
    <w:rsid w:val="00BE46D9"/>
    <w:rsid w:val="00BE4962"/>
    <w:rsid w:val="00BE4E35"/>
    <w:rsid w:val="00BE4FBA"/>
    <w:rsid w:val="00BE4FC6"/>
    <w:rsid w:val="00BE50C8"/>
    <w:rsid w:val="00BE54A5"/>
    <w:rsid w:val="00BE68FE"/>
    <w:rsid w:val="00BE6988"/>
    <w:rsid w:val="00BE6AB2"/>
    <w:rsid w:val="00BE6AFF"/>
    <w:rsid w:val="00BE6CB4"/>
    <w:rsid w:val="00BE6E01"/>
    <w:rsid w:val="00BE7006"/>
    <w:rsid w:val="00BE75C4"/>
    <w:rsid w:val="00BE7B77"/>
    <w:rsid w:val="00BF0558"/>
    <w:rsid w:val="00BF097B"/>
    <w:rsid w:val="00BF0AB2"/>
    <w:rsid w:val="00BF0DF9"/>
    <w:rsid w:val="00BF14D1"/>
    <w:rsid w:val="00BF17D0"/>
    <w:rsid w:val="00BF1D94"/>
    <w:rsid w:val="00BF38EE"/>
    <w:rsid w:val="00BF39B5"/>
    <w:rsid w:val="00BF3BED"/>
    <w:rsid w:val="00BF4F56"/>
    <w:rsid w:val="00BF4FAB"/>
    <w:rsid w:val="00BF5ABE"/>
    <w:rsid w:val="00BF5CC0"/>
    <w:rsid w:val="00BF7440"/>
    <w:rsid w:val="00BF7A9E"/>
    <w:rsid w:val="00C0017A"/>
    <w:rsid w:val="00C00532"/>
    <w:rsid w:val="00C01D67"/>
    <w:rsid w:val="00C023DA"/>
    <w:rsid w:val="00C02582"/>
    <w:rsid w:val="00C03451"/>
    <w:rsid w:val="00C0394C"/>
    <w:rsid w:val="00C03DF9"/>
    <w:rsid w:val="00C04035"/>
    <w:rsid w:val="00C047FE"/>
    <w:rsid w:val="00C04C43"/>
    <w:rsid w:val="00C04EE8"/>
    <w:rsid w:val="00C05A87"/>
    <w:rsid w:val="00C05FBC"/>
    <w:rsid w:val="00C0609C"/>
    <w:rsid w:val="00C061E2"/>
    <w:rsid w:val="00C06494"/>
    <w:rsid w:val="00C06B08"/>
    <w:rsid w:val="00C06F56"/>
    <w:rsid w:val="00C06F62"/>
    <w:rsid w:val="00C07375"/>
    <w:rsid w:val="00C07648"/>
    <w:rsid w:val="00C07B33"/>
    <w:rsid w:val="00C07D0B"/>
    <w:rsid w:val="00C07D55"/>
    <w:rsid w:val="00C1019B"/>
    <w:rsid w:val="00C101D5"/>
    <w:rsid w:val="00C10456"/>
    <w:rsid w:val="00C108B5"/>
    <w:rsid w:val="00C10CE8"/>
    <w:rsid w:val="00C10E59"/>
    <w:rsid w:val="00C11807"/>
    <w:rsid w:val="00C11A06"/>
    <w:rsid w:val="00C11B3E"/>
    <w:rsid w:val="00C1222F"/>
    <w:rsid w:val="00C12A0B"/>
    <w:rsid w:val="00C1374C"/>
    <w:rsid w:val="00C13EED"/>
    <w:rsid w:val="00C141EF"/>
    <w:rsid w:val="00C14651"/>
    <w:rsid w:val="00C146D8"/>
    <w:rsid w:val="00C1508E"/>
    <w:rsid w:val="00C15359"/>
    <w:rsid w:val="00C1539E"/>
    <w:rsid w:val="00C15D25"/>
    <w:rsid w:val="00C16374"/>
    <w:rsid w:val="00C16C99"/>
    <w:rsid w:val="00C17192"/>
    <w:rsid w:val="00C1754B"/>
    <w:rsid w:val="00C2003C"/>
    <w:rsid w:val="00C20433"/>
    <w:rsid w:val="00C2043F"/>
    <w:rsid w:val="00C20A35"/>
    <w:rsid w:val="00C21071"/>
    <w:rsid w:val="00C210AE"/>
    <w:rsid w:val="00C2121B"/>
    <w:rsid w:val="00C21335"/>
    <w:rsid w:val="00C216D8"/>
    <w:rsid w:val="00C217B8"/>
    <w:rsid w:val="00C21D12"/>
    <w:rsid w:val="00C21D60"/>
    <w:rsid w:val="00C21DC2"/>
    <w:rsid w:val="00C21DC7"/>
    <w:rsid w:val="00C2269C"/>
    <w:rsid w:val="00C22C41"/>
    <w:rsid w:val="00C23014"/>
    <w:rsid w:val="00C23298"/>
    <w:rsid w:val="00C2336A"/>
    <w:rsid w:val="00C233A1"/>
    <w:rsid w:val="00C237F2"/>
    <w:rsid w:val="00C23DA8"/>
    <w:rsid w:val="00C2462F"/>
    <w:rsid w:val="00C2477C"/>
    <w:rsid w:val="00C24C36"/>
    <w:rsid w:val="00C24DAB"/>
    <w:rsid w:val="00C24E27"/>
    <w:rsid w:val="00C25D09"/>
    <w:rsid w:val="00C260CB"/>
    <w:rsid w:val="00C26DD7"/>
    <w:rsid w:val="00C26ECC"/>
    <w:rsid w:val="00C2712B"/>
    <w:rsid w:val="00C27220"/>
    <w:rsid w:val="00C30424"/>
    <w:rsid w:val="00C307E2"/>
    <w:rsid w:val="00C30F0B"/>
    <w:rsid w:val="00C3149A"/>
    <w:rsid w:val="00C31A2E"/>
    <w:rsid w:val="00C31A74"/>
    <w:rsid w:val="00C31ED5"/>
    <w:rsid w:val="00C32159"/>
    <w:rsid w:val="00C32474"/>
    <w:rsid w:val="00C32B6E"/>
    <w:rsid w:val="00C3329D"/>
    <w:rsid w:val="00C33447"/>
    <w:rsid w:val="00C33F61"/>
    <w:rsid w:val="00C34A24"/>
    <w:rsid w:val="00C34BD9"/>
    <w:rsid w:val="00C350BD"/>
    <w:rsid w:val="00C35CAE"/>
    <w:rsid w:val="00C35D3B"/>
    <w:rsid w:val="00C36E79"/>
    <w:rsid w:val="00C370D0"/>
    <w:rsid w:val="00C40069"/>
    <w:rsid w:val="00C4032C"/>
    <w:rsid w:val="00C40C80"/>
    <w:rsid w:val="00C4157D"/>
    <w:rsid w:val="00C41EFE"/>
    <w:rsid w:val="00C427D6"/>
    <w:rsid w:val="00C42BB7"/>
    <w:rsid w:val="00C42D8B"/>
    <w:rsid w:val="00C431E9"/>
    <w:rsid w:val="00C43A5C"/>
    <w:rsid w:val="00C43AB3"/>
    <w:rsid w:val="00C43BC4"/>
    <w:rsid w:val="00C43DC1"/>
    <w:rsid w:val="00C43DFE"/>
    <w:rsid w:val="00C43E0A"/>
    <w:rsid w:val="00C4419F"/>
    <w:rsid w:val="00C4438D"/>
    <w:rsid w:val="00C44D58"/>
    <w:rsid w:val="00C44F91"/>
    <w:rsid w:val="00C456AD"/>
    <w:rsid w:val="00C45EBB"/>
    <w:rsid w:val="00C45F4E"/>
    <w:rsid w:val="00C46629"/>
    <w:rsid w:val="00C47150"/>
    <w:rsid w:val="00C500A1"/>
    <w:rsid w:val="00C50DB2"/>
    <w:rsid w:val="00C50F69"/>
    <w:rsid w:val="00C51372"/>
    <w:rsid w:val="00C52B4B"/>
    <w:rsid w:val="00C52F0D"/>
    <w:rsid w:val="00C536A6"/>
    <w:rsid w:val="00C5398F"/>
    <w:rsid w:val="00C54594"/>
    <w:rsid w:val="00C54AF1"/>
    <w:rsid w:val="00C54DFA"/>
    <w:rsid w:val="00C55A5A"/>
    <w:rsid w:val="00C55A73"/>
    <w:rsid w:val="00C56440"/>
    <w:rsid w:val="00C565C0"/>
    <w:rsid w:val="00C566D3"/>
    <w:rsid w:val="00C56800"/>
    <w:rsid w:val="00C57058"/>
    <w:rsid w:val="00C57BE4"/>
    <w:rsid w:val="00C57C30"/>
    <w:rsid w:val="00C60586"/>
    <w:rsid w:val="00C60924"/>
    <w:rsid w:val="00C6098E"/>
    <w:rsid w:val="00C612AC"/>
    <w:rsid w:val="00C616A3"/>
    <w:rsid w:val="00C61C5C"/>
    <w:rsid w:val="00C61D97"/>
    <w:rsid w:val="00C6274D"/>
    <w:rsid w:val="00C6283A"/>
    <w:rsid w:val="00C62E40"/>
    <w:rsid w:val="00C63A3E"/>
    <w:rsid w:val="00C63C97"/>
    <w:rsid w:val="00C63F68"/>
    <w:rsid w:val="00C6413F"/>
    <w:rsid w:val="00C6434A"/>
    <w:rsid w:val="00C64EAA"/>
    <w:rsid w:val="00C64F5C"/>
    <w:rsid w:val="00C64FBF"/>
    <w:rsid w:val="00C6558A"/>
    <w:rsid w:val="00C663BA"/>
    <w:rsid w:val="00C66405"/>
    <w:rsid w:val="00C66D87"/>
    <w:rsid w:val="00C66F2B"/>
    <w:rsid w:val="00C671F1"/>
    <w:rsid w:val="00C701E3"/>
    <w:rsid w:val="00C70E10"/>
    <w:rsid w:val="00C71383"/>
    <w:rsid w:val="00C71886"/>
    <w:rsid w:val="00C71925"/>
    <w:rsid w:val="00C71AF5"/>
    <w:rsid w:val="00C71B82"/>
    <w:rsid w:val="00C71DF8"/>
    <w:rsid w:val="00C7285F"/>
    <w:rsid w:val="00C73419"/>
    <w:rsid w:val="00C734AA"/>
    <w:rsid w:val="00C73549"/>
    <w:rsid w:val="00C73812"/>
    <w:rsid w:val="00C73B4A"/>
    <w:rsid w:val="00C73D34"/>
    <w:rsid w:val="00C73DDD"/>
    <w:rsid w:val="00C74116"/>
    <w:rsid w:val="00C7502A"/>
    <w:rsid w:val="00C757C0"/>
    <w:rsid w:val="00C75A41"/>
    <w:rsid w:val="00C75A97"/>
    <w:rsid w:val="00C75D5F"/>
    <w:rsid w:val="00C76346"/>
    <w:rsid w:val="00C76FC2"/>
    <w:rsid w:val="00C77A1A"/>
    <w:rsid w:val="00C77B91"/>
    <w:rsid w:val="00C80274"/>
    <w:rsid w:val="00C815E0"/>
    <w:rsid w:val="00C81C35"/>
    <w:rsid w:val="00C82128"/>
    <w:rsid w:val="00C822CC"/>
    <w:rsid w:val="00C826FA"/>
    <w:rsid w:val="00C836A3"/>
    <w:rsid w:val="00C83E49"/>
    <w:rsid w:val="00C83E8D"/>
    <w:rsid w:val="00C83F95"/>
    <w:rsid w:val="00C8422E"/>
    <w:rsid w:val="00C8430F"/>
    <w:rsid w:val="00C845C2"/>
    <w:rsid w:val="00C8467F"/>
    <w:rsid w:val="00C85842"/>
    <w:rsid w:val="00C8698F"/>
    <w:rsid w:val="00C86DF3"/>
    <w:rsid w:val="00C87CD5"/>
    <w:rsid w:val="00C9086D"/>
    <w:rsid w:val="00C90A5A"/>
    <w:rsid w:val="00C90DA2"/>
    <w:rsid w:val="00C91ED2"/>
    <w:rsid w:val="00C92D13"/>
    <w:rsid w:val="00C93359"/>
    <w:rsid w:val="00C9345D"/>
    <w:rsid w:val="00C934CA"/>
    <w:rsid w:val="00C93B22"/>
    <w:rsid w:val="00C93E05"/>
    <w:rsid w:val="00C93E6B"/>
    <w:rsid w:val="00C93E77"/>
    <w:rsid w:val="00C93F1C"/>
    <w:rsid w:val="00C941F6"/>
    <w:rsid w:val="00C945A9"/>
    <w:rsid w:val="00C94842"/>
    <w:rsid w:val="00C94992"/>
    <w:rsid w:val="00C94C4E"/>
    <w:rsid w:val="00C94D7F"/>
    <w:rsid w:val="00C95553"/>
    <w:rsid w:val="00C9577E"/>
    <w:rsid w:val="00C959AA"/>
    <w:rsid w:val="00C95B24"/>
    <w:rsid w:val="00C95EA1"/>
    <w:rsid w:val="00C95EA9"/>
    <w:rsid w:val="00C96329"/>
    <w:rsid w:val="00C97EBB"/>
    <w:rsid w:val="00CA03EE"/>
    <w:rsid w:val="00CA0A02"/>
    <w:rsid w:val="00CA0B91"/>
    <w:rsid w:val="00CA1B9B"/>
    <w:rsid w:val="00CA1C34"/>
    <w:rsid w:val="00CA1DC6"/>
    <w:rsid w:val="00CA1E39"/>
    <w:rsid w:val="00CA208D"/>
    <w:rsid w:val="00CA2370"/>
    <w:rsid w:val="00CA38AD"/>
    <w:rsid w:val="00CA4200"/>
    <w:rsid w:val="00CA446E"/>
    <w:rsid w:val="00CA4783"/>
    <w:rsid w:val="00CA5023"/>
    <w:rsid w:val="00CA58FD"/>
    <w:rsid w:val="00CA5DAE"/>
    <w:rsid w:val="00CA5E58"/>
    <w:rsid w:val="00CA5EDB"/>
    <w:rsid w:val="00CA651F"/>
    <w:rsid w:val="00CA7074"/>
    <w:rsid w:val="00CA7398"/>
    <w:rsid w:val="00CA7BBF"/>
    <w:rsid w:val="00CB0589"/>
    <w:rsid w:val="00CB0A32"/>
    <w:rsid w:val="00CB0BAE"/>
    <w:rsid w:val="00CB0FFC"/>
    <w:rsid w:val="00CB1041"/>
    <w:rsid w:val="00CB1449"/>
    <w:rsid w:val="00CB1A20"/>
    <w:rsid w:val="00CB29D6"/>
    <w:rsid w:val="00CB37B1"/>
    <w:rsid w:val="00CB4055"/>
    <w:rsid w:val="00CB48A4"/>
    <w:rsid w:val="00CB49CA"/>
    <w:rsid w:val="00CB4B21"/>
    <w:rsid w:val="00CB4B35"/>
    <w:rsid w:val="00CB5C98"/>
    <w:rsid w:val="00CB5F64"/>
    <w:rsid w:val="00CB617B"/>
    <w:rsid w:val="00CB6631"/>
    <w:rsid w:val="00CB67E6"/>
    <w:rsid w:val="00CB6928"/>
    <w:rsid w:val="00CB7186"/>
    <w:rsid w:val="00CB7732"/>
    <w:rsid w:val="00CC061E"/>
    <w:rsid w:val="00CC0C62"/>
    <w:rsid w:val="00CC0D57"/>
    <w:rsid w:val="00CC2701"/>
    <w:rsid w:val="00CC2B31"/>
    <w:rsid w:val="00CC3166"/>
    <w:rsid w:val="00CC31C0"/>
    <w:rsid w:val="00CC31E3"/>
    <w:rsid w:val="00CC36FF"/>
    <w:rsid w:val="00CC3CCD"/>
    <w:rsid w:val="00CC3F64"/>
    <w:rsid w:val="00CC457C"/>
    <w:rsid w:val="00CC4B85"/>
    <w:rsid w:val="00CC4F99"/>
    <w:rsid w:val="00CC5247"/>
    <w:rsid w:val="00CC5AE9"/>
    <w:rsid w:val="00CC5DDF"/>
    <w:rsid w:val="00CC62BE"/>
    <w:rsid w:val="00CC6EA7"/>
    <w:rsid w:val="00CC6EB4"/>
    <w:rsid w:val="00CC745B"/>
    <w:rsid w:val="00CC7AC1"/>
    <w:rsid w:val="00CC7E75"/>
    <w:rsid w:val="00CD06F2"/>
    <w:rsid w:val="00CD0979"/>
    <w:rsid w:val="00CD10E2"/>
    <w:rsid w:val="00CD1A2C"/>
    <w:rsid w:val="00CD1D8E"/>
    <w:rsid w:val="00CD1E9C"/>
    <w:rsid w:val="00CD20F4"/>
    <w:rsid w:val="00CD2E9F"/>
    <w:rsid w:val="00CD30B1"/>
    <w:rsid w:val="00CD343E"/>
    <w:rsid w:val="00CD3B80"/>
    <w:rsid w:val="00CD3D47"/>
    <w:rsid w:val="00CD4699"/>
    <w:rsid w:val="00CD4767"/>
    <w:rsid w:val="00CD4E5F"/>
    <w:rsid w:val="00CD5090"/>
    <w:rsid w:val="00CD53A3"/>
    <w:rsid w:val="00CD69DD"/>
    <w:rsid w:val="00CD69ED"/>
    <w:rsid w:val="00CD6AA8"/>
    <w:rsid w:val="00CD754D"/>
    <w:rsid w:val="00CD7C0F"/>
    <w:rsid w:val="00CD7F7F"/>
    <w:rsid w:val="00CE0192"/>
    <w:rsid w:val="00CE0FC3"/>
    <w:rsid w:val="00CE1272"/>
    <w:rsid w:val="00CE144F"/>
    <w:rsid w:val="00CE1DED"/>
    <w:rsid w:val="00CE1F63"/>
    <w:rsid w:val="00CE2606"/>
    <w:rsid w:val="00CE2B88"/>
    <w:rsid w:val="00CE2D3F"/>
    <w:rsid w:val="00CE2F6B"/>
    <w:rsid w:val="00CE3456"/>
    <w:rsid w:val="00CE351A"/>
    <w:rsid w:val="00CE3C76"/>
    <w:rsid w:val="00CE402D"/>
    <w:rsid w:val="00CE460E"/>
    <w:rsid w:val="00CE46A7"/>
    <w:rsid w:val="00CE4F12"/>
    <w:rsid w:val="00CE4F96"/>
    <w:rsid w:val="00CE5D16"/>
    <w:rsid w:val="00CE5F14"/>
    <w:rsid w:val="00CE6686"/>
    <w:rsid w:val="00CE69F3"/>
    <w:rsid w:val="00CE727D"/>
    <w:rsid w:val="00CE7BE5"/>
    <w:rsid w:val="00CF00EE"/>
    <w:rsid w:val="00CF043A"/>
    <w:rsid w:val="00CF1198"/>
    <w:rsid w:val="00CF12DD"/>
    <w:rsid w:val="00CF144E"/>
    <w:rsid w:val="00CF1A3D"/>
    <w:rsid w:val="00CF1DBC"/>
    <w:rsid w:val="00CF2274"/>
    <w:rsid w:val="00CF254B"/>
    <w:rsid w:val="00CF2C2F"/>
    <w:rsid w:val="00CF30E3"/>
    <w:rsid w:val="00CF35E0"/>
    <w:rsid w:val="00CF3653"/>
    <w:rsid w:val="00CF380C"/>
    <w:rsid w:val="00CF38A1"/>
    <w:rsid w:val="00CF3FDB"/>
    <w:rsid w:val="00CF446D"/>
    <w:rsid w:val="00CF455C"/>
    <w:rsid w:val="00CF4942"/>
    <w:rsid w:val="00CF4D0C"/>
    <w:rsid w:val="00CF5681"/>
    <w:rsid w:val="00CF623B"/>
    <w:rsid w:val="00CF7290"/>
    <w:rsid w:val="00CF79AB"/>
    <w:rsid w:val="00D006E0"/>
    <w:rsid w:val="00D0071E"/>
    <w:rsid w:val="00D007E1"/>
    <w:rsid w:val="00D0160F"/>
    <w:rsid w:val="00D027A7"/>
    <w:rsid w:val="00D029CD"/>
    <w:rsid w:val="00D02D18"/>
    <w:rsid w:val="00D02F95"/>
    <w:rsid w:val="00D03F2E"/>
    <w:rsid w:val="00D04493"/>
    <w:rsid w:val="00D04F54"/>
    <w:rsid w:val="00D05143"/>
    <w:rsid w:val="00D051DD"/>
    <w:rsid w:val="00D055B6"/>
    <w:rsid w:val="00D057BB"/>
    <w:rsid w:val="00D0580D"/>
    <w:rsid w:val="00D05FF9"/>
    <w:rsid w:val="00D060C6"/>
    <w:rsid w:val="00D06327"/>
    <w:rsid w:val="00D07926"/>
    <w:rsid w:val="00D07F8B"/>
    <w:rsid w:val="00D104CC"/>
    <w:rsid w:val="00D10CCE"/>
    <w:rsid w:val="00D10D4F"/>
    <w:rsid w:val="00D1138D"/>
    <w:rsid w:val="00D11C37"/>
    <w:rsid w:val="00D11F25"/>
    <w:rsid w:val="00D12113"/>
    <w:rsid w:val="00D12760"/>
    <w:rsid w:val="00D12A96"/>
    <w:rsid w:val="00D1315F"/>
    <w:rsid w:val="00D13ACC"/>
    <w:rsid w:val="00D13AFD"/>
    <w:rsid w:val="00D13CBA"/>
    <w:rsid w:val="00D14097"/>
    <w:rsid w:val="00D14196"/>
    <w:rsid w:val="00D142A6"/>
    <w:rsid w:val="00D143BC"/>
    <w:rsid w:val="00D14F9F"/>
    <w:rsid w:val="00D1565E"/>
    <w:rsid w:val="00D157F6"/>
    <w:rsid w:val="00D15B02"/>
    <w:rsid w:val="00D1610B"/>
    <w:rsid w:val="00D16BC5"/>
    <w:rsid w:val="00D16C1C"/>
    <w:rsid w:val="00D171BC"/>
    <w:rsid w:val="00D20605"/>
    <w:rsid w:val="00D20F94"/>
    <w:rsid w:val="00D21129"/>
    <w:rsid w:val="00D21732"/>
    <w:rsid w:val="00D21D7C"/>
    <w:rsid w:val="00D2207D"/>
    <w:rsid w:val="00D22571"/>
    <w:rsid w:val="00D2279D"/>
    <w:rsid w:val="00D22FBD"/>
    <w:rsid w:val="00D237BA"/>
    <w:rsid w:val="00D237C0"/>
    <w:rsid w:val="00D23EAF"/>
    <w:rsid w:val="00D24228"/>
    <w:rsid w:val="00D247DB"/>
    <w:rsid w:val="00D24804"/>
    <w:rsid w:val="00D255E4"/>
    <w:rsid w:val="00D25BFA"/>
    <w:rsid w:val="00D25EFE"/>
    <w:rsid w:val="00D25F3F"/>
    <w:rsid w:val="00D2603C"/>
    <w:rsid w:val="00D26496"/>
    <w:rsid w:val="00D26501"/>
    <w:rsid w:val="00D26D61"/>
    <w:rsid w:val="00D2711F"/>
    <w:rsid w:val="00D27622"/>
    <w:rsid w:val="00D27B0D"/>
    <w:rsid w:val="00D305A6"/>
    <w:rsid w:val="00D31B06"/>
    <w:rsid w:val="00D31E22"/>
    <w:rsid w:val="00D324AD"/>
    <w:rsid w:val="00D3262F"/>
    <w:rsid w:val="00D3281C"/>
    <w:rsid w:val="00D329B9"/>
    <w:rsid w:val="00D32E2A"/>
    <w:rsid w:val="00D330BA"/>
    <w:rsid w:val="00D33500"/>
    <w:rsid w:val="00D33A98"/>
    <w:rsid w:val="00D33C5C"/>
    <w:rsid w:val="00D3420E"/>
    <w:rsid w:val="00D34361"/>
    <w:rsid w:val="00D34542"/>
    <w:rsid w:val="00D355CC"/>
    <w:rsid w:val="00D35D57"/>
    <w:rsid w:val="00D362BF"/>
    <w:rsid w:val="00D368C6"/>
    <w:rsid w:val="00D3701D"/>
    <w:rsid w:val="00D3712B"/>
    <w:rsid w:val="00D3741F"/>
    <w:rsid w:val="00D401C2"/>
    <w:rsid w:val="00D408C2"/>
    <w:rsid w:val="00D40A2C"/>
    <w:rsid w:val="00D418DA"/>
    <w:rsid w:val="00D418E8"/>
    <w:rsid w:val="00D41B26"/>
    <w:rsid w:val="00D41B4F"/>
    <w:rsid w:val="00D420D5"/>
    <w:rsid w:val="00D42326"/>
    <w:rsid w:val="00D42367"/>
    <w:rsid w:val="00D42A35"/>
    <w:rsid w:val="00D42F93"/>
    <w:rsid w:val="00D42FC4"/>
    <w:rsid w:val="00D43AF0"/>
    <w:rsid w:val="00D43F24"/>
    <w:rsid w:val="00D44142"/>
    <w:rsid w:val="00D443DC"/>
    <w:rsid w:val="00D44A26"/>
    <w:rsid w:val="00D45783"/>
    <w:rsid w:val="00D45A0E"/>
    <w:rsid w:val="00D4600D"/>
    <w:rsid w:val="00D463D7"/>
    <w:rsid w:val="00D46800"/>
    <w:rsid w:val="00D47A19"/>
    <w:rsid w:val="00D50096"/>
    <w:rsid w:val="00D50229"/>
    <w:rsid w:val="00D5072E"/>
    <w:rsid w:val="00D50DB1"/>
    <w:rsid w:val="00D51537"/>
    <w:rsid w:val="00D516BB"/>
    <w:rsid w:val="00D517E1"/>
    <w:rsid w:val="00D51930"/>
    <w:rsid w:val="00D51B3A"/>
    <w:rsid w:val="00D51BA8"/>
    <w:rsid w:val="00D51D0A"/>
    <w:rsid w:val="00D52173"/>
    <w:rsid w:val="00D5222F"/>
    <w:rsid w:val="00D526B4"/>
    <w:rsid w:val="00D52970"/>
    <w:rsid w:val="00D52B81"/>
    <w:rsid w:val="00D53423"/>
    <w:rsid w:val="00D5378F"/>
    <w:rsid w:val="00D53CC1"/>
    <w:rsid w:val="00D54A7A"/>
    <w:rsid w:val="00D54E60"/>
    <w:rsid w:val="00D5540C"/>
    <w:rsid w:val="00D55667"/>
    <w:rsid w:val="00D55795"/>
    <w:rsid w:val="00D56217"/>
    <w:rsid w:val="00D56D09"/>
    <w:rsid w:val="00D571A4"/>
    <w:rsid w:val="00D57A1F"/>
    <w:rsid w:val="00D57A2B"/>
    <w:rsid w:val="00D57A5D"/>
    <w:rsid w:val="00D61C45"/>
    <w:rsid w:val="00D62082"/>
    <w:rsid w:val="00D62088"/>
    <w:rsid w:val="00D62163"/>
    <w:rsid w:val="00D62352"/>
    <w:rsid w:val="00D62527"/>
    <w:rsid w:val="00D62ADD"/>
    <w:rsid w:val="00D6306B"/>
    <w:rsid w:val="00D644CD"/>
    <w:rsid w:val="00D64750"/>
    <w:rsid w:val="00D656EC"/>
    <w:rsid w:val="00D65EA2"/>
    <w:rsid w:val="00D667D1"/>
    <w:rsid w:val="00D66AE8"/>
    <w:rsid w:val="00D66D32"/>
    <w:rsid w:val="00D67141"/>
    <w:rsid w:val="00D671FC"/>
    <w:rsid w:val="00D67591"/>
    <w:rsid w:val="00D70380"/>
    <w:rsid w:val="00D70E50"/>
    <w:rsid w:val="00D71188"/>
    <w:rsid w:val="00D713F3"/>
    <w:rsid w:val="00D71878"/>
    <w:rsid w:val="00D72280"/>
    <w:rsid w:val="00D72359"/>
    <w:rsid w:val="00D727C0"/>
    <w:rsid w:val="00D73731"/>
    <w:rsid w:val="00D74230"/>
    <w:rsid w:val="00D7444A"/>
    <w:rsid w:val="00D74E3E"/>
    <w:rsid w:val="00D74F82"/>
    <w:rsid w:val="00D75C86"/>
    <w:rsid w:val="00D75E5A"/>
    <w:rsid w:val="00D76586"/>
    <w:rsid w:val="00D76883"/>
    <w:rsid w:val="00D76E4F"/>
    <w:rsid w:val="00D77404"/>
    <w:rsid w:val="00D775E5"/>
    <w:rsid w:val="00D77863"/>
    <w:rsid w:val="00D77A0F"/>
    <w:rsid w:val="00D77CF1"/>
    <w:rsid w:val="00D803A1"/>
    <w:rsid w:val="00D80420"/>
    <w:rsid w:val="00D805F4"/>
    <w:rsid w:val="00D80818"/>
    <w:rsid w:val="00D80D96"/>
    <w:rsid w:val="00D80E5D"/>
    <w:rsid w:val="00D810D4"/>
    <w:rsid w:val="00D81414"/>
    <w:rsid w:val="00D81FE8"/>
    <w:rsid w:val="00D82AF6"/>
    <w:rsid w:val="00D833AD"/>
    <w:rsid w:val="00D83A5B"/>
    <w:rsid w:val="00D83DB8"/>
    <w:rsid w:val="00D84BBA"/>
    <w:rsid w:val="00D850E6"/>
    <w:rsid w:val="00D85C3E"/>
    <w:rsid w:val="00D85C97"/>
    <w:rsid w:val="00D86671"/>
    <w:rsid w:val="00D86A7F"/>
    <w:rsid w:val="00D86B02"/>
    <w:rsid w:val="00D87602"/>
    <w:rsid w:val="00D87B18"/>
    <w:rsid w:val="00D90F8E"/>
    <w:rsid w:val="00D9103F"/>
    <w:rsid w:val="00D914BF"/>
    <w:rsid w:val="00D916CA"/>
    <w:rsid w:val="00D919F0"/>
    <w:rsid w:val="00D91B0E"/>
    <w:rsid w:val="00D91FC9"/>
    <w:rsid w:val="00D92781"/>
    <w:rsid w:val="00D92BF0"/>
    <w:rsid w:val="00D92E27"/>
    <w:rsid w:val="00D93109"/>
    <w:rsid w:val="00D9356A"/>
    <w:rsid w:val="00D9390C"/>
    <w:rsid w:val="00D93A88"/>
    <w:rsid w:val="00D93CE9"/>
    <w:rsid w:val="00D94DC4"/>
    <w:rsid w:val="00D94E75"/>
    <w:rsid w:val="00D950B5"/>
    <w:rsid w:val="00D95AD6"/>
    <w:rsid w:val="00D960EE"/>
    <w:rsid w:val="00D967C3"/>
    <w:rsid w:val="00D96B5B"/>
    <w:rsid w:val="00DA0698"/>
    <w:rsid w:val="00DA0CCC"/>
    <w:rsid w:val="00DA0CDE"/>
    <w:rsid w:val="00DA183D"/>
    <w:rsid w:val="00DA1C50"/>
    <w:rsid w:val="00DA1DD7"/>
    <w:rsid w:val="00DA2439"/>
    <w:rsid w:val="00DA2C4C"/>
    <w:rsid w:val="00DA2E06"/>
    <w:rsid w:val="00DA2F36"/>
    <w:rsid w:val="00DA2F91"/>
    <w:rsid w:val="00DA2FB7"/>
    <w:rsid w:val="00DA30AC"/>
    <w:rsid w:val="00DA3A27"/>
    <w:rsid w:val="00DA3D5D"/>
    <w:rsid w:val="00DA4334"/>
    <w:rsid w:val="00DA4BF3"/>
    <w:rsid w:val="00DA4C11"/>
    <w:rsid w:val="00DA4C8A"/>
    <w:rsid w:val="00DA4E25"/>
    <w:rsid w:val="00DA5555"/>
    <w:rsid w:val="00DA5C0C"/>
    <w:rsid w:val="00DA610C"/>
    <w:rsid w:val="00DA614B"/>
    <w:rsid w:val="00DA61F0"/>
    <w:rsid w:val="00DA6212"/>
    <w:rsid w:val="00DA69FC"/>
    <w:rsid w:val="00DA6A2F"/>
    <w:rsid w:val="00DA6C9C"/>
    <w:rsid w:val="00DA7387"/>
    <w:rsid w:val="00DA799A"/>
    <w:rsid w:val="00DA7F07"/>
    <w:rsid w:val="00DB023F"/>
    <w:rsid w:val="00DB04AD"/>
    <w:rsid w:val="00DB04B9"/>
    <w:rsid w:val="00DB0DE2"/>
    <w:rsid w:val="00DB105D"/>
    <w:rsid w:val="00DB1C83"/>
    <w:rsid w:val="00DB1CC9"/>
    <w:rsid w:val="00DB2917"/>
    <w:rsid w:val="00DB2953"/>
    <w:rsid w:val="00DB35D4"/>
    <w:rsid w:val="00DB4015"/>
    <w:rsid w:val="00DB405F"/>
    <w:rsid w:val="00DB4E9C"/>
    <w:rsid w:val="00DB5653"/>
    <w:rsid w:val="00DB5FDF"/>
    <w:rsid w:val="00DB66EC"/>
    <w:rsid w:val="00DB7410"/>
    <w:rsid w:val="00DB7B85"/>
    <w:rsid w:val="00DB7DF8"/>
    <w:rsid w:val="00DC0015"/>
    <w:rsid w:val="00DC0DC1"/>
    <w:rsid w:val="00DC1507"/>
    <w:rsid w:val="00DC1659"/>
    <w:rsid w:val="00DC1740"/>
    <w:rsid w:val="00DC1B21"/>
    <w:rsid w:val="00DC228B"/>
    <w:rsid w:val="00DC255E"/>
    <w:rsid w:val="00DC25A8"/>
    <w:rsid w:val="00DC29E2"/>
    <w:rsid w:val="00DC33C1"/>
    <w:rsid w:val="00DC3D02"/>
    <w:rsid w:val="00DC42B3"/>
    <w:rsid w:val="00DC42D2"/>
    <w:rsid w:val="00DC4899"/>
    <w:rsid w:val="00DC489D"/>
    <w:rsid w:val="00DC4CB9"/>
    <w:rsid w:val="00DC51A6"/>
    <w:rsid w:val="00DC5574"/>
    <w:rsid w:val="00DC55F7"/>
    <w:rsid w:val="00DC55FE"/>
    <w:rsid w:val="00DC59BE"/>
    <w:rsid w:val="00DC5FEA"/>
    <w:rsid w:val="00DC60B0"/>
    <w:rsid w:val="00DC65CF"/>
    <w:rsid w:val="00DC6B85"/>
    <w:rsid w:val="00DC6FDC"/>
    <w:rsid w:val="00DC7ED1"/>
    <w:rsid w:val="00DD096C"/>
    <w:rsid w:val="00DD14B2"/>
    <w:rsid w:val="00DD1A1D"/>
    <w:rsid w:val="00DD2DA7"/>
    <w:rsid w:val="00DD2F78"/>
    <w:rsid w:val="00DD38A7"/>
    <w:rsid w:val="00DD43EC"/>
    <w:rsid w:val="00DD4CC7"/>
    <w:rsid w:val="00DD4EAE"/>
    <w:rsid w:val="00DD51A0"/>
    <w:rsid w:val="00DD60F7"/>
    <w:rsid w:val="00DD6B3E"/>
    <w:rsid w:val="00DD6D21"/>
    <w:rsid w:val="00DD6F9F"/>
    <w:rsid w:val="00DD7317"/>
    <w:rsid w:val="00DD7645"/>
    <w:rsid w:val="00DD7B64"/>
    <w:rsid w:val="00DD7F4D"/>
    <w:rsid w:val="00DE02A5"/>
    <w:rsid w:val="00DE04A5"/>
    <w:rsid w:val="00DE0522"/>
    <w:rsid w:val="00DE0598"/>
    <w:rsid w:val="00DE0C0E"/>
    <w:rsid w:val="00DE1302"/>
    <w:rsid w:val="00DE131D"/>
    <w:rsid w:val="00DE1A21"/>
    <w:rsid w:val="00DE1E15"/>
    <w:rsid w:val="00DE1EF9"/>
    <w:rsid w:val="00DE3ABC"/>
    <w:rsid w:val="00DE4678"/>
    <w:rsid w:val="00DE46CF"/>
    <w:rsid w:val="00DE476A"/>
    <w:rsid w:val="00DE549D"/>
    <w:rsid w:val="00DE566A"/>
    <w:rsid w:val="00DE574A"/>
    <w:rsid w:val="00DE5AA3"/>
    <w:rsid w:val="00DE70B5"/>
    <w:rsid w:val="00DE7687"/>
    <w:rsid w:val="00DE76C2"/>
    <w:rsid w:val="00DE7C44"/>
    <w:rsid w:val="00DF00B8"/>
    <w:rsid w:val="00DF05A5"/>
    <w:rsid w:val="00DF090C"/>
    <w:rsid w:val="00DF0C21"/>
    <w:rsid w:val="00DF136B"/>
    <w:rsid w:val="00DF1560"/>
    <w:rsid w:val="00DF16C4"/>
    <w:rsid w:val="00DF1E24"/>
    <w:rsid w:val="00DF21C9"/>
    <w:rsid w:val="00DF2AC7"/>
    <w:rsid w:val="00DF367A"/>
    <w:rsid w:val="00DF3749"/>
    <w:rsid w:val="00DF3786"/>
    <w:rsid w:val="00DF3F41"/>
    <w:rsid w:val="00DF43BA"/>
    <w:rsid w:val="00DF47A2"/>
    <w:rsid w:val="00DF4D28"/>
    <w:rsid w:val="00DF4F54"/>
    <w:rsid w:val="00DF50C2"/>
    <w:rsid w:val="00DF5B6C"/>
    <w:rsid w:val="00DF5BA5"/>
    <w:rsid w:val="00DF5BC1"/>
    <w:rsid w:val="00DF5D7E"/>
    <w:rsid w:val="00DF5E00"/>
    <w:rsid w:val="00DF5E69"/>
    <w:rsid w:val="00DF6F96"/>
    <w:rsid w:val="00DF75EF"/>
    <w:rsid w:val="00DF7732"/>
    <w:rsid w:val="00DF780A"/>
    <w:rsid w:val="00DF78C6"/>
    <w:rsid w:val="00DF7EA1"/>
    <w:rsid w:val="00E0018B"/>
    <w:rsid w:val="00E0029C"/>
    <w:rsid w:val="00E00801"/>
    <w:rsid w:val="00E00D77"/>
    <w:rsid w:val="00E0245F"/>
    <w:rsid w:val="00E02669"/>
    <w:rsid w:val="00E02AB6"/>
    <w:rsid w:val="00E03579"/>
    <w:rsid w:val="00E04AD6"/>
    <w:rsid w:val="00E05CFC"/>
    <w:rsid w:val="00E06684"/>
    <w:rsid w:val="00E06789"/>
    <w:rsid w:val="00E067DF"/>
    <w:rsid w:val="00E06C89"/>
    <w:rsid w:val="00E06EE3"/>
    <w:rsid w:val="00E075F2"/>
    <w:rsid w:val="00E07767"/>
    <w:rsid w:val="00E0789D"/>
    <w:rsid w:val="00E078BB"/>
    <w:rsid w:val="00E07A30"/>
    <w:rsid w:val="00E10116"/>
    <w:rsid w:val="00E1033A"/>
    <w:rsid w:val="00E11177"/>
    <w:rsid w:val="00E11514"/>
    <w:rsid w:val="00E11C15"/>
    <w:rsid w:val="00E124CB"/>
    <w:rsid w:val="00E12A4F"/>
    <w:rsid w:val="00E12D4A"/>
    <w:rsid w:val="00E13227"/>
    <w:rsid w:val="00E133F7"/>
    <w:rsid w:val="00E13DEB"/>
    <w:rsid w:val="00E140ED"/>
    <w:rsid w:val="00E14218"/>
    <w:rsid w:val="00E14521"/>
    <w:rsid w:val="00E161E2"/>
    <w:rsid w:val="00E16A77"/>
    <w:rsid w:val="00E17175"/>
    <w:rsid w:val="00E17479"/>
    <w:rsid w:val="00E175DB"/>
    <w:rsid w:val="00E208A9"/>
    <w:rsid w:val="00E21867"/>
    <w:rsid w:val="00E233AE"/>
    <w:rsid w:val="00E234ED"/>
    <w:rsid w:val="00E239B0"/>
    <w:rsid w:val="00E23F8C"/>
    <w:rsid w:val="00E244BB"/>
    <w:rsid w:val="00E24EE9"/>
    <w:rsid w:val="00E252FE"/>
    <w:rsid w:val="00E25678"/>
    <w:rsid w:val="00E25E18"/>
    <w:rsid w:val="00E25FDB"/>
    <w:rsid w:val="00E2652D"/>
    <w:rsid w:val="00E26691"/>
    <w:rsid w:val="00E26C52"/>
    <w:rsid w:val="00E26EE6"/>
    <w:rsid w:val="00E26FC0"/>
    <w:rsid w:val="00E26FE9"/>
    <w:rsid w:val="00E27490"/>
    <w:rsid w:val="00E2793C"/>
    <w:rsid w:val="00E27A5A"/>
    <w:rsid w:val="00E31738"/>
    <w:rsid w:val="00E318FA"/>
    <w:rsid w:val="00E31D57"/>
    <w:rsid w:val="00E32454"/>
    <w:rsid w:val="00E32585"/>
    <w:rsid w:val="00E32716"/>
    <w:rsid w:val="00E32D5E"/>
    <w:rsid w:val="00E32FCE"/>
    <w:rsid w:val="00E33790"/>
    <w:rsid w:val="00E340FF"/>
    <w:rsid w:val="00E34C1D"/>
    <w:rsid w:val="00E34D6C"/>
    <w:rsid w:val="00E35538"/>
    <w:rsid w:val="00E3561D"/>
    <w:rsid w:val="00E35DD2"/>
    <w:rsid w:val="00E363E3"/>
    <w:rsid w:val="00E3684D"/>
    <w:rsid w:val="00E368B6"/>
    <w:rsid w:val="00E36AFD"/>
    <w:rsid w:val="00E36B7B"/>
    <w:rsid w:val="00E36FCE"/>
    <w:rsid w:val="00E371C5"/>
    <w:rsid w:val="00E37C5D"/>
    <w:rsid w:val="00E37CCB"/>
    <w:rsid w:val="00E37E2B"/>
    <w:rsid w:val="00E406F7"/>
    <w:rsid w:val="00E40818"/>
    <w:rsid w:val="00E40CC0"/>
    <w:rsid w:val="00E40F41"/>
    <w:rsid w:val="00E4103E"/>
    <w:rsid w:val="00E4163B"/>
    <w:rsid w:val="00E42689"/>
    <w:rsid w:val="00E42A33"/>
    <w:rsid w:val="00E42BA9"/>
    <w:rsid w:val="00E43109"/>
    <w:rsid w:val="00E432FE"/>
    <w:rsid w:val="00E433D5"/>
    <w:rsid w:val="00E434D0"/>
    <w:rsid w:val="00E43B6C"/>
    <w:rsid w:val="00E43D46"/>
    <w:rsid w:val="00E43D60"/>
    <w:rsid w:val="00E43D99"/>
    <w:rsid w:val="00E43DB6"/>
    <w:rsid w:val="00E43FA4"/>
    <w:rsid w:val="00E452F2"/>
    <w:rsid w:val="00E4531C"/>
    <w:rsid w:val="00E45CE3"/>
    <w:rsid w:val="00E45E66"/>
    <w:rsid w:val="00E45E99"/>
    <w:rsid w:val="00E46527"/>
    <w:rsid w:val="00E4674F"/>
    <w:rsid w:val="00E46BC3"/>
    <w:rsid w:val="00E46BEE"/>
    <w:rsid w:val="00E46C01"/>
    <w:rsid w:val="00E46CB1"/>
    <w:rsid w:val="00E46D56"/>
    <w:rsid w:val="00E46E4A"/>
    <w:rsid w:val="00E470E4"/>
    <w:rsid w:val="00E47118"/>
    <w:rsid w:val="00E47661"/>
    <w:rsid w:val="00E4766E"/>
    <w:rsid w:val="00E476CC"/>
    <w:rsid w:val="00E47B7D"/>
    <w:rsid w:val="00E501EB"/>
    <w:rsid w:val="00E50DCA"/>
    <w:rsid w:val="00E51168"/>
    <w:rsid w:val="00E52285"/>
    <w:rsid w:val="00E5236D"/>
    <w:rsid w:val="00E5283C"/>
    <w:rsid w:val="00E52FA5"/>
    <w:rsid w:val="00E535C5"/>
    <w:rsid w:val="00E53E1A"/>
    <w:rsid w:val="00E53E6E"/>
    <w:rsid w:val="00E54733"/>
    <w:rsid w:val="00E54E18"/>
    <w:rsid w:val="00E55283"/>
    <w:rsid w:val="00E552EC"/>
    <w:rsid w:val="00E55441"/>
    <w:rsid w:val="00E559A6"/>
    <w:rsid w:val="00E5612D"/>
    <w:rsid w:val="00E566E8"/>
    <w:rsid w:val="00E56C9D"/>
    <w:rsid w:val="00E56E08"/>
    <w:rsid w:val="00E57429"/>
    <w:rsid w:val="00E57FF2"/>
    <w:rsid w:val="00E60622"/>
    <w:rsid w:val="00E60FD5"/>
    <w:rsid w:val="00E6123A"/>
    <w:rsid w:val="00E62D8E"/>
    <w:rsid w:val="00E63162"/>
    <w:rsid w:val="00E634C5"/>
    <w:rsid w:val="00E63DAE"/>
    <w:rsid w:val="00E64A8B"/>
    <w:rsid w:val="00E64C86"/>
    <w:rsid w:val="00E6563C"/>
    <w:rsid w:val="00E6593F"/>
    <w:rsid w:val="00E65EE7"/>
    <w:rsid w:val="00E66AD8"/>
    <w:rsid w:val="00E67082"/>
    <w:rsid w:val="00E67367"/>
    <w:rsid w:val="00E675FC"/>
    <w:rsid w:val="00E70BB1"/>
    <w:rsid w:val="00E70E6C"/>
    <w:rsid w:val="00E70FBB"/>
    <w:rsid w:val="00E712D3"/>
    <w:rsid w:val="00E713FB"/>
    <w:rsid w:val="00E71A54"/>
    <w:rsid w:val="00E71F8D"/>
    <w:rsid w:val="00E7231E"/>
    <w:rsid w:val="00E738D1"/>
    <w:rsid w:val="00E73C9D"/>
    <w:rsid w:val="00E74125"/>
    <w:rsid w:val="00E7419B"/>
    <w:rsid w:val="00E7489C"/>
    <w:rsid w:val="00E758EE"/>
    <w:rsid w:val="00E763C2"/>
    <w:rsid w:val="00E76757"/>
    <w:rsid w:val="00E774DF"/>
    <w:rsid w:val="00E7754F"/>
    <w:rsid w:val="00E776B3"/>
    <w:rsid w:val="00E77B39"/>
    <w:rsid w:val="00E8073F"/>
    <w:rsid w:val="00E80989"/>
    <w:rsid w:val="00E809D0"/>
    <w:rsid w:val="00E80A15"/>
    <w:rsid w:val="00E80D77"/>
    <w:rsid w:val="00E820F6"/>
    <w:rsid w:val="00E82176"/>
    <w:rsid w:val="00E8264F"/>
    <w:rsid w:val="00E82F4E"/>
    <w:rsid w:val="00E832D2"/>
    <w:rsid w:val="00E833A5"/>
    <w:rsid w:val="00E83419"/>
    <w:rsid w:val="00E8364B"/>
    <w:rsid w:val="00E836A2"/>
    <w:rsid w:val="00E837F3"/>
    <w:rsid w:val="00E83804"/>
    <w:rsid w:val="00E84476"/>
    <w:rsid w:val="00E84923"/>
    <w:rsid w:val="00E86342"/>
    <w:rsid w:val="00E864F3"/>
    <w:rsid w:val="00E8690A"/>
    <w:rsid w:val="00E86BC0"/>
    <w:rsid w:val="00E86C89"/>
    <w:rsid w:val="00E86E8E"/>
    <w:rsid w:val="00E87209"/>
    <w:rsid w:val="00E877E8"/>
    <w:rsid w:val="00E87E1D"/>
    <w:rsid w:val="00E87F1A"/>
    <w:rsid w:val="00E905AF"/>
    <w:rsid w:val="00E906E9"/>
    <w:rsid w:val="00E90E06"/>
    <w:rsid w:val="00E91341"/>
    <w:rsid w:val="00E916C0"/>
    <w:rsid w:val="00E91F60"/>
    <w:rsid w:val="00E9227F"/>
    <w:rsid w:val="00E926B9"/>
    <w:rsid w:val="00E926F1"/>
    <w:rsid w:val="00E9288E"/>
    <w:rsid w:val="00E929E4"/>
    <w:rsid w:val="00E92ACD"/>
    <w:rsid w:val="00E92B44"/>
    <w:rsid w:val="00E92B86"/>
    <w:rsid w:val="00E92CDA"/>
    <w:rsid w:val="00E93770"/>
    <w:rsid w:val="00E93AAD"/>
    <w:rsid w:val="00E9401F"/>
    <w:rsid w:val="00E9462C"/>
    <w:rsid w:val="00E948AA"/>
    <w:rsid w:val="00E94C6E"/>
    <w:rsid w:val="00E94E2B"/>
    <w:rsid w:val="00E95299"/>
    <w:rsid w:val="00E95412"/>
    <w:rsid w:val="00E955CC"/>
    <w:rsid w:val="00E95B2C"/>
    <w:rsid w:val="00E962F0"/>
    <w:rsid w:val="00E96654"/>
    <w:rsid w:val="00E97442"/>
    <w:rsid w:val="00E974E5"/>
    <w:rsid w:val="00E97512"/>
    <w:rsid w:val="00E9766B"/>
    <w:rsid w:val="00E97722"/>
    <w:rsid w:val="00EA0190"/>
    <w:rsid w:val="00EA0778"/>
    <w:rsid w:val="00EA0D03"/>
    <w:rsid w:val="00EA0D92"/>
    <w:rsid w:val="00EA1754"/>
    <w:rsid w:val="00EA1765"/>
    <w:rsid w:val="00EA292A"/>
    <w:rsid w:val="00EA2977"/>
    <w:rsid w:val="00EA3219"/>
    <w:rsid w:val="00EA39E3"/>
    <w:rsid w:val="00EA3B3D"/>
    <w:rsid w:val="00EA3CCA"/>
    <w:rsid w:val="00EA458A"/>
    <w:rsid w:val="00EA53EB"/>
    <w:rsid w:val="00EA5C06"/>
    <w:rsid w:val="00EA5DC7"/>
    <w:rsid w:val="00EA6396"/>
    <w:rsid w:val="00EA66AE"/>
    <w:rsid w:val="00EA6930"/>
    <w:rsid w:val="00EA71F6"/>
    <w:rsid w:val="00EA76BD"/>
    <w:rsid w:val="00EA77A8"/>
    <w:rsid w:val="00EA7809"/>
    <w:rsid w:val="00EA7ACE"/>
    <w:rsid w:val="00EB0280"/>
    <w:rsid w:val="00EB03EC"/>
    <w:rsid w:val="00EB11C5"/>
    <w:rsid w:val="00EB132D"/>
    <w:rsid w:val="00EB170F"/>
    <w:rsid w:val="00EB176E"/>
    <w:rsid w:val="00EB2390"/>
    <w:rsid w:val="00EB246F"/>
    <w:rsid w:val="00EB2653"/>
    <w:rsid w:val="00EB2C1E"/>
    <w:rsid w:val="00EB317E"/>
    <w:rsid w:val="00EB32E7"/>
    <w:rsid w:val="00EB35DD"/>
    <w:rsid w:val="00EB3645"/>
    <w:rsid w:val="00EB3A12"/>
    <w:rsid w:val="00EB3A18"/>
    <w:rsid w:val="00EB3DB4"/>
    <w:rsid w:val="00EB3E6D"/>
    <w:rsid w:val="00EB3EAD"/>
    <w:rsid w:val="00EB5592"/>
    <w:rsid w:val="00EB55ED"/>
    <w:rsid w:val="00EB5B89"/>
    <w:rsid w:val="00EB7499"/>
    <w:rsid w:val="00EB7601"/>
    <w:rsid w:val="00EB787A"/>
    <w:rsid w:val="00EB7A4B"/>
    <w:rsid w:val="00EC0842"/>
    <w:rsid w:val="00EC106B"/>
    <w:rsid w:val="00EC1610"/>
    <w:rsid w:val="00EC1B0D"/>
    <w:rsid w:val="00EC1CB3"/>
    <w:rsid w:val="00EC1DDD"/>
    <w:rsid w:val="00EC1F7E"/>
    <w:rsid w:val="00EC2091"/>
    <w:rsid w:val="00EC2A32"/>
    <w:rsid w:val="00EC37A5"/>
    <w:rsid w:val="00EC3833"/>
    <w:rsid w:val="00EC393E"/>
    <w:rsid w:val="00EC4244"/>
    <w:rsid w:val="00EC4590"/>
    <w:rsid w:val="00EC47DD"/>
    <w:rsid w:val="00EC4D5F"/>
    <w:rsid w:val="00EC537C"/>
    <w:rsid w:val="00EC5A05"/>
    <w:rsid w:val="00EC5A53"/>
    <w:rsid w:val="00EC5AC0"/>
    <w:rsid w:val="00EC5DF7"/>
    <w:rsid w:val="00EC634A"/>
    <w:rsid w:val="00EC6638"/>
    <w:rsid w:val="00EC70BD"/>
    <w:rsid w:val="00EC7138"/>
    <w:rsid w:val="00EC78AA"/>
    <w:rsid w:val="00ED0AF8"/>
    <w:rsid w:val="00ED1462"/>
    <w:rsid w:val="00ED16FA"/>
    <w:rsid w:val="00ED1710"/>
    <w:rsid w:val="00ED2C54"/>
    <w:rsid w:val="00ED2CC6"/>
    <w:rsid w:val="00ED2F98"/>
    <w:rsid w:val="00ED3322"/>
    <w:rsid w:val="00ED3B45"/>
    <w:rsid w:val="00ED54A9"/>
    <w:rsid w:val="00ED58EA"/>
    <w:rsid w:val="00ED5CE8"/>
    <w:rsid w:val="00ED6107"/>
    <w:rsid w:val="00ED6428"/>
    <w:rsid w:val="00ED70CA"/>
    <w:rsid w:val="00ED74C0"/>
    <w:rsid w:val="00ED7943"/>
    <w:rsid w:val="00ED7B59"/>
    <w:rsid w:val="00ED7D6C"/>
    <w:rsid w:val="00EE04F6"/>
    <w:rsid w:val="00EE18A7"/>
    <w:rsid w:val="00EE1F32"/>
    <w:rsid w:val="00EE2394"/>
    <w:rsid w:val="00EE2815"/>
    <w:rsid w:val="00EE3214"/>
    <w:rsid w:val="00EE3A1E"/>
    <w:rsid w:val="00EE3BC7"/>
    <w:rsid w:val="00EE3E46"/>
    <w:rsid w:val="00EE41F2"/>
    <w:rsid w:val="00EE4668"/>
    <w:rsid w:val="00EE4BB8"/>
    <w:rsid w:val="00EE4FCC"/>
    <w:rsid w:val="00EE5160"/>
    <w:rsid w:val="00EE51C7"/>
    <w:rsid w:val="00EE59FA"/>
    <w:rsid w:val="00EE5BB7"/>
    <w:rsid w:val="00EE5CCA"/>
    <w:rsid w:val="00EE602A"/>
    <w:rsid w:val="00EE6ACC"/>
    <w:rsid w:val="00EE6CD7"/>
    <w:rsid w:val="00EE6D58"/>
    <w:rsid w:val="00EE7765"/>
    <w:rsid w:val="00EE7A12"/>
    <w:rsid w:val="00EE7DE7"/>
    <w:rsid w:val="00EF0C8B"/>
    <w:rsid w:val="00EF0D4B"/>
    <w:rsid w:val="00EF1372"/>
    <w:rsid w:val="00EF198A"/>
    <w:rsid w:val="00EF1BAB"/>
    <w:rsid w:val="00EF1BDB"/>
    <w:rsid w:val="00EF1C5F"/>
    <w:rsid w:val="00EF1F16"/>
    <w:rsid w:val="00EF2539"/>
    <w:rsid w:val="00EF2751"/>
    <w:rsid w:val="00EF28B3"/>
    <w:rsid w:val="00EF2EA1"/>
    <w:rsid w:val="00EF41FE"/>
    <w:rsid w:val="00EF538A"/>
    <w:rsid w:val="00EF5480"/>
    <w:rsid w:val="00EF5F89"/>
    <w:rsid w:val="00EF6766"/>
    <w:rsid w:val="00EF713A"/>
    <w:rsid w:val="00EF7319"/>
    <w:rsid w:val="00EF7BE6"/>
    <w:rsid w:val="00EF7BFE"/>
    <w:rsid w:val="00EF7EBD"/>
    <w:rsid w:val="00EF7F0E"/>
    <w:rsid w:val="00EF7F17"/>
    <w:rsid w:val="00EF7FEA"/>
    <w:rsid w:val="00F000F7"/>
    <w:rsid w:val="00F002DA"/>
    <w:rsid w:val="00F00623"/>
    <w:rsid w:val="00F00C73"/>
    <w:rsid w:val="00F01D3E"/>
    <w:rsid w:val="00F01DBA"/>
    <w:rsid w:val="00F02411"/>
    <w:rsid w:val="00F0253B"/>
    <w:rsid w:val="00F02669"/>
    <w:rsid w:val="00F02C85"/>
    <w:rsid w:val="00F03BFD"/>
    <w:rsid w:val="00F03C27"/>
    <w:rsid w:val="00F0508A"/>
    <w:rsid w:val="00F0533C"/>
    <w:rsid w:val="00F05514"/>
    <w:rsid w:val="00F059C8"/>
    <w:rsid w:val="00F05CD6"/>
    <w:rsid w:val="00F06576"/>
    <w:rsid w:val="00F069F8"/>
    <w:rsid w:val="00F0740E"/>
    <w:rsid w:val="00F07552"/>
    <w:rsid w:val="00F1006E"/>
    <w:rsid w:val="00F10609"/>
    <w:rsid w:val="00F11262"/>
    <w:rsid w:val="00F1139F"/>
    <w:rsid w:val="00F11580"/>
    <w:rsid w:val="00F116FA"/>
    <w:rsid w:val="00F1181A"/>
    <w:rsid w:val="00F1227D"/>
    <w:rsid w:val="00F1247F"/>
    <w:rsid w:val="00F126E6"/>
    <w:rsid w:val="00F127E5"/>
    <w:rsid w:val="00F12C9E"/>
    <w:rsid w:val="00F13371"/>
    <w:rsid w:val="00F136B6"/>
    <w:rsid w:val="00F13A9B"/>
    <w:rsid w:val="00F13BE2"/>
    <w:rsid w:val="00F14575"/>
    <w:rsid w:val="00F147DC"/>
    <w:rsid w:val="00F14D8C"/>
    <w:rsid w:val="00F15293"/>
    <w:rsid w:val="00F15929"/>
    <w:rsid w:val="00F1598E"/>
    <w:rsid w:val="00F16261"/>
    <w:rsid w:val="00F16809"/>
    <w:rsid w:val="00F16898"/>
    <w:rsid w:val="00F1699E"/>
    <w:rsid w:val="00F16E02"/>
    <w:rsid w:val="00F17857"/>
    <w:rsid w:val="00F17E51"/>
    <w:rsid w:val="00F20113"/>
    <w:rsid w:val="00F204D5"/>
    <w:rsid w:val="00F20756"/>
    <w:rsid w:val="00F20CFC"/>
    <w:rsid w:val="00F20FE3"/>
    <w:rsid w:val="00F210E9"/>
    <w:rsid w:val="00F215B7"/>
    <w:rsid w:val="00F21B32"/>
    <w:rsid w:val="00F21FDF"/>
    <w:rsid w:val="00F227AB"/>
    <w:rsid w:val="00F22C74"/>
    <w:rsid w:val="00F22CFD"/>
    <w:rsid w:val="00F22D48"/>
    <w:rsid w:val="00F231A9"/>
    <w:rsid w:val="00F23395"/>
    <w:rsid w:val="00F23798"/>
    <w:rsid w:val="00F238B8"/>
    <w:rsid w:val="00F24EB9"/>
    <w:rsid w:val="00F24F50"/>
    <w:rsid w:val="00F24FE0"/>
    <w:rsid w:val="00F25391"/>
    <w:rsid w:val="00F25D62"/>
    <w:rsid w:val="00F260AA"/>
    <w:rsid w:val="00F26296"/>
    <w:rsid w:val="00F262D3"/>
    <w:rsid w:val="00F26E27"/>
    <w:rsid w:val="00F271F0"/>
    <w:rsid w:val="00F27324"/>
    <w:rsid w:val="00F30AE8"/>
    <w:rsid w:val="00F3108D"/>
    <w:rsid w:val="00F31F90"/>
    <w:rsid w:val="00F31F95"/>
    <w:rsid w:val="00F322D3"/>
    <w:rsid w:val="00F3246E"/>
    <w:rsid w:val="00F32E53"/>
    <w:rsid w:val="00F32F6E"/>
    <w:rsid w:val="00F33C81"/>
    <w:rsid w:val="00F34339"/>
    <w:rsid w:val="00F343DF"/>
    <w:rsid w:val="00F34D6C"/>
    <w:rsid w:val="00F35121"/>
    <w:rsid w:val="00F35169"/>
    <w:rsid w:val="00F3532E"/>
    <w:rsid w:val="00F358BA"/>
    <w:rsid w:val="00F35E89"/>
    <w:rsid w:val="00F35F4B"/>
    <w:rsid w:val="00F36113"/>
    <w:rsid w:val="00F36215"/>
    <w:rsid w:val="00F3682B"/>
    <w:rsid w:val="00F3773E"/>
    <w:rsid w:val="00F37E65"/>
    <w:rsid w:val="00F403B2"/>
    <w:rsid w:val="00F40607"/>
    <w:rsid w:val="00F40E5A"/>
    <w:rsid w:val="00F42377"/>
    <w:rsid w:val="00F423FE"/>
    <w:rsid w:val="00F425D5"/>
    <w:rsid w:val="00F426C4"/>
    <w:rsid w:val="00F42C9A"/>
    <w:rsid w:val="00F4408C"/>
    <w:rsid w:val="00F441C9"/>
    <w:rsid w:val="00F44298"/>
    <w:rsid w:val="00F44F29"/>
    <w:rsid w:val="00F461B2"/>
    <w:rsid w:val="00F46315"/>
    <w:rsid w:val="00F465CB"/>
    <w:rsid w:val="00F476D5"/>
    <w:rsid w:val="00F476D7"/>
    <w:rsid w:val="00F5019E"/>
    <w:rsid w:val="00F5023F"/>
    <w:rsid w:val="00F513E9"/>
    <w:rsid w:val="00F515EB"/>
    <w:rsid w:val="00F5178C"/>
    <w:rsid w:val="00F51D2F"/>
    <w:rsid w:val="00F51F6F"/>
    <w:rsid w:val="00F5242F"/>
    <w:rsid w:val="00F5254B"/>
    <w:rsid w:val="00F52FE8"/>
    <w:rsid w:val="00F535FC"/>
    <w:rsid w:val="00F54633"/>
    <w:rsid w:val="00F54700"/>
    <w:rsid w:val="00F54A6F"/>
    <w:rsid w:val="00F54EF9"/>
    <w:rsid w:val="00F554AB"/>
    <w:rsid w:val="00F5627B"/>
    <w:rsid w:val="00F567A3"/>
    <w:rsid w:val="00F571F7"/>
    <w:rsid w:val="00F57797"/>
    <w:rsid w:val="00F57968"/>
    <w:rsid w:val="00F57AC0"/>
    <w:rsid w:val="00F6085C"/>
    <w:rsid w:val="00F60996"/>
    <w:rsid w:val="00F61A78"/>
    <w:rsid w:val="00F62079"/>
    <w:rsid w:val="00F628A6"/>
    <w:rsid w:val="00F6294F"/>
    <w:rsid w:val="00F62C13"/>
    <w:rsid w:val="00F63051"/>
    <w:rsid w:val="00F63296"/>
    <w:rsid w:val="00F63A7F"/>
    <w:rsid w:val="00F63BEC"/>
    <w:rsid w:val="00F63D6A"/>
    <w:rsid w:val="00F640BA"/>
    <w:rsid w:val="00F64794"/>
    <w:rsid w:val="00F647E4"/>
    <w:rsid w:val="00F64AC9"/>
    <w:rsid w:val="00F64BF3"/>
    <w:rsid w:val="00F64FBF"/>
    <w:rsid w:val="00F6544F"/>
    <w:rsid w:val="00F65536"/>
    <w:rsid w:val="00F655D2"/>
    <w:rsid w:val="00F65ED1"/>
    <w:rsid w:val="00F667E8"/>
    <w:rsid w:val="00F66823"/>
    <w:rsid w:val="00F66B85"/>
    <w:rsid w:val="00F66D01"/>
    <w:rsid w:val="00F67044"/>
    <w:rsid w:val="00F679FD"/>
    <w:rsid w:val="00F7179C"/>
    <w:rsid w:val="00F7325C"/>
    <w:rsid w:val="00F737E4"/>
    <w:rsid w:val="00F742C9"/>
    <w:rsid w:val="00F7495E"/>
    <w:rsid w:val="00F74E47"/>
    <w:rsid w:val="00F754F8"/>
    <w:rsid w:val="00F75AB5"/>
    <w:rsid w:val="00F75BC4"/>
    <w:rsid w:val="00F76105"/>
    <w:rsid w:val="00F76256"/>
    <w:rsid w:val="00F7633E"/>
    <w:rsid w:val="00F76921"/>
    <w:rsid w:val="00F76E23"/>
    <w:rsid w:val="00F76EDE"/>
    <w:rsid w:val="00F771B1"/>
    <w:rsid w:val="00F77785"/>
    <w:rsid w:val="00F80369"/>
    <w:rsid w:val="00F808C4"/>
    <w:rsid w:val="00F81359"/>
    <w:rsid w:val="00F81625"/>
    <w:rsid w:val="00F81712"/>
    <w:rsid w:val="00F81EFD"/>
    <w:rsid w:val="00F827B7"/>
    <w:rsid w:val="00F82CF5"/>
    <w:rsid w:val="00F8335C"/>
    <w:rsid w:val="00F8345E"/>
    <w:rsid w:val="00F837F7"/>
    <w:rsid w:val="00F83A1D"/>
    <w:rsid w:val="00F8428D"/>
    <w:rsid w:val="00F848A8"/>
    <w:rsid w:val="00F84D07"/>
    <w:rsid w:val="00F84DAF"/>
    <w:rsid w:val="00F84FDD"/>
    <w:rsid w:val="00F85C1C"/>
    <w:rsid w:val="00F85DC4"/>
    <w:rsid w:val="00F86F98"/>
    <w:rsid w:val="00F8714D"/>
    <w:rsid w:val="00F87784"/>
    <w:rsid w:val="00F87A7F"/>
    <w:rsid w:val="00F87CB5"/>
    <w:rsid w:val="00F904C2"/>
    <w:rsid w:val="00F90E3A"/>
    <w:rsid w:val="00F91232"/>
    <w:rsid w:val="00F913EA"/>
    <w:rsid w:val="00F917D0"/>
    <w:rsid w:val="00F91C15"/>
    <w:rsid w:val="00F9269A"/>
    <w:rsid w:val="00F92C56"/>
    <w:rsid w:val="00F92CA3"/>
    <w:rsid w:val="00F92CE1"/>
    <w:rsid w:val="00F92F8D"/>
    <w:rsid w:val="00F92FB1"/>
    <w:rsid w:val="00F93528"/>
    <w:rsid w:val="00F93A08"/>
    <w:rsid w:val="00F93A3E"/>
    <w:rsid w:val="00F93B7D"/>
    <w:rsid w:val="00F9455D"/>
    <w:rsid w:val="00F9588E"/>
    <w:rsid w:val="00F96424"/>
    <w:rsid w:val="00F96617"/>
    <w:rsid w:val="00F96FC1"/>
    <w:rsid w:val="00F9745A"/>
    <w:rsid w:val="00F979BD"/>
    <w:rsid w:val="00F97B0A"/>
    <w:rsid w:val="00F97F28"/>
    <w:rsid w:val="00FA0017"/>
    <w:rsid w:val="00FA0CB2"/>
    <w:rsid w:val="00FA0D5E"/>
    <w:rsid w:val="00FA1071"/>
    <w:rsid w:val="00FA113D"/>
    <w:rsid w:val="00FA140F"/>
    <w:rsid w:val="00FA1718"/>
    <w:rsid w:val="00FA1BD0"/>
    <w:rsid w:val="00FA27AC"/>
    <w:rsid w:val="00FA28E3"/>
    <w:rsid w:val="00FA2DB7"/>
    <w:rsid w:val="00FA2F84"/>
    <w:rsid w:val="00FA3231"/>
    <w:rsid w:val="00FA49F0"/>
    <w:rsid w:val="00FA4E41"/>
    <w:rsid w:val="00FA5123"/>
    <w:rsid w:val="00FA52A7"/>
    <w:rsid w:val="00FA5AE2"/>
    <w:rsid w:val="00FA5B63"/>
    <w:rsid w:val="00FA625A"/>
    <w:rsid w:val="00FA703A"/>
    <w:rsid w:val="00FA760C"/>
    <w:rsid w:val="00FB02E2"/>
    <w:rsid w:val="00FB1004"/>
    <w:rsid w:val="00FB1721"/>
    <w:rsid w:val="00FB195B"/>
    <w:rsid w:val="00FB1C33"/>
    <w:rsid w:val="00FB23F5"/>
    <w:rsid w:val="00FB24D4"/>
    <w:rsid w:val="00FB27A7"/>
    <w:rsid w:val="00FB2DE4"/>
    <w:rsid w:val="00FB310B"/>
    <w:rsid w:val="00FB36E3"/>
    <w:rsid w:val="00FB4CDC"/>
    <w:rsid w:val="00FB51E6"/>
    <w:rsid w:val="00FB5747"/>
    <w:rsid w:val="00FB5761"/>
    <w:rsid w:val="00FB5F85"/>
    <w:rsid w:val="00FB640F"/>
    <w:rsid w:val="00FB66AF"/>
    <w:rsid w:val="00FB6AC4"/>
    <w:rsid w:val="00FB77AD"/>
    <w:rsid w:val="00FB7A3F"/>
    <w:rsid w:val="00FB7D56"/>
    <w:rsid w:val="00FC0263"/>
    <w:rsid w:val="00FC03F6"/>
    <w:rsid w:val="00FC0912"/>
    <w:rsid w:val="00FC129C"/>
    <w:rsid w:val="00FC1836"/>
    <w:rsid w:val="00FC1B78"/>
    <w:rsid w:val="00FC1CE7"/>
    <w:rsid w:val="00FC1DCC"/>
    <w:rsid w:val="00FC238C"/>
    <w:rsid w:val="00FC320B"/>
    <w:rsid w:val="00FC3513"/>
    <w:rsid w:val="00FC418D"/>
    <w:rsid w:val="00FC42C7"/>
    <w:rsid w:val="00FC44EC"/>
    <w:rsid w:val="00FC4B62"/>
    <w:rsid w:val="00FC4B9A"/>
    <w:rsid w:val="00FC5915"/>
    <w:rsid w:val="00FC5B88"/>
    <w:rsid w:val="00FC69E7"/>
    <w:rsid w:val="00FC6AD5"/>
    <w:rsid w:val="00FC6DBF"/>
    <w:rsid w:val="00FC7CE0"/>
    <w:rsid w:val="00FD0661"/>
    <w:rsid w:val="00FD0AE2"/>
    <w:rsid w:val="00FD0C5A"/>
    <w:rsid w:val="00FD0F43"/>
    <w:rsid w:val="00FD14A2"/>
    <w:rsid w:val="00FD16CE"/>
    <w:rsid w:val="00FD1C2D"/>
    <w:rsid w:val="00FD28AD"/>
    <w:rsid w:val="00FD330B"/>
    <w:rsid w:val="00FD330E"/>
    <w:rsid w:val="00FD342B"/>
    <w:rsid w:val="00FD36E5"/>
    <w:rsid w:val="00FD382A"/>
    <w:rsid w:val="00FD3AEC"/>
    <w:rsid w:val="00FD3B5F"/>
    <w:rsid w:val="00FD41C6"/>
    <w:rsid w:val="00FD4963"/>
    <w:rsid w:val="00FD4E60"/>
    <w:rsid w:val="00FD51D7"/>
    <w:rsid w:val="00FD5293"/>
    <w:rsid w:val="00FD52CA"/>
    <w:rsid w:val="00FD594C"/>
    <w:rsid w:val="00FD6125"/>
    <w:rsid w:val="00FD613D"/>
    <w:rsid w:val="00FD6995"/>
    <w:rsid w:val="00FD7BD8"/>
    <w:rsid w:val="00FE02E5"/>
    <w:rsid w:val="00FE0608"/>
    <w:rsid w:val="00FE0B14"/>
    <w:rsid w:val="00FE0D72"/>
    <w:rsid w:val="00FE0FE0"/>
    <w:rsid w:val="00FE11E5"/>
    <w:rsid w:val="00FE14A5"/>
    <w:rsid w:val="00FE1717"/>
    <w:rsid w:val="00FE2167"/>
    <w:rsid w:val="00FE24C4"/>
    <w:rsid w:val="00FE273D"/>
    <w:rsid w:val="00FE2E94"/>
    <w:rsid w:val="00FE393D"/>
    <w:rsid w:val="00FE4BC8"/>
    <w:rsid w:val="00FE4FD3"/>
    <w:rsid w:val="00FE4FF3"/>
    <w:rsid w:val="00FE541A"/>
    <w:rsid w:val="00FE5862"/>
    <w:rsid w:val="00FE5922"/>
    <w:rsid w:val="00FE6257"/>
    <w:rsid w:val="00FE6815"/>
    <w:rsid w:val="00FE6C4D"/>
    <w:rsid w:val="00FE7174"/>
    <w:rsid w:val="00FE7476"/>
    <w:rsid w:val="00FE7E22"/>
    <w:rsid w:val="00FE7F19"/>
    <w:rsid w:val="00FF0176"/>
    <w:rsid w:val="00FF0449"/>
    <w:rsid w:val="00FF05CB"/>
    <w:rsid w:val="00FF0B5F"/>
    <w:rsid w:val="00FF0F88"/>
    <w:rsid w:val="00FF1185"/>
    <w:rsid w:val="00FF15FD"/>
    <w:rsid w:val="00FF2D46"/>
    <w:rsid w:val="00FF3799"/>
    <w:rsid w:val="00FF3A45"/>
    <w:rsid w:val="00FF40B4"/>
    <w:rsid w:val="00FF49A5"/>
    <w:rsid w:val="00FF49E5"/>
    <w:rsid w:val="00FF4B08"/>
    <w:rsid w:val="00FF6065"/>
    <w:rsid w:val="00FF64DC"/>
    <w:rsid w:val="00FF6ABD"/>
    <w:rsid w:val="00FF760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A9F2"/>
  <w15:chartTrackingRefBased/>
  <w15:docId w15:val="{0CFA97F4-190C-4F17-900A-27765DC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93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87ADF"/>
    <w:p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70F"/>
    <w:pPr>
      <w:numPr>
        <w:numId w:val="26"/>
      </w:numPr>
      <w:spacing w:beforeLines="100" w:before="100" w:afterLines="100" w:after="100" w:line="240" w:lineRule="auto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70F"/>
    <w:pPr>
      <w:spacing w:beforeLines="100" w:before="100" w:afterLines="100" w:after="100" w:line="240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503AC"/>
    <w:pPr>
      <w:spacing w:beforeLines="100" w:before="100" w:afterLines="100" w:after="10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7ADF"/>
    <w:rPr>
      <w:rFonts w:eastAsia="黑体"/>
      <w:b/>
      <w:bCs/>
      <w:kern w:val="44"/>
      <w:sz w:val="56"/>
      <w:szCs w:val="44"/>
    </w:rPr>
  </w:style>
  <w:style w:type="paragraph" w:styleId="a4">
    <w:name w:val="List Paragraph"/>
    <w:basedOn w:val="a0"/>
    <w:uiPriority w:val="34"/>
    <w:qFormat/>
    <w:rsid w:val="000B0E65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49670F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laceholder Text"/>
    <w:basedOn w:val="a1"/>
    <w:uiPriority w:val="99"/>
    <w:semiHidden/>
    <w:rsid w:val="000E5C8A"/>
    <w:rPr>
      <w:color w:val="808080"/>
    </w:rPr>
  </w:style>
  <w:style w:type="character" w:styleId="a6">
    <w:name w:val="Book Title"/>
    <w:basedOn w:val="a1"/>
    <w:uiPriority w:val="33"/>
    <w:qFormat/>
    <w:rsid w:val="006766FF"/>
    <w:rPr>
      <w:b/>
      <w:bCs/>
      <w:i/>
      <w:iCs/>
      <w:spacing w:val="5"/>
    </w:rPr>
  </w:style>
  <w:style w:type="numbering" w:customStyle="1" w:styleId="a">
    <w:name w:val="擦考文献"/>
    <w:basedOn w:val="a3"/>
    <w:uiPriority w:val="99"/>
    <w:rsid w:val="006766FF"/>
    <w:pPr>
      <w:numPr>
        <w:numId w:val="2"/>
      </w:numPr>
    </w:pPr>
  </w:style>
  <w:style w:type="paragraph" w:customStyle="1" w:styleId="a7">
    <w:name w:val="参考文献"/>
    <w:basedOn w:val="a8"/>
    <w:link w:val="a9"/>
    <w:qFormat/>
    <w:rsid w:val="008312B1"/>
    <w:pPr>
      <w:spacing w:before="0" w:after="0"/>
      <w:ind w:left="198" w:right="862"/>
      <w:jc w:val="left"/>
    </w:pPr>
    <w:rPr>
      <w:rFonts w:eastAsia="楷体"/>
      <w:i w:val="0"/>
    </w:rPr>
  </w:style>
  <w:style w:type="character" w:customStyle="1" w:styleId="a9">
    <w:name w:val="参考文献 字符"/>
    <w:basedOn w:val="a1"/>
    <w:link w:val="a7"/>
    <w:rsid w:val="008312B1"/>
    <w:rPr>
      <w:rFonts w:eastAsia="楷体"/>
      <w:iCs/>
      <w:color w:val="404040" w:themeColor="text1" w:themeTint="BF"/>
    </w:rPr>
  </w:style>
  <w:style w:type="paragraph" w:styleId="aa">
    <w:name w:val="List"/>
    <w:basedOn w:val="a0"/>
    <w:uiPriority w:val="99"/>
    <w:semiHidden/>
    <w:unhideWhenUsed/>
    <w:rsid w:val="006766FF"/>
    <w:pPr>
      <w:ind w:left="200" w:hangingChars="200" w:hanging="200"/>
      <w:contextualSpacing/>
    </w:pPr>
  </w:style>
  <w:style w:type="paragraph" w:styleId="a8">
    <w:name w:val="Quote"/>
    <w:basedOn w:val="a0"/>
    <w:next w:val="a0"/>
    <w:link w:val="ab"/>
    <w:uiPriority w:val="29"/>
    <w:qFormat/>
    <w:rsid w:val="006766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8"/>
    <w:uiPriority w:val="29"/>
    <w:rsid w:val="006766FF"/>
    <w:rPr>
      <w:rFonts w:eastAsia="宋体"/>
      <w:i/>
      <w:iCs/>
      <w:color w:val="404040" w:themeColor="text1" w:themeTint="BF"/>
    </w:rPr>
  </w:style>
  <w:style w:type="character" w:customStyle="1" w:styleId="30">
    <w:name w:val="标题 3 字符"/>
    <w:basedOn w:val="a1"/>
    <w:link w:val="3"/>
    <w:uiPriority w:val="9"/>
    <w:rsid w:val="0049670F"/>
    <w:rPr>
      <w:bCs/>
      <w:sz w:val="28"/>
      <w:szCs w:val="32"/>
    </w:rPr>
  </w:style>
  <w:style w:type="paragraph" w:styleId="ac">
    <w:name w:val="footnote text"/>
    <w:basedOn w:val="a0"/>
    <w:link w:val="ad"/>
    <w:uiPriority w:val="99"/>
    <w:unhideWhenUsed/>
    <w:rsid w:val="00414CD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rsid w:val="00414CD6"/>
    <w:rPr>
      <w:rFonts w:eastAsia="宋体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14CD6"/>
    <w:rPr>
      <w:vertAlign w:val="superscript"/>
    </w:rPr>
  </w:style>
  <w:style w:type="paragraph" w:customStyle="1" w:styleId="af">
    <w:name w:val="图表名称"/>
    <w:basedOn w:val="a0"/>
    <w:link w:val="af0"/>
    <w:qFormat/>
    <w:rsid w:val="00F35F4B"/>
    <w:pPr>
      <w:ind w:firstLineChars="0" w:firstLine="0"/>
      <w:jc w:val="center"/>
    </w:pPr>
    <w:rPr>
      <w:rFonts w:eastAsia="黑体"/>
      <w:sz w:val="21"/>
    </w:rPr>
  </w:style>
  <w:style w:type="table" w:styleId="af1">
    <w:name w:val="Table Grid"/>
    <w:basedOn w:val="a2"/>
    <w:uiPriority w:val="39"/>
    <w:rsid w:val="000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图表名称 字符"/>
    <w:basedOn w:val="a1"/>
    <w:link w:val="af"/>
    <w:rsid w:val="00F35F4B"/>
    <w:rPr>
      <w:rFonts w:eastAsia="黑体"/>
      <w:sz w:val="21"/>
    </w:rPr>
  </w:style>
  <w:style w:type="paragraph" w:customStyle="1" w:styleId="af2">
    <w:name w:val="公式"/>
    <w:basedOn w:val="a0"/>
    <w:link w:val="af3"/>
    <w:qFormat/>
    <w:rsid w:val="00EB317E"/>
    <w:pPr>
      <w:tabs>
        <w:tab w:val="left" w:pos="3360"/>
        <w:tab w:val="left" w:pos="9120"/>
      </w:tabs>
      <w:ind w:firstLine="480"/>
    </w:pPr>
    <w:rPr>
      <w:sz w:val="30"/>
    </w:rPr>
  </w:style>
  <w:style w:type="character" w:customStyle="1" w:styleId="af3">
    <w:name w:val="公式 字符"/>
    <w:basedOn w:val="a1"/>
    <w:link w:val="af2"/>
    <w:rsid w:val="00EB317E"/>
    <w:rPr>
      <w:sz w:val="30"/>
    </w:rPr>
  </w:style>
  <w:style w:type="character" w:customStyle="1" w:styleId="40">
    <w:name w:val="标题 4 字符"/>
    <w:basedOn w:val="a1"/>
    <w:link w:val="4"/>
    <w:uiPriority w:val="9"/>
    <w:rsid w:val="003503AC"/>
    <w:rPr>
      <w:rFonts w:eastAsia="黑体" w:cstheme="majorBidi"/>
      <w:b/>
      <w:bCs/>
      <w:szCs w:val="28"/>
    </w:rPr>
  </w:style>
  <w:style w:type="character" w:styleId="af4">
    <w:name w:val="Hyperlink"/>
    <w:basedOn w:val="a1"/>
    <w:uiPriority w:val="99"/>
    <w:unhideWhenUsed/>
    <w:rsid w:val="00444B1C"/>
    <w:rPr>
      <w:color w:val="0563C1"/>
      <w:u w:val="single"/>
    </w:rPr>
  </w:style>
  <w:style w:type="character" w:styleId="af5">
    <w:name w:val="FollowedHyperlink"/>
    <w:basedOn w:val="a1"/>
    <w:uiPriority w:val="99"/>
    <w:semiHidden/>
    <w:unhideWhenUsed/>
    <w:rsid w:val="00444B1C"/>
    <w:rPr>
      <w:color w:val="954F72"/>
      <w:u w:val="single"/>
    </w:rPr>
  </w:style>
  <w:style w:type="paragraph" w:customStyle="1" w:styleId="msonormal0">
    <w:name w:val="msonormal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6">
    <w:name w:val="xl66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67">
    <w:name w:val="xl67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8">
    <w:name w:val="xl68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TOC">
    <w:name w:val="TOC Heading"/>
    <w:basedOn w:val="1"/>
    <w:next w:val="a0"/>
    <w:uiPriority w:val="39"/>
    <w:unhideWhenUsed/>
    <w:qFormat/>
    <w:rsid w:val="00532E4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532E4F"/>
  </w:style>
  <w:style w:type="paragraph" w:styleId="TOC2">
    <w:name w:val="toc 2"/>
    <w:basedOn w:val="a0"/>
    <w:next w:val="a0"/>
    <w:autoRedefine/>
    <w:uiPriority w:val="39"/>
    <w:unhideWhenUsed/>
    <w:rsid w:val="00532E4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532E4F"/>
    <w:pPr>
      <w:ind w:leftChars="400" w:left="840"/>
    </w:pPr>
  </w:style>
  <w:style w:type="paragraph" w:styleId="af6">
    <w:name w:val="Subtitle"/>
    <w:basedOn w:val="a0"/>
    <w:next w:val="a0"/>
    <w:link w:val="af7"/>
    <w:uiPriority w:val="11"/>
    <w:qFormat/>
    <w:rsid w:val="00A35E54"/>
    <w:pPr>
      <w:spacing w:before="240" w:after="60" w:line="312" w:lineRule="auto"/>
      <w:jc w:val="right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f7">
    <w:name w:val="副标题 字符"/>
    <w:basedOn w:val="a1"/>
    <w:link w:val="af6"/>
    <w:uiPriority w:val="11"/>
    <w:rsid w:val="00A35E54"/>
    <w:rPr>
      <w:rFonts w:asciiTheme="minorHAnsi" w:hAnsiTheme="minorHAnsi" w:cstheme="minorBidi"/>
      <w:b/>
      <w:bCs/>
      <w:kern w:val="28"/>
      <w:szCs w:val="32"/>
    </w:rPr>
  </w:style>
  <w:style w:type="paragraph" w:styleId="af8">
    <w:name w:val="header"/>
    <w:basedOn w:val="a0"/>
    <w:link w:val="af9"/>
    <w:uiPriority w:val="99"/>
    <w:unhideWhenUsed/>
    <w:rsid w:val="0096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960B31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960B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960B31"/>
    <w:rPr>
      <w:sz w:val="18"/>
      <w:szCs w:val="18"/>
    </w:rPr>
  </w:style>
  <w:style w:type="paragraph" w:customStyle="1" w:styleId="xl69">
    <w:name w:val="xl69"/>
    <w:basedOn w:val="a0"/>
    <w:rsid w:val="00E32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E32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1">
    <w:name w:val="xl71"/>
    <w:basedOn w:val="a0"/>
    <w:rsid w:val="00E32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2">
    <w:name w:val="xl72"/>
    <w:basedOn w:val="a0"/>
    <w:rsid w:val="00E32FCE"/>
    <w:pPr>
      <w:widowControl/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3">
    <w:name w:val="xl73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4">
    <w:name w:val="xl74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afc">
    <w:name w:val="endnote text"/>
    <w:basedOn w:val="a0"/>
    <w:link w:val="afd"/>
    <w:uiPriority w:val="99"/>
    <w:semiHidden/>
    <w:unhideWhenUsed/>
    <w:rsid w:val="00BE4E35"/>
    <w:pPr>
      <w:snapToGrid w:val="0"/>
      <w:jc w:val="left"/>
    </w:pPr>
  </w:style>
  <w:style w:type="character" w:customStyle="1" w:styleId="afd">
    <w:name w:val="尾注文本 字符"/>
    <w:basedOn w:val="a1"/>
    <w:link w:val="afc"/>
    <w:uiPriority w:val="99"/>
    <w:semiHidden/>
    <w:rsid w:val="00BE4E35"/>
  </w:style>
  <w:style w:type="character" w:styleId="afe">
    <w:name w:val="endnote reference"/>
    <w:basedOn w:val="a1"/>
    <w:uiPriority w:val="99"/>
    <w:semiHidden/>
    <w:unhideWhenUsed/>
    <w:rsid w:val="00BE4E35"/>
    <w:rPr>
      <w:vertAlign w:val="superscript"/>
    </w:rPr>
  </w:style>
  <w:style w:type="paragraph" w:customStyle="1" w:styleId="aff">
    <w:name w:val="图片标题"/>
    <w:basedOn w:val="a0"/>
    <w:link w:val="Char"/>
    <w:qFormat/>
    <w:rsid w:val="00F35F4B"/>
    <w:pPr>
      <w:spacing w:line="240" w:lineRule="auto"/>
      <w:ind w:firstLineChars="0" w:firstLine="0"/>
      <w:jc w:val="center"/>
    </w:pPr>
    <w:rPr>
      <w:rFonts w:asciiTheme="minorHAnsi" w:eastAsia="黑体" w:hAnsiTheme="minorHAnsi" w:cstheme="minorBidi"/>
      <w:sz w:val="21"/>
      <w:szCs w:val="22"/>
    </w:rPr>
  </w:style>
  <w:style w:type="character" w:customStyle="1" w:styleId="Char">
    <w:name w:val="图片标题 Char"/>
    <w:basedOn w:val="a1"/>
    <w:link w:val="aff"/>
    <w:rsid w:val="00F35F4B"/>
    <w:rPr>
      <w:rFonts w:asciiTheme="minorHAnsi" w:eastAsia="黑体" w:hAnsiTheme="minorHAnsi" w:cstheme="minorBidi"/>
      <w:sz w:val="21"/>
      <w:szCs w:val="22"/>
    </w:rPr>
  </w:style>
  <w:style w:type="paragraph" w:customStyle="1" w:styleId="aff0">
    <w:name w:val="摘要"/>
    <w:basedOn w:val="a0"/>
    <w:link w:val="aff1"/>
    <w:qFormat/>
    <w:rsid w:val="00432F46"/>
    <w:pPr>
      <w:spacing w:line="312" w:lineRule="auto"/>
    </w:pPr>
    <w:rPr>
      <w:rFonts w:eastAsia="楷体" w:cstheme="minorBidi"/>
      <w:szCs w:val="22"/>
    </w:rPr>
  </w:style>
  <w:style w:type="character" w:customStyle="1" w:styleId="aff1">
    <w:name w:val="摘要 字符"/>
    <w:basedOn w:val="a1"/>
    <w:link w:val="aff0"/>
    <w:rsid w:val="00432F46"/>
    <w:rPr>
      <w:rFonts w:eastAsia="楷体" w:cstheme="minorBidi"/>
      <w:szCs w:val="22"/>
    </w:rPr>
  </w:style>
  <w:style w:type="paragraph" w:customStyle="1" w:styleId="aff2">
    <w:name w:val="脚注"/>
    <w:basedOn w:val="a0"/>
    <w:link w:val="aff3"/>
    <w:qFormat/>
    <w:rsid w:val="00714B9D"/>
    <w:pPr>
      <w:spacing w:line="240" w:lineRule="auto"/>
    </w:pPr>
    <w:rPr>
      <w:rFonts w:eastAsia="楷体" w:cstheme="minorBidi"/>
      <w:sz w:val="18"/>
      <w:szCs w:val="22"/>
    </w:rPr>
  </w:style>
  <w:style w:type="character" w:customStyle="1" w:styleId="aff3">
    <w:name w:val="脚注 字符"/>
    <w:basedOn w:val="a1"/>
    <w:link w:val="aff2"/>
    <w:rsid w:val="00714B9D"/>
    <w:rPr>
      <w:rFonts w:eastAsia="楷体" w:cstheme="minorBidi"/>
      <w:sz w:val="18"/>
      <w:szCs w:val="22"/>
    </w:rPr>
  </w:style>
  <w:style w:type="table" w:styleId="11">
    <w:name w:val="Plain Table 1"/>
    <w:basedOn w:val="a2"/>
    <w:uiPriority w:val="41"/>
    <w:rsid w:val="005E1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3C4AA1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1"/>
    <w:uiPriority w:val="99"/>
    <w:semiHidden/>
    <w:unhideWhenUsed/>
    <w:rsid w:val="000332F5"/>
    <w:rPr>
      <w:sz w:val="21"/>
      <w:szCs w:val="21"/>
    </w:rPr>
  </w:style>
  <w:style w:type="paragraph" w:styleId="aff5">
    <w:name w:val="annotation text"/>
    <w:basedOn w:val="a0"/>
    <w:link w:val="aff6"/>
    <w:uiPriority w:val="99"/>
    <w:semiHidden/>
    <w:unhideWhenUsed/>
    <w:rsid w:val="000332F5"/>
    <w:pPr>
      <w:jc w:val="left"/>
    </w:pPr>
  </w:style>
  <w:style w:type="character" w:customStyle="1" w:styleId="aff6">
    <w:name w:val="批注文字 字符"/>
    <w:basedOn w:val="a1"/>
    <w:link w:val="aff5"/>
    <w:uiPriority w:val="99"/>
    <w:semiHidden/>
    <w:rsid w:val="000332F5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332F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0332F5"/>
    <w:rPr>
      <w:b/>
      <w:bCs/>
    </w:rPr>
  </w:style>
  <w:style w:type="paragraph" w:styleId="aff9">
    <w:name w:val="Balloon Text"/>
    <w:basedOn w:val="a0"/>
    <w:link w:val="affa"/>
    <w:uiPriority w:val="99"/>
    <w:semiHidden/>
    <w:unhideWhenUsed/>
    <w:rsid w:val="000332F5"/>
    <w:pPr>
      <w:spacing w:line="240" w:lineRule="auto"/>
    </w:pPr>
    <w:rPr>
      <w:sz w:val="18"/>
      <w:szCs w:val="18"/>
    </w:rPr>
  </w:style>
  <w:style w:type="character" w:customStyle="1" w:styleId="affa">
    <w:name w:val="批注框文本 字符"/>
    <w:basedOn w:val="a1"/>
    <w:link w:val="aff9"/>
    <w:uiPriority w:val="99"/>
    <w:semiHidden/>
    <w:rsid w:val="000332F5"/>
    <w:rPr>
      <w:sz w:val="18"/>
      <w:szCs w:val="18"/>
    </w:rPr>
  </w:style>
  <w:style w:type="character" w:styleId="affb">
    <w:name w:val="Unresolved Mention"/>
    <w:basedOn w:val="a1"/>
    <w:uiPriority w:val="99"/>
    <w:semiHidden/>
    <w:unhideWhenUsed/>
    <w:rsid w:val="001633EE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semiHidden/>
    <w:unhideWhenUsed/>
    <w:rsid w:val="00636B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d">
    <w:name w:val="No Spacing"/>
    <w:uiPriority w:val="1"/>
    <w:qFormat/>
    <w:rsid w:val="00A10CF2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er\Documents\&#33258;&#23450;&#20041;%20Office%20&#27169;&#26495;\&#35770;&#2599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78E-8040-45DD-8E94-D36D145A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论文模板.dotm</Template>
  <TotalTime>135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Wang Juncker</cp:lastModifiedBy>
  <cp:revision>47</cp:revision>
  <cp:lastPrinted>2019-04-30T14:28:00Z</cp:lastPrinted>
  <dcterms:created xsi:type="dcterms:W3CDTF">2020-07-16T08:19:00Z</dcterms:created>
  <dcterms:modified xsi:type="dcterms:W3CDTF">2020-07-18T14:21:00Z</dcterms:modified>
</cp:coreProperties>
</file>